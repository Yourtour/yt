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hint="eastAsia" w:ascii="微软雅黑" w:hAnsi="微软雅黑"/>
          <w:b/>
          <w:sz w:val="52"/>
          <w:szCs w:val="52"/>
        </w:rPr>
        <w:t>游途网APP接口</w:t>
      </w:r>
    </w:p>
    <w:p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hint="eastAsia" w:ascii="微软雅黑" w:hAnsi="微软雅黑"/>
          <w:b/>
          <w:sz w:val="52"/>
          <w:szCs w:val="52"/>
        </w:rPr>
        <w:t>规格说明书</w:t>
      </w:r>
    </w:p>
    <w:p/>
    <w:p/>
    <w:p/>
    <w:p/>
    <w:p/>
    <w:p/>
    <w:p/>
    <w:p/>
    <w:p/>
    <w:p/>
    <w:p/>
    <w:p>
      <w:r>
        <w:rPr>
          <w:rFonts w:hint="eastAsia"/>
          <w:b/>
        </w:rPr>
        <w:t>文档版本号</w:t>
      </w:r>
      <w:r>
        <w:rPr>
          <w:rFonts w:hint="eastAsia"/>
        </w:rPr>
        <w:t>：1.0.0</w:t>
      </w:r>
    </w:p>
    <w:p>
      <w:r>
        <w:rPr>
          <w:rFonts w:hint="eastAsia"/>
          <w:b/>
        </w:rPr>
        <w:t>最近更新时间</w:t>
      </w:r>
      <w:r>
        <w:rPr>
          <w:rFonts w:hint="eastAsia"/>
        </w:rPr>
        <w:t>：2015年4月3日</w:t>
      </w:r>
    </w:p>
    <w:p>
      <w:r>
        <w:rPr>
          <w:rFonts w:hint="eastAsia"/>
          <w:b/>
        </w:rPr>
        <w:t>最近更新说明</w:t>
      </w:r>
      <w:r>
        <w:rPr>
          <w:rFonts w:hint="eastAsia"/>
        </w:rPr>
        <w:t>：</w:t>
      </w:r>
    </w:p>
    <w:p>
      <w:r>
        <w:rPr>
          <w:rFonts w:hint="eastAsia"/>
        </w:rPr>
        <w:t>待补充</w:t>
      </w:r>
    </w:p>
    <w:p/>
    <w:p>
      <w:pPr>
        <w:jc w:val="center"/>
        <w:rPr>
          <w:b/>
        </w:rPr>
      </w:pPr>
      <w:r>
        <w:rPr>
          <w:rFonts w:hint="eastAsia"/>
          <w:b/>
        </w:rPr>
        <w:t>版权申明</w:t>
      </w:r>
    </w:p>
    <w:p>
      <w:pPr>
        <w:ind w:firstLine="480" w:firstLineChars="200"/>
      </w:pPr>
      <w:r>
        <w:rPr>
          <w:rFonts w:hint="eastAsia"/>
          <w:i/>
        </w:rPr>
        <w:t>这是一份非公开的文档。如果您一不小心看到了此文档，请立刻关闭、焚毁此文档，以维系人类的知识产权。</w:t>
      </w:r>
      <w:r>
        <w:br w:type="page"/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更新历史</w:t>
      </w:r>
    </w:p>
    <w:p>
      <w:pPr>
        <w:widowControl/>
        <w:spacing w:line="240" w:lineRule="auto"/>
        <w:jc w:val="left"/>
        <w:rPr>
          <w:rFonts w:ascii="黑体" w:hAnsi="黑体" w:eastAsia="黑体"/>
          <w:b/>
          <w:sz w:val="32"/>
        </w:rPr>
      </w:pPr>
      <w:r>
        <w:rPr>
          <w:rFonts w:ascii="黑体" w:hAnsi="黑体" w:eastAsia="黑体"/>
          <w:b/>
          <w:sz w:val="32"/>
        </w:rPr>
        <w:br w:type="page"/>
      </w:r>
    </w:p>
    <w:p>
      <w:pPr>
        <w:jc w:val="center"/>
        <w:rPr>
          <w:rFonts w:ascii="黑体" w:hAnsi="黑体" w:eastAsia="黑体"/>
          <w:b/>
          <w:sz w:val="32"/>
        </w:rPr>
      </w:pPr>
      <w:r>
        <w:rPr>
          <w:rFonts w:ascii="黑体" w:hAnsi="黑体" w:eastAsia="黑体"/>
          <w:b/>
          <w:sz w:val="32"/>
        </w:rPr>
        <w:t>目录</w:t>
      </w:r>
    </w:p>
    <w:p>
      <w:pPr>
        <w:pStyle w:val="22"/>
        <w:tabs>
          <w:tab w:val="right" w:leader="dot" w:pos="8296"/>
        </w:tabs>
        <w:rPr>
          <w:rFonts w:ascii="Calibri" w:hAnsi="Calibri" w:eastAsia="宋体"/>
          <w:sz w:val="21"/>
        </w:rPr>
      </w:pPr>
      <w:r>
        <w:rPr>
          <w:rFonts w:ascii="黑体" w:hAnsi="黑体" w:eastAsia="黑体"/>
          <w:b/>
          <w:sz w:val="32"/>
        </w:rPr>
        <w:fldChar w:fldCharType="begin"/>
      </w:r>
      <w:r>
        <w:rPr>
          <w:rFonts w:ascii="黑体" w:hAnsi="黑体" w:eastAsia="黑体"/>
          <w:b/>
          <w:sz w:val="32"/>
        </w:rPr>
        <w:instrText xml:space="preserve"> TOC \o "1-3" \h \z \u </w:instrText>
      </w:r>
      <w:r>
        <w:rPr>
          <w:rFonts w:ascii="黑体" w:hAnsi="黑体" w:eastAsia="黑体"/>
          <w:b/>
          <w:sz w:val="32"/>
        </w:rPr>
        <w:fldChar w:fldCharType="separate"/>
      </w:r>
      <w:r>
        <w:fldChar w:fldCharType="begin"/>
      </w:r>
      <w:r>
        <w:instrText xml:space="preserve">HYPERLINK  \l "_Toc425793105" </w:instrText>
      </w:r>
      <w:r>
        <w:fldChar w:fldCharType="separate"/>
      </w:r>
      <w:r>
        <w:rPr>
          <w:rStyle w:val="32"/>
        </w:rPr>
        <w:t>1.</w:t>
      </w:r>
      <w:r>
        <w:rPr>
          <w:rStyle w:val="32"/>
          <w:rFonts w:hint="eastAsia"/>
        </w:rPr>
        <w:t xml:space="preserve"> 概述</w:t>
      </w:r>
      <w:r>
        <w:tab/>
      </w:r>
      <w:r>
        <w:fldChar w:fldCharType="begin"/>
      </w:r>
      <w:r>
        <w:instrText xml:space="preserve"> PAGEREF _Toc425793105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"_Toc425793106" </w:instrText>
      </w:r>
      <w:r>
        <w:fldChar w:fldCharType="separate"/>
      </w:r>
      <w:r>
        <w:rPr>
          <w:rStyle w:val="32"/>
        </w:rPr>
        <w:t>2.</w:t>
      </w:r>
      <w:r>
        <w:rPr>
          <w:rStyle w:val="32"/>
          <w:rFonts w:hint="eastAsia"/>
        </w:rPr>
        <w:t xml:space="preserve"> 接口总述</w:t>
      </w:r>
      <w:r>
        <w:tab/>
      </w:r>
      <w:r>
        <w:fldChar w:fldCharType="begin"/>
      </w:r>
      <w:r>
        <w:instrText xml:space="preserve"> PAGEREF _Toc425793106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"_Toc425793107" </w:instrText>
      </w:r>
      <w:r>
        <w:fldChar w:fldCharType="separate"/>
      </w:r>
      <w:r>
        <w:rPr>
          <w:rStyle w:val="32"/>
        </w:rPr>
        <w:t>2.1.</w:t>
      </w:r>
      <w:r>
        <w:rPr>
          <w:rStyle w:val="32"/>
          <w:rFonts w:hint="eastAsia"/>
        </w:rPr>
        <w:t xml:space="preserve"> 通用规则</w:t>
      </w:r>
      <w:r>
        <w:tab/>
      </w:r>
      <w:r>
        <w:fldChar w:fldCharType="begin"/>
      </w:r>
      <w:r>
        <w:instrText xml:space="preserve"> PAGEREF _Toc425793107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"_Toc425793108" </w:instrText>
      </w:r>
      <w:r>
        <w:fldChar w:fldCharType="separate"/>
      </w:r>
      <w:r>
        <w:rPr>
          <w:rStyle w:val="32"/>
        </w:rPr>
        <w:t>3.</w:t>
      </w:r>
      <w:r>
        <w:rPr>
          <w:rStyle w:val="32"/>
          <w:rFonts w:hint="eastAsia"/>
        </w:rPr>
        <w:t xml:space="preserve"> 接口定义</w:t>
      </w:r>
      <w:r>
        <w:tab/>
      </w:r>
      <w:r>
        <w:fldChar w:fldCharType="begin"/>
      </w:r>
      <w:r>
        <w:instrText xml:space="preserve"> PAGEREF _Toc425793108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"_Toc425793109" </w:instrText>
      </w:r>
      <w:r>
        <w:fldChar w:fldCharType="separate"/>
      </w:r>
      <w:r>
        <w:rPr>
          <w:rStyle w:val="32"/>
        </w:rPr>
        <w:t>3.1.</w:t>
      </w:r>
      <w:r>
        <w:rPr>
          <w:rStyle w:val="32"/>
          <w:rFonts w:hint="eastAsia"/>
        </w:rPr>
        <w:t xml:space="preserve"> 用户行程信息查询</w:t>
      </w:r>
      <w:r>
        <w:tab/>
      </w:r>
      <w:r>
        <w:fldChar w:fldCharType="begin"/>
      </w:r>
      <w:r>
        <w:instrText xml:space="preserve"> PAGEREF _Toc425793109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"_Toc425793110" </w:instrText>
      </w:r>
      <w:r>
        <w:fldChar w:fldCharType="separate"/>
      </w:r>
      <w:r>
        <w:rPr>
          <w:rStyle w:val="32"/>
        </w:rPr>
        <w:t>3.2.</w:t>
      </w:r>
      <w:r>
        <w:rPr>
          <w:rStyle w:val="32"/>
          <w:rFonts w:hint="eastAsia"/>
        </w:rPr>
        <w:t xml:space="preserve"> 推荐线路查询</w:t>
      </w:r>
      <w:r>
        <w:tab/>
      </w:r>
      <w:r>
        <w:fldChar w:fldCharType="begin"/>
      </w:r>
      <w:r>
        <w:instrText xml:space="preserve"> PAGEREF _Toc425793110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"_Toc425793111" </w:instrText>
      </w:r>
      <w:r>
        <w:fldChar w:fldCharType="separate"/>
      </w:r>
      <w:r>
        <w:rPr>
          <w:rStyle w:val="32"/>
        </w:rPr>
        <w:t>4.</w:t>
      </w:r>
      <w:r>
        <w:rPr>
          <w:rStyle w:val="32"/>
          <w:rFonts w:hint="eastAsia"/>
        </w:rPr>
        <w:t xml:space="preserve"> 对象定义</w:t>
      </w:r>
      <w:r>
        <w:tab/>
      </w:r>
      <w:r>
        <w:fldChar w:fldCharType="begin"/>
      </w:r>
      <w:r>
        <w:instrText xml:space="preserve"> PAGEREF _Toc425793111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"_Toc425793112" </w:instrText>
      </w:r>
      <w:r>
        <w:fldChar w:fldCharType="separate"/>
      </w:r>
      <w:r>
        <w:rPr>
          <w:rStyle w:val="32"/>
        </w:rPr>
        <w:t>4.1.</w:t>
      </w:r>
      <w:r>
        <w:rPr>
          <w:rStyle w:val="32"/>
          <w:rFonts w:hint="eastAsia"/>
        </w:rPr>
        <w:t xml:space="preserve"> 线路对象</w:t>
      </w:r>
      <w:r>
        <w:tab/>
      </w:r>
      <w:r>
        <w:fldChar w:fldCharType="begin"/>
      </w:r>
      <w:r>
        <w:instrText xml:space="preserve"> PAGEREF _Toc425793112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"_Toc425793113" </w:instrText>
      </w:r>
      <w:r>
        <w:fldChar w:fldCharType="separate"/>
      </w:r>
      <w:r>
        <w:rPr>
          <w:rStyle w:val="32"/>
        </w:rPr>
        <w:t>4.2.</w:t>
      </w:r>
      <w:r>
        <w:rPr>
          <w:rStyle w:val="32"/>
          <w:rFonts w:hint="eastAsia"/>
        </w:rPr>
        <w:t xml:space="preserve"> 行程对象</w:t>
      </w:r>
      <w:r>
        <w:tab/>
      </w:r>
      <w:r>
        <w:fldChar w:fldCharType="begin"/>
      </w:r>
      <w:r>
        <w:instrText xml:space="preserve"> PAGEREF _Toc425793113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296"/>
        </w:tabs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"_Toc425793114" </w:instrText>
      </w:r>
      <w:r>
        <w:fldChar w:fldCharType="separate"/>
      </w:r>
      <w:r>
        <w:rPr>
          <w:rStyle w:val="32"/>
        </w:rPr>
        <w:t>5.</w:t>
      </w:r>
      <w:r>
        <w:rPr>
          <w:rStyle w:val="32"/>
          <w:rFonts w:hint="eastAsia"/>
        </w:rPr>
        <w:t xml:space="preserve"> 错误描述</w:t>
      </w:r>
      <w:r>
        <w:tab/>
      </w:r>
      <w:r>
        <w:fldChar w:fldCharType="begin"/>
      </w:r>
      <w:r>
        <w:instrText xml:space="preserve"> PAGEREF _Toc425793114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"_Toc425793115" </w:instrText>
      </w:r>
      <w:r>
        <w:fldChar w:fldCharType="separate"/>
      </w:r>
      <w:r>
        <w:rPr>
          <w:rStyle w:val="32"/>
        </w:rPr>
        <w:t>5.1.</w:t>
      </w:r>
      <w:r>
        <w:rPr>
          <w:rStyle w:val="32"/>
          <w:rFonts w:hint="eastAsia"/>
        </w:rPr>
        <w:t xml:space="preserve"> 错误代码</w:t>
      </w:r>
      <w:r>
        <w:tab/>
      </w:r>
      <w:r>
        <w:fldChar w:fldCharType="begin"/>
      </w:r>
      <w:r>
        <w:instrText xml:space="preserve"> PAGEREF _Toc425793115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"_Toc425793116" </w:instrText>
      </w:r>
      <w:r>
        <w:fldChar w:fldCharType="separate"/>
      </w:r>
      <w:r>
        <w:rPr>
          <w:rStyle w:val="32"/>
        </w:rPr>
        <w:t>5.2.</w:t>
      </w:r>
      <w:r>
        <w:rPr>
          <w:rStyle w:val="32"/>
          <w:rFonts w:hint="eastAsia"/>
        </w:rPr>
        <w:t xml:space="preserve"> 系统错误列表</w:t>
      </w:r>
      <w:r>
        <w:tab/>
      </w:r>
      <w:r>
        <w:fldChar w:fldCharType="begin"/>
      </w:r>
      <w:r>
        <w:instrText xml:space="preserve"> PAGEREF _Toc425793116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right" w:leader="dot" w:pos="8296"/>
        </w:tabs>
        <w:ind w:left="480"/>
        <w:rPr>
          <w:rFonts w:ascii="Calibri" w:hAnsi="Calibri" w:eastAsia="宋体"/>
          <w:sz w:val="21"/>
        </w:rPr>
      </w:pPr>
      <w:r>
        <w:fldChar w:fldCharType="begin"/>
      </w:r>
      <w:r>
        <w:instrText xml:space="preserve">HYPERLINK  \l "_Toc425793117" </w:instrText>
      </w:r>
      <w:r>
        <w:fldChar w:fldCharType="separate"/>
      </w:r>
      <w:r>
        <w:rPr>
          <w:rStyle w:val="32"/>
        </w:rPr>
        <w:t>5.3.</w:t>
      </w:r>
      <w:r>
        <w:rPr>
          <w:rStyle w:val="32"/>
          <w:rFonts w:hint="eastAsia"/>
        </w:rPr>
        <w:t xml:space="preserve"> 业务逻辑错误</w:t>
      </w:r>
      <w:r>
        <w:tab/>
      </w:r>
      <w:r>
        <w:fldChar w:fldCharType="begin"/>
      </w:r>
      <w:r>
        <w:instrText xml:space="preserve"> PAGEREF _Toc425793117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ascii="黑体" w:hAnsi="黑体" w:eastAsia="黑体"/>
          <w:b/>
          <w:sz w:val="32"/>
        </w:rPr>
      </w:pPr>
      <w:r>
        <w:rPr>
          <w:rFonts w:ascii="黑体" w:hAnsi="黑体" w:eastAsia="黑体"/>
          <w:b/>
          <w:sz w:val="32"/>
        </w:rPr>
        <w:fldChar w:fldCharType="end"/>
      </w:r>
    </w:p>
    <w:p/>
    <w:p/>
    <w:p>
      <w:pPr>
        <w:widowControl/>
        <w:spacing w:line="240" w:lineRule="auto"/>
        <w:jc w:val="left"/>
        <w:rPr>
          <w:rFonts w:ascii="Arial Unicode MS" w:hAnsi="Arial Unicode MS" w:eastAsia="黑体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425793105"/>
      <w:r>
        <w:rPr>
          <w:rFonts w:hint="eastAsia"/>
        </w:rPr>
        <w:t>概述</w:t>
      </w:r>
      <w:bookmarkEnd w:id="0"/>
    </w:p>
    <w:p>
      <w:pPr>
        <w:ind w:firstLine="480" w:firstLineChars="200"/>
      </w:pPr>
      <w:r>
        <w:rPr>
          <w:rFonts w:hint="eastAsia"/>
        </w:rPr>
        <w:t>本文档根据《游途旅行APP需求说明书_1.0.1.docx》的基础上设计并形成服务端与客户端之间的接口协议。主要定义了数据传输接口。接口总体介绍部分参见接口总数部分，详细描述参见接口详细描述。</w:t>
      </w:r>
    </w:p>
    <w:p>
      <w:pPr>
        <w:widowControl/>
        <w:spacing w:line="240" w:lineRule="auto"/>
        <w:jc w:val="left"/>
        <w:rPr>
          <w:rFonts w:ascii="Arial Unicode MS" w:hAnsi="Arial Unicode MS" w:eastAsia="黑体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1" w:name="_Toc425793106"/>
      <w:r>
        <w:rPr>
          <w:rFonts w:hint="eastAsia"/>
        </w:rPr>
        <w:t>接口总述</w:t>
      </w:r>
      <w:bookmarkEnd w:id="1"/>
    </w:p>
    <w:p>
      <w:pPr>
        <w:pStyle w:val="3"/>
      </w:pPr>
      <w:bookmarkStart w:id="2" w:name="_Toc425793107"/>
      <w:r>
        <w:rPr>
          <w:rFonts w:hint="eastAsia"/>
        </w:rPr>
        <w:t>通用规则</w:t>
      </w:r>
      <w:bookmarkEnd w:id="2"/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接口状态分草案、开发与正式：</w:t>
      </w:r>
    </w:p>
    <w:p>
      <w:pPr>
        <w:pStyle w:val="36"/>
        <w:numPr>
          <w:ilvl w:val="2"/>
          <w:numId w:val="3"/>
        </w:numPr>
        <w:spacing w:line="240" w:lineRule="auto"/>
        <w:ind w:firstLineChars="0"/>
      </w:pPr>
      <w:r>
        <w:rPr>
          <w:rFonts w:hint="eastAsia"/>
        </w:rPr>
        <w:t>草案：接口制定阶段，可随意修改</w:t>
      </w:r>
    </w:p>
    <w:p>
      <w:pPr>
        <w:pStyle w:val="36"/>
        <w:numPr>
          <w:ilvl w:val="2"/>
          <w:numId w:val="3"/>
        </w:numPr>
        <w:spacing w:line="240" w:lineRule="auto"/>
        <w:ind w:firstLineChars="0"/>
      </w:pPr>
      <w:r>
        <w:rPr>
          <w:rFonts w:hint="eastAsia"/>
        </w:rPr>
        <w:t>开发：进入开发阶段，可更改，但需要得到开发者的一致认可</w:t>
      </w:r>
    </w:p>
    <w:p>
      <w:pPr>
        <w:pStyle w:val="36"/>
        <w:numPr>
          <w:ilvl w:val="2"/>
          <w:numId w:val="3"/>
        </w:numPr>
        <w:spacing w:line="240" w:lineRule="auto"/>
        <w:ind w:firstLineChars="0"/>
      </w:pPr>
      <w:r>
        <w:rPr>
          <w:rFonts w:hint="eastAsia"/>
        </w:rPr>
        <w:t>正式：客户端发布后，且有正式用户在使用，此时接口状态为不可删除、更改已有接口参数定义，只能deprecate或者新增字段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对于客户端饭发起的每个请求：</w:t>
      </w:r>
    </w:p>
    <w:p>
      <w:pPr>
        <w:pStyle w:val="36"/>
        <w:numPr>
          <w:ilvl w:val="2"/>
          <w:numId w:val="4"/>
        </w:numPr>
        <w:ind w:firstLineChars="0"/>
      </w:pPr>
      <w:r>
        <w:rPr>
          <w:rFonts w:hint="eastAsia"/>
        </w:rPr>
        <w:t>在http head中增加以下几个参数：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access_uuid：用来标识客户端，在系统首次安装启动后，有客户端自己生成并在</w:t>
      </w:r>
      <w:r>
        <w:t>后续</w:t>
      </w:r>
      <w:r>
        <w:rPr>
          <w:rFonts w:hint="eastAsia"/>
        </w:rPr>
        <w:t>每个请求中上传。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user_id:当前操作用户的id。（登录、注册接口除外）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position:位置信息(</w:t>
      </w:r>
      <w:r>
        <w:fldChar w:fldCharType="begin"/>
      </w:r>
      <w:r>
        <w:instrText xml:space="preserve">HYPERLINK "javascript:void(0);" </w:instrText>
      </w:r>
      <w:r>
        <w:fldChar w:fldCharType="separate"/>
      </w:r>
      <w:r>
        <w:t>latitude</w:t>
      </w:r>
      <w:r>
        <w:fldChar w:fldCharType="end"/>
      </w:r>
      <w:r>
        <w:rPr>
          <w:rFonts w:hint="eastAsia"/>
        </w:rPr>
        <w:t>/</w:t>
      </w:r>
      <w:r>
        <w:fldChar w:fldCharType="begin"/>
      </w:r>
      <w:r>
        <w:instrText xml:space="preserve">HYPERLINK "javascript:void(0);" </w:instrText>
      </w:r>
      <w:r>
        <w:fldChar w:fldCharType="separate"/>
      </w:r>
      <w:r>
        <w:t>longitude</w:t>
      </w:r>
      <w:r>
        <w:fldChar w:fldCharType="end"/>
      </w:r>
      <w:r>
        <w:rPr>
          <w:rFonts w:hint="eastAsia"/>
        </w:rPr>
        <w:t>)。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version_no:当前版本号。</w:t>
      </w:r>
    </w:p>
    <w:p>
      <w:pPr>
        <w:pStyle w:val="36"/>
        <w:numPr>
          <w:ilvl w:val="0"/>
          <w:numId w:val="5"/>
        </w:numPr>
        <w:ind w:firstLineChars="0"/>
      </w:pPr>
      <w:r>
        <w:rPr>
          <w:rFonts w:hint="eastAsia"/>
        </w:rPr>
        <w:t>client_type: Android/IOS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所有分页查询接口必须包含以下两个字段：</w:t>
      </w:r>
    </w:p>
    <w:p>
      <w:pPr>
        <w:pStyle w:val="36"/>
        <w:numPr>
          <w:ilvl w:val="2"/>
          <w:numId w:val="4"/>
        </w:numPr>
        <w:ind w:firstLineChars="0"/>
      </w:pPr>
      <w:r>
        <w:rPr>
          <w:rFonts w:hint="eastAsia"/>
        </w:rPr>
        <w:t>last_cursor: 查询游标，默认为0。当该字段值为0，表示本次查询需要获取最新的数据，否则表示获取小于该游标的数据。</w:t>
      </w:r>
    </w:p>
    <w:p>
      <w:pPr>
        <w:pStyle w:val="36"/>
        <w:numPr>
          <w:ilvl w:val="2"/>
          <w:numId w:val="4"/>
        </w:numPr>
        <w:ind w:firstLineChars="0"/>
      </w:pPr>
      <w:r>
        <w:rPr>
          <w:rFonts w:hint="eastAsia"/>
        </w:rPr>
        <w:t>count：查询记录数，如果为0，表示不限。缺省为20。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所有接口的返回值都为JSON格式，且JSON数据根节点包括如下三个字段：</w:t>
      </w:r>
    </w:p>
    <w:p>
      <w:pPr>
        <w:pStyle w:val="36"/>
        <w:numPr>
          <w:ilvl w:val="2"/>
          <w:numId w:val="4"/>
        </w:numPr>
        <w:ind w:firstLineChars="0"/>
      </w:pPr>
      <w:r>
        <w:rPr>
          <w:rFonts w:hint="eastAsia"/>
        </w:rPr>
        <w:t>error_code：0表示成功，其余表示有错误。</w:t>
      </w:r>
    </w:p>
    <w:p>
      <w:pPr>
        <w:pStyle w:val="36"/>
        <w:numPr>
          <w:ilvl w:val="2"/>
          <w:numId w:val="4"/>
        </w:numPr>
        <w:ind w:firstLineChars="0"/>
      </w:pPr>
      <w:r>
        <w:rPr>
          <w:rFonts w:hint="eastAsia"/>
        </w:rPr>
        <w:t>error_text：错误描述，正常时为空字符串，有错误时为显示给用户的错误信息</w:t>
      </w:r>
    </w:p>
    <w:p>
      <w:pPr>
        <w:pStyle w:val="36"/>
        <w:numPr>
          <w:ilvl w:val="2"/>
          <w:numId w:val="4"/>
        </w:numPr>
        <w:ind w:firstLineChars="0"/>
      </w:pPr>
      <w:r>
        <w:rPr>
          <w:rFonts w:hint="eastAsia"/>
        </w:rPr>
        <w:t>data：数据描述</w:t>
      </w:r>
    </w:p>
    <w:p>
      <w:pPr>
        <w:ind w:left="840"/>
      </w:pPr>
      <w:r>
        <w:rPr>
          <w:rFonts w:hint="eastAsia"/>
        </w:rPr>
        <w:t>备注：对于error_code为9999，表示尚未定义的错误，则error_text的描述信息为系统异常描述信息，便于调试，而不是友好的用户错误提示。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所有参数、返回值的字段定义均为英文小写，单词与单词之间用下划线连接。若发现命名上有与本规则不符的，请速与文档修订人员联系。可能是笔误。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所有返回值，如果为空，那么该字段就无需返回。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当一个字段需要包含多个值时，缺省分隔符为分号，特殊的可以在具体字段中定义。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接口中关于日期字段的格式出特殊说明，否则都为yyyy-mm-dd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接口中所有Save接口表示该接口会实现数据的新增或者修改，具体取决于该接口中关键字字段的值，如果值为0，表示是新增，否则表示修改。</w:t>
      </w:r>
    </w:p>
    <w:p>
      <w:pPr>
        <w:pStyle w:val="36"/>
        <w:numPr>
          <w:ilvl w:val="0"/>
          <w:numId w:val="2"/>
        </w:numPr>
        <w:ind w:firstLineChars="0"/>
      </w:pPr>
      <w:r>
        <w:rPr>
          <w:rFonts w:hint="eastAsia"/>
        </w:rPr>
        <w:t>所有图片URL，一般返回值为原始图片URL，客户端根据实际使用场景确定使用图片的图片URL。</w:t>
      </w:r>
      <w:r>
        <w:rPr>
          <w:rFonts w:hint="eastAsia"/>
          <w:color w:val="C0504D"/>
        </w:rPr>
        <w:t>图片文件名格式如:原始图片名_终端_规格.原始图片类型</w:t>
      </w:r>
      <w:r>
        <w:rPr>
          <w:rFonts w:hint="eastAsia"/>
        </w:rPr>
        <w:t>，其中:</w:t>
      </w:r>
    </w:p>
    <w:p>
      <w:pPr>
        <w:pStyle w:val="36"/>
        <w:ind w:left="420" w:firstLine="0" w:firstLineChars="0"/>
      </w:pPr>
      <w:r>
        <w:rPr>
          <w:rFonts w:hint="eastAsia"/>
        </w:rPr>
        <w:t>终端分为：w表示WEB端，m表示移动端。</w:t>
      </w:r>
    </w:p>
    <w:p>
      <w:pPr>
        <w:pStyle w:val="36"/>
        <w:ind w:left="420" w:firstLine="0" w:firstLineChars="0"/>
      </w:pPr>
      <w:r>
        <w:rPr>
          <w:rFonts w:hint="eastAsia"/>
        </w:rPr>
        <w:t>规格分为：small(小图片), medium（中图片）, large（大图片）。</w:t>
      </w:r>
    </w:p>
    <w:p>
      <w:pPr>
        <w:pStyle w:val="36"/>
        <w:ind w:left="420" w:firstLine="0" w:firstLineChars="0"/>
      </w:pPr>
      <w:r>
        <w:rPr>
          <w:rFonts w:hint="eastAsia"/>
        </w:rPr>
        <w:t>比如：原始图片名为：</w:t>
      </w:r>
      <w:r>
        <w:t>9f2b39c7146445ffb87b0678b1e25ac7.jpg</w:t>
      </w:r>
    </w:p>
    <w:p>
      <w:pPr>
        <w:pStyle w:val="36"/>
        <w:ind w:left="420" w:firstLine="0" w:firstLineChars="0"/>
      </w:pPr>
      <w:r>
        <w:t>那么9f2b39c7146445ffb87b0678b1e25ac7</w:t>
      </w:r>
      <w:r>
        <w:rPr>
          <w:rFonts w:hint="eastAsia"/>
        </w:rPr>
        <w:t>_m_small</w:t>
      </w:r>
      <w:r>
        <w:t>.jpg</w:t>
      </w:r>
      <w:r>
        <w:rPr>
          <w:rFonts w:hint="eastAsia"/>
        </w:rPr>
        <w:t>表示是供移动端使用的小规格图片。</w:t>
      </w:r>
    </w:p>
    <w:p>
      <w:pPr>
        <w:widowControl/>
        <w:spacing w:line="240" w:lineRule="auto"/>
        <w:jc w:val="left"/>
        <w:rPr>
          <w:rFonts w:ascii="Arial Unicode MS" w:hAnsi="Arial Unicode MS" w:eastAsia="黑体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3" w:name="_Toc425793108"/>
      <w:r>
        <w:rPr>
          <w:rFonts w:hint="eastAsia"/>
        </w:rPr>
        <w:t>接口定义</w:t>
      </w:r>
      <w:bookmarkEnd w:id="3"/>
    </w:p>
    <w:p>
      <w:pPr>
        <w:pStyle w:val="3"/>
      </w:pPr>
      <w:bookmarkStart w:id="4" w:name="_Toc425793109"/>
      <w:r>
        <w:rPr>
          <w:rFonts w:hint="eastAsia"/>
        </w:rPr>
        <w:t>用户行程信息查询</w:t>
      </w:r>
      <w:bookmarkEnd w:id="4"/>
    </w:p>
    <w:tbl>
      <w:tblPr>
        <w:tblStyle w:val="3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992"/>
        <w:gridCol w:w="851"/>
        <w:gridCol w:w="3452"/>
      </w:tblGrid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获取和用户相关的行程信息</w:t>
            </w:r>
          </w:p>
        </w:tc>
      </w:tr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>
              <w:rPr>
                <w:rFonts w:hint="default"/>
                <w:sz w:val="18"/>
              </w:rPr>
              <w:t>rest</w:t>
            </w:r>
            <w:r>
              <w:rPr>
                <w:rFonts w:hint="eastAsia"/>
                <w:sz w:val="18"/>
              </w:rPr>
              <w:t>/route</w:t>
            </w:r>
            <w:r>
              <w:rPr>
                <w:rFonts w:hint="default"/>
                <w:sz w:val="18"/>
              </w:rPr>
              <w:t>s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default"/>
                <w:sz w:val="18"/>
              </w:rPr>
              <w:t>personal</w:t>
            </w:r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HTTP请求方式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c>
          <w:tcPr>
            <w:tcW w:w="1242" w:type="dxa"/>
            <w:vMerge w:val="restart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  <w:t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</w:tr>
      <w:tr>
        <w:trPr>
          <w:trHeight w:val="60" w:hRule="atLeast"/>
        </w:trPr>
        <w:tc>
          <w:tcPr>
            <w:tcW w:w="1242" w:type="dxa"/>
            <w:vMerge w:val="restart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</w:t>
            </w:r>
            <w:r>
              <w:rPr>
                <w:rFonts w:hint="default"/>
                <w:sz w:val="18"/>
              </w:rPr>
              <w:t>C</w:t>
            </w:r>
            <w:r>
              <w:rPr>
                <w:rFonts w:hint="eastAsia"/>
                <w:sz w:val="18"/>
              </w:rPr>
              <w:t>ode</w:t>
            </w: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</w:t>
            </w:r>
            <w:r>
              <w:rPr>
                <w:rFonts w:hint="default"/>
                <w:sz w:val="18"/>
              </w:rPr>
              <w:t>T</w:t>
            </w:r>
            <w:r>
              <w:rPr>
                <w:rFonts w:hint="eastAsia"/>
                <w:sz w:val="18"/>
              </w:rPr>
              <w:t>ext</w:t>
            </w: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用户行程</w:t>
            </w:r>
            <w:r>
              <w:rPr>
                <w:sz w:val="18"/>
              </w:rPr>
              <w:t>列表</w:t>
            </w:r>
            <w:r>
              <w:rPr>
                <w:rFonts w:hint="eastAsia"/>
                <w:sz w:val="18"/>
              </w:rPr>
              <w:t>,参照《行程对象》定义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</w:tbl>
    <w:p>
      <w:pPr>
        <w:pStyle w:val="3"/>
      </w:pPr>
      <w:bookmarkStart w:id="5" w:name="_Toc425793110"/>
      <w:r>
        <w:rPr>
          <w:rFonts w:hint="eastAsia"/>
        </w:rPr>
        <w:t>推荐线路查询</w:t>
      </w:r>
      <w:bookmarkEnd w:id="5"/>
    </w:p>
    <w:tbl>
      <w:tblPr>
        <w:tblStyle w:val="3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992"/>
        <w:gridCol w:w="851"/>
        <w:gridCol w:w="3452"/>
      </w:tblGrid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根据用户设定的行程信息获取系统推荐线路</w:t>
            </w:r>
          </w:p>
        </w:tc>
      </w:tr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default"/>
                <w:sz w:val="18"/>
              </w:rPr>
              <w:t>/rest</w:t>
            </w:r>
            <w:r>
              <w:rPr>
                <w:rFonts w:hint="eastAsia"/>
                <w:sz w:val="18"/>
              </w:rPr>
              <w:t>/line</w:t>
            </w:r>
            <w:r>
              <w:rPr>
                <w:rFonts w:hint="default"/>
                <w:sz w:val="18"/>
              </w:rPr>
              <w:t>s</w:t>
            </w:r>
            <w:r>
              <w:rPr>
                <w:rFonts w:hint="eastAsia"/>
                <w:sz w:val="18"/>
              </w:rPr>
              <w:t>/recommen</w:t>
            </w:r>
            <w:r>
              <w:rPr>
                <w:rFonts w:hint="default"/>
                <w:sz w:val="18"/>
              </w:rPr>
              <w:t>d</w:t>
            </w:r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HTTP请求方式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  <w:bookmarkStart w:id="13" w:name="_GoBack"/>
            <w:bookmarkEnd w:id="13"/>
          </w:p>
        </w:tc>
      </w:tr>
      <w:t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c>
          <w:tcPr>
            <w:tcW w:w="1242" w:type="dxa"/>
            <w:vMerge w:val="restart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  <w:t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places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目的地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如果有多个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中间用逗号分隔</w:t>
            </w:r>
          </w:p>
        </w:tc>
      </w:tr>
      <w:t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day</w:t>
            </w:r>
            <w:r>
              <w:rPr>
                <w:rFonts w:hint="default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um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行程天数</w:t>
            </w:r>
          </w:p>
        </w:tc>
      </w:tr>
      <w:t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scenes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景点资源搜索关键字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多个使用逗号分隔</w:t>
            </w:r>
          </w:p>
        </w:tc>
      </w:tr>
      <w:t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  <w:vAlign w:val="top"/>
          </w:tcPr>
          <w:p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rPr>
          <w:trHeight w:val="60" w:hRule="atLeast"/>
        </w:trPr>
        <w:tc>
          <w:tcPr>
            <w:tcW w:w="1242" w:type="dxa"/>
            <w:vMerge w:val="restart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</w:t>
            </w:r>
            <w:r>
              <w:rPr>
                <w:rFonts w:hint="default"/>
                <w:sz w:val="18"/>
              </w:rPr>
              <w:t>C</w:t>
            </w:r>
            <w:r>
              <w:rPr>
                <w:rFonts w:hint="eastAsia"/>
                <w:sz w:val="18"/>
              </w:rPr>
              <w:t>ode</w:t>
            </w: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</w:t>
            </w:r>
            <w:r>
              <w:rPr>
                <w:rFonts w:hint="default"/>
                <w:sz w:val="18"/>
              </w:rPr>
              <w:t>T</w:t>
            </w:r>
            <w:r>
              <w:rPr>
                <w:rFonts w:hint="eastAsia"/>
                <w:sz w:val="18"/>
              </w:rPr>
              <w:t>ext</w:t>
            </w: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行程列表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参照</w:t>
            </w:r>
            <w:r>
              <w:rPr>
                <w:rFonts w:hint="eastAsia"/>
                <w:sz w:val="18"/>
              </w:rPr>
              <w:t>《线路对象》定义</w:t>
            </w: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ind w:left="480" w:leftChars="200"/>
              <w:rPr>
                <w:sz w:val="18"/>
              </w:rPr>
            </w:pP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rPr>
          <w:trHeight w:val="60" w:hRule="atLeast"/>
        </w:trPr>
        <w:tc>
          <w:tcPr>
            <w:tcW w:w="1242" w:type="dxa"/>
            <w:vMerge w:val="continue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top"/>
          </w:tcPr>
          <w:p>
            <w:pPr>
              <w:spacing w:line="240" w:lineRule="auto"/>
              <w:ind w:left="720" w:leftChars="300"/>
              <w:rPr>
                <w:sz w:val="18"/>
              </w:rPr>
            </w:pPr>
          </w:p>
        </w:tc>
        <w:tc>
          <w:tcPr>
            <w:tcW w:w="1843" w:type="dxa"/>
            <w:gridSpan w:val="2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  <w:vAlign w:val="top"/>
          </w:tcPr>
          <w:p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>根据请求输入参数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检索满足条件的线路信息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其中行程天数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可以采用上下加</w:t>
            </w:r>
            <w:r>
              <w:rPr>
                <w:rFonts w:hint="eastAsia"/>
                <w:sz w:val="18"/>
              </w:rPr>
              <w:t>/减</w:t>
            </w:r>
            <w:r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天作为区间查询。</w:t>
            </w:r>
          </w:p>
        </w:tc>
      </w:tr>
      <w:tr>
        <w:trPr>
          <w:trHeight w:val="60" w:hRule="atLeast"/>
        </w:trPr>
        <w:tc>
          <w:tcPr>
            <w:tcW w:w="1242" w:type="dxa"/>
            <w:shd w:val="clear" w:color="auto" w:fill="EEECE1"/>
            <w:vAlign w:val="top"/>
          </w:tcPr>
          <w:p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</w:tbl>
    <w:p/>
    <w:p>
      <w:pPr>
        <w:widowControl/>
        <w:spacing w:line="240" w:lineRule="auto"/>
        <w:jc w:val="left"/>
        <w:rPr>
          <w:rFonts w:ascii="Arial Unicode MS" w:hAnsi="Arial Unicode MS" w:eastAsia="黑体"/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6" w:name="_Toc425793111"/>
      <w:r>
        <w:rPr>
          <w:rFonts w:hint="eastAsia"/>
        </w:rPr>
        <w:t>对象定义</w:t>
      </w:r>
      <w:bookmarkEnd w:id="6"/>
    </w:p>
    <w:p>
      <w:pPr>
        <w:pStyle w:val="3"/>
      </w:pPr>
      <w:bookmarkStart w:id="7" w:name="_Toc425793112"/>
      <w:r>
        <w:rPr>
          <w:rFonts w:hint="eastAsia"/>
        </w:rPr>
        <w:t>线路对象</w:t>
      </w:r>
      <w:bookmarkEnd w:id="7"/>
    </w:p>
    <w:tbl>
      <w:tblPr>
        <w:tblStyle w:val="35"/>
        <w:tblW w:w="7280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3452"/>
      </w:tblGrid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rowKey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</w:t>
            </w:r>
            <w:r>
              <w:rPr>
                <w:rFonts w:hint="eastAsia"/>
                <w:sz w:val="18"/>
              </w:rPr>
              <w:t>ID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imageUrl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线路图片，多张之间采用逗号分隔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线路名称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tags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标签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eature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线路特点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reason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推荐理由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places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目的地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recommendIndex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ouble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推荐指数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commentIndex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ouble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点评指数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score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评分</w:t>
            </w:r>
            <w:r>
              <w:rPr>
                <w:rFonts w:hint="eastAsia"/>
                <w:sz w:val="18"/>
              </w:rPr>
              <w:t>（0~10）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commentNum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用户点评数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thumbupNum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点赞数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favoriteNum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收藏数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shareNum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分享数</w:t>
            </w:r>
          </w:p>
        </w:tc>
      </w:tr>
    </w:tbl>
    <w:p>
      <w:pPr>
        <w:pStyle w:val="3"/>
      </w:pPr>
      <w:bookmarkStart w:id="8" w:name="_Toc425793113"/>
      <w:r>
        <w:rPr>
          <w:rFonts w:hint="eastAsia"/>
        </w:rPr>
        <w:t>行程对象</w:t>
      </w:r>
      <w:bookmarkEnd w:id="8"/>
    </w:p>
    <w:tbl>
      <w:tblPr>
        <w:tblStyle w:val="35"/>
        <w:tblW w:w="7280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3452"/>
      </w:tblGrid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rowKey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</w:t>
            </w:r>
            <w:r>
              <w:rPr>
                <w:rFonts w:hint="eastAsia"/>
                <w:sz w:val="18"/>
              </w:rPr>
              <w:t>ID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行程名称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places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目的地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lineNme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行程线路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startDate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出发日期。YYYY-MM-DD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endDate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结束日期。YYYY-MM-dd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period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天数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rFonts w:hint="eastAsia"/>
                <w:sz w:val="18"/>
              </w:rPr>
              <w:t>imageUrl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图片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mpression</w:t>
            </w: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旅游印象</w:t>
            </w: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  <w:tr>
        <w:trPr>
          <w:trHeight w:val="60" w:hRule="atLeast"/>
        </w:trPr>
        <w:tc>
          <w:tcPr>
            <w:tcW w:w="1985" w:type="dxa"/>
            <w:vAlign w:val="top"/>
          </w:tcPr>
          <w:p>
            <w:pPr>
              <w:spacing w:line="240" w:lineRule="auto"/>
              <w:ind w:left="240" w:leftChars="100"/>
              <w:rPr>
                <w:sz w:val="18"/>
              </w:rPr>
            </w:pPr>
          </w:p>
        </w:tc>
        <w:tc>
          <w:tcPr>
            <w:tcW w:w="1843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  <w:vAlign w:val="top"/>
          </w:tcPr>
          <w:p>
            <w:pPr>
              <w:spacing w:line="240" w:lineRule="auto"/>
              <w:rPr>
                <w:sz w:val="18"/>
              </w:rPr>
            </w:pPr>
          </w:p>
        </w:tc>
      </w:tr>
    </w:tbl>
    <w:p>
      <w:pPr>
        <w:pStyle w:val="2"/>
      </w:pPr>
      <w:bookmarkStart w:id="9" w:name="_Toc425793114"/>
      <w:r>
        <w:rPr>
          <w:rFonts w:hint="eastAsia"/>
        </w:rPr>
        <w:t>错误描述</w:t>
      </w:r>
      <w:bookmarkEnd w:id="9"/>
    </w:p>
    <w:p>
      <w:pPr>
        <w:pStyle w:val="3"/>
      </w:pPr>
      <w:bookmarkStart w:id="10" w:name="_Toc425793115"/>
      <w:r>
        <w:rPr>
          <w:rFonts w:hint="eastAsia"/>
        </w:rPr>
        <w:t>错误代码</w:t>
      </w:r>
      <w:bookmarkEnd w:id="10"/>
    </w:p>
    <w:p>
      <w:r>
        <w:rPr>
          <w:rFonts w:hint="eastAsia"/>
        </w:rPr>
        <w:t>错误代码规则：</w:t>
      </w:r>
    </w:p>
    <w:p>
      <w:pPr>
        <w:pStyle w:val="3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错误代码格式：ABBCC</w:t>
      </w:r>
    </w:p>
    <w:p>
      <w:pPr>
        <w:pStyle w:val="3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错误代码格式说明：</w:t>
      </w:r>
    </w:p>
    <w:p>
      <w:pPr>
        <w:pStyle w:val="36"/>
        <w:numPr>
          <w:ilvl w:val="2"/>
          <w:numId w:val="7"/>
        </w:numPr>
        <w:spacing w:line="240" w:lineRule="auto"/>
        <w:ind w:firstLineChars="0"/>
      </w:pPr>
      <w:r>
        <w:rPr>
          <w:rFonts w:hint="eastAsia"/>
        </w:rPr>
        <w:t>A：1为系统错误，2为业务逻辑错误</w:t>
      </w:r>
    </w:p>
    <w:p>
      <w:pPr>
        <w:pStyle w:val="36"/>
        <w:numPr>
          <w:ilvl w:val="2"/>
          <w:numId w:val="7"/>
        </w:numPr>
        <w:spacing w:line="240" w:lineRule="auto"/>
        <w:ind w:firstLineChars="0"/>
      </w:pPr>
      <w:r>
        <w:rPr>
          <w:rFonts w:hint="eastAsia"/>
        </w:rPr>
        <w:t>BB：模块</w:t>
      </w:r>
    </w:p>
    <w:p>
      <w:pPr>
        <w:pStyle w:val="36"/>
        <w:numPr>
          <w:ilvl w:val="2"/>
          <w:numId w:val="7"/>
        </w:numPr>
        <w:spacing w:line="240" w:lineRule="auto"/>
        <w:ind w:firstLineChars="0"/>
      </w:pPr>
      <w:r>
        <w:rPr>
          <w:rFonts w:hint="eastAsia"/>
        </w:rPr>
        <w:t>CC：具体错误代码</w:t>
      </w:r>
    </w:p>
    <w:p/>
    <w:p>
      <w:pPr>
        <w:pStyle w:val="3"/>
      </w:pPr>
      <w:bookmarkStart w:id="11" w:name="_Toc425793116"/>
      <w:r>
        <w:rPr>
          <w:rFonts w:hint="eastAsia"/>
        </w:rPr>
        <w:t>系统错误列表</w:t>
      </w:r>
      <w:bookmarkEnd w:id="11"/>
    </w:p>
    <w:tbl>
      <w:tblPr>
        <w:tblStyle w:val="3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438"/>
        <w:gridCol w:w="2983"/>
      </w:tblGrid>
      <w:tr>
        <w:tc>
          <w:tcPr>
            <w:tcW w:w="1101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错误代码</w:t>
            </w:r>
          </w:p>
        </w:tc>
        <w:tc>
          <w:tcPr>
            <w:tcW w:w="4438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错误信息</w:t>
            </w:r>
          </w:p>
        </w:tc>
        <w:tc>
          <w:tcPr>
            <w:tcW w:w="2983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>
        <w:tc>
          <w:tcPr>
            <w:tcW w:w="1101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4438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Server Runtime Exception</w:t>
            </w:r>
          </w:p>
        </w:tc>
        <w:tc>
          <w:tcPr>
            <w:tcW w:w="2983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服务端出现了异常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10001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error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系统错误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10002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unavailable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服务暂停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10003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Remote service error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远程服务错误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10004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limit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IP限制不能请求该资源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10005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Permission denied, need a high level appkey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该资源需要appkey拥有授权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10006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 paramter (appkey) is missing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缺少source (appkey) 参数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10007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Unsupport mediatype (%s)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不支持的MediaType (%s)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10008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 error, see doc for more info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参数错误，请参考API文档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10009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Too many pending tasks, system is busy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任务过多，系统繁忙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10010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 expired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任务超时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10011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RPC error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RPC错误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10012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Illegal request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非法请求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10013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weibo user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不合法的微博用户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10014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Insufficient app permissions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应用的接口访问权限受限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10016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 required parameter (%s) , see doc for more info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缺失必选参数 (%s)，请参考API文档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10017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(%s)'s value invalid, expect (%s) , but get (%s) , see doc for more info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参数值非法，需为 (%s)，实际为 (%s)，请参考API文档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10018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 body length over limit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请求长度超过限制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10020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 api not found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接口不存在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10021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 method is not suported for this request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请求的HTTP METHOD不支持，请检查是否选择了正确的POST/GET方式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10022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requests out of rate limit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IP请求频次超过上限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10023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requests out of rate limit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用户请求频次超过上限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10024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requests for (%s) out of rate limit</w:t>
            </w: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用户请求特殊接口 (%s) 频次超过上限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10025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不支持的图片类型，仅仅支持JPG、GIF、PNG</w:t>
            </w:r>
          </w:p>
        </w:tc>
      </w:tr>
      <w:tr>
        <w:tc>
          <w:tcPr>
            <w:tcW w:w="1101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10026</w:t>
            </w:r>
          </w:p>
        </w:tc>
        <w:tc>
          <w:tcPr>
            <w:tcW w:w="4438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8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图片太大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尺寸超出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sz w:val="18"/>
                <w:szCs w:val="18"/>
              </w:rPr>
              <w:t>上限</w:t>
            </w:r>
          </w:p>
        </w:tc>
      </w:tr>
    </w:tbl>
    <w:p/>
    <w:p>
      <w:pPr>
        <w:pStyle w:val="3"/>
      </w:pPr>
      <w:bookmarkStart w:id="12" w:name="_Toc425793117"/>
      <w:r>
        <w:rPr>
          <w:rFonts w:hint="eastAsia"/>
        </w:rPr>
        <w:t>业务逻辑错误</w:t>
      </w:r>
      <w:bookmarkEnd w:id="12"/>
    </w:p>
    <w:tbl>
      <w:tblPr>
        <w:tblStyle w:val="35"/>
        <w:tblW w:w="84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7373"/>
      </w:tblGrid>
      <w:tr>
        <w:tc>
          <w:tcPr>
            <w:tcW w:w="1100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错误代码</w:t>
            </w:r>
          </w:p>
        </w:tc>
        <w:tc>
          <w:tcPr>
            <w:tcW w:w="7373" w:type="dxa"/>
            <w:shd w:val="clear" w:color="auto" w:fill="EEECE1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详细描述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用户不存在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登录账号</w:t>
            </w:r>
            <w:r>
              <w:rPr>
                <w:rFonts w:hint="eastAsia"/>
                <w:sz w:val="18"/>
                <w:szCs w:val="18"/>
              </w:rPr>
              <w:t>和密码不匹配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21003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验证码不正确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21004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用户名已经被注册。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21005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昵称已经被使用。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错误:已经添加了黑名单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20902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错误:已达到黑名单上限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20903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错误:不能添加系统管理员为黑名单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20904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错误:不能添加自己为黑名单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20905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错误:不在黑名单中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标签参数为空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标签名太长，请确保每个标签名不超过14个字符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参数domain错误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该手机号已经被使用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21103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该用户已经绑定手机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21104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Verifier错误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认证失败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用户名或密码不正确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21303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用户名密码认证超过请求限制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21304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版本号错误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21305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缺少必要的参数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21306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OAuth参数被拒绝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21307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时间戳不正确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21308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参数nonce已经被使用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21309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签名算法不支持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21310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签名值不合法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参数consumer_key不存在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参数consumer_key不合法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21313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参数consumer_key缺失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21314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Token已经被使用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21315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Token已经过期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21316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Token不合法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21317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Token不合法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21318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Pin码认证失败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21319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授权关系已经被解除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color w:val="D8D8D8"/>
                <w:sz w:val="18"/>
                <w:szCs w:val="18"/>
              </w:rPr>
            </w:pPr>
            <w:r>
              <w:rPr>
                <w:color w:val="D8D8D8"/>
                <w:sz w:val="18"/>
                <w:szCs w:val="18"/>
              </w:rPr>
              <w:t>21320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color w:val="D8D8D8"/>
                <w:sz w:val="18"/>
                <w:szCs w:val="18"/>
              </w:rPr>
            </w:pPr>
            <w:r>
              <w:rPr>
                <w:color w:val="D8D8D8"/>
                <w:sz w:val="18"/>
                <w:szCs w:val="18"/>
              </w:rPr>
              <w:t>使用OAuth2必须使用https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21321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未审核的应用使用人数超过限制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需要系统管理员的权限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21602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含有敏感词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21603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通知发送达到限制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提醒失败，需要权限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21702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无效分类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21703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无效状态码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>
        <w:tc>
          <w:tcPr>
            <w:tcW w:w="1100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21901</w:t>
            </w:r>
          </w:p>
        </w:tc>
        <w:tc>
          <w:tcPr>
            <w:tcW w:w="7373" w:type="dxa"/>
            <w:vAlign w:val="top"/>
          </w:tcPr>
          <w:p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地理信息输入错误</w:t>
            </w:r>
          </w:p>
        </w:tc>
      </w:tr>
    </w:tbl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Liberation Sans Narrow"/>
    <w:panose1 w:val="020B0609020204030204"/>
    <w:charset w:val="00"/>
    <w:family w:val="auto"/>
    <w:pitch w:val="default"/>
    <w:sig w:usb0="E10002FF" w:usb1="4000FCFF" w:usb2="00000009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Times New Roman"/>
    <w:panose1 w:val="020B0604020202020204"/>
    <w:charset w:val="00"/>
    <w:family w:val="auto"/>
    <w:pitch w:val="default"/>
    <w:sig w:usb0="F7FFAFFF" w:usb1="E9DFFFFF" w:usb2="0000003F" w:usb3="00000000" w:csb0="003F01FF" w:csb1="00000000"/>
  </w:font>
  <w:font w:name="Cambria">
    <w:altName w:val="Georgia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13</w:t>
    </w:r>
    <w:r>
      <w:rPr>
        <w:b/>
        <w:bCs/>
        <w:sz w:val="24"/>
        <w:szCs w:val="24"/>
      </w:rPr>
      <w:fldChar w:fldCharType="end"/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9807390">
    <w:nsid w:val="1F94381E"/>
    <w:multiLevelType w:val="multilevel"/>
    <w:tmpl w:val="1F94381E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43915960">
    <w:nsid w:val="2C5741B8"/>
    <w:multiLevelType w:val="multilevel"/>
    <w:tmpl w:val="2C5741B8"/>
    <w:lvl w:ilvl="0" w:tentative="1">
      <w:start w:val="1"/>
      <w:numFmt w:val="lowerLetter"/>
      <w:lvlText w:val="%1)"/>
      <w:lvlJc w:val="left"/>
      <w:pPr>
        <w:ind w:left="1800" w:hanging="420"/>
      </w:pPr>
    </w:lvl>
    <w:lvl w:ilvl="1" w:tentative="1">
      <w:start w:val="1"/>
      <w:numFmt w:val="lowerLetter"/>
      <w:lvlText w:val="%2)"/>
      <w:lvlJc w:val="left"/>
      <w:pPr>
        <w:ind w:left="2220" w:hanging="420"/>
      </w:pPr>
    </w:lvl>
    <w:lvl w:ilvl="2" w:tentative="1">
      <w:start w:val="1"/>
      <w:numFmt w:val="lowerRoman"/>
      <w:lvlText w:val="%3."/>
      <w:lvlJc w:val="right"/>
      <w:pPr>
        <w:ind w:left="2640" w:hanging="420"/>
      </w:pPr>
    </w:lvl>
    <w:lvl w:ilvl="3" w:tentative="1">
      <w:start w:val="1"/>
      <w:numFmt w:val="decimal"/>
      <w:lvlText w:val="%4."/>
      <w:lvlJc w:val="left"/>
      <w:pPr>
        <w:ind w:left="3060" w:hanging="420"/>
      </w:pPr>
    </w:lvl>
    <w:lvl w:ilvl="4" w:tentative="1">
      <w:start w:val="1"/>
      <w:numFmt w:val="lowerLetter"/>
      <w:lvlText w:val="%5)"/>
      <w:lvlJc w:val="left"/>
      <w:pPr>
        <w:ind w:left="3480" w:hanging="420"/>
      </w:pPr>
    </w:lvl>
    <w:lvl w:ilvl="5" w:tentative="1">
      <w:start w:val="1"/>
      <w:numFmt w:val="lowerRoman"/>
      <w:lvlText w:val="%6."/>
      <w:lvlJc w:val="right"/>
      <w:pPr>
        <w:ind w:left="3900" w:hanging="420"/>
      </w:pPr>
    </w:lvl>
    <w:lvl w:ilvl="6" w:tentative="1">
      <w:start w:val="1"/>
      <w:numFmt w:val="decimal"/>
      <w:lvlText w:val="%7."/>
      <w:lvlJc w:val="left"/>
      <w:pPr>
        <w:ind w:left="4320" w:hanging="420"/>
      </w:pPr>
    </w:lvl>
    <w:lvl w:ilvl="7" w:tentative="1">
      <w:start w:val="1"/>
      <w:numFmt w:val="lowerLetter"/>
      <w:lvlText w:val="%8)"/>
      <w:lvlJc w:val="left"/>
      <w:pPr>
        <w:ind w:left="4740" w:hanging="420"/>
      </w:pPr>
    </w:lvl>
    <w:lvl w:ilvl="8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825826089">
    <w:nsid w:val="31391B29"/>
    <w:multiLevelType w:val="multilevel"/>
    <w:tmpl w:val="31391B2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7408448">
    <w:nsid w:val="05CE55C0"/>
    <w:multiLevelType w:val="multilevel"/>
    <w:tmpl w:val="05CE55C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36678492">
    <w:nsid w:val="43C0565C"/>
    <w:multiLevelType w:val="multilevel"/>
    <w:tmpl w:val="43C0565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59198573">
    <w:nsid w:val="5CEF7B6D"/>
    <w:multiLevelType w:val="multilevel"/>
    <w:tmpl w:val="5CEF7B6D"/>
    <w:lvl w:ilvl="0" w:tentative="1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6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7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05434365">
    <w:nsid w:val="77887FFD"/>
    <w:multiLevelType w:val="multilevel"/>
    <w:tmpl w:val="77887FF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559198573"/>
  </w:num>
  <w:num w:numId="2">
    <w:abstractNumId w:val="2005434365"/>
  </w:num>
  <w:num w:numId="3">
    <w:abstractNumId w:val="825826089"/>
  </w:num>
  <w:num w:numId="4">
    <w:abstractNumId w:val="1136678492"/>
  </w:num>
  <w:num w:numId="5">
    <w:abstractNumId w:val="743915960"/>
  </w:num>
  <w:num w:numId="6">
    <w:abstractNumId w:val="529807390"/>
  </w:num>
  <w:num w:numId="7">
    <w:abstractNumId w:val="974084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A00D8"/>
    <w:rsid w:val="00000032"/>
    <w:rsid w:val="00000480"/>
    <w:rsid w:val="00000CBC"/>
    <w:rsid w:val="00001F4A"/>
    <w:rsid w:val="00002BCF"/>
    <w:rsid w:val="000034BB"/>
    <w:rsid w:val="00003D33"/>
    <w:rsid w:val="00003E44"/>
    <w:rsid w:val="0000444E"/>
    <w:rsid w:val="00004460"/>
    <w:rsid w:val="00004B88"/>
    <w:rsid w:val="00004EB5"/>
    <w:rsid w:val="00004F2A"/>
    <w:rsid w:val="00005F57"/>
    <w:rsid w:val="00006366"/>
    <w:rsid w:val="00006D34"/>
    <w:rsid w:val="00006E55"/>
    <w:rsid w:val="00007444"/>
    <w:rsid w:val="00007A1E"/>
    <w:rsid w:val="000106BA"/>
    <w:rsid w:val="00010860"/>
    <w:rsid w:val="0001212F"/>
    <w:rsid w:val="00012A32"/>
    <w:rsid w:val="000131E0"/>
    <w:rsid w:val="000138E0"/>
    <w:rsid w:val="00013BE7"/>
    <w:rsid w:val="00013F31"/>
    <w:rsid w:val="000143DD"/>
    <w:rsid w:val="0001465B"/>
    <w:rsid w:val="00014689"/>
    <w:rsid w:val="000146B9"/>
    <w:rsid w:val="00014AD3"/>
    <w:rsid w:val="00015C1B"/>
    <w:rsid w:val="000169EB"/>
    <w:rsid w:val="00020052"/>
    <w:rsid w:val="00020F5D"/>
    <w:rsid w:val="00021E2C"/>
    <w:rsid w:val="0002308B"/>
    <w:rsid w:val="000232B8"/>
    <w:rsid w:val="000234A7"/>
    <w:rsid w:val="0002430F"/>
    <w:rsid w:val="000245FF"/>
    <w:rsid w:val="00024D5F"/>
    <w:rsid w:val="00025236"/>
    <w:rsid w:val="00025AFC"/>
    <w:rsid w:val="00025FA2"/>
    <w:rsid w:val="00026423"/>
    <w:rsid w:val="00026D65"/>
    <w:rsid w:val="0002762C"/>
    <w:rsid w:val="00027BEC"/>
    <w:rsid w:val="00027FDA"/>
    <w:rsid w:val="00030482"/>
    <w:rsid w:val="00030609"/>
    <w:rsid w:val="00031102"/>
    <w:rsid w:val="00031824"/>
    <w:rsid w:val="000325CA"/>
    <w:rsid w:val="00032654"/>
    <w:rsid w:val="0003291B"/>
    <w:rsid w:val="000333AF"/>
    <w:rsid w:val="000334EB"/>
    <w:rsid w:val="0003366E"/>
    <w:rsid w:val="000338EB"/>
    <w:rsid w:val="00033F18"/>
    <w:rsid w:val="00033FEF"/>
    <w:rsid w:val="0003420D"/>
    <w:rsid w:val="00034322"/>
    <w:rsid w:val="000343A8"/>
    <w:rsid w:val="0003503C"/>
    <w:rsid w:val="000352A7"/>
    <w:rsid w:val="0003535D"/>
    <w:rsid w:val="00035B58"/>
    <w:rsid w:val="000365D4"/>
    <w:rsid w:val="00036FD5"/>
    <w:rsid w:val="00037F44"/>
    <w:rsid w:val="00040E67"/>
    <w:rsid w:val="0004119F"/>
    <w:rsid w:val="00041B02"/>
    <w:rsid w:val="00041F8E"/>
    <w:rsid w:val="000423D1"/>
    <w:rsid w:val="000424AE"/>
    <w:rsid w:val="00042612"/>
    <w:rsid w:val="00042A49"/>
    <w:rsid w:val="00043182"/>
    <w:rsid w:val="000435B7"/>
    <w:rsid w:val="000436BB"/>
    <w:rsid w:val="0004382A"/>
    <w:rsid w:val="000439A7"/>
    <w:rsid w:val="00043DC1"/>
    <w:rsid w:val="00043DD7"/>
    <w:rsid w:val="000441A7"/>
    <w:rsid w:val="000443A9"/>
    <w:rsid w:val="00044926"/>
    <w:rsid w:val="00044A65"/>
    <w:rsid w:val="00044DD7"/>
    <w:rsid w:val="00045888"/>
    <w:rsid w:val="00045DB3"/>
    <w:rsid w:val="0004638B"/>
    <w:rsid w:val="0004649F"/>
    <w:rsid w:val="00046EE5"/>
    <w:rsid w:val="0004703B"/>
    <w:rsid w:val="00047A1D"/>
    <w:rsid w:val="00047A45"/>
    <w:rsid w:val="00047A5E"/>
    <w:rsid w:val="00050504"/>
    <w:rsid w:val="00050A61"/>
    <w:rsid w:val="00050C2E"/>
    <w:rsid w:val="00050ECB"/>
    <w:rsid w:val="00051318"/>
    <w:rsid w:val="000513E3"/>
    <w:rsid w:val="00051E2F"/>
    <w:rsid w:val="000521B7"/>
    <w:rsid w:val="00052221"/>
    <w:rsid w:val="0005222F"/>
    <w:rsid w:val="00052CD5"/>
    <w:rsid w:val="000534A7"/>
    <w:rsid w:val="00053515"/>
    <w:rsid w:val="00053774"/>
    <w:rsid w:val="00053FF4"/>
    <w:rsid w:val="00055199"/>
    <w:rsid w:val="00055210"/>
    <w:rsid w:val="00055233"/>
    <w:rsid w:val="00055495"/>
    <w:rsid w:val="0005550D"/>
    <w:rsid w:val="00056054"/>
    <w:rsid w:val="000564DE"/>
    <w:rsid w:val="0005687E"/>
    <w:rsid w:val="000578D2"/>
    <w:rsid w:val="00057B75"/>
    <w:rsid w:val="00057D0A"/>
    <w:rsid w:val="00060662"/>
    <w:rsid w:val="00060C76"/>
    <w:rsid w:val="00060FA7"/>
    <w:rsid w:val="00061550"/>
    <w:rsid w:val="00062050"/>
    <w:rsid w:val="00062583"/>
    <w:rsid w:val="000626FE"/>
    <w:rsid w:val="00063F28"/>
    <w:rsid w:val="0006526F"/>
    <w:rsid w:val="000655CD"/>
    <w:rsid w:val="00065916"/>
    <w:rsid w:val="000659C8"/>
    <w:rsid w:val="000663C4"/>
    <w:rsid w:val="00066448"/>
    <w:rsid w:val="00066B1C"/>
    <w:rsid w:val="00066CCD"/>
    <w:rsid w:val="00066EE9"/>
    <w:rsid w:val="00067248"/>
    <w:rsid w:val="00067A80"/>
    <w:rsid w:val="00067ECE"/>
    <w:rsid w:val="00070B54"/>
    <w:rsid w:val="00071239"/>
    <w:rsid w:val="000715F9"/>
    <w:rsid w:val="00071E44"/>
    <w:rsid w:val="00072799"/>
    <w:rsid w:val="000730BE"/>
    <w:rsid w:val="000734E3"/>
    <w:rsid w:val="00074255"/>
    <w:rsid w:val="00074599"/>
    <w:rsid w:val="00074735"/>
    <w:rsid w:val="000748C1"/>
    <w:rsid w:val="00074AF2"/>
    <w:rsid w:val="00075065"/>
    <w:rsid w:val="00075177"/>
    <w:rsid w:val="0007528C"/>
    <w:rsid w:val="000758D1"/>
    <w:rsid w:val="00075A1B"/>
    <w:rsid w:val="00075C39"/>
    <w:rsid w:val="00075F1E"/>
    <w:rsid w:val="00076101"/>
    <w:rsid w:val="000767FD"/>
    <w:rsid w:val="00076EAB"/>
    <w:rsid w:val="000802A6"/>
    <w:rsid w:val="00080357"/>
    <w:rsid w:val="000812FC"/>
    <w:rsid w:val="000819EC"/>
    <w:rsid w:val="00081C37"/>
    <w:rsid w:val="00082302"/>
    <w:rsid w:val="00082BA1"/>
    <w:rsid w:val="00083665"/>
    <w:rsid w:val="0008444B"/>
    <w:rsid w:val="000850EF"/>
    <w:rsid w:val="00085667"/>
    <w:rsid w:val="000856CA"/>
    <w:rsid w:val="00085BD4"/>
    <w:rsid w:val="00085E80"/>
    <w:rsid w:val="00086128"/>
    <w:rsid w:val="0008674A"/>
    <w:rsid w:val="00086C6B"/>
    <w:rsid w:val="00087012"/>
    <w:rsid w:val="000872FC"/>
    <w:rsid w:val="000877E3"/>
    <w:rsid w:val="000878A3"/>
    <w:rsid w:val="000878A9"/>
    <w:rsid w:val="00090465"/>
    <w:rsid w:val="00090CA2"/>
    <w:rsid w:val="00090DE9"/>
    <w:rsid w:val="00091A16"/>
    <w:rsid w:val="00091E0B"/>
    <w:rsid w:val="0009253F"/>
    <w:rsid w:val="00093341"/>
    <w:rsid w:val="00093793"/>
    <w:rsid w:val="00093845"/>
    <w:rsid w:val="00096106"/>
    <w:rsid w:val="000974BE"/>
    <w:rsid w:val="00097716"/>
    <w:rsid w:val="00097889"/>
    <w:rsid w:val="00097CC9"/>
    <w:rsid w:val="000A05B1"/>
    <w:rsid w:val="000A1369"/>
    <w:rsid w:val="000A1835"/>
    <w:rsid w:val="000A1836"/>
    <w:rsid w:val="000A1AF1"/>
    <w:rsid w:val="000A22F4"/>
    <w:rsid w:val="000A2A31"/>
    <w:rsid w:val="000A301E"/>
    <w:rsid w:val="000A3226"/>
    <w:rsid w:val="000A4B2A"/>
    <w:rsid w:val="000A591A"/>
    <w:rsid w:val="000A6012"/>
    <w:rsid w:val="000A63BB"/>
    <w:rsid w:val="000A646E"/>
    <w:rsid w:val="000A6918"/>
    <w:rsid w:val="000A691A"/>
    <w:rsid w:val="000A759E"/>
    <w:rsid w:val="000A7BB9"/>
    <w:rsid w:val="000A7F6A"/>
    <w:rsid w:val="000A7F97"/>
    <w:rsid w:val="000B0F57"/>
    <w:rsid w:val="000B105B"/>
    <w:rsid w:val="000B12FD"/>
    <w:rsid w:val="000B1784"/>
    <w:rsid w:val="000B1B91"/>
    <w:rsid w:val="000B1FFD"/>
    <w:rsid w:val="000B26DE"/>
    <w:rsid w:val="000B3FA6"/>
    <w:rsid w:val="000B421B"/>
    <w:rsid w:val="000B481D"/>
    <w:rsid w:val="000B4BDB"/>
    <w:rsid w:val="000B4BFA"/>
    <w:rsid w:val="000B5037"/>
    <w:rsid w:val="000B520F"/>
    <w:rsid w:val="000B6506"/>
    <w:rsid w:val="000B73DF"/>
    <w:rsid w:val="000B7B2B"/>
    <w:rsid w:val="000B7DB6"/>
    <w:rsid w:val="000B7E6F"/>
    <w:rsid w:val="000C049F"/>
    <w:rsid w:val="000C100E"/>
    <w:rsid w:val="000C1924"/>
    <w:rsid w:val="000C25CC"/>
    <w:rsid w:val="000C3D14"/>
    <w:rsid w:val="000C3D6A"/>
    <w:rsid w:val="000C461E"/>
    <w:rsid w:val="000C4BF0"/>
    <w:rsid w:val="000C57C5"/>
    <w:rsid w:val="000C6C10"/>
    <w:rsid w:val="000C6F7E"/>
    <w:rsid w:val="000C6FA8"/>
    <w:rsid w:val="000C7C18"/>
    <w:rsid w:val="000D0ACD"/>
    <w:rsid w:val="000D1DC8"/>
    <w:rsid w:val="000D2711"/>
    <w:rsid w:val="000D410B"/>
    <w:rsid w:val="000D4B10"/>
    <w:rsid w:val="000D4F24"/>
    <w:rsid w:val="000D500A"/>
    <w:rsid w:val="000D5A88"/>
    <w:rsid w:val="000D5D3F"/>
    <w:rsid w:val="000D62AC"/>
    <w:rsid w:val="000D6F5D"/>
    <w:rsid w:val="000D6F8C"/>
    <w:rsid w:val="000D77FA"/>
    <w:rsid w:val="000E047E"/>
    <w:rsid w:val="000E08B6"/>
    <w:rsid w:val="000E0997"/>
    <w:rsid w:val="000E09D7"/>
    <w:rsid w:val="000E10D0"/>
    <w:rsid w:val="000E153E"/>
    <w:rsid w:val="000E21DB"/>
    <w:rsid w:val="000E2211"/>
    <w:rsid w:val="000E2BF0"/>
    <w:rsid w:val="000E2C07"/>
    <w:rsid w:val="000E3C11"/>
    <w:rsid w:val="000E3D30"/>
    <w:rsid w:val="000E439F"/>
    <w:rsid w:val="000E54C1"/>
    <w:rsid w:val="000E5EA7"/>
    <w:rsid w:val="000E649F"/>
    <w:rsid w:val="000E64E6"/>
    <w:rsid w:val="000E6655"/>
    <w:rsid w:val="000E67FB"/>
    <w:rsid w:val="000E68A9"/>
    <w:rsid w:val="000E766F"/>
    <w:rsid w:val="000E7A4D"/>
    <w:rsid w:val="000F1172"/>
    <w:rsid w:val="000F2058"/>
    <w:rsid w:val="000F2128"/>
    <w:rsid w:val="000F234A"/>
    <w:rsid w:val="000F27D8"/>
    <w:rsid w:val="000F29E3"/>
    <w:rsid w:val="000F2BC0"/>
    <w:rsid w:val="000F2E02"/>
    <w:rsid w:val="000F2F8C"/>
    <w:rsid w:val="000F329E"/>
    <w:rsid w:val="000F35E7"/>
    <w:rsid w:val="000F39E3"/>
    <w:rsid w:val="000F3B4C"/>
    <w:rsid w:val="000F3CD9"/>
    <w:rsid w:val="000F3F78"/>
    <w:rsid w:val="000F4530"/>
    <w:rsid w:val="000F4A0F"/>
    <w:rsid w:val="000F4F84"/>
    <w:rsid w:val="000F55F0"/>
    <w:rsid w:val="000F5EED"/>
    <w:rsid w:val="000F60D7"/>
    <w:rsid w:val="000F644D"/>
    <w:rsid w:val="000F6A35"/>
    <w:rsid w:val="000F73BF"/>
    <w:rsid w:val="001001C1"/>
    <w:rsid w:val="001001DC"/>
    <w:rsid w:val="001003E0"/>
    <w:rsid w:val="00100540"/>
    <w:rsid w:val="0010063E"/>
    <w:rsid w:val="00100BCB"/>
    <w:rsid w:val="0010107E"/>
    <w:rsid w:val="001010F0"/>
    <w:rsid w:val="001011B3"/>
    <w:rsid w:val="00102AF2"/>
    <w:rsid w:val="001037A1"/>
    <w:rsid w:val="00103E18"/>
    <w:rsid w:val="0010420D"/>
    <w:rsid w:val="001049F0"/>
    <w:rsid w:val="0010508B"/>
    <w:rsid w:val="0010560E"/>
    <w:rsid w:val="00105943"/>
    <w:rsid w:val="00105ADF"/>
    <w:rsid w:val="001062EE"/>
    <w:rsid w:val="00106575"/>
    <w:rsid w:val="00106980"/>
    <w:rsid w:val="00106B14"/>
    <w:rsid w:val="001078D1"/>
    <w:rsid w:val="0011055C"/>
    <w:rsid w:val="00110D16"/>
    <w:rsid w:val="00110FCD"/>
    <w:rsid w:val="0011112D"/>
    <w:rsid w:val="001114FE"/>
    <w:rsid w:val="00111D44"/>
    <w:rsid w:val="001123AC"/>
    <w:rsid w:val="00112629"/>
    <w:rsid w:val="00112CDE"/>
    <w:rsid w:val="001141D2"/>
    <w:rsid w:val="00114D78"/>
    <w:rsid w:val="0011525E"/>
    <w:rsid w:val="0011570C"/>
    <w:rsid w:val="00115800"/>
    <w:rsid w:val="00115F08"/>
    <w:rsid w:val="0011687A"/>
    <w:rsid w:val="00117075"/>
    <w:rsid w:val="0011708D"/>
    <w:rsid w:val="001170D4"/>
    <w:rsid w:val="00121C48"/>
    <w:rsid w:val="001224F2"/>
    <w:rsid w:val="00122741"/>
    <w:rsid w:val="00122885"/>
    <w:rsid w:val="00122A2C"/>
    <w:rsid w:val="00122FAF"/>
    <w:rsid w:val="001231A2"/>
    <w:rsid w:val="00123A9D"/>
    <w:rsid w:val="00123CF5"/>
    <w:rsid w:val="00124C84"/>
    <w:rsid w:val="00124CFC"/>
    <w:rsid w:val="0012501B"/>
    <w:rsid w:val="001258B3"/>
    <w:rsid w:val="001259DE"/>
    <w:rsid w:val="001267E8"/>
    <w:rsid w:val="00126B09"/>
    <w:rsid w:val="00126DEF"/>
    <w:rsid w:val="00126F6A"/>
    <w:rsid w:val="001279B2"/>
    <w:rsid w:val="00127AE6"/>
    <w:rsid w:val="00127CB3"/>
    <w:rsid w:val="00130730"/>
    <w:rsid w:val="001308FA"/>
    <w:rsid w:val="00130D35"/>
    <w:rsid w:val="00131431"/>
    <w:rsid w:val="00131BFC"/>
    <w:rsid w:val="00131D1C"/>
    <w:rsid w:val="001323D3"/>
    <w:rsid w:val="00132588"/>
    <w:rsid w:val="00132EBA"/>
    <w:rsid w:val="00133AB6"/>
    <w:rsid w:val="00133E86"/>
    <w:rsid w:val="00133F7A"/>
    <w:rsid w:val="0013574A"/>
    <w:rsid w:val="001363D5"/>
    <w:rsid w:val="001365F4"/>
    <w:rsid w:val="001374EC"/>
    <w:rsid w:val="00137A89"/>
    <w:rsid w:val="00137DA9"/>
    <w:rsid w:val="001403AE"/>
    <w:rsid w:val="00140EE0"/>
    <w:rsid w:val="0014178C"/>
    <w:rsid w:val="001418F6"/>
    <w:rsid w:val="00141AA3"/>
    <w:rsid w:val="00141F81"/>
    <w:rsid w:val="0014236E"/>
    <w:rsid w:val="00142565"/>
    <w:rsid w:val="00142AA1"/>
    <w:rsid w:val="00143C9D"/>
    <w:rsid w:val="001441BD"/>
    <w:rsid w:val="00144C64"/>
    <w:rsid w:val="00145406"/>
    <w:rsid w:val="00145E08"/>
    <w:rsid w:val="00145FA0"/>
    <w:rsid w:val="0014639C"/>
    <w:rsid w:val="001463C6"/>
    <w:rsid w:val="00146654"/>
    <w:rsid w:val="00146898"/>
    <w:rsid w:val="001508E7"/>
    <w:rsid w:val="00151436"/>
    <w:rsid w:val="0015160C"/>
    <w:rsid w:val="001516D3"/>
    <w:rsid w:val="001518E6"/>
    <w:rsid w:val="00152A4D"/>
    <w:rsid w:val="00152C65"/>
    <w:rsid w:val="001544C2"/>
    <w:rsid w:val="00154613"/>
    <w:rsid w:val="00154BDE"/>
    <w:rsid w:val="00154FB4"/>
    <w:rsid w:val="00155726"/>
    <w:rsid w:val="001559D6"/>
    <w:rsid w:val="001578E3"/>
    <w:rsid w:val="00157BC0"/>
    <w:rsid w:val="001602BC"/>
    <w:rsid w:val="00161AAD"/>
    <w:rsid w:val="00161DB9"/>
    <w:rsid w:val="00161F34"/>
    <w:rsid w:val="0016228C"/>
    <w:rsid w:val="00162E4D"/>
    <w:rsid w:val="00163A8F"/>
    <w:rsid w:val="0016578B"/>
    <w:rsid w:val="00165A0C"/>
    <w:rsid w:val="00166972"/>
    <w:rsid w:val="00166DDE"/>
    <w:rsid w:val="0016767F"/>
    <w:rsid w:val="00167A90"/>
    <w:rsid w:val="00167B87"/>
    <w:rsid w:val="001704EA"/>
    <w:rsid w:val="001706DC"/>
    <w:rsid w:val="0017079A"/>
    <w:rsid w:val="00170B14"/>
    <w:rsid w:val="00170CBE"/>
    <w:rsid w:val="00171D21"/>
    <w:rsid w:val="00172AA2"/>
    <w:rsid w:val="00172B70"/>
    <w:rsid w:val="00172F15"/>
    <w:rsid w:val="001731CF"/>
    <w:rsid w:val="00173A13"/>
    <w:rsid w:val="00174298"/>
    <w:rsid w:val="0017515C"/>
    <w:rsid w:val="00176552"/>
    <w:rsid w:val="001766FF"/>
    <w:rsid w:val="00176B60"/>
    <w:rsid w:val="00176C05"/>
    <w:rsid w:val="00177232"/>
    <w:rsid w:val="001772A3"/>
    <w:rsid w:val="00177322"/>
    <w:rsid w:val="00177570"/>
    <w:rsid w:val="00177C8B"/>
    <w:rsid w:val="0018073F"/>
    <w:rsid w:val="00180871"/>
    <w:rsid w:val="001820F5"/>
    <w:rsid w:val="00182350"/>
    <w:rsid w:val="0018270B"/>
    <w:rsid w:val="00182D45"/>
    <w:rsid w:val="00182E48"/>
    <w:rsid w:val="00183022"/>
    <w:rsid w:val="00183FAF"/>
    <w:rsid w:val="0018459F"/>
    <w:rsid w:val="001846FE"/>
    <w:rsid w:val="00184903"/>
    <w:rsid w:val="00185B33"/>
    <w:rsid w:val="00186848"/>
    <w:rsid w:val="00186BFB"/>
    <w:rsid w:val="00186F5F"/>
    <w:rsid w:val="00186FFE"/>
    <w:rsid w:val="00190132"/>
    <w:rsid w:val="0019019B"/>
    <w:rsid w:val="00190DB3"/>
    <w:rsid w:val="00190F6D"/>
    <w:rsid w:val="00191584"/>
    <w:rsid w:val="00191B2E"/>
    <w:rsid w:val="001923C5"/>
    <w:rsid w:val="001929C4"/>
    <w:rsid w:val="00192A4F"/>
    <w:rsid w:val="001930C7"/>
    <w:rsid w:val="00193118"/>
    <w:rsid w:val="00193F99"/>
    <w:rsid w:val="0019567F"/>
    <w:rsid w:val="00195AC8"/>
    <w:rsid w:val="00196552"/>
    <w:rsid w:val="00196C16"/>
    <w:rsid w:val="0019713D"/>
    <w:rsid w:val="00197814"/>
    <w:rsid w:val="001A02B1"/>
    <w:rsid w:val="001A06A9"/>
    <w:rsid w:val="001A0821"/>
    <w:rsid w:val="001A0947"/>
    <w:rsid w:val="001A0CE4"/>
    <w:rsid w:val="001A1778"/>
    <w:rsid w:val="001A18EC"/>
    <w:rsid w:val="001A23F5"/>
    <w:rsid w:val="001A26F0"/>
    <w:rsid w:val="001A2A34"/>
    <w:rsid w:val="001A33F8"/>
    <w:rsid w:val="001A358D"/>
    <w:rsid w:val="001A3A31"/>
    <w:rsid w:val="001A3B8C"/>
    <w:rsid w:val="001A4252"/>
    <w:rsid w:val="001A4D71"/>
    <w:rsid w:val="001A522E"/>
    <w:rsid w:val="001A5CF2"/>
    <w:rsid w:val="001A6117"/>
    <w:rsid w:val="001A64D6"/>
    <w:rsid w:val="001A70EB"/>
    <w:rsid w:val="001A763D"/>
    <w:rsid w:val="001A7EDE"/>
    <w:rsid w:val="001B01A8"/>
    <w:rsid w:val="001B0285"/>
    <w:rsid w:val="001B0352"/>
    <w:rsid w:val="001B0848"/>
    <w:rsid w:val="001B0F06"/>
    <w:rsid w:val="001B1F4D"/>
    <w:rsid w:val="001B1F76"/>
    <w:rsid w:val="001B2400"/>
    <w:rsid w:val="001B243E"/>
    <w:rsid w:val="001B2599"/>
    <w:rsid w:val="001B29E1"/>
    <w:rsid w:val="001B29EF"/>
    <w:rsid w:val="001B2EB2"/>
    <w:rsid w:val="001B2F32"/>
    <w:rsid w:val="001B328F"/>
    <w:rsid w:val="001B3993"/>
    <w:rsid w:val="001B56F9"/>
    <w:rsid w:val="001B5C5E"/>
    <w:rsid w:val="001B6DD4"/>
    <w:rsid w:val="001B7302"/>
    <w:rsid w:val="001B745B"/>
    <w:rsid w:val="001B7C8F"/>
    <w:rsid w:val="001C0130"/>
    <w:rsid w:val="001C0140"/>
    <w:rsid w:val="001C0EB6"/>
    <w:rsid w:val="001C11B5"/>
    <w:rsid w:val="001C2DAA"/>
    <w:rsid w:val="001C2DCE"/>
    <w:rsid w:val="001C313C"/>
    <w:rsid w:val="001C339E"/>
    <w:rsid w:val="001C380C"/>
    <w:rsid w:val="001C3EF3"/>
    <w:rsid w:val="001C3FB8"/>
    <w:rsid w:val="001C4A0B"/>
    <w:rsid w:val="001C57F5"/>
    <w:rsid w:val="001C5D4E"/>
    <w:rsid w:val="001C68C1"/>
    <w:rsid w:val="001D0400"/>
    <w:rsid w:val="001D0441"/>
    <w:rsid w:val="001D07DF"/>
    <w:rsid w:val="001D09EA"/>
    <w:rsid w:val="001D14F5"/>
    <w:rsid w:val="001D18DF"/>
    <w:rsid w:val="001D1BFA"/>
    <w:rsid w:val="001D22E2"/>
    <w:rsid w:val="001D2719"/>
    <w:rsid w:val="001D2DE3"/>
    <w:rsid w:val="001D31FF"/>
    <w:rsid w:val="001D3936"/>
    <w:rsid w:val="001D3FAC"/>
    <w:rsid w:val="001D40F6"/>
    <w:rsid w:val="001D4A1A"/>
    <w:rsid w:val="001D4CA7"/>
    <w:rsid w:val="001D6207"/>
    <w:rsid w:val="001D691A"/>
    <w:rsid w:val="001D7954"/>
    <w:rsid w:val="001D795A"/>
    <w:rsid w:val="001D7D79"/>
    <w:rsid w:val="001D7E24"/>
    <w:rsid w:val="001E01C6"/>
    <w:rsid w:val="001E0C45"/>
    <w:rsid w:val="001E10F5"/>
    <w:rsid w:val="001E193F"/>
    <w:rsid w:val="001E1FB0"/>
    <w:rsid w:val="001E2144"/>
    <w:rsid w:val="001E2175"/>
    <w:rsid w:val="001E2497"/>
    <w:rsid w:val="001E30AB"/>
    <w:rsid w:val="001E38AC"/>
    <w:rsid w:val="001E4C9E"/>
    <w:rsid w:val="001E508E"/>
    <w:rsid w:val="001E5218"/>
    <w:rsid w:val="001E559D"/>
    <w:rsid w:val="001E6645"/>
    <w:rsid w:val="001E6801"/>
    <w:rsid w:val="001E6A89"/>
    <w:rsid w:val="001E6B57"/>
    <w:rsid w:val="001E6D83"/>
    <w:rsid w:val="001E6FC6"/>
    <w:rsid w:val="001E739B"/>
    <w:rsid w:val="001E770B"/>
    <w:rsid w:val="001E7808"/>
    <w:rsid w:val="001F0C43"/>
    <w:rsid w:val="001F100C"/>
    <w:rsid w:val="001F14C5"/>
    <w:rsid w:val="001F185C"/>
    <w:rsid w:val="001F19DC"/>
    <w:rsid w:val="001F238C"/>
    <w:rsid w:val="001F382C"/>
    <w:rsid w:val="001F4016"/>
    <w:rsid w:val="001F4024"/>
    <w:rsid w:val="001F430D"/>
    <w:rsid w:val="001F43A0"/>
    <w:rsid w:val="001F4940"/>
    <w:rsid w:val="001F4A7F"/>
    <w:rsid w:val="001F511A"/>
    <w:rsid w:val="001F57F7"/>
    <w:rsid w:val="001F5CF1"/>
    <w:rsid w:val="001F5F5D"/>
    <w:rsid w:val="001F6120"/>
    <w:rsid w:val="001F62F0"/>
    <w:rsid w:val="001F65AC"/>
    <w:rsid w:val="001F6FA5"/>
    <w:rsid w:val="002005A3"/>
    <w:rsid w:val="0020089D"/>
    <w:rsid w:val="00200F5C"/>
    <w:rsid w:val="00201334"/>
    <w:rsid w:val="002018AF"/>
    <w:rsid w:val="00201D23"/>
    <w:rsid w:val="002020E5"/>
    <w:rsid w:val="00202846"/>
    <w:rsid w:val="00203550"/>
    <w:rsid w:val="002035E9"/>
    <w:rsid w:val="0020557B"/>
    <w:rsid w:val="002055F8"/>
    <w:rsid w:val="002058E8"/>
    <w:rsid w:val="00205EC4"/>
    <w:rsid w:val="002060A1"/>
    <w:rsid w:val="0020634F"/>
    <w:rsid w:val="00206C7B"/>
    <w:rsid w:val="00207645"/>
    <w:rsid w:val="00207B7F"/>
    <w:rsid w:val="00207DC9"/>
    <w:rsid w:val="00207FEA"/>
    <w:rsid w:val="002107C9"/>
    <w:rsid w:val="002107ED"/>
    <w:rsid w:val="002109A9"/>
    <w:rsid w:val="0021196B"/>
    <w:rsid w:val="00211A7A"/>
    <w:rsid w:val="00212184"/>
    <w:rsid w:val="002122FE"/>
    <w:rsid w:val="00212836"/>
    <w:rsid w:val="002131F3"/>
    <w:rsid w:val="00213454"/>
    <w:rsid w:val="00214151"/>
    <w:rsid w:val="002143AC"/>
    <w:rsid w:val="002148C0"/>
    <w:rsid w:val="00215546"/>
    <w:rsid w:val="002157FA"/>
    <w:rsid w:val="00215BDD"/>
    <w:rsid w:val="00215C7F"/>
    <w:rsid w:val="002163D5"/>
    <w:rsid w:val="002163F3"/>
    <w:rsid w:val="00216E51"/>
    <w:rsid w:val="00216EBA"/>
    <w:rsid w:val="002208DF"/>
    <w:rsid w:val="0022090A"/>
    <w:rsid w:val="00220AAD"/>
    <w:rsid w:val="00220E96"/>
    <w:rsid w:val="002213DE"/>
    <w:rsid w:val="002214D4"/>
    <w:rsid w:val="00221EE0"/>
    <w:rsid w:val="0022289A"/>
    <w:rsid w:val="002231F8"/>
    <w:rsid w:val="0022377E"/>
    <w:rsid w:val="002240BD"/>
    <w:rsid w:val="0022472D"/>
    <w:rsid w:val="00224F01"/>
    <w:rsid w:val="00225690"/>
    <w:rsid w:val="00225A1D"/>
    <w:rsid w:val="00225B90"/>
    <w:rsid w:val="00225DA8"/>
    <w:rsid w:val="00226440"/>
    <w:rsid w:val="00226761"/>
    <w:rsid w:val="00227BCB"/>
    <w:rsid w:val="00230F04"/>
    <w:rsid w:val="00230FF5"/>
    <w:rsid w:val="00231387"/>
    <w:rsid w:val="002315A1"/>
    <w:rsid w:val="0023221D"/>
    <w:rsid w:val="002323F0"/>
    <w:rsid w:val="00232D64"/>
    <w:rsid w:val="002331D8"/>
    <w:rsid w:val="00233AB7"/>
    <w:rsid w:val="00233BD5"/>
    <w:rsid w:val="0023463F"/>
    <w:rsid w:val="00236348"/>
    <w:rsid w:val="00237261"/>
    <w:rsid w:val="00237A41"/>
    <w:rsid w:val="00237CAB"/>
    <w:rsid w:val="00240226"/>
    <w:rsid w:val="00240EB2"/>
    <w:rsid w:val="002419CB"/>
    <w:rsid w:val="00241A2F"/>
    <w:rsid w:val="00241ABA"/>
    <w:rsid w:val="0024225E"/>
    <w:rsid w:val="00242E1F"/>
    <w:rsid w:val="002436FC"/>
    <w:rsid w:val="00244056"/>
    <w:rsid w:val="00244115"/>
    <w:rsid w:val="002441C3"/>
    <w:rsid w:val="00244AC7"/>
    <w:rsid w:val="00244CEC"/>
    <w:rsid w:val="0024549F"/>
    <w:rsid w:val="002460FA"/>
    <w:rsid w:val="002463C2"/>
    <w:rsid w:val="002477CA"/>
    <w:rsid w:val="002479E0"/>
    <w:rsid w:val="00247F24"/>
    <w:rsid w:val="0025067B"/>
    <w:rsid w:val="002512E5"/>
    <w:rsid w:val="002513A7"/>
    <w:rsid w:val="0025253E"/>
    <w:rsid w:val="00252816"/>
    <w:rsid w:val="00252ABD"/>
    <w:rsid w:val="00252E60"/>
    <w:rsid w:val="0025335D"/>
    <w:rsid w:val="0025349D"/>
    <w:rsid w:val="002535C5"/>
    <w:rsid w:val="00253E83"/>
    <w:rsid w:val="00254141"/>
    <w:rsid w:val="002544B2"/>
    <w:rsid w:val="002549C2"/>
    <w:rsid w:val="00254A87"/>
    <w:rsid w:val="00255D67"/>
    <w:rsid w:val="00256FF8"/>
    <w:rsid w:val="0026040D"/>
    <w:rsid w:val="00260B29"/>
    <w:rsid w:val="00261258"/>
    <w:rsid w:val="00262425"/>
    <w:rsid w:val="00262C0B"/>
    <w:rsid w:val="00263D68"/>
    <w:rsid w:val="00263DB7"/>
    <w:rsid w:val="00263F66"/>
    <w:rsid w:val="00263FA4"/>
    <w:rsid w:val="00264E32"/>
    <w:rsid w:val="00265032"/>
    <w:rsid w:val="002653B2"/>
    <w:rsid w:val="002654BA"/>
    <w:rsid w:val="00265503"/>
    <w:rsid w:val="00265786"/>
    <w:rsid w:val="00266C46"/>
    <w:rsid w:val="00267CCC"/>
    <w:rsid w:val="002709F5"/>
    <w:rsid w:val="00271901"/>
    <w:rsid w:val="00271D37"/>
    <w:rsid w:val="0027203A"/>
    <w:rsid w:val="0027285D"/>
    <w:rsid w:val="00272956"/>
    <w:rsid w:val="00272AA8"/>
    <w:rsid w:val="00272C0C"/>
    <w:rsid w:val="00273407"/>
    <w:rsid w:val="00273591"/>
    <w:rsid w:val="00273B9C"/>
    <w:rsid w:val="002746B5"/>
    <w:rsid w:val="002749DA"/>
    <w:rsid w:val="002750E8"/>
    <w:rsid w:val="002757AD"/>
    <w:rsid w:val="002759CC"/>
    <w:rsid w:val="00275AE2"/>
    <w:rsid w:val="00275B29"/>
    <w:rsid w:val="00275DD8"/>
    <w:rsid w:val="00276437"/>
    <w:rsid w:val="00276449"/>
    <w:rsid w:val="002766F6"/>
    <w:rsid w:val="0027674B"/>
    <w:rsid w:val="00276F71"/>
    <w:rsid w:val="002774E7"/>
    <w:rsid w:val="00277661"/>
    <w:rsid w:val="0028051D"/>
    <w:rsid w:val="0028052B"/>
    <w:rsid w:val="00280E08"/>
    <w:rsid w:val="002818E3"/>
    <w:rsid w:val="0028296F"/>
    <w:rsid w:val="00282F15"/>
    <w:rsid w:val="00283389"/>
    <w:rsid w:val="002835DD"/>
    <w:rsid w:val="00283FDA"/>
    <w:rsid w:val="00284332"/>
    <w:rsid w:val="00284436"/>
    <w:rsid w:val="00284F0C"/>
    <w:rsid w:val="002854EF"/>
    <w:rsid w:val="0028563F"/>
    <w:rsid w:val="00285C5B"/>
    <w:rsid w:val="00285EAF"/>
    <w:rsid w:val="0028628E"/>
    <w:rsid w:val="00286F0A"/>
    <w:rsid w:val="002876B6"/>
    <w:rsid w:val="00290282"/>
    <w:rsid w:val="0029063F"/>
    <w:rsid w:val="00290BC8"/>
    <w:rsid w:val="002930F7"/>
    <w:rsid w:val="00293662"/>
    <w:rsid w:val="00294053"/>
    <w:rsid w:val="002947E5"/>
    <w:rsid w:val="00295093"/>
    <w:rsid w:val="002961D2"/>
    <w:rsid w:val="002963AC"/>
    <w:rsid w:val="002964DE"/>
    <w:rsid w:val="00296802"/>
    <w:rsid w:val="00296F21"/>
    <w:rsid w:val="00297062"/>
    <w:rsid w:val="002978B6"/>
    <w:rsid w:val="00297CD6"/>
    <w:rsid w:val="002A0808"/>
    <w:rsid w:val="002A15F1"/>
    <w:rsid w:val="002A187F"/>
    <w:rsid w:val="002A1A8B"/>
    <w:rsid w:val="002A21C2"/>
    <w:rsid w:val="002A234F"/>
    <w:rsid w:val="002A2469"/>
    <w:rsid w:val="002A2716"/>
    <w:rsid w:val="002A29EC"/>
    <w:rsid w:val="002A2D03"/>
    <w:rsid w:val="002A32BF"/>
    <w:rsid w:val="002A36A3"/>
    <w:rsid w:val="002A3839"/>
    <w:rsid w:val="002A3970"/>
    <w:rsid w:val="002A430F"/>
    <w:rsid w:val="002A4666"/>
    <w:rsid w:val="002A4B6A"/>
    <w:rsid w:val="002A5012"/>
    <w:rsid w:val="002A5BE3"/>
    <w:rsid w:val="002A5BFF"/>
    <w:rsid w:val="002A5EDC"/>
    <w:rsid w:val="002A686A"/>
    <w:rsid w:val="002A729F"/>
    <w:rsid w:val="002A74BA"/>
    <w:rsid w:val="002A752B"/>
    <w:rsid w:val="002A7622"/>
    <w:rsid w:val="002B01A8"/>
    <w:rsid w:val="002B0CCF"/>
    <w:rsid w:val="002B11BA"/>
    <w:rsid w:val="002B2296"/>
    <w:rsid w:val="002B23EF"/>
    <w:rsid w:val="002B2A39"/>
    <w:rsid w:val="002B2A53"/>
    <w:rsid w:val="002B2A68"/>
    <w:rsid w:val="002B2E85"/>
    <w:rsid w:val="002B2F2B"/>
    <w:rsid w:val="002B37EE"/>
    <w:rsid w:val="002B3A61"/>
    <w:rsid w:val="002B3D2C"/>
    <w:rsid w:val="002B45C3"/>
    <w:rsid w:val="002B466D"/>
    <w:rsid w:val="002B4A44"/>
    <w:rsid w:val="002B4C2C"/>
    <w:rsid w:val="002B4EF2"/>
    <w:rsid w:val="002B595A"/>
    <w:rsid w:val="002B60EE"/>
    <w:rsid w:val="002B656E"/>
    <w:rsid w:val="002B6F9C"/>
    <w:rsid w:val="002B72D8"/>
    <w:rsid w:val="002C033C"/>
    <w:rsid w:val="002C0550"/>
    <w:rsid w:val="002C0770"/>
    <w:rsid w:val="002C0C7D"/>
    <w:rsid w:val="002C1320"/>
    <w:rsid w:val="002C16E3"/>
    <w:rsid w:val="002C19F0"/>
    <w:rsid w:val="002C1C70"/>
    <w:rsid w:val="002C24B1"/>
    <w:rsid w:val="002C2640"/>
    <w:rsid w:val="002C292D"/>
    <w:rsid w:val="002C2DB4"/>
    <w:rsid w:val="002C362E"/>
    <w:rsid w:val="002C390D"/>
    <w:rsid w:val="002C40F1"/>
    <w:rsid w:val="002C44D7"/>
    <w:rsid w:val="002C4581"/>
    <w:rsid w:val="002C5363"/>
    <w:rsid w:val="002C5A96"/>
    <w:rsid w:val="002C5AC3"/>
    <w:rsid w:val="002C5EF4"/>
    <w:rsid w:val="002C5FD6"/>
    <w:rsid w:val="002C6220"/>
    <w:rsid w:val="002C6D01"/>
    <w:rsid w:val="002C6FFA"/>
    <w:rsid w:val="002C732E"/>
    <w:rsid w:val="002D012E"/>
    <w:rsid w:val="002D032F"/>
    <w:rsid w:val="002D04E0"/>
    <w:rsid w:val="002D061F"/>
    <w:rsid w:val="002D0A49"/>
    <w:rsid w:val="002D0EAB"/>
    <w:rsid w:val="002D14EE"/>
    <w:rsid w:val="002D1BF3"/>
    <w:rsid w:val="002D2CFF"/>
    <w:rsid w:val="002D32E2"/>
    <w:rsid w:val="002D35F6"/>
    <w:rsid w:val="002D3611"/>
    <w:rsid w:val="002D39C7"/>
    <w:rsid w:val="002D4628"/>
    <w:rsid w:val="002D46B3"/>
    <w:rsid w:val="002D4F26"/>
    <w:rsid w:val="002D589F"/>
    <w:rsid w:val="002D59F6"/>
    <w:rsid w:val="002D5FB8"/>
    <w:rsid w:val="002D61CB"/>
    <w:rsid w:val="002D623C"/>
    <w:rsid w:val="002D69FE"/>
    <w:rsid w:val="002D6BB4"/>
    <w:rsid w:val="002D6CDA"/>
    <w:rsid w:val="002D7C50"/>
    <w:rsid w:val="002E0542"/>
    <w:rsid w:val="002E05EE"/>
    <w:rsid w:val="002E079C"/>
    <w:rsid w:val="002E097A"/>
    <w:rsid w:val="002E16DA"/>
    <w:rsid w:val="002E1967"/>
    <w:rsid w:val="002E1B3C"/>
    <w:rsid w:val="002E1C01"/>
    <w:rsid w:val="002E1FA0"/>
    <w:rsid w:val="002E2323"/>
    <w:rsid w:val="002E2653"/>
    <w:rsid w:val="002E2B24"/>
    <w:rsid w:val="002E2B60"/>
    <w:rsid w:val="002E2D0F"/>
    <w:rsid w:val="002E2D67"/>
    <w:rsid w:val="002E2E16"/>
    <w:rsid w:val="002E2F71"/>
    <w:rsid w:val="002E311B"/>
    <w:rsid w:val="002E3D02"/>
    <w:rsid w:val="002E4C3A"/>
    <w:rsid w:val="002E5465"/>
    <w:rsid w:val="002E5534"/>
    <w:rsid w:val="002E5799"/>
    <w:rsid w:val="002E5BBA"/>
    <w:rsid w:val="002E671B"/>
    <w:rsid w:val="002E72C1"/>
    <w:rsid w:val="002E7DAE"/>
    <w:rsid w:val="002F00A5"/>
    <w:rsid w:val="002F0147"/>
    <w:rsid w:val="002F04D3"/>
    <w:rsid w:val="002F071F"/>
    <w:rsid w:val="002F2497"/>
    <w:rsid w:val="002F2518"/>
    <w:rsid w:val="002F27A5"/>
    <w:rsid w:val="002F29F1"/>
    <w:rsid w:val="002F2E82"/>
    <w:rsid w:val="002F338A"/>
    <w:rsid w:val="002F34CD"/>
    <w:rsid w:val="002F41D6"/>
    <w:rsid w:val="002F449C"/>
    <w:rsid w:val="002F46CE"/>
    <w:rsid w:val="002F4A40"/>
    <w:rsid w:val="002F4F88"/>
    <w:rsid w:val="002F5211"/>
    <w:rsid w:val="002F52B6"/>
    <w:rsid w:val="002F566F"/>
    <w:rsid w:val="002F5A14"/>
    <w:rsid w:val="002F617D"/>
    <w:rsid w:val="002F6D53"/>
    <w:rsid w:val="002F7689"/>
    <w:rsid w:val="00300670"/>
    <w:rsid w:val="003024EA"/>
    <w:rsid w:val="00302EDD"/>
    <w:rsid w:val="00303817"/>
    <w:rsid w:val="00303899"/>
    <w:rsid w:val="00303C83"/>
    <w:rsid w:val="00304110"/>
    <w:rsid w:val="0030455C"/>
    <w:rsid w:val="00304975"/>
    <w:rsid w:val="00305999"/>
    <w:rsid w:val="00305D8A"/>
    <w:rsid w:val="0030670A"/>
    <w:rsid w:val="00307216"/>
    <w:rsid w:val="00307440"/>
    <w:rsid w:val="0030748C"/>
    <w:rsid w:val="0031003A"/>
    <w:rsid w:val="003101DA"/>
    <w:rsid w:val="0031081A"/>
    <w:rsid w:val="00310EDE"/>
    <w:rsid w:val="00311417"/>
    <w:rsid w:val="00311596"/>
    <w:rsid w:val="003115F0"/>
    <w:rsid w:val="00311A4C"/>
    <w:rsid w:val="003128B3"/>
    <w:rsid w:val="0031294B"/>
    <w:rsid w:val="00313900"/>
    <w:rsid w:val="0031420F"/>
    <w:rsid w:val="00314FB0"/>
    <w:rsid w:val="00315333"/>
    <w:rsid w:val="003155B5"/>
    <w:rsid w:val="00316469"/>
    <w:rsid w:val="00316825"/>
    <w:rsid w:val="003169FD"/>
    <w:rsid w:val="00317A7D"/>
    <w:rsid w:val="00317B5A"/>
    <w:rsid w:val="0032022C"/>
    <w:rsid w:val="003206DC"/>
    <w:rsid w:val="00320DC8"/>
    <w:rsid w:val="003212C0"/>
    <w:rsid w:val="00321948"/>
    <w:rsid w:val="00321D56"/>
    <w:rsid w:val="00321F84"/>
    <w:rsid w:val="00322913"/>
    <w:rsid w:val="0032310D"/>
    <w:rsid w:val="00323D01"/>
    <w:rsid w:val="003243B2"/>
    <w:rsid w:val="00324C0F"/>
    <w:rsid w:val="00324D9F"/>
    <w:rsid w:val="00324F80"/>
    <w:rsid w:val="00325948"/>
    <w:rsid w:val="00326AA1"/>
    <w:rsid w:val="00326E8B"/>
    <w:rsid w:val="00326F66"/>
    <w:rsid w:val="00330286"/>
    <w:rsid w:val="00330A1D"/>
    <w:rsid w:val="0033247D"/>
    <w:rsid w:val="0033281B"/>
    <w:rsid w:val="00332DEB"/>
    <w:rsid w:val="00332E84"/>
    <w:rsid w:val="00332F3B"/>
    <w:rsid w:val="00332F87"/>
    <w:rsid w:val="003332F8"/>
    <w:rsid w:val="00333A88"/>
    <w:rsid w:val="003343C0"/>
    <w:rsid w:val="003351A0"/>
    <w:rsid w:val="003359C9"/>
    <w:rsid w:val="00335E4B"/>
    <w:rsid w:val="00335FD3"/>
    <w:rsid w:val="00337073"/>
    <w:rsid w:val="0033738D"/>
    <w:rsid w:val="003377FF"/>
    <w:rsid w:val="003400A5"/>
    <w:rsid w:val="00340533"/>
    <w:rsid w:val="00340546"/>
    <w:rsid w:val="00340657"/>
    <w:rsid w:val="003409FC"/>
    <w:rsid w:val="00340B79"/>
    <w:rsid w:val="00340E78"/>
    <w:rsid w:val="00342233"/>
    <w:rsid w:val="0034240D"/>
    <w:rsid w:val="0034283B"/>
    <w:rsid w:val="00342CDB"/>
    <w:rsid w:val="00342E94"/>
    <w:rsid w:val="0034305F"/>
    <w:rsid w:val="00343135"/>
    <w:rsid w:val="0034340D"/>
    <w:rsid w:val="003445A6"/>
    <w:rsid w:val="003445BF"/>
    <w:rsid w:val="0034489A"/>
    <w:rsid w:val="003453D8"/>
    <w:rsid w:val="003454AF"/>
    <w:rsid w:val="003479F0"/>
    <w:rsid w:val="00347AF3"/>
    <w:rsid w:val="00350043"/>
    <w:rsid w:val="003518C7"/>
    <w:rsid w:val="0035256B"/>
    <w:rsid w:val="003530A6"/>
    <w:rsid w:val="00353D01"/>
    <w:rsid w:val="00354659"/>
    <w:rsid w:val="003550B6"/>
    <w:rsid w:val="003553BB"/>
    <w:rsid w:val="003557BD"/>
    <w:rsid w:val="00356172"/>
    <w:rsid w:val="003566B9"/>
    <w:rsid w:val="00356796"/>
    <w:rsid w:val="00356ED1"/>
    <w:rsid w:val="00356F2B"/>
    <w:rsid w:val="00356F2E"/>
    <w:rsid w:val="00357485"/>
    <w:rsid w:val="00357D78"/>
    <w:rsid w:val="00357E38"/>
    <w:rsid w:val="003600C1"/>
    <w:rsid w:val="003601B7"/>
    <w:rsid w:val="0036084B"/>
    <w:rsid w:val="00360B2C"/>
    <w:rsid w:val="00361034"/>
    <w:rsid w:val="003610AB"/>
    <w:rsid w:val="003614FF"/>
    <w:rsid w:val="00361731"/>
    <w:rsid w:val="00361748"/>
    <w:rsid w:val="003621EA"/>
    <w:rsid w:val="003627C3"/>
    <w:rsid w:val="00362D12"/>
    <w:rsid w:val="0036333E"/>
    <w:rsid w:val="00363872"/>
    <w:rsid w:val="0036399F"/>
    <w:rsid w:val="0036500D"/>
    <w:rsid w:val="00365400"/>
    <w:rsid w:val="00365B3B"/>
    <w:rsid w:val="00365E2D"/>
    <w:rsid w:val="003665E0"/>
    <w:rsid w:val="00366752"/>
    <w:rsid w:val="0036713E"/>
    <w:rsid w:val="003705E7"/>
    <w:rsid w:val="003712CA"/>
    <w:rsid w:val="00372081"/>
    <w:rsid w:val="00372C15"/>
    <w:rsid w:val="00372DBA"/>
    <w:rsid w:val="0037357A"/>
    <w:rsid w:val="003744E9"/>
    <w:rsid w:val="00374E15"/>
    <w:rsid w:val="003750D2"/>
    <w:rsid w:val="00375333"/>
    <w:rsid w:val="003754F2"/>
    <w:rsid w:val="0037687E"/>
    <w:rsid w:val="0037776A"/>
    <w:rsid w:val="003779AA"/>
    <w:rsid w:val="00377CF4"/>
    <w:rsid w:val="0038040C"/>
    <w:rsid w:val="0038096B"/>
    <w:rsid w:val="00380D7A"/>
    <w:rsid w:val="00380DA1"/>
    <w:rsid w:val="003820ED"/>
    <w:rsid w:val="00382643"/>
    <w:rsid w:val="00382649"/>
    <w:rsid w:val="00382B51"/>
    <w:rsid w:val="00382BC0"/>
    <w:rsid w:val="00383289"/>
    <w:rsid w:val="00383472"/>
    <w:rsid w:val="00383649"/>
    <w:rsid w:val="003837AF"/>
    <w:rsid w:val="00383F0E"/>
    <w:rsid w:val="00383FD7"/>
    <w:rsid w:val="0038466E"/>
    <w:rsid w:val="003852C5"/>
    <w:rsid w:val="00385B50"/>
    <w:rsid w:val="003900AF"/>
    <w:rsid w:val="0039041E"/>
    <w:rsid w:val="0039083B"/>
    <w:rsid w:val="00391AFD"/>
    <w:rsid w:val="00391E03"/>
    <w:rsid w:val="003924AE"/>
    <w:rsid w:val="00392E02"/>
    <w:rsid w:val="00393246"/>
    <w:rsid w:val="0039358D"/>
    <w:rsid w:val="00393B12"/>
    <w:rsid w:val="00393B49"/>
    <w:rsid w:val="0039557C"/>
    <w:rsid w:val="00395BF4"/>
    <w:rsid w:val="003960B8"/>
    <w:rsid w:val="00396650"/>
    <w:rsid w:val="0039728B"/>
    <w:rsid w:val="00397EE6"/>
    <w:rsid w:val="003A05A1"/>
    <w:rsid w:val="003A0845"/>
    <w:rsid w:val="003A09F2"/>
    <w:rsid w:val="003A0FF0"/>
    <w:rsid w:val="003A10EF"/>
    <w:rsid w:val="003A118B"/>
    <w:rsid w:val="003A25C1"/>
    <w:rsid w:val="003A26BB"/>
    <w:rsid w:val="003A2FCB"/>
    <w:rsid w:val="003A396B"/>
    <w:rsid w:val="003A3C6A"/>
    <w:rsid w:val="003A3E30"/>
    <w:rsid w:val="003A425F"/>
    <w:rsid w:val="003A4E2E"/>
    <w:rsid w:val="003A5A5E"/>
    <w:rsid w:val="003A5ED1"/>
    <w:rsid w:val="003A63B7"/>
    <w:rsid w:val="003A65A0"/>
    <w:rsid w:val="003A6DDD"/>
    <w:rsid w:val="003A759A"/>
    <w:rsid w:val="003A7948"/>
    <w:rsid w:val="003A7F83"/>
    <w:rsid w:val="003A7F89"/>
    <w:rsid w:val="003B0217"/>
    <w:rsid w:val="003B03A5"/>
    <w:rsid w:val="003B03FC"/>
    <w:rsid w:val="003B0514"/>
    <w:rsid w:val="003B1292"/>
    <w:rsid w:val="003B1760"/>
    <w:rsid w:val="003B1908"/>
    <w:rsid w:val="003B1992"/>
    <w:rsid w:val="003B1A31"/>
    <w:rsid w:val="003B1ABD"/>
    <w:rsid w:val="003B1B88"/>
    <w:rsid w:val="003B2496"/>
    <w:rsid w:val="003B2A9E"/>
    <w:rsid w:val="003B2F5B"/>
    <w:rsid w:val="003B31FE"/>
    <w:rsid w:val="003B429C"/>
    <w:rsid w:val="003B5BDC"/>
    <w:rsid w:val="003B5F3A"/>
    <w:rsid w:val="003B6217"/>
    <w:rsid w:val="003B67D3"/>
    <w:rsid w:val="003B708C"/>
    <w:rsid w:val="003B7468"/>
    <w:rsid w:val="003B759D"/>
    <w:rsid w:val="003B7F85"/>
    <w:rsid w:val="003C0B5D"/>
    <w:rsid w:val="003C0F8C"/>
    <w:rsid w:val="003C25B2"/>
    <w:rsid w:val="003C2AA5"/>
    <w:rsid w:val="003C3A7A"/>
    <w:rsid w:val="003C3AEA"/>
    <w:rsid w:val="003C53C1"/>
    <w:rsid w:val="003C55FF"/>
    <w:rsid w:val="003C5643"/>
    <w:rsid w:val="003C5919"/>
    <w:rsid w:val="003C5E94"/>
    <w:rsid w:val="003C60D7"/>
    <w:rsid w:val="003C63AA"/>
    <w:rsid w:val="003C67C7"/>
    <w:rsid w:val="003C6805"/>
    <w:rsid w:val="003C7460"/>
    <w:rsid w:val="003C758A"/>
    <w:rsid w:val="003C76B4"/>
    <w:rsid w:val="003C789D"/>
    <w:rsid w:val="003C7C48"/>
    <w:rsid w:val="003D05BD"/>
    <w:rsid w:val="003D0862"/>
    <w:rsid w:val="003D10AD"/>
    <w:rsid w:val="003D186C"/>
    <w:rsid w:val="003D1B3C"/>
    <w:rsid w:val="003D242C"/>
    <w:rsid w:val="003D2B17"/>
    <w:rsid w:val="003D3825"/>
    <w:rsid w:val="003D3F6F"/>
    <w:rsid w:val="003D4833"/>
    <w:rsid w:val="003D486C"/>
    <w:rsid w:val="003D49BE"/>
    <w:rsid w:val="003D52E2"/>
    <w:rsid w:val="003D58C3"/>
    <w:rsid w:val="003D60CB"/>
    <w:rsid w:val="003D68AF"/>
    <w:rsid w:val="003D6A52"/>
    <w:rsid w:val="003D6E04"/>
    <w:rsid w:val="003D747E"/>
    <w:rsid w:val="003D7784"/>
    <w:rsid w:val="003D78FA"/>
    <w:rsid w:val="003D79FF"/>
    <w:rsid w:val="003E00E9"/>
    <w:rsid w:val="003E021B"/>
    <w:rsid w:val="003E065B"/>
    <w:rsid w:val="003E0ABF"/>
    <w:rsid w:val="003E0D4C"/>
    <w:rsid w:val="003E0E38"/>
    <w:rsid w:val="003E12B5"/>
    <w:rsid w:val="003E1B49"/>
    <w:rsid w:val="003E1C61"/>
    <w:rsid w:val="003E222B"/>
    <w:rsid w:val="003E24D4"/>
    <w:rsid w:val="003E2A48"/>
    <w:rsid w:val="003E31B7"/>
    <w:rsid w:val="003E32B7"/>
    <w:rsid w:val="003E3A37"/>
    <w:rsid w:val="003E3C7B"/>
    <w:rsid w:val="003E47B4"/>
    <w:rsid w:val="003E4B1F"/>
    <w:rsid w:val="003E4C4E"/>
    <w:rsid w:val="003E4F7D"/>
    <w:rsid w:val="003E546D"/>
    <w:rsid w:val="003E5C6B"/>
    <w:rsid w:val="003E6159"/>
    <w:rsid w:val="003E69C0"/>
    <w:rsid w:val="003E6FAB"/>
    <w:rsid w:val="003E7EFD"/>
    <w:rsid w:val="003F0BCF"/>
    <w:rsid w:val="003F1BA1"/>
    <w:rsid w:val="003F1D9B"/>
    <w:rsid w:val="003F1DF9"/>
    <w:rsid w:val="003F1E9C"/>
    <w:rsid w:val="003F1FD6"/>
    <w:rsid w:val="003F3F68"/>
    <w:rsid w:val="003F42F6"/>
    <w:rsid w:val="003F49DD"/>
    <w:rsid w:val="003F53F7"/>
    <w:rsid w:val="003F56C4"/>
    <w:rsid w:val="003F57FF"/>
    <w:rsid w:val="003F592E"/>
    <w:rsid w:val="003F5FAC"/>
    <w:rsid w:val="003F7150"/>
    <w:rsid w:val="003F78D5"/>
    <w:rsid w:val="00400065"/>
    <w:rsid w:val="004019E2"/>
    <w:rsid w:val="00401E25"/>
    <w:rsid w:val="004020B0"/>
    <w:rsid w:val="00402C4D"/>
    <w:rsid w:val="00404B39"/>
    <w:rsid w:val="00404D8B"/>
    <w:rsid w:val="00404E52"/>
    <w:rsid w:val="00405336"/>
    <w:rsid w:val="00405CA6"/>
    <w:rsid w:val="00405E2C"/>
    <w:rsid w:val="00406A0E"/>
    <w:rsid w:val="00406B95"/>
    <w:rsid w:val="00406F8D"/>
    <w:rsid w:val="004072AE"/>
    <w:rsid w:val="004072BD"/>
    <w:rsid w:val="00407421"/>
    <w:rsid w:val="00407D0F"/>
    <w:rsid w:val="00407D56"/>
    <w:rsid w:val="00410031"/>
    <w:rsid w:val="00410757"/>
    <w:rsid w:val="00410D00"/>
    <w:rsid w:val="00410ECC"/>
    <w:rsid w:val="00411B1A"/>
    <w:rsid w:val="00411EA4"/>
    <w:rsid w:val="0041255E"/>
    <w:rsid w:val="00413203"/>
    <w:rsid w:val="00413251"/>
    <w:rsid w:val="00413887"/>
    <w:rsid w:val="0041397A"/>
    <w:rsid w:val="00414FD8"/>
    <w:rsid w:val="004168D9"/>
    <w:rsid w:val="00416958"/>
    <w:rsid w:val="004169AF"/>
    <w:rsid w:val="00416F74"/>
    <w:rsid w:val="00417CAB"/>
    <w:rsid w:val="004205CD"/>
    <w:rsid w:val="00420E33"/>
    <w:rsid w:val="0042180C"/>
    <w:rsid w:val="00421E62"/>
    <w:rsid w:val="004222CE"/>
    <w:rsid w:val="004225AE"/>
    <w:rsid w:val="0042265A"/>
    <w:rsid w:val="00422921"/>
    <w:rsid w:val="00422B8C"/>
    <w:rsid w:val="004231E9"/>
    <w:rsid w:val="004235F5"/>
    <w:rsid w:val="0042384C"/>
    <w:rsid w:val="00423AC8"/>
    <w:rsid w:val="00423C40"/>
    <w:rsid w:val="00423FA8"/>
    <w:rsid w:val="004242D2"/>
    <w:rsid w:val="00425120"/>
    <w:rsid w:val="004256DE"/>
    <w:rsid w:val="0042572F"/>
    <w:rsid w:val="004258FE"/>
    <w:rsid w:val="00425E4D"/>
    <w:rsid w:val="0042603D"/>
    <w:rsid w:val="0042633B"/>
    <w:rsid w:val="004263D0"/>
    <w:rsid w:val="0042692C"/>
    <w:rsid w:val="00427442"/>
    <w:rsid w:val="00427F5D"/>
    <w:rsid w:val="004302D3"/>
    <w:rsid w:val="004309F3"/>
    <w:rsid w:val="00430BA6"/>
    <w:rsid w:val="00430BEE"/>
    <w:rsid w:val="00430CCE"/>
    <w:rsid w:val="00430E98"/>
    <w:rsid w:val="004317A8"/>
    <w:rsid w:val="00431B63"/>
    <w:rsid w:val="00431CAE"/>
    <w:rsid w:val="0043490A"/>
    <w:rsid w:val="00434A56"/>
    <w:rsid w:val="00435891"/>
    <w:rsid w:val="00435E0F"/>
    <w:rsid w:val="004361D5"/>
    <w:rsid w:val="004362E1"/>
    <w:rsid w:val="004370C6"/>
    <w:rsid w:val="00437456"/>
    <w:rsid w:val="0043747E"/>
    <w:rsid w:val="0043795C"/>
    <w:rsid w:val="004379B3"/>
    <w:rsid w:val="00437A3B"/>
    <w:rsid w:val="0044089D"/>
    <w:rsid w:val="00440F3F"/>
    <w:rsid w:val="0044166C"/>
    <w:rsid w:val="00441B4F"/>
    <w:rsid w:val="00441C15"/>
    <w:rsid w:val="004423DC"/>
    <w:rsid w:val="0044285D"/>
    <w:rsid w:val="00443A65"/>
    <w:rsid w:val="00444C6D"/>
    <w:rsid w:val="00444D55"/>
    <w:rsid w:val="00444E1C"/>
    <w:rsid w:val="00444F7A"/>
    <w:rsid w:val="00446456"/>
    <w:rsid w:val="004464EB"/>
    <w:rsid w:val="00446A10"/>
    <w:rsid w:val="00447279"/>
    <w:rsid w:val="00447519"/>
    <w:rsid w:val="00450319"/>
    <w:rsid w:val="0045178C"/>
    <w:rsid w:val="00451E94"/>
    <w:rsid w:val="00452413"/>
    <w:rsid w:val="004533FB"/>
    <w:rsid w:val="0045370B"/>
    <w:rsid w:val="004540B2"/>
    <w:rsid w:val="004547DD"/>
    <w:rsid w:val="00454FE8"/>
    <w:rsid w:val="00455308"/>
    <w:rsid w:val="004564CF"/>
    <w:rsid w:val="0045715C"/>
    <w:rsid w:val="00457E60"/>
    <w:rsid w:val="004605FE"/>
    <w:rsid w:val="00461583"/>
    <w:rsid w:val="00461D30"/>
    <w:rsid w:val="00461F8E"/>
    <w:rsid w:val="00462A34"/>
    <w:rsid w:val="004647B1"/>
    <w:rsid w:val="00464A2B"/>
    <w:rsid w:val="00464C7F"/>
    <w:rsid w:val="0046597E"/>
    <w:rsid w:val="0046604E"/>
    <w:rsid w:val="00466202"/>
    <w:rsid w:val="00466413"/>
    <w:rsid w:val="00466474"/>
    <w:rsid w:val="00466843"/>
    <w:rsid w:val="00466B30"/>
    <w:rsid w:val="004677D9"/>
    <w:rsid w:val="00467AE7"/>
    <w:rsid w:val="004705EF"/>
    <w:rsid w:val="00470713"/>
    <w:rsid w:val="00471307"/>
    <w:rsid w:val="00471874"/>
    <w:rsid w:val="00472BD4"/>
    <w:rsid w:val="00472C43"/>
    <w:rsid w:val="00473732"/>
    <w:rsid w:val="00474032"/>
    <w:rsid w:val="004741FE"/>
    <w:rsid w:val="00474D7A"/>
    <w:rsid w:val="0047505B"/>
    <w:rsid w:val="00475072"/>
    <w:rsid w:val="004756BF"/>
    <w:rsid w:val="00475730"/>
    <w:rsid w:val="00475830"/>
    <w:rsid w:val="00475D8E"/>
    <w:rsid w:val="00476814"/>
    <w:rsid w:val="004775F1"/>
    <w:rsid w:val="00477B59"/>
    <w:rsid w:val="00477F63"/>
    <w:rsid w:val="004810D8"/>
    <w:rsid w:val="00481CCB"/>
    <w:rsid w:val="004824AB"/>
    <w:rsid w:val="00482662"/>
    <w:rsid w:val="004828B2"/>
    <w:rsid w:val="00482979"/>
    <w:rsid w:val="0048371A"/>
    <w:rsid w:val="00483FC5"/>
    <w:rsid w:val="004845B6"/>
    <w:rsid w:val="004875CB"/>
    <w:rsid w:val="00487A02"/>
    <w:rsid w:val="00490E33"/>
    <w:rsid w:val="00491C2D"/>
    <w:rsid w:val="0049254B"/>
    <w:rsid w:val="004928D7"/>
    <w:rsid w:val="00492965"/>
    <w:rsid w:val="00492BE7"/>
    <w:rsid w:val="00493172"/>
    <w:rsid w:val="00493624"/>
    <w:rsid w:val="0049401E"/>
    <w:rsid w:val="00494160"/>
    <w:rsid w:val="0049529D"/>
    <w:rsid w:val="00495628"/>
    <w:rsid w:val="00495E77"/>
    <w:rsid w:val="004964B9"/>
    <w:rsid w:val="00497036"/>
    <w:rsid w:val="00497B62"/>
    <w:rsid w:val="00497FC4"/>
    <w:rsid w:val="004A01DC"/>
    <w:rsid w:val="004A03A9"/>
    <w:rsid w:val="004A0414"/>
    <w:rsid w:val="004A0839"/>
    <w:rsid w:val="004A130A"/>
    <w:rsid w:val="004A17D2"/>
    <w:rsid w:val="004A2422"/>
    <w:rsid w:val="004A266A"/>
    <w:rsid w:val="004A278B"/>
    <w:rsid w:val="004A30FA"/>
    <w:rsid w:val="004A3387"/>
    <w:rsid w:val="004A33A5"/>
    <w:rsid w:val="004A3953"/>
    <w:rsid w:val="004A39F6"/>
    <w:rsid w:val="004A3DFC"/>
    <w:rsid w:val="004A41BA"/>
    <w:rsid w:val="004A42FF"/>
    <w:rsid w:val="004A4408"/>
    <w:rsid w:val="004A4F1D"/>
    <w:rsid w:val="004A512A"/>
    <w:rsid w:val="004A51FC"/>
    <w:rsid w:val="004A54EA"/>
    <w:rsid w:val="004A578B"/>
    <w:rsid w:val="004A6C1C"/>
    <w:rsid w:val="004A6C67"/>
    <w:rsid w:val="004A7405"/>
    <w:rsid w:val="004A746B"/>
    <w:rsid w:val="004B03C1"/>
    <w:rsid w:val="004B0629"/>
    <w:rsid w:val="004B0D75"/>
    <w:rsid w:val="004B0F6C"/>
    <w:rsid w:val="004B1561"/>
    <w:rsid w:val="004B206D"/>
    <w:rsid w:val="004B25F9"/>
    <w:rsid w:val="004B322C"/>
    <w:rsid w:val="004B34E0"/>
    <w:rsid w:val="004B3BEA"/>
    <w:rsid w:val="004B400A"/>
    <w:rsid w:val="004B4EDE"/>
    <w:rsid w:val="004B615B"/>
    <w:rsid w:val="004B6880"/>
    <w:rsid w:val="004B6C0F"/>
    <w:rsid w:val="004B7C80"/>
    <w:rsid w:val="004B7E4A"/>
    <w:rsid w:val="004B7F76"/>
    <w:rsid w:val="004C0297"/>
    <w:rsid w:val="004C030E"/>
    <w:rsid w:val="004C04D7"/>
    <w:rsid w:val="004C0643"/>
    <w:rsid w:val="004C1449"/>
    <w:rsid w:val="004C151D"/>
    <w:rsid w:val="004C1A95"/>
    <w:rsid w:val="004C1C76"/>
    <w:rsid w:val="004C4041"/>
    <w:rsid w:val="004C53F6"/>
    <w:rsid w:val="004C60EB"/>
    <w:rsid w:val="004C66D3"/>
    <w:rsid w:val="004C7792"/>
    <w:rsid w:val="004C7A26"/>
    <w:rsid w:val="004D01C1"/>
    <w:rsid w:val="004D074D"/>
    <w:rsid w:val="004D0FA1"/>
    <w:rsid w:val="004D1014"/>
    <w:rsid w:val="004D146F"/>
    <w:rsid w:val="004D160E"/>
    <w:rsid w:val="004D182C"/>
    <w:rsid w:val="004D203C"/>
    <w:rsid w:val="004D2794"/>
    <w:rsid w:val="004D2C69"/>
    <w:rsid w:val="004D3042"/>
    <w:rsid w:val="004D3476"/>
    <w:rsid w:val="004D36F6"/>
    <w:rsid w:val="004D3AE6"/>
    <w:rsid w:val="004D4106"/>
    <w:rsid w:val="004D422F"/>
    <w:rsid w:val="004D4CD9"/>
    <w:rsid w:val="004D58C9"/>
    <w:rsid w:val="004D59EB"/>
    <w:rsid w:val="004D60FA"/>
    <w:rsid w:val="004D7158"/>
    <w:rsid w:val="004D76BD"/>
    <w:rsid w:val="004D7C6F"/>
    <w:rsid w:val="004D7F46"/>
    <w:rsid w:val="004E03B7"/>
    <w:rsid w:val="004E0BCF"/>
    <w:rsid w:val="004E129A"/>
    <w:rsid w:val="004E30CA"/>
    <w:rsid w:val="004E32DB"/>
    <w:rsid w:val="004E340C"/>
    <w:rsid w:val="004E3A0F"/>
    <w:rsid w:val="004E3A49"/>
    <w:rsid w:val="004E3ADB"/>
    <w:rsid w:val="004E3B4D"/>
    <w:rsid w:val="004E3BA8"/>
    <w:rsid w:val="004E4223"/>
    <w:rsid w:val="004E4E48"/>
    <w:rsid w:val="004E54A8"/>
    <w:rsid w:val="004E558D"/>
    <w:rsid w:val="004E5A31"/>
    <w:rsid w:val="004E5B6E"/>
    <w:rsid w:val="004E5C19"/>
    <w:rsid w:val="004E5C86"/>
    <w:rsid w:val="004E5CEF"/>
    <w:rsid w:val="004E5DE5"/>
    <w:rsid w:val="004E61C2"/>
    <w:rsid w:val="004E6442"/>
    <w:rsid w:val="004E6B3D"/>
    <w:rsid w:val="004E6EE1"/>
    <w:rsid w:val="004E7100"/>
    <w:rsid w:val="004E7176"/>
    <w:rsid w:val="004E71CD"/>
    <w:rsid w:val="004E7FFB"/>
    <w:rsid w:val="004F032A"/>
    <w:rsid w:val="004F05FB"/>
    <w:rsid w:val="004F07F2"/>
    <w:rsid w:val="004F0ACB"/>
    <w:rsid w:val="004F196A"/>
    <w:rsid w:val="004F1DBB"/>
    <w:rsid w:val="004F1F7E"/>
    <w:rsid w:val="004F2DDA"/>
    <w:rsid w:val="004F2EFE"/>
    <w:rsid w:val="004F30A3"/>
    <w:rsid w:val="004F315D"/>
    <w:rsid w:val="004F348A"/>
    <w:rsid w:val="004F3C15"/>
    <w:rsid w:val="004F4C79"/>
    <w:rsid w:val="004F4D9B"/>
    <w:rsid w:val="004F51F7"/>
    <w:rsid w:val="004F51FE"/>
    <w:rsid w:val="004F54B2"/>
    <w:rsid w:val="004F5CD0"/>
    <w:rsid w:val="004F5FB6"/>
    <w:rsid w:val="004F64F0"/>
    <w:rsid w:val="004F7299"/>
    <w:rsid w:val="004F7E6C"/>
    <w:rsid w:val="005002B9"/>
    <w:rsid w:val="005010F1"/>
    <w:rsid w:val="00502C90"/>
    <w:rsid w:val="005035F1"/>
    <w:rsid w:val="00503D3E"/>
    <w:rsid w:val="00503EE5"/>
    <w:rsid w:val="00503FF8"/>
    <w:rsid w:val="00504049"/>
    <w:rsid w:val="0050479A"/>
    <w:rsid w:val="00506152"/>
    <w:rsid w:val="00506341"/>
    <w:rsid w:val="00506401"/>
    <w:rsid w:val="005071E9"/>
    <w:rsid w:val="00507A5B"/>
    <w:rsid w:val="005103B2"/>
    <w:rsid w:val="005105B5"/>
    <w:rsid w:val="00510C2E"/>
    <w:rsid w:val="00510D2A"/>
    <w:rsid w:val="005111BC"/>
    <w:rsid w:val="00511D9B"/>
    <w:rsid w:val="00511DCD"/>
    <w:rsid w:val="005121CB"/>
    <w:rsid w:val="00513029"/>
    <w:rsid w:val="00513B7D"/>
    <w:rsid w:val="00514A06"/>
    <w:rsid w:val="00514B38"/>
    <w:rsid w:val="00515259"/>
    <w:rsid w:val="00515C34"/>
    <w:rsid w:val="00515CE6"/>
    <w:rsid w:val="00515D2A"/>
    <w:rsid w:val="00515E4D"/>
    <w:rsid w:val="00517E21"/>
    <w:rsid w:val="00517EAA"/>
    <w:rsid w:val="00517F80"/>
    <w:rsid w:val="0052020B"/>
    <w:rsid w:val="00520826"/>
    <w:rsid w:val="005208D6"/>
    <w:rsid w:val="00520D36"/>
    <w:rsid w:val="00520E28"/>
    <w:rsid w:val="005216AA"/>
    <w:rsid w:val="00521936"/>
    <w:rsid w:val="00521D1F"/>
    <w:rsid w:val="00521E5D"/>
    <w:rsid w:val="005220E7"/>
    <w:rsid w:val="00522BC8"/>
    <w:rsid w:val="00522D67"/>
    <w:rsid w:val="00522E77"/>
    <w:rsid w:val="00523B48"/>
    <w:rsid w:val="00523E56"/>
    <w:rsid w:val="0052446E"/>
    <w:rsid w:val="005249FB"/>
    <w:rsid w:val="00525170"/>
    <w:rsid w:val="0052573B"/>
    <w:rsid w:val="005259E5"/>
    <w:rsid w:val="0052612B"/>
    <w:rsid w:val="005263BC"/>
    <w:rsid w:val="00526858"/>
    <w:rsid w:val="00527CAF"/>
    <w:rsid w:val="00530792"/>
    <w:rsid w:val="005307AC"/>
    <w:rsid w:val="00530973"/>
    <w:rsid w:val="00530EC7"/>
    <w:rsid w:val="0053114A"/>
    <w:rsid w:val="00531802"/>
    <w:rsid w:val="00531CE9"/>
    <w:rsid w:val="00532DEC"/>
    <w:rsid w:val="005333A1"/>
    <w:rsid w:val="0053352B"/>
    <w:rsid w:val="00533B2D"/>
    <w:rsid w:val="00533FB7"/>
    <w:rsid w:val="0053415D"/>
    <w:rsid w:val="005352E8"/>
    <w:rsid w:val="0053561A"/>
    <w:rsid w:val="00535CFF"/>
    <w:rsid w:val="005367DC"/>
    <w:rsid w:val="00536D81"/>
    <w:rsid w:val="00537341"/>
    <w:rsid w:val="005377F3"/>
    <w:rsid w:val="00537F7F"/>
    <w:rsid w:val="00540C82"/>
    <w:rsid w:val="005411E8"/>
    <w:rsid w:val="00541980"/>
    <w:rsid w:val="00541ACA"/>
    <w:rsid w:val="00541BBD"/>
    <w:rsid w:val="00541F19"/>
    <w:rsid w:val="005421AA"/>
    <w:rsid w:val="00542960"/>
    <w:rsid w:val="00542C45"/>
    <w:rsid w:val="00543319"/>
    <w:rsid w:val="005437A1"/>
    <w:rsid w:val="00543A79"/>
    <w:rsid w:val="00543AB7"/>
    <w:rsid w:val="00543BF0"/>
    <w:rsid w:val="00543D73"/>
    <w:rsid w:val="00544657"/>
    <w:rsid w:val="00544DC3"/>
    <w:rsid w:val="00544F15"/>
    <w:rsid w:val="005450FB"/>
    <w:rsid w:val="00545987"/>
    <w:rsid w:val="005464CC"/>
    <w:rsid w:val="005465E9"/>
    <w:rsid w:val="0054685B"/>
    <w:rsid w:val="00546C9F"/>
    <w:rsid w:val="00547B64"/>
    <w:rsid w:val="00550CD7"/>
    <w:rsid w:val="005510EF"/>
    <w:rsid w:val="00551868"/>
    <w:rsid w:val="0055197B"/>
    <w:rsid w:val="00551F70"/>
    <w:rsid w:val="00552565"/>
    <w:rsid w:val="00552D3E"/>
    <w:rsid w:val="00553415"/>
    <w:rsid w:val="00553A29"/>
    <w:rsid w:val="00553A48"/>
    <w:rsid w:val="00554784"/>
    <w:rsid w:val="00555107"/>
    <w:rsid w:val="00555132"/>
    <w:rsid w:val="005553A8"/>
    <w:rsid w:val="00555C85"/>
    <w:rsid w:val="00556C43"/>
    <w:rsid w:val="00556E7C"/>
    <w:rsid w:val="005571A7"/>
    <w:rsid w:val="0055776B"/>
    <w:rsid w:val="005577B1"/>
    <w:rsid w:val="005600C6"/>
    <w:rsid w:val="0056079B"/>
    <w:rsid w:val="00560C1B"/>
    <w:rsid w:val="00560C2A"/>
    <w:rsid w:val="005616B1"/>
    <w:rsid w:val="00561F8C"/>
    <w:rsid w:val="0056237F"/>
    <w:rsid w:val="005629E5"/>
    <w:rsid w:val="00562E4C"/>
    <w:rsid w:val="00563672"/>
    <w:rsid w:val="00563A50"/>
    <w:rsid w:val="0056441E"/>
    <w:rsid w:val="00564F7A"/>
    <w:rsid w:val="005650B2"/>
    <w:rsid w:val="00565294"/>
    <w:rsid w:val="005652DD"/>
    <w:rsid w:val="005653DD"/>
    <w:rsid w:val="00565755"/>
    <w:rsid w:val="00565852"/>
    <w:rsid w:val="00565B23"/>
    <w:rsid w:val="00565E4C"/>
    <w:rsid w:val="00565F88"/>
    <w:rsid w:val="00567493"/>
    <w:rsid w:val="005678AE"/>
    <w:rsid w:val="00570917"/>
    <w:rsid w:val="00570AB8"/>
    <w:rsid w:val="005714D0"/>
    <w:rsid w:val="005726AF"/>
    <w:rsid w:val="00573F76"/>
    <w:rsid w:val="00574005"/>
    <w:rsid w:val="005742CC"/>
    <w:rsid w:val="0057448D"/>
    <w:rsid w:val="0057481D"/>
    <w:rsid w:val="00574966"/>
    <w:rsid w:val="00574A0D"/>
    <w:rsid w:val="00574C4D"/>
    <w:rsid w:val="00574E82"/>
    <w:rsid w:val="005755B1"/>
    <w:rsid w:val="0057568F"/>
    <w:rsid w:val="005757DA"/>
    <w:rsid w:val="00575FCC"/>
    <w:rsid w:val="00576280"/>
    <w:rsid w:val="00576BF3"/>
    <w:rsid w:val="00577725"/>
    <w:rsid w:val="00577943"/>
    <w:rsid w:val="00577EA8"/>
    <w:rsid w:val="00580071"/>
    <w:rsid w:val="00580A5A"/>
    <w:rsid w:val="00580B31"/>
    <w:rsid w:val="00580B5C"/>
    <w:rsid w:val="00581542"/>
    <w:rsid w:val="005816AB"/>
    <w:rsid w:val="005826E3"/>
    <w:rsid w:val="0058273B"/>
    <w:rsid w:val="00582ABF"/>
    <w:rsid w:val="005835A9"/>
    <w:rsid w:val="005835D7"/>
    <w:rsid w:val="00583911"/>
    <w:rsid w:val="0058442E"/>
    <w:rsid w:val="00584778"/>
    <w:rsid w:val="00584794"/>
    <w:rsid w:val="0058739D"/>
    <w:rsid w:val="00587579"/>
    <w:rsid w:val="00587606"/>
    <w:rsid w:val="00590457"/>
    <w:rsid w:val="0059123B"/>
    <w:rsid w:val="00591331"/>
    <w:rsid w:val="00591382"/>
    <w:rsid w:val="00591FD6"/>
    <w:rsid w:val="005928A1"/>
    <w:rsid w:val="00592F1B"/>
    <w:rsid w:val="0059472E"/>
    <w:rsid w:val="00595461"/>
    <w:rsid w:val="0059577D"/>
    <w:rsid w:val="0059731C"/>
    <w:rsid w:val="005A00CD"/>
    <w:rsid w:val="005A065B"/>
    <w:rsid w:val="005A1274"/>
    <w:rsid w:val="005A1530"/>
    <w:rsid w:val="005A1D23"/>
    <w:rsid w:val="005A1EC3"/>
    <w:rsid w:val="005A21AA"/>
    <w:rsid w:val="005A2881"/>
    <w:rsid w:val="005A2DDB"/>
    <w:rsid w:val="005A33DB"/>
    <w:rsid w:val="005A35F6"/>
    <w:rsid w:val="005A4350"/>
    <w:rsid w:val="005A4725"/>
    <w:rsid w:val="005A4B7B"/>
    <w:rsid w:val="005A4DA5"/>
    <w:rsid w:val="005A4F3E"/>
    <w:rsid w:val="005A5BDC"/>
    <w:rsid w:val="005A5F5F"/>
    <w:rsid w:val="005A620B"/>
    <w:rsid w:val="005A66B7"/>
    <w:rsid w:val="005A6C16"/>
    <w:rsid w:val="005A6E99"/>
    <w:rsid w:val="005A7342"/>
    <w:rsid w:val="005A7846"/>
    <w:rsid w:val="005A7C30"/>
    <w:rsid w:val="005B031F"/>
    <w:rsid w:val="005B14E9"/>
    <w:rsid w:val="005B16E3"/>
    <w:rsid w:val="005B1DC0"/>
    <w:rsid w:val="005B26EA"/>
    <w:rsid w:val="005B3523"/>
    <w:rsid w:val="005B3532"/>
    <w:rsid w:val="005B3571"/>
    <w:rsid w:val="005B3628"/>
    <w:rsid w:val="005B423D"/>
    <w:rsid w:val="005B47E4"/>
    <w:rsid w:val="005B49F9"/>
    <w:rsid w:val="005B4CF5"/>
    <w:rsid w:val="005B4E30"/>
    <w:rsid w:val="005B531B"/>
    <w:rsid w:val="005B5434"/>
    <w:rsid w:val="005B558A"/>
    <w:rsid w:val="005B5BFF"/>
    <w:rsid w:val="005B69F7"/>
    <w:rsid w:val="005B6CBE"/>
    <w:rsid w:val="005B6D29"/>
    <w:rsid w:val="005B6F47"/>
    <w:rsid w:val="005B6F77"/>
    <w:rsid w:val="005B73A9"/>
    <w:rsid w:val="005C03F8"/>
    <w:rsid w:val="005C0428"/>
    <w:rsid w:val="005C05DA"/>
    <w:rsid w:val="005C0E40"/>
    <w:rsid w:val="005C2F2C"/>
    <w:rsid w:val="005C3DF2"/>
    <w:rsid w:val="005C5972"/>
    <w:rsid w:val="005C68B5"/>
    <w:rsid w:val="005C7346"/>
    <w:rsid w:val="005C7CAF"/>
    <w:rsid w:val="005D0FA6"/>
    <w:rsid w:val="005D1197"/>
    <w:rsid w:val="005D23FB"/>
    <w:rsid w:val="005D2AF5"/>
    <w:rsid w:val="005D307F"/>
    <w:rsid w:val="005D327C"/>
    <w:rsid w:val="005D3663"/>
    <w:rsid w:val="005D40E6"/>
    <w:rsid w:val="005D5981"/>
    <w:rsid w:val="005D5DD2"/>
    <w:rsid w:val="005D5F71"/>
    <w:rsid w:val="005D6B1B"/>
    <w:rsid w:val="005D7064"/>
    <w:rsid w:val="005D71D5"/>
    <w:rsid w:val="005D7F91"/>
    <w:rsid w:val="005E00AB"/>
    <w:rsid w:val="005E08DB"/>
    <w:rsid w:val="005E0A99"/>
    <w:rsid w:val="005E1228"/>
    <w:rsid w:val="005E2642"/>
    <w:rsid w:val="005E38A6"/>
    <w:rsid w:val="005E3D84"/>
    <w:rsid w:val="005E4737"/>
    <w:rsid w:val="005E4822"/>
    <w:rsid w:val="005E491D"/>
    <w:rsid w:val="005E4BFC"/>
    <w:rsid w:val="005E4FA8"/>
    <w:rsid w:val="005E53E2"/>
    <w:rsid w:val="005E54A9"/>
    <w:rsid w:val="005E58B5"/>
    <w:rsid w:val="005E635C"/>
    <w:rsid w:val="005E6A8A"/>
    <w:rsid w:val="005E7B39"/>
    <w:rsid w:val="005F0057"/>
    <w:rsid w:val="005F0120"/>
    <w:rsid w:val="005F04DC"/>
    <w:rsid w:val="005F07C8"/>
    <w:rsid w:val="005F0EAA"/>
    <w:rsid w:val="005F1239"/>
    <w:rsid w:val="005F1C84"/>
    <w:rsid w:val="005F23BC"/>
    <w:rsid w:val="005F306C"/>
    <w:rsid w:val="005F48A2"/>
    <w:rsid w:val="005F4C10"/>
    <w:rsid w:val="005F558C"/>
    <w:rsid w:val="005F5D02"/>
    <w:rsid w:val="005F650B"/>
    <w:rsid w:val="005F67C0"/>
    <w:rsid w:val="005F6BC8"/>
    <w:rsid w:val="005F71FF"/>
    <w:rsid w:val="005F741D"/>
    <w:rsid w:val="005F78C3"/>
    <w:rsid w:val="006000E3"/>
    <w:rsid w:val="006001FD"/>
    <w:rsid w:val="0060020A"/>
    <w:rsid w:val="00600364"/>
    <w:rsid w:val="00600B1A"/>
    <w:rsid w:val="00600CEA"/>
    <w:rsid w:val="0060133B"/>
    <w:rsid w:val="00602457"/>
    <w:rsid w:val="00602D08"/>
    <w:rsid w:val="006030AF"/>
    <w:rsid w:val="00603174"/>
    <w:rsid w:val="00603B79"/>
    <w:rsid w:val="006041E2"/>
    <w:rsid w:val="00604275"/>
    <w:rsid w:val="0060437C"/>
    <w:rsid w:val="006057E6"/>
    <w:rsid w:val="00605DB7"/>
    <w:rsid w:val="00606FAC"/>
    <w:rsid w:val="00607244"/>
    <w:rsid w:val="006074F4"/>
    <w:rsid w:val="00607654"/>
    <w:rsid w:val="00607B2D"/>
    <w:rsid w:val="006106E8"/>
    <w:rsid w:val="00610710"/>
    <w:rsid w:val="00610A3A"/>
    <w:rsid w:val="00611C2B"/>
    <w:rsid w:val="00611D8B"/>
    <w:rsid w:val="00611DA1"/>
    <w:rsid w:val="00612400"/>
    <w:rsid w:val="00612452"/>
    <w:rsid w:val="00612676"/>
    <w:rsid w:val="00612960"/>
    <w:rsid w:val="00612C76"/>
    <w:rsid w:val="00612E67"/>
    <w:rsid w:val="00613677"/>
    <w:rsid w:val="00613D14"/>
    <w:rsid w:val="00613DC2"/>
    <w:rsid w:val="006143D2"/>
    <w:rsid w:val="00614A28"/>
    <w:rsid w:val="0061508A"/>
    <w:rsid w:val="006159C6"/>
    <w:rsid w:val="00615A96"/>
    <w:rsid w:val="00615E4E"/>
    <w:rsid w:val="006164FC"/>
    <w:rsid w:val="006208FF"/>
    <w:rsid w:val="006209E9"/>
    <w:rsid w:val="00621194"/>
    <w:rsid w:val="006212CB"/>
    <w:rsid w:val="00621A0E"/>
    <w:rsid w:val="00621ABF"/>
    <w:rsid w:val="00621BFA"/>
    <w:rsid w:val="00622C1E"/>
    <w:rsid w:val="00622D47"/>
    <w:rsid w:val="00623029"/>
    <w:rsid w:val="006236FC"/>
    <w:rsid w:val="00623F95"/>
    <w:rsid w:val="00624B13"/>
    <w:rsid w:val="00624FDA"/>
    <w:rsid w:val="00624FFC"/>
    <w:rsid w:val="00625ABC"/>
    <w:rsid w:val="00625BF4"/>
    <w:rsid w:val="00626479"/>
    <w:rsid w:val="00626642"/>
    <w:rsid w:val="00626750"/>
    <w:rsid w:val="006271FB"/>
    <w:rsid w:val="0062784D"/>
    <w:rsid w:val="00627A10"/>
    <w:rsid w:val="00627BCB"/>
    <w:rsid w:val="00627C62"/>
    <w:rsid w:val="0063019E"/>
    <w:rsid w:val="00630B83"/>
    <w:rsid w:val="00631622"/>
    <w:rsid w:val="00631C12"/>
    <w:rsid w:val="006321CD"/>
    <w:rsid w:val="00632209"/>
    <w:rsid w:val="00632A45"/>
    <w:rsid w:val="00632AC9"/>
    <w:rsid w:val="00632B53"/>
    <w:rsid w:val="006330B1"/>
    <w:rsid w:val="006330F0"/>
    <w:rsid w:val="00633204"/>
    <w:rsid w:val="0063354F"/>
    <w:rsid w:val="00633CB3"/>
    <w:rsid w:val="00633F4F"/>
    <w:rsid w:val="00634553"/>
    <w:rsid w:val="00634B09"/>
    <w:rsid w:val="00634D5B"/>
    <w:rsid w:val="00634FA9"/>
    <w:rsid w:val="006352B1"/>
    <w:rsid w:val="00635B99"/>
    <w:rsid w:val="00635F7B"/>
    <w:rsid w:val="00636AB6"/>
    <w:rsid w:val="00636B01"/>
    <w:rsid w:val="006371FB"/>
    <w:rsid w:val="00637A08"/>
    <w:rsid w:val="00637C61"/>
    <w:rsid w:val="006402FA"/>
    <w:rsid w:val="00640696"/>
    <w:rsid w:val="00640D6A"/>
    <w:rsid w:val="00641119"/>
    <w:rsid w:val="0064188F"/>
    <w:rsid w:val="00641921"/>
    <w:rsid w:val="00641E16"/>
    <w:rsid w:val="00642870"/>
    <w:rsid w:val="006429B5"/>
    <w:rsid w:val="00642F0A"/>
    <w:rsid w:val="00642FAA"/>
    <w:rsid w:val="006432E2"/>
    <w:rsid w:val="00643E2F"/>
    <w:rsid w:val="00644204"/>
    <w:rsid w:val="006442C4"/>
    <w:rsid w:val="0064439B"/>
    <w:rsid w:val="00644433"/>
    <w:rsid w:val="006444C5"/>
    <w:rsid w:val="006448EB"/>
    <w:rsid w:val="00644986"/>
    <w:rsid w:val="00644996"/>
    <w:rsid w:val="00645158"/>
    <w:rsid w:val="00645E34"/>
    <w:rsid w:val="00645F3B"/>
    <w:rsid w:val="0064610B"/>
    <w:rsid w:val="006461EC"/>
    <w:rsid w:val="006462D9"/>
    <w:rsid w:val="0064737F"/>
    <w:rsid w:val="00647453"/>
    <w:rsid w:val="0064791A"/>
    <w:rsid w:val="00647CF0"/>
    <w:rsid w:val="006501B9"/>
    <w:rsid w:val="006504D3"/>
    <w:rsid w:val="00650F67"/>
    <w:rsid w:val="00651449"/>
    <w:rsid w:val="00652DB5"/>
    <w:rsid w:val="00653090"/>
    <w:rsid w:val="006535D7"/>
    <w:rsid w:val="00653A22"/>
    <w:rsid w:val="00653DA7"/>
    <w:rsid w:val="00654E4D"/>
    <w:rsid w:val="006553E9"/>
    <w:rsid w:val="00655537"/>
    <w:rsid w:val="00655612"/>
    <w:rsid w:val="006559BF"/>
    <w:rsid w:val="00655A02"/>
    <w:rsid w:val="006561EA"/>
    <w:rsid w:val="006568FF"/>
    <w:rsid w:val="00656CF3"/>
    <w:rsid w:val="00657172"/>
    <w:rsid w:val="0065748B"/>
    <w:rsid w:val="00657553"/>
    <w:rsid w:val="0065758A"/>
    <w:rsid w:val="00660052"/>
    <w:rsid w:val="00660D01"/>
    <w:rsid w:val="00660D04"/>
    <w:rsid w:val="00661088"/>
    <w:rsid w:val="00661579"/>
    <w:rsid w:val="006619CD"/>
    <w:rsid w:val="00663756"/>
    <w:rsid w:val="0066388B"/>
    <w:rsid w:val="006638D1"/>
    <w:rsid w:val="0066391C"/>
    <w:rsid w:val="00663A75"/>
    <w:rsid w:val="00663D75"/>
    <w:rsid w:val="00663D9B"/>
    <w:rsid w:val="006641D0"/>
    <w:rsid w:val="0066448B"/>
    <w:rsid w:val="00664F3C"/>
    <w:rsid w:val="0066668F"/>
    <w:rsid w:val="00666DF1"/>
    <w:rsid w:val="00666E84"/>
    <w:rsid w:val="00667068"/>
    <w:rsid w:val="00667C79"/>
    <w:rsid w:val="00671090"/>
    <w:rsid w:val="006710C3"/>
    <w:rsid w:val="00671408"/>
    <w:rsid w:val="00671BD7"/>
    <w:rsid w:val="00672A95"/>
    <w:rsid w:val="00672BA8"/>
    <w:rsid w:val="006733A3"/>
    <w:rsid w:val="00674517"/>
    <w:rsid w:val="00674E35"/>
    <w:rsid w:val="00675080"/>
    <w:rsid w:val="00675A99"/>
    <w:rsid w:val="00675DB8"/>
    <w:rsid w:val="006761CE"/>
    <w:rsid w:val="00676740"/>
    <w:rsid w:val="00676CA4"/>
    <w:rsid w:val="00676DE6"/>
    <w:rsid w:val="00677809"/>
    <w:rsid w:val="00680083"/>
    <w:rsid w:val="00680093"/>
    <w:rsid w:val="0068013A"/>
    <w:rsid w:val="006801C2"/>
    <w:rsid w:val="0068054D"/>
    <w:rsid w:val="006807CA"/>
    <w:rsid w:val="00680E09"/>
    <w:rsid w:val="00680FA2"/>
    <w:rsid w:val="0068120C"/>
    <w:rsid w:val="006823DD"/>
    <w:rsid w:val="00682FAE"/>
    <w:rsid w:val="00683104"/>
    <w:rsid w:val="006832C1"/>
    <w:rsid w:val="00683886"/>
    <w:rsid w:val="006846EF"/>
    <w:rsid w:val="00684954"/>
    <w:rsid w:val="006849AA"/>
    <w:rsid w:val="00684C38"/>
    <w:rsid w:val="006853D2"/>
    <w:rsid w:val="006854E1"/>
    <w:rsid w:val="00685FEC"/>
    <w:rsid w:val="0068677B"/>
    <w:rsid w:val="0068682F"/>
    <w:rsid w:val="00686B05"/>
    <w:rsid w:val="00686BAF"/>
    <w:rsid w:val="00686C7D"/>
    <w:rsid w:val="00687929"/>
    <w:rsid w:val="0069006D"/>
    <w:rsid w:val="006904FC"/>
    <w:rsid w:val="00690596"/>
    <w:rsid w:val="006907DC"/>
    <w:rsid w:val="0069125F"/>
    <w:rsid w:val="006935E5"/>
    <w:rsid w:val="00693D30"/>
    <w:rsid w:val="00694512"/>
    <w:rsid w:val="00694B8D"/>
    <w:rsid w:val="0069512A"/>
    <w:rsid w:val="00695507"/>
    <w:rsid w:val="00695AEF"/>
    <w:rsid w:val="0069611F"/>
    <w:rsid w:val="00696259"/>
    <w:rsid w:val="00696949"/>
    <w:rsid w:val="00697425"/>
    <w:rsid w:val="006A068C"/>
    <w:rsid w:val="006A0C51"/>
    <w:rsid w:val="006A0FE9"/>
    <w:rsid w:val="006A0FEF"/>
    <w:rsid w:val="006A1011"/>
    <w:rsid w:val="006A194E"/>
    <w:rsid w:val="006A2971"/>
    <w:rsid w:val="006A378E"/>
    <w:rsid w:val="006A39FC"/>
    <w:rsid w:val="006A41C4"/>
    <w:rsid w:val="006A490C"/>
    <w:rsid w:val="006A5FE4"/>
    <w:rsid w:val="006A66C8"/>
    <w:rsid w:val="006A6BCD"/>
    <w:rsid w:val="006A7AF8"/>
    <w:rsid w:val="006B026D"/>
    <w:rsid w:val="006B0516"/>
    <w:rsid w:val="006B05B8"/>
    <w:rsid w:val="006B0B36"/>
    <w:rsid w:val="006B0FFC"/>
    <w:rsid w:val="006B16AF"/>
    <w:rsid w:val="006B1E67"/>
    <w:rsid w:val="006B2073"/>
    <w:rsid w:val="006B23CC"/>
    <w:rsid w:val="006B257F"/>
    <w:rsid w:val="006B2F10"/>
    <w:rsid w:val="006B3495"/>
    <w:rsid w:val="006B37A8"/>
    <w:rsid w:val="006B3DC7"/>
    <w:rsid w:val="006B4267"/>
    <w:rsid w:val="006B4825"/>
    <w:rsid w:val="006B4DBB"/>
    <w:rsid w:val="006B5CD4"/>
    <w:rsid w:val="006B5FBA"/>
    <w:rsid w:val="006B606E"/>
    <w:rsid w:val="006B617B"/>
    <w:rsid w:val="006B69CB"/>
    <w:rsid w:val="006B790A"/>
    <w:rsid w:val="006B7EFB"/>
    <w:rsid w:val="006C033E"/>
    <w:rsid w:val="006C0BE4"/>
    <w:rsid w:val="006C11E5"/>
    <w:rsid w:val="006C22EE"/>
    <w:rsid w:val="006C2825"/>
    <w:rsid w:val="006C41F2"/>
    <w:rsid w:val="006C426A"/>
    <w:rsid w:val="006C4710"/>
    <w:rsid w:val="006C4801"/>
    <w:rsid w:val="006C517B"/>
    <w:rsid w:val="006C52D4"/>
    <w:rsid w:val="006C5CBE"/>
    <w:rsid w:val="006C5D7A"/>
    <w:rsid w:val="006C5F75"/>
    <w:rsid w:val="006C5FE2"/>
    <w:rsid w:val="006D023B"/>
    <w:rsid w:val="006D0495"/>
    <w:rsid w:val="006D083B"/>
    <w:rsid w:val="006D139E"/>
    <w:rsid w:val="006D1590"/>
    <w:rsid w:val="006D1EBB"/>
    <w:rsid w:val="006D1FE3"/>
    <w:rsid w:val="006D21C2"/>
    <w:rsid w:val="006D22A1"/>
    <w:rsid w:val="006D28EF"/>
    <w:rsid w:val="006D2CAB"/>
    <w:rsid w:val="006D31F3"/>
    <w:rsid w:val="006D3E48"/>
    <w:rsid w:val="006D4F39"/>
    <w:rsid w:val="006D54F4"/>
    <w:rsid w:val="006D5622"/>
    <w:rsid w:val="006D58A3"/>
    <w:rsid w:val="006D5EE0"/>
    <w:rsid w:val="006D69B0"/>
    <w:rsid w:val="006D6C1B"/>
    <w:rsid w:val="006D6F7F"/>
    <w:rsid w:val="006D72D2"/>
    <w:rsid w:val="006D732A"/>
    <w:rsid w:val="006D7876"/>
    <w:rsid w:val="006D7A51"/>
    <w:rsid w:val="006D7AFB"/>
    <w:rsid w:val="006D7B63"/>
    <w:rsid w:val="006E06EB"/>
    <w:rsid w:val="006E0722"/>
    <w:rsid w:val="006E0D96"/>
    <w:rsid w:val="006E0DEE"/>
    <w:rsid w:val="006E158C"/>
    <w:rsid w:val="006E1658"/>
    <w:rsid w:val="006E1B63"/>
    <w:rsid w:val="006E1F95"/>
    <w:rsid w:val="006E1FBF"/>
    <w:rsid w:val="006E2572"/>
    <w:rsid w:val="006E2DAD"/>
    <w:rsid w:val="006E32D9"/>
    <w:rsid w:val="006E33AE"/>
    <w:rsid w:val="006E37E5"/>
    <w:rsid w:val="006E3903"/>
    <w:rsid w:val="006E4A9B"/>
    <w:rsid w:val="006E4DE4"/>
    <w:rsid w:val="006E5EC1"/>
    <w:rsid w:val="006E65B0"/>
    <w:rsid w:val="006E69F9"/>
    <w:rsid w:val="006E6C99"/>
    <w:rsid w:val="006E6DDF"/>
    <w:rsid w:val="006E76C5"/>
    <w:rsid w:val="006E7B33"/>
    <w:rsid w:val="006F0750"/>
    <w:rsid w:val="006F196C"/>
    <w:rsid w:val="006F1EB9"/>
    <w:rsid w:val="006F23B3"/>
    <w:rsid w:val="006F26EA"/>
    <w:rsid w:val="006F2E9F"/>
    <w:rsid w:val="006F375A"/>
    <w:rsid w:val="006F488D"/>
    <w:rsid w:val="006F5136"/>
    <w:rsid w:val="006F56E2"/>
    <w:rsid w:val="006F5A6F"/>
    <w:rsid w:val="006F6299"/>
    <w:rsid w:val="006F67A4"/>
    <w:rsid w:val="006F6D3E"/>
    <w:rsid w:val="006F6F08"/>
    <w:rsid w:val="006F79A4"/>
    <w:rsid w:val="006F7D73"/>
    <w:rsid w:val="00700459"/>
    <w:rsid w:val="00700647"/>
    <w:rsid w:val="00700E72"/>
    <w:rsid w:val="00701391"/>
    <w:rsid w:val="0070155C"/>
    <w:rsid w:val="00702007"/>
    <w:rsid w:val="00702119"/>
    <w:rsid w:val="007021DC"/>
    <w:rsid w:val="0070236D"/>
    <w:rsid w:val="00702555"/>
    <w:rsid w:val="007026FB"/>
    <w:rsid w:val="0070270C"/>
    <w:rsid w:val="00702DF3"/>
    <w:rsid w:val="00702E84"/>
    <w:rsid w:val="0070316B"/>
    <w:rsid w:val="00703F9B"/>
    <w:rsid w:val="00704A32"/>
    <w:rsid w:val="00704A3A"/>
    <w:rsid w:val="0070535A"/>
    <w:rsid w:val="00705381"/>
    <w:rsid w:val="0070594F"/>
    <w:rsid w:val="00706952"/>
    <w:rsid w:val="00707103"/>
    <w:rsid w:val="007071C5"/>
    <w:rsid w:val="007075AF"/>
    <w:rsid w:val="00707897"/>
    <w:rsid w:val="00707DD5"/>
    <w:rsid w:val="00710A38"/>
    <w:rsid w:val="00710DE8"/>
    <w:rsid w:val="00712327"/>
    <w:rsid w:val="00712C50"/>
    <w:rsid w:val="00713497"/>
    <w:rsid w:val="00713786"/>
    <w:rsid w:val="00713B35"/>
    <w:rsid w:val="00714295"/>
    <w:rsid w:val="00714659"/>
    <w:rsid w:val="00715179"/>
    <w:rsid w:val="0071550F"/>
    <w:rsid w:val="00716183"/>
    <w:rsid w:val="0071624F"/>
    <w:rsid w:val="0071662A"/>
    <w:rsid w:val="00716817"/>
    <w:rsid w:val="00717D14"/>
    <w:rsid w:val="0072139D"/>
    <w:rsid w:val="00721D8B"/>
    <w:rsid w:val="0072369B"/>
    <w:rsid w:val="00723728"/>
    <w:rsid w:val="00723FE4"/>
    <w:rsid w:val="00724331"/>
    <w:rsid w:val="0072445A"/>
    <w:rsid w:val="007255DE"/>
    <w:rsid w:val="00726989"/>
    <w:rsid w:val="007269B1"/>
    <w:rsid w:val="00726A9E"/>
    <w:rsid w:val="00726DD5"/>
    <w:rsid w:val="007271F0"/>
    <w:rsid w:val="0073025D"/>
    <w:rsid w:val="00730A03"/>
    <w:rsid w:val="00730BE3"/>
    <w:rsid w:val="00730C51"/>
    <w:rsid w:val="00730EA8"/>
    <w:rsid w:val="007310B8"/>
    <w:rsid w:val="00731370"/>
    <w:rsid w:val="00731752"/>
    <w:rsid w:val="00731E4D"/>
    <w:rsid w:val="007325E4"/>
    <w:rsid w:val="00732C7F"/>
    <w:rsid w:val="00732CD2"/>
    <w:rsid w:val="00733C47"/>
    <w:rsid w:val="00734403"/>
    <w:rsid w:val="00734983"/>
    <w:rsid w:val="00734F5F"/>
    <w:rsid w:val="007350CE"/>
    <w:rsid w:val="007358DB"/>
    <w:rsid w:val="00735B33"/>
    <w:rsid w:val="00736155"/>
    <w:rsid w:val="00736422"/>
    <w:rsid w:val="007367F1"/>
    <w:rsid w:val="0073690E"/>
    <w:rsid w:val="00736B06"/>
    <w:rsid w:val="00737295"/>
    <w:rsid w:val="0073737A"/>
    <w:rsid w:val="0073796F"/>
    <w:rsid w:val="00737AC3"/>
    <w:rsid w:val="00737CA2"/>
    <w:rsid w:val="00737CBD"/>
    <w:rsid w:val="007403B8"/>
    <w:rsid w:val="0074041D"/>
    <w:rsid w:val="00741383"/>
    <w:rsid w:val="00741866"/>
    <w:rsid w:val="00741C07"/>
    <w:rsid w:val="00741F0B"/>
    <w:rsid w:val="007422E2"/>
    <w:rsid w:val="00742336"/>
    <w:rsid w:val="0074255C"/>
    <w:rsid w:val="007426BA"/>
    <w:rsid w:val="00742FA9"/>
    <w:rsid w:val="00743297"/>
    <w:rsid w:val="007437DD"/>
    <w:rsid w:val="00744058"/>
    <w:rsid w:val="0074459F"/>
    <w:rsid w:val="007446F4"/>
    <w:rsid w:val="00744A0B"/>
    <w:rsid w:val="00744BDC"/>
    <w:rsid w:val="00745225"/>
    <w:rsid w:val="007469BB"/>
    <w:rsid w:val="00746E09"/>
    <w:rsid w:val="00746EB4"/>
    <w:rsid w:val="00747886"/>
    <w:rsid w:val="00747915"/>
    <w:rsid w:val="00750980"/>
    <w:rsid w:val="00750C90"/>
    <w:rsid w:val="007510BE"/>
    <w:rsid w:val="00751197"/>
    <w:rsid w:val="007514F0"/>
    <w:rsid w:val="0075176B"/>
    <w:rsid w:val="0075194D"/>
    <w:rsid w:val="00751A3B"/>
    <w:rsid w:val="00751B20"/>
    <w:rsid w:val="007529CA"/>
    <w:rsid w:val="00753264"/>
    <w:rsid w:val="007535D9"/>
    <w:rsid w:val="0075386F"/>
    <w:rsid w:val="00753C74"/>
    <w:rsid w:val="00754128"/>
    <w:rsid w:val="007543B9"/>
    <w:rsid w:val="00754767"/>
    <w:rsid w:val="00754D5A"/>
    <w:rsid w:val="0075591B"/>
    <w:rsid w:val="00755C62"/>
    <w:rsid w:val="00755C72"/>
    <w:rsid w:val="007563DF"/>
    <w:rsid w:val="00756580"/>
    <w:rsid w:val="00756C18"/>
    <w:rsid w:val="00757894"/>
    <w:rsid w:val="00757DE4"/>
    <w:rsid w:val="00760564"/>
    <w:rsid w:val="007607EB"/>
    <w:rsid w:val="007607FF"/>
    <w:rsid w:val="00760AA9"/>
    <w:rsid w:val="00760FF9"/>
    <w:rsid w:val="007610E0"/>
    <w:rsid w:val="00762C0D"/>
    <w:rsid w:val="0076348C"/>
    <w:rsid w:val="0076369B"/>
    <w:rsid w:val="00763776"/>
    <w:rsid w:val="00763888"/>
    <w:rsid w:val="00763B98"/>
    <w:rsid w:val="0076428A"/>
    <w:rsid w:val="00764B45"/>
    <w:rsid w:val="007654DC"/>
    <w:rsid w:val="007661A0"/>
    <w:rsid w:val="007667BF"/>
    <w:rsid w:val="00767DEA"/>
    <w:rsid w:val="00767E4F"/>
    <w:rsid w:val="007705D0"/>
    <w:rsid w:val="007707BA"/>
    <w:rsid w:val="007710D0"/>
    <w:rsid w:val="007711E9"/>
    <w:rsid w:val="00771418"/>
    <w:rsid w:val="007715F9"/>
    <w:rsid w:val="00771CE0"/>
    <w:rsid w:val="00771EF0"/>
    <w:rsid w:val="0077255D"/>
    <w:rsid w:val="00772A8C"/>
    <w:rsid w:val="007730BE"/>
    <w:rsid w:val="007733B1"/>
    <w:rsid w:val="007739E5"/>
    <w:rsid w:val="00773B07"/>
    <w:rsid w:val="00773B77"/>
    <w:rsid w:val="00773C6E"/>
    <w:rsid w:val="00774461"/>
    <w:rsid w:val="007749FF"/>
    <w:rsid w:val="00774F3D"/>
    <w:rsid w:val="00775F02"/>
    <w:rsid w:val="00776448"/>
    <w:rsid w:val="00776DE2"/>
    <w:rsid w:val="00776F03"/>
    <w:rsid w:val="007779F3"/>
    <w:rsid w:val="00777B58"/>
    <w:rsid w:val="00777F4D"/>
    <w:rsid w:val="0078037C"/>
    <w:rsid w:val="007808D8"/>
    <w:rsid w:val="00780EB3"/>
    <w:rsid w:val="007817A6"/>
    <w:rsid w:val="007819DD"/>
    <w:rsid w:val="00781EF2"/>
    <w:rsid w:val="007842AC"/>
    <w:rsid w:val="0078533E"/>
    <w:rsid w:val="0078551D"/>
    <w:rsid w:val="007859A7"/>
    <w:rsid w:val="00785BCB"/>
    <w:rsid w:val="00785DC1"/>
    <w:rsid w:val="007861FE"/>
    <w:rsid w:val="00786347"/>
    <w:rsid w:val="00786C9C"/>
    <w:rsid w:val="00786F5C"/>
    <w:rsid w:val="007871F0"/>
    <w:rsid w:val="00787A2F"/>
    <w:rsid w:val="00787A6E"/>
    <w:rsid w:val="00787C68"/>
    <w:rsid w:val="00790949"/>
    <w:rsid w:val="00790E8D"/>
    <w:rsid w:val="00790F06"/>
    <w:rsid w:val="00791B3D"/>
    <w:rsid w:val="00791C65"/>
    <w:rsid w:val="00792555"/>
    <w:rsid w:val="00792663"/>
    <w:rsid w:val="007926C1"/>
    <w:rsid w:val="0079294F"/>
    <w:rsid w:val="007929A0"/>
    <w:rsid w:val="007934E1"/>
    <w:rsid w:val="00793914"/>
    <w:rsid w:val="00793F94"/>
    <w:rsid w:val="00794DD7"/>
    <w:rsid w:val="00795526"/>
    <w:rsid w:val="0079573B"/>
    <w:rsid w:val="00796E72"/>
    <w:rsid w:val="00797B82"/>
    <w:rsid w:val="007A00D8"/>
    <w:rsid w:val="007A0439"/>
    <w:rsid w:val="007A08F0"/>
    <w:rsid w:val="007A0B4B"/>
    <w:rsid w:val="007A16B9"/>
    <w:rsid w:val="007A284E"/>
    <w:rsid w:val="007A2E34"/>
    <w:rsid w:val="007A2EF2"/>
    <w:rsid w:val="007A31A5"/>
    <w:rsid w:val="007A397E"/>
    <w:rsid w:val="007A3A36"/>
    <w:rsid w:val="007A3B17"/>
    <w:rsid w:val="007A3C49"/>
    <w:rsid w:val="007A49A4"/>
    <w:rsid w:val="007A4C86"/>
    <w:rsid w:val="007A4CD1"/>
    <w:rsid w:val="007A5223"/>
    <w:rsid w:val="007A6BBC"/>
    <w:rsid w:val="007A6E33"/>
    <w:rsid w:val="007A75D3"/>
    <w:rsid w:val="007A7A75"/>
    <w:rsid w:val="007A7C0B"/>
    <w:rsid w:val="007B0531"/>
    <w:rsid w:val="007B071E"/>
    <w:rsid w:val="007B0945"/>
    <w:rsid w:val="007B0A69"/>
    <w:rsid w:val="007B18D3"/>
    <w:rsid w:val="007B19AA"/>
    <w:rsid w:val="007B286C"/>
    <w:rsid w:val="007B370D"/>
    <w:rsid w:val="007B375D"/>
    <w:rsid w:val="007B40AA"/>
    <w:rsid w:val="007B4526"/>
    <w:rsid w:val="007B5561"/>
    <w:rsid w:val="007B5EDC"/>
    <w:rsid w:val="007B5FC8"/>
    <w:rsid w:val="007B715B"/>
    <w:rsid w:val="007B7696"/>
    <w:rsid w:val="007B79BB"/>
    <w:rsid w:val="007B7A0C"/>
    <w:rsid w:val="007C0643"/>
    <w:rsid w:val="007C139C"/>
    <w:rsid w:val="007C188A"/>
    <w:rsid w:val="007C1926"/>
    <w:rsid w:val="007C1DAD"/>
    <w:rsid w:val="007C2027"/>
    <w:rsid w:val="007C2724"/>
    <w:rsid w:val="007C2926"/>
    <w:rsid w:val="007C3288"/>
    <w:rsid w:val="007C330A"/>
    <w:rsid w:val="007C38C9"/>
    <w:rsid w:val="007C48DF"/>
    <w:rsid w:val="007C5068"/>
    <w:rsid w:val="007C52AB"/>
    <w:rsid w:val="007C55F7"/>
    <w:rsid w:val="007C57AF"/>
    <w:rsid w:val="007C64AB"/>
    <w:rsid w:val="007C6BC7"/>
    <w:rsid w:val="007C6BDB"/>
    <w:rsid w:val="007C6D54"/>
    <w:rsid w:val="007C7E2D"/>
    <w:rsid w:val="007C7FF8"/>
    <w:rsid w:val="007D00B6"/>
    <w:rsid w:val="007D0CF6"/>
    <w:rsid w:val="007D13DC"/>
    <w:rsid w:val="007D1C14"/>
    <w:rsid w:val="007D1D5F"/>
    <w:rsid w:val="007D28E2"/>
    <w:rsid w:val="007D2BAA"/>
    <w:rsid w:val="007D2DE4"/>
    <w:rsid w:val="007D2EE0"/>
    <w:rsid w:val="007D2F55"/>
    <w:rsid w:val="007D38C4"/>
    <w:rsid w:val="007D416D"/>
    <w:rsid w:val="007D4EFB"/>
    <w:rsid w:val="007D510D"/>
    <w:rsid w:val="007D58DF"/>
    <w:rsid w:val="007D5920"/>
    <w:rsid w:val="007D5C1F"/>
    <w:rsid w:val="007D6BA7"/>
    <w:rsid w:val="007D7055"/>
    <w:rsid w:val="007D71F6"/>
    <w:rsid w:val="007D721F"/>
    <w:rsid w:val="007E0521"/>
    <w:rsid w:val="007E07FD"/>
    <w:rsid w:val="007E0F10"/>
    <w:rsid w:val="007E2036"/>
    <w:rsid w:val="007E274E"/>
    <w:rsid w:val="007E3112"/>
    <w:rsid w:val="007E371C"/>
    <w:rsid w:val="007E38A0"/>
    <w:rsid w:val="007E38F4"/>
    <w:rsid w:val="007E3F4C"/>
    <w:rsid w:val="007E45CF"/>
    <w:rsid w:val="007E4A73"/>
    <w:rsid w:val="007E4DE1"/>
    <w:rsid w:val="007E5336"/>
    <w:rsid w:val="007E5352"/>
    <w:rsid w:val="007E5A81"/>
    <w:rsid w:val="007E6006"/>
    <w:rsid w:val="007E6278"/>
    <w:rsid w:val="007E6564"/>
    <w:rsid w:val="007E65B9"/>
    <w:rsid w:val="007E67F9"/>
    <w:rsid w:val="007E72A8"/>
    <w:rsid w:val="007F00C6"/>
    <w:rsid w:val="007F1514"/>
    <w:rsid w:val="007F1857"/>
    <w:rsid w:val="007F1AC0"/>
    <w:rsid w:val="007F1B56"/>
    <w:rsid w:val="007F1BA5"/>
    <w:rsid w:val="007F2265"/>
    <w:rsid w:val="007F26B5"/>
    <w:rsid w:val="007F3061"/>
    <w:rsid w:val="007F3437"/>
    <w:rsid w:val="007F36CB"/>
    <w:rsid w:val="007F375A"/>
    <w:rsid w:val="007F3977"/>
    <w:rsid w:val="007F3B25"/>
    <w:rsid w:val="007F4656"/>
    <w:rsid w:val="007F47C5"/>
    <w:rsid w:val="007F4DCB"/>
    <w:rsid w:val="007F5026"/>
    <w:rsid w:val="007F57EF"/>
    <w:rsid w:val="007F66D9"/>
    <w:rsid w:val="007F67FF"/>
    <w:rsid w:val="007F6E52"/>
    <w:rsid w:val="007F763F"/>
    <w:rsid w:val="007F7BB1"/>
    <w:rsid w:val="008014D1"/>
    <w:rsid w:val="00801816"/>
    <w:rsid w:val="00801DB6"/>
    <w:rsid w:val="00801E32"/>
    <w:rsid w:val="00801F7B"/>
    <w:rsid w:val="008026CE"/>
    <w:rsid w:val="0080295E"/>
    <w:rsid w:val="00802A24"/>
    <w:rsid w:val="00802EDE"/>
    <w:rsid w:val="00803828"/>
    <w:rsid w:val="00803A04"/>
    <w:rsid w:val="00803D9F"/>
    <w:rsid w:val="00804451"/>
    <w:rsid w:val="00804ADF"/>
    <w:rsid w:val="00804B9C"/>
    <w:rsid w:val="00804F22"/>
    <w:rsid w:val="00804F86"/>
    <w:rsid w:val="00805DAA"/>
    <w:rsid w:val="00806106"/>
    <w:rsid w:val="00806425"/>
    <w:rsid w:val="0081070A"/>
    <w:rsid w:val="00810D47"/>
    <w:rsid w:val="00810DAB"/>
    <w:rsid w:val="00810DF6"/>
    <w:rsid w:val="00810EAD"/>
    <w:rsid w:val="00810EF7"/>
    <w:rsid w:val="0081141C"/>
    <w:rsid w:val="00811CC4"/>
    <w:rsid w:val="008126FB"/>
    <w:rsid w:val="00812A2F"/>
    <w:rsid w:val="00812C65"/>
    <w:rsid w:val="00812FFA"/>
    <w:rsid w:val="0081367A"/>
    <w:rsid w:val="00813E17"/>
    <w:rsid w:val="00813EC9"/>
    <w:rsid w:val="008147B8"/>
    <w:rsid w:val="00814A4E"/>
    <w:rsid w:val="008154B8"/>
    <w:rsid w:val="00816056"/>
    <w:rsid w:val="00816111"/>
    <w:rsid w:val="00816EC3"/>
    <w:rsid w:val="008173A1"/>
    <w:rsid w:val="008173EB"/>
    <w:rsid w:val="008211FB"/>
    <w:rsid w:val="00821ACA"/>
    <w:rsid w:val="00821CB4"/>
    <w:rsid w:val="0082209E"/>
    <w:rsid w:val="008229A8"/>
    <w:rsid w:val="008233CC"/>
    <w:rsid w:val="008233D7"/>
    <w:rsid w:val="00823798"/>
    <w:rsid w:val="00823D4C"/>
    <w:rsid w:val="008242EF"/>
    <w:rsid w:val="0082433C"/>
    <w:rsid w:val="00824355"/>
    <w:rsid w:val="008245BC"/>
    <w:rsid w:val="00824EA8"/>
    <w:rsid w:val="00825021"/>
    <w:rsid w:val="00825193"/>
    <w:rsid w:val="0082525A"/>
    <w:rsid w:val="008257F9"/>
    <w:rsid w:val="00825C10"/>
    <w:rsid w:val="00825DC3"/>
    <w:rsid w:val="00825FAD"/>
    <w:rsid w:val="00826B76"/>
    <w:rsid w:val="00827414"/>
    <w:rsid w:val="00827452"/>
    <w:rsid w:val="00827E70"/>
    <w:rsid w:val="00830086"/>
    <w:rsid w:val="008307B0"/>
    <w:rsid w:val="00830ECD"/>
    <w:rsid w:val="00831470"/>
    <w:rsid w:val="008317A7"/>
    <w:rsid w:val="008318A1"/>
    <w:rsid w:val="00831A4F"/>
    <w:rsid w:val="00831BAC"/>
    <w:rsid w:val="00831F14"/>
    <w:rsid w:val="0083254B"/>
    <w:rsid w:val="00832643"/>
    <w:rsid w:val="008326F4"/>
    <w:rsid w:val="00833120"/>
    <w:rsid w:val="00833189"/>
    <w:rsid w:val="008332D6"/>
    <w:rsid w:val="0083343C"/>
    <w:rsid w:val="00833F57"/>
    <w:rsid w:val="0083437B"/>
    <w:rsid w:val="00834658"/>
    <w:rsid w:val="008351B1"/>
    <w:rsid w:val="00835780"/>
    <w:rsid w:val="00835D6A"/>
    <w:rsid w:val="0083624B"/>
    <w:rsid w:val="00836A42"/>
    <w:rsid w:val="00836AE2"/>
    <w:rsid w:val="00836E23"/>
    <w:rsid w:val="008378CF"/>
    <w:rsid w:val="00837EC9"/>
    <w:rsid w:val="008400D0"/>
    <w:rsid w:val="0084057E"/>
    <w:rsid w:val="008406B6"/>
    <w:rsid w:val="00840AF3"/>
    <w:rsid w:val="00840D07"/>
    <w:rsid w:val="0084114F"/>
    <w:rsid w:val="008414A3"/>
    <w:rsid w:val="0084164B"/>
    <w:rsid w:val="0084194E"/>
    <w:rsid w:val="00841A21"/>
    <w:rsid w:val="00841CEE"/>
    <w:rsid w:val="00841E71"/>
    <w:rsid w:val="00841E82"/>
    <w:rsid w:val="0084234D"/>
    <w:rsid w:val="00842CD9"/>
    <w:rsid w:val="0084367A"/>
    <w:rsid w:val="00844260"/>
    <w:rsid w:val="00845B83"/>
    <w:rsid w:val="00845E0B"/>
    <w:rsid w:val="00846895"/>
    <w:rsid w:val="00846A90"/>
    <w:rsid w:val="00846BB6"/>
    <w:rsid w:val="00847B9D"/>
    <w:rsid w:val="00850212"/>
    <w:rsid w:val="008509A9"/>
    <w:rsid w:val="00850DF7"/>
    <w:rsid w:val="00850F37"/>
    <w:rsid w:val="00850F5A"/>
    <w:rsid w:val="008524BE"/>
    <w:rsid w:val="008534F8"/>
    <w:rsid w:val="00853B9E"/>
    <w:rsid w:val="00854231"/>
    <w:rsid w:val="008543EC"/>
    <w:rsid w:val="0085537E"/>
    <w:rsid w:val="00855C28"/>
    <w:rsid w:val="00856642"/>
    <w:rsid w:val="00856B07"/>
    <w:rsid w:val="00856FBF"/>
    <w:rsid w:val="00857187"/>
    <w:rsid w:val="008571DB"/>
    <w:rsid w:val="0085744F"/>
    <w:rsid w:val="00857738"/>
    <w:rsid w:val="0086072E"/>
    <w:rsid w:val="00860FD5"/>
    <w:rsid w:val="00861A89"/>
    <w:rsid w:val="00862716"/>
    <w:rsid w:val="00862E8C"/>
    <w:rsid w:val="00863A7D"/>
    <w:rsid w:val="00863B04"/>
    <w:rsid w:val="00863B8E"/>
    <w:rsid w:val="00864505"/>
    <w:rsid w:val="00864A5C"/>
    <w:rsid w:val="00864D67"/>
    <w:rsid w:val="008650BB"/>
    <w:rsid w:val="008653AD"/>
    <w:rsid w:val="00865AEE"/>
    <w:rsid w:val="00865D70"/>
    <w:rsid w:val="008669B1"/>
    <w:rsid w:val="00866E4D"/>
    <w:rsid w:val="00866F7B"/>
    <w:rsid w:val="00867D50"/>
    <w:rsid w:val="00867D90"/>
    <w:rsid w:val="00870016"/>
    <w:rsid w:val="008717F1"/>
    <w:rsid w:val="00872CD1"/>
    <w:rsid w:val="00873577"/>
    <w:rsid w:val="00873BA2"/>
    <w:rsid w:val="00874135"/>
    <w:rsid w:val="008743E0"/>
    <w:rsid w:val="00874C40"/>
    <w:rsid w:val="00875528"/>
    <w:rsid w:val="008755CA"/>
    <w:rsid w:val="00875FEC"/>
    <w:rsid w:val="00876B87"/>
    <w:rsid w:val="0087715D"/>
    <w:rsid w:val="0087718E"/>
    <w:rsid w:val="008774DB"/>
    <w:rsid w:val="008775C6"/>
    <w:rsid w:val="00877707"/>
    <w:rsid w:val="008779C6"/>
    <w:rsid w:val="008800AA"/>
    <w:rsid w:val="00880E63"/>
    <w:rsid w:val="00881053"/>
    <w:rsid w:val="00881847"/>
    <w:rsid w:val="00881895"/>
    <w:rsid w:val="0088199C"/>
    <w:rsid w:val="008823AE"/>
    <w:rsid w:val="00882988"/>
    <w:rsid w:val="00882B5A"/>
    <w:rsid w:val="00883C5A"/>
    <w:rsid w:val="00883E73"/>
    <w:rsid w:val="008842A3"/>
    <w:rsid w:val="00884642"/>
    <w:rsid w:val="00884C96"/>
    <w:rsid w:val="008855AC"/>
    <w:rsid w:val="00885607"/>
    <w:rsid w:val="0088562D"/>
    <w:rsid w:val="00886CA6"/>
    <w:rsid w:val="00887CC8"/>
    <w:rsid w:val="00887D30"/>
    <w:rsid w:val="0089175C"/>
    <w:rsid w:val="00892061"/>
    <w:rsid w:val="00892125"/>
    <w:rsid w:val="00892407"/>
    <w:rsid w:val="00892547"/>
    <w:rsid w:val="00892BA0"/>
    <w:rsid w:val="008937B0"/>
    <w:rsid w:val="00893E0B"/>
    <w:rsid w:val="0089414B"/>
    <w:rsid w:val="008948FB"/>
    <w:rsid w:val="008949BD"/>
    <w:rsid w:val="008951A1"/>
    <w:rsid w:val="008955A5"/>
    <w:rsid w:val="008966A8"/>
    <w:rsid w:val="00896A67"/>
    <w:rsid w:val="00897C8C"/>
    <w:rsid w:val="00897CF1"/>
    <w:rsid w:val="008A01ED"/>
    <w:rsid w:val="008A17B9"/>
    <w:rsid w:val="008A2A79"/>
    <w:rsid w:val="008A371A"/>
    <w:rsid w:val="008A3929"/>
    <w:rsid w:val="008A4116"/>
    <w:rsid w:val="008A4B7D"/>
    <w:rsid w:val="008A4DE6"/>
    <w:rsid w:val="008A5E0D"/>
    <w:rsid w:val="008A6116"/>
    <w:rsid w:val="008A6784"/>
    <w:rsid w:val="008A67DF"/>
    <w:rsid w:val="008A7487"/>
    <w:rsid w:val="008A7786"/>
    <w:rsid w:val="008B03D8"/>
    <w:rsid w:val="008B0A0B"/>
    <w:rsid w:val="008B14FC"/>
    <w:rsid w:val="008B1C20"/>
    <w:rsid w:val="008B1F64"/>
    <w:rsid w:val="008B2052"/>
    <w:rsid w:val="008B247E"/>
    <w:rsid w:val="008B268A"/>
    <w:rsid w:val="008B3006"/>
    <w:rsid w:val="008B3CE9"/>
    <w:rsid w:val="008B3D80"/>
    <w:rsid w:val="008B4221"/>
    <w:rsid w:val="008B43A3"/>
    <w:rsid w:val="008B4B51"/>
    <w:rsid w:val="008B4D25"/>
    <w:rsid w:val="008B4D7B"/>
    <w:rsid w:val="008B5B3C"/>
    <w:rsid w:val="008B65FE"/>
    <w:rsid w:val="008B6D15"/>
    <w:rsid w:val="008B6EDE"/>
    <w:rsid w:val="008B73A0"/>
    <w:rsid w:val="008B7E8B"/>
    <w:rsid w:val="008C0AD2"/>
    <w:rsid w:val="008C0F60"/>
    <w:rsid w:val="008C1868"/>
    <w:rsid w:val="008C19F9"/>
    <w:rsid w:val="008C1CF3"/>
    <w:rsid w:val="008C1E3C"/>
    <w:rsid w:val="008C1E88"/>
    <w:rsid w:val="008C1F9A"/>
    <w:rsid w:val="008C21F4"/>
    <w:rsid w:val="008C361C"/>
    <w:rsid w:val="008C3E05"/>
    <w:rsid w:val="008C4EEA"/>
    <w:rsid w:val="008C518F"/>
    <w:rsid w:val="008C723A"/>
    <w:rsid w:val="008D01C9"/>
    <w:rsid w:val="008D091A"/>
    <w:rsid w:val="008D0A02"/>
    <w:rsid w:val="008D0DF2"/>
    <w:rsid w:val="008D1DE8"/>
    <w:rsid w:val="008D2407"/>
    <w:rsid w:val="008D2869"/>
    <w:rsid w:val="008D2C5C"/>
    <w:rsid w:val="008D30DF"/>
    <w:rsid w:val="008D422C"/>
    <w:rsid w:val="008D4771"/>
    <w:rsid w:val="008D5AFA"/>
    <w:rsid w:val="008D6342"/>
    <w:rsid w:val="008D7244"/>
    <w:rsid w:val="008D7B91"/>
    <w:rsid w:val="008D7ECB"/>
    <w:rsid w:val="008E01C2"/>
    <w:rsid w:val="008E0688"/>
    <w:rsid w:val="008E1188"/>
    <w:rsid w:val="008E19CF"/>
    <w:rsid w:val="008E2058"/>
    <w:rsid w:val="008E2FB6"/>
    <w:rsid w:val="008E3B9C"/>
    <w:rsid w:val="008E3D80"/>
    <w:rsid w:val="008E4121"/>
    <w:rsid w:val="008E5156"/>
    <w:rsid w:val="008E5482"/>
    <w:rsid w:val="008E563E"/>
    <w:rsid w:val="008E584D"/>
    <w:rsid w:val="008E589E"/>
    <w:rsid w:val="008E5CD5"/>
    <w:rsid w:val="008E63F6"/>
    <w:rsid w:val="008E6DAC"/>
    <w:rsid w:val="008E7446"/>
    <w:rsid w:val="008E7C96"/>
    <w:rsid w:val="008E7F1B"/>
    <w:rsid w:val="008F012D"/>
    <w:rsid w:val="008F03DE"/>
    <w:rsid w:val="008F0CC0"/>
    <w:rsid w:val="008F0D4C"/>
    <w:rsid w:val="008F134F"/>
    <w:rsid w:val="008F1AC8"/>
    <w:rsid w:val="008F1CC9"/>
    <w:rsid w:val="008F22BD"/>
    <w:rsid w:val="008F2530"/>
    <w:rsid w:val="008F284F"/>
    <w:rsid w:val="008F3656"/>
    <w:rsid w:val="008F3690"/>
    <w:rsid w:val="008F3766"/>
    <w:rsid w:val="008F39BB"/>
    <w:rsid w:val="008F42EB"/>
    <w:rsid w:val="008F47B4"/>
    <w:rsid w:val="008F4B53"/>
    <w:rsid w:val="008F5FA7"/>
    <w:rsid w:val="008F7B88"/>
    <w:rsid w:val="008F7FFC"/>
    <w:rsid w:val="00900026"/>
    <w:rsid w:val="009005D3"/>
    <w:rsid w:val="00900791"/>
    <w:rsid w:val="009009FD"/>
    <w:rsid w:val="00900E2B"/>
    <w:rsid w:val="009016FB"/>
    <w:rsid w:val="0090265E"/>
    <w:rsid w:val="00902D98"/>
    <w:rsid w:val="00902DCC"/>
    <w:rsid w:val="009040A5"/>
    <w:rsid w:val="00905172"/>
    <w:rsid w:val="009051A0"/>
    <w:rsid w:val="009054B2"/>
    <w:rsid w:val="00905C49"/>
    <w:rsid w:val="00906193"/>
    <w:rsid w:val="0090639A"/>
    <w:rsid w:val="0090657B"/>
    <w:rsid w:val="0090692D"/>
    <w:rsid w:val="00906EE1"/>
    <w:rsid w:val="00907062"/>
    <w:rsid w:val="00910414"/>
    <w:rsid w:val="00910475"/>
    <w:rsid w:val="009107EF"/>
    <w:rsid w:val="00910C63"/>
    <w:rsid w:val="00911277"/>
    <w:rsid w:val="009112AB"/>
    <w:rsid w:val="00914CAB"/>
    <w:rsid w:val="00914EE7"/>
    <w:rsid w:val="00915482"/>
    <w:rsid w:val="00915873"/>
    <w:rsid w:val="00915A59"/>
    <w:rsid w:val="00915B13"/>
    <w:rsid w:val="009161E5"/>
    <w:rsid w:val="00916244"/>
    <w:rsid w:val="00916532"/>
    <w:rsid w:val="00917114"/>
    <w:rsid w:val="00917338"/>
    <w:rsid w:val="009177D8"/>
    <w:rsid w:val="009178D2"/>
    <w:rsid w:val="0092026B"/>
    <w:rsid w:val="00920392"/>
    <w:rsid w:val="009211A8"/>
    <w:rsid w:val="0092183E"/>
    <w:rsid w:val="009232A4"/>
    <w:rsid w:val="0092331F"/>
    <w:rsid w:val="00923410"/>
    <w:rsid w:val="00923635"/>
    <w:rsid w:val="00924612"/>
    <w:rsid w:val="009247BB"/>
    <w:rsid w:val="009249D9"/>
    <w:rsid w:val="009259F8"/>
    <w:rsid w:val="00925BBF"/>
    <w:rsid w:val="009263AA"/>
    <w:rsid w:val="00926EBD"/>
    <w:rsid w:val="00926F11"/>
    <w:rsid w:val="00927023"/>
    <w:rsid w:val="00927400"/>
    <w:rsid w:val="0092788E"/>
    <w:rsid w:val="0093050A"/>
    <w:rsid w:val="00931085"/>
    <w:rsid w:val="00931907"/>
    <w:rsid w:val="00932714"/>
    <w:rsid w:val="00932788"/>
    <w:rsid w:val="00932C1F"/>
    <w:rsid w:val="0093364E"/>
    <w:rsid w:val="00933708"/>
    <w:rsid w:val="0093376B"/>
    <w:rsid w:val="00933FB0"/>
    <w:rsid w:val="00934196"/>
    <w:rsid w:val="00935FDE"/>
    <w:rsid w:val="00936E9D"/>
    <w:rsid w:val="00937226"/>
    <w:rsid w:val="0093734A"/>
    <w:rsid w:val="00937EFA"/>
    <w:rsid w:val="009401AC"/>
    <w:rsid w:val="009408C5"/>
    <w:rsid w:val="0094175B"/>
    <w:rsid w:val="00941902"/>
    <w:rsid w:val="00941E1B"/>
    <w:rsid w:val="00942A20"/>
    <w:rsid w:val="0094335F"/>
    <w:rsid w:val="009433A6"/>
    <w:rsid w:val="0094343F"/>
    <w:rsid w:val="0094367C"/>
    <w:rsid w:val="00943F6D"/>
    <w:rsid w:val="00944281"/>
    <w:rsid w:val="009453D9"/>
    <w:rsid w:val="0094591D"/>
    <w:rsid w:val="00945C9A"/>
    <w:rsid w:val="00946C9A"/>
    <w:rsid w:val="00946D64"/>
    <w:rsid w:val="0095001E"/>
    <w:rsid w:val="0095040E"/>
    <w:rsid w:val="009504CA"/>
    <w:rsid w:val="00950AF5"/>
    <w:rsid w:val="00951110"/>
    <w:rsid w:val="00951779"/>
    <w:rsid w:val="0095238F"/>
    <w:rsid w:val="009527FD"/>
    <w:rsid w:val="00953FB6"/>
    <w:rsid w:val="00955E16"/>
    <w:rsid w:val="0095633C"/>
    <w:rsid w:val="00957035"/>
    <w:rsid w:val="0095725E"/>
    <w:rsid w:val="00957265"/>
    <w:rsid w:val="009576EB"/>
    <w:rsid w:val="0095799A"/>
    <w:rsid w:val="00957C90"/>
    <w:rsid w:val="0096035F"/>
    <w:rsid w:val="00960FEF"/>
    <w:rsid w:val="00961801"/>
    <w:rsid w:val="009618F5"/>
    <w:rsid w:val="009627B4"/>
    <w:rsid w:val="0096396A"/>
    <w:rsid w:val="00964907"/>
    <w:rsid w:val="00964B9B"/>
    <w:rsid w:val="00964C2D"/>
    <w:rsid w:val="00964CAC"/>
    <w:rsid w:val="0096505A"/>
    <w:rsid w:val="009650CA"/>
    <w:rsid w:val="009657DF"/>
    <w:rsid w:val="00965AD6"/>
    <w:rsid w:val="00965E69"/>
    <w:rsid w:val="00966E15"/>
    <w:rsid w:val="00966F18"/>
    <w:rsid w:val="00967444"/>
    <w:rsid w:val="00967A73"/>
    <w:rsid w:val="00970C13"/>
    <w:rsid w:val="00971166"/>
    <w:rsid w:val="00971798"/>
    <w:rsid w:val="00971C3D"/>
    <w:rsid w:val="009730BD"/>
    <w:rsid w:val="009732C4"/>
    <w:rsid w:val="00973FDB"/>
    <w:rsid w:val="00974502"/>
    <w:rsid w:val="00974619"/>
    <w:rsid w:val="00974878"/>
    <w:rsid w:val="00975EEA"/>
    <w:rsid w:val="00975FEA"/>
    <w:rsid w:val="009761E1"/>
    <w:rsid w:val="00976BCB"/>
    <w:rsid w:val="00976C60"/>
    <w:rsid w:val="00976F97"/>
    <w:rsid w:val="009772A3"/>
    <w:rsid w:val="00977691"/>
    <w:rsid w:val="00977A89"/>
    <w:rsid w:val="009802B1"/>
    <w:rsid w:val="00981A9B"/>
    <w:rsid w:val="00981B8C"/>
    <w:rsid w:val="00981F3C"/>
    <w:rsid w:val="00982622"/>
    <w:rsid w:val="00982C42"/>
    <w:rsid w:val="00982D0C"/>
    <w:rsid w:val="009830E6"/>
    <w:rsid w:val="0098316F"/>
    <w:rsid w:val="00983F6B"/>
    <w:rsid w:val="0098409F"/>
    <w:rsid w:val="009842BB"/>
    <w:rsid w:val="00985085"/>
    <w:rsid w:val="009852CD"/>
    <w:rsid w:val="00985820"/>
    <w:rsid w:val="0098590F"/>
    <w:rsid w:val="00985FC3"/>
    <w:rsid w:val="00986E78"/>
    <w:rsid w:val="009876AB"/>
    <w:rsid w:val="00987917"/>
    <w:rsid w:val="00987BD2"/>
    <w:rsid w:val="00987E54"/>
    <w:rsid w:val="009913AD"/>
    <w:rsid w:val="009915A5"/>
    <w:rsid w:val="009917E9"/>
    <w:rsid w:val="009920D5"/>
    <w:rsid w:val="00992245"/>
    <w:rsid w:val="00992436"/>
    <w:rsid w:val="00992A1C"/>
    <w:rsid w:val="00992D6B"/>
    <w:rsid w:val="0099302B"/>
    <w:rsid w:val="009934DC"/>
    <w:rsid w:val="009940FE"/>
    <w:rsid w:val="0099429D"/>
    <w:rsid w:val="00994C93"/>
    <w:rsid w:val="00994D00"/>
    <w:rsid w:val="00994D51"/>
    <w:rsid w:val="009954FE"/>
    <w:rsid w:val="00995C63"/>
    <w:rsid w:val="00997188"/>
    <w:rsid w:val="00997A8A"/>
    <w:rsid w:val="009A008B"/>
    <w:rsid w:val="009A0275"/>
    <w:rsid w:val="009A02C5"/>
    <w:rsid w:val="009A07F3"/>
    <w:rsid w:val="009A0AF1"/>
    <w:rsid w:val="009A21CF"/>
    <w:rsid w:val="009A3059"/>
    <w:rsid w:val="009A4369"/>
    <w:rsid w:val="009A50BF"/>
    <w:rsid w:val="009A50C5"/>
    <w:rsid w:val="009A55CD"/>
    <w:rsid w:val="009A6228"/>
    <w:rsid w:val="009A6B14"/>
    <w:rsid w:val="009A7E8A"/>
    <w:rsid w:val="009B0491"/>
    <w:rsid w:val="009B0552"/>
    <w:rsid w:val="009B0F5E"/>
    <w:rsid w:val="009B156E"/>
    <w:rsid w:val="009B164C"/>
    <w:rsid w:val="009B276B"/>
    <w:rsid w:val="009B3483"/>
    <w:rsid w:val="009B381B"/>
    <w:rsid w:val="009B3B7C"/>
    <w:rsid w:val="009B3C50"/>
    <w:rsid w:val="009B41B4"/>
    <w:rsid w:val="009B48ED"/>
    <w:rsid w:val="009B4A0D"/>
    <w:rsid w:val="009B4F2E"/>
    <w:rsid w:val="009B5AFC"/>
    <w:rsid w:val="009B5D9E"/>
    <w:rsid w:val="009B6194"/>
    <w:rsid w:val="009B6617"/>
    <w:rsid w:val="009B682B"/>
    <w:rsid w:val="009B6D91"/>
    <w:rsid w:val="009C01D3"/>
    <w:rsid w:val="009C05B1"/>
    <w:rsid w:val="009C0EC3"/>
    <w:rsid w:val="009C1E37"/>
    <w:rsid w:val="009C2138"/>
    <w:rsid w:val="009C225F"/>
    <w:rsid w:val="009C2C2B"/>
    <w:rsid w:val="009C316C"/>
    <w:rsid w:val="009C341A"/>
    <w:rsid w:val="009C434F"/>
    <w:rsid w:val="009C4732"/>
    <w:rsid w:val="009C5272"/>
    <w:rsid w:val="009C5FCB"/>
    <w:rsid w:val="009C7083"/>
    <w:rsid w:val="009C781D"/>
    <w:rsid w:val="009D0A47"/>
    <w:rsid w:val="009D0AA0"/>
    <w:rsid w:val="009D1AA7"/>
    <w:rsid w:val="009D1FB4"/>
    <w:rsid w:val="009D2B06"/>
    <w:rsid w:val="009D2CF5"/>
    <w:rsid w:val="009D2F87"/>
    <w:rsid w:val="009D3854"/>
    <w:rsid w:val="009D3C4B"/>
    <w:rsid w:val="009D4496"/>
    <w:rsid w:val="009D4592"/>
    <w:rsid w:val="009D4813"/>
    <w:rsid w:val="009D4839"/>
    <w:rsid w:val="009D4AB8"/>
    <w:rsid w:val="009D5ED1"/>
    <w:rsid w:val="009D73F5"/>
    <w:rsid w:val="009D7AC8"/>
    <w:rsid w:val="009E0361"/>
    <w:rsid w:val="009E08B9"/>
    <w:rsid w:val="009E0957"/>
    <w:rsid w:val="009E0D67"/>
    <w:rsid w:val="009E1E32"/>
    <w:rsid w:val="009E2BAB"/>
    <w:rsid w:val="009E2EFF"/>
    <w:rsid w:val="009E468F"/>
    <w:rsid w:val="009E4AE8"/>
    <w:rsid w:val="009E4EC1"/>
    <w:rsid w:val="009E56EC"/>
    <w:rsid w:val="009E5877"/>
    <w:rsid w:val="009E665A"/>
    <w:rsid w:val="009E6F03"/>
    <w:rsid w:val="009E7685"/>
    <w:rsid w:val="009E76FA"/>
    <w:rsid w:val="009E7A7E"/>
    <w:rsid w:val="009F02D6"/>
    <w:rsid w:val="009F0F25"/>
    <w:rsid w:val="009F1468"/>
    <w:rsid w:val="009F168B"/>
    <w:rsid w:val="009F2468"/>
    <w:rsid w:val="009F2CA8"/>
    <w:rsid w:val="009F348A"/>
    <w:rsid w:val="009F3FCB"/>
    <w:rsid w:val="009F425F"/>
    <w:rsid w:val="009F4831"/>
    <w:rsid w:val="009F4A66"/>
    <w:rsid w:val="009F53CC"/>
    <w:rsid w:val="009F53F5"/>
    <w:rsid w:val="009F5DEC"/>
    <w:rsid w:val="009F6130"/>
    <w:rsid w:val="009F68A9"/>
    <w:rsid w:val="009F6A63"/>
    <w:rsid w:val="009F74A1"/>
    <w:rsid w:val="009F7BF2"/>
    <w:rsid w:val="00A00100"/>
    <w:rsid w:val="00A004BF"/>
    <w:rsid w:val="00A00AAE"/>
    <w:rsid w:val="00A01209"/>
    <w:rsid w:val="00A01AB4"/>
    <w:rsid w:val="00A01CDA"/>
    <w:rsid w:val="00A02AAC"/>
    <w:rsid w:val="00A037BA"/>
    <w:rsid w:val="00A03AFB"/>
    <w:rsid w:val="00A04CF3"/>
    <w:rsid w:val="00A05262"/>
    <w:rsid w:val="00A05C04"/>
    <w:rsid w:val="00A05C42"/>
    <w:rsid w:val="00A06E5D"/>
    <w:rsid w:val="00A07048"/>
    <w:rsid w:val="00A07207"/>
    <w:rsid w:val="00A0747A"/>
    <w:rsid w:val="00A07B84"/>
    <w:rsid w:val="00A1110C"/>
    <w:rsid w:val="00A1132A"/>
    <w:rsid w:val="00A11601"/>
    <w:rsid w:val="00A13169"/>
    <w:rsid w:val="00A13298"/>
    <w:rsid w:val="00A1357C"/>
    <w:rsid w:val="00A1456F"/>
    <w:rsid w:val="00A14985"/>
    <w:rsid w:val="00A15375"/>
    <w:rsid w:val="00A15858"/>
    <w:rsid w:val="00A15BC9"/>
    <w:rsid w:val="00A1689D"/>
    <w:rsid w:val="00A168BE"/>
    <w:rsid w:val="00A16938"/>
    <w:rsid w:val="00A1709A"/>
    <w:rsid w:val="00A17543"/>
    <w:rsid w:val="00A175B7"/>
    <w:rsid w:val="00A17705"/>
    <w:rsid w:val="00A17AD6"/>
    <w:rsid w:val="00A17E1D"/>
    <w:rsid w:val="00A2024C"/>
    <w:rsid w:val="00A20855"/>
    <w:rsid w:val="00A20951"/>
    <w:rsid w:val="00A209B4"/>
    <w:rsid w:val="00A20FA7"/>
    <w:rsid w:val="00A210E3"/>
    <w:rsid w:val="00A211F5"/>
    <w:rsid w:val="00A21865"/>
    <w:rsid w:val="00A21C0F"/>
    <w:rsid w:val="00A2283E"/>
    <w:rsid w:val="00A23042"/>
    <w:rsid w:val="00A23CF4"/>
    <w:rsid w:val="00A23E4F"/>
    <w:rsid w:val="00A242A9"/>
    <w:rsid w:val="00A248B7"/>
    <w:rsid w:val="00A25365"/>
    <w:rsid w:val="00A2537F"/>
    <w:rsid w:val="00A261C9"/>
    <w:rsid w:val="00A263FB"/>
    <w:rsid w:val="00A274A4"/>
    <w:rsid w:val="00A27861"/>
    <w:rsid w:val="00A27955"/>
    <w:rsid w:val="00A27C4A"/>
    <w:rsid w:val="00A27E25"/>
    <w:rsid w:val="00A27F14"/>
    <w:rsid w:val="00A30C0B"/>
    <w:rsid w:val="00A30E7E"/>
    <w:rsid w:val="00A30EC6"/>
    <w:rsid w:val="00A3166C"/>
    <w:rsid w:val="00A31750"/>
    <w:rsid w:val="00A32A78"/>
    <w:rsid w:val="00A334BE"/>
    <w:rsid w:val="00A33938"/>
    <w:rsid w:val="00A33A7A"/>
    <w:rsid w:val="00A33B01"/>
    <w:rsid w:val="00A33D52"/>
    <w:rsid w:val="00A34CDE"/>
    <w:rsid w:val="00A35E36"/>
    <w:rsid w:val="00A3611A"/>
    <w:rsid w:val="00A36581"/>
    <w:rsid w:val="00A366C7"/>
    <w:rsid w:val="00A36784"/>
    <w:rsid w:val="00A36DC9"/>
    <w:rsid w:val="00A37154"/>
    <w:rsid w:val="00A4027E"/>
    <w:rsid w:val="00A408FA"/>
    <w:rsid w:val="00A40ED9"/>
    <w:rsid w:val="00A4116A"/>
    <w:rsid w:val="00A411E9"/>
    <w:rsid w:val="00A41779"/>
    <w:rsid w:val="00A41B77"/>
    <w:rsid w:val="00A41BAB"/>
    <w:rsid w:val="00A41F87"/>
    <w:rsid w:val="00A4205F"/>
    <w:rsid w:val="00A42CEC"/>
    <w:rsid w:val="00A43023"/>
    <w:rsid w:val="00A4316A"/>
    <w:rsid w:val="00A433AF"/>
    <w:rsid w:val="00A4377B"/>
    <w:rsid w:val="00A446DA"/>
    <w:rsid w:val="00A44D8F"/>
    <w:rsid w:val="00A44FC0"/>
    <w:rsid w:val="00A452D3"/>
    <w:rsid w:val="00A45A9C"/>
    <w:rsid w:val="00A45CE2"/>
    <w:rsid w:val="00A45DD5"/>
    <w:rsid w:val="00A46237"/>
    <w:rsid w:val="00A466DE"/>
    <w:rsid w:val="00A468B7"/>
    <w:rsid w:val="00A46F25"/>
    <w:rsid w:val="00A47344"/>
    <w:rsid w:val="00A4753F"/>
    <w:rsid w:val="00A47653"/>
    <w:rsid w:val="00A50641"/>
    <w:rsid w:val="00A5070F"/>
    <w:rsid w:val="00A50845"/>
    <w:rsid w:val="00A50AAA"/>
    <w:rsid w:val="00A50E4D"/>
    <w:rsid w:val="00A51016"/>
    <w:rsid w:val="00A5120F"/>
    <w:rsid w:val="00A51530"/>
    <w:rsid w:val="00A51712"/>
    <w:rsid w:val="00A518E7"/>
    <w:rsid w:val="00A51FFA"/>
    <w:rsid w:val="00A5236B"/>
    <w:rsid w:val="00A52510"/>
    <w:rsid w:val="00A53787"/>
    <w:rsid w:val="00A53A08"/>
    <w:rsid w:val="00A542A2"/>
    <w:rsid w:val="00A545C4"/>
    <w:rsid w:val="00A548F1"/>
    <w:rsid w:val="00A5491B"/>
    <w:rsid w:val="00A5493B"/>
    <w:rsid w:val="00A549AF"/>
    <w:rsid w:val="00A54E68"/>
    <w:rsid w:val="00A56701"/>
    <w:rsid w:val="00A56AD7"/>
    <w:rsid w:val="00A56D52"/>
    <w:rsid w:val="00A57122"/>
    <w:rsid w:val="00A57219"/>
    <w:rsid w:val="00A576A7"/>
    <w:rsid w:val="00A576D1"/>
    <w:rsid w:val="00A57894"/>
    <w:rsid w:val="00A57D47"/>
    <w:rsid w:val="00A6051D"/>
    <w:rsid w:val="00A605B1"/>
    <w:rsid w:val="00A60A2B"/>
    <w:rsid w:val="00A60BB0"/>
    <w:rsid w:val="00A60DF1"/>
    <w:rsid w:val="00A6123C"/>
    <w:rsid w:val="00A616E5"/>
    <w:rsid w:val="00A61AD9"/>
    <w:rsid w:val="00A61C78"/>
    <w:rsid w:val="00A61DDD"/>
    <w:rsid w:val="00A626C6"/>
    <w:rsid w:val="00A62AB0"/>
    <w:rsid w:val="00A62BED"/>
    <w:rsid w:val="00A62C49"/>
    <w:rsid w:val="00A63400"/>
    <w:rsid w:val="00A63435"/>
    <w:rsid w:val="00A63470"/>
    <w:rsid w:val="00A63733"/>
    <w:rsid w:val="00A63B0A"/>
    <w:rsid w:val="00A647A3"/>
    <w:rsid w:val="00A64A1F"/>
    <w:rsid w:val="00A64A3D"/>
    <w:rsid w:val="00A64B51"/>
    <w:rsid w:val="00A64DBD"/>
    <w:rsid w:val="00A65129"/>
    <w:rsid w:val="00A6518A"/>
    <w:rsid w:val="00A65647"/>
    <w:rsid w:val="00A6591C"/>
    <w:rsid w:val="00A6603B"/>
    <w:rsid w:val="00A665D3"/>
    <w:rsid w:val="00A6683C"/>
    <w:rsid w:val="00A66CFA"/>
    <w:rsid w:val="00A66D45"/>
    <w:rsid w:val="00A67A6D"/>
    <w:rsid w:val="00A67FC5"/>
    <w:rsid w:val="00A7041F"/>
    <w:rsid w:val="00A7043E"/>
    <w:rsid w:val="00A70AAA"/>
    <w:rsid w:val="00A71A18"/>
    <w:rsid w:val="00A724B5"/>
    <w:rsid w:val="00A72B00"/>
    <w:rsid w:val="00A7366F"/>
    <w:rsid w:val="00A73AF4"/>
    <w:rsid w:val="00A73B97"/>
    <w:rsid w:val="00A7402F"/>
    <w:rsid w:val="00A740ED"/>
    <w:rsid w:val="00A74733"/>
    <w:rsid w:val="00A7489D"/>
    <w:rsid w:val="00A74AFE"/>
    <w:rsid w:val="00A751EE"/>
    <w:rsid w:val="00A762AA"/>
    <w:rsid w:val="00A76493"/>
    <w:rsid w:val="00A771C2"/>
    <w:rsid w:val="00A77685"/>
    <w:rsid w:val="00A77698"/>
    <w:rsid w:val="00A7779E"/>
    <w:rsid w:val="00A77915"/>
    <w:rsid w:val="00A8015B"/>
    <w:rsid w:val="00A805C4"/>
    <w:rsid w:val="00A8071F"/>
    <w:rsid w:val="00A80B1C"/>
    <w:rsid w:val="00A80C8A"/>
    <w:rsid w:val="00A81A93"/>
    <w:rsid w:val="00A81B40"/>
    <w:rsid w:val="00A81C4B"/>
    <w:rsid w:val="00A82198"/>
    <w:rsid w:val="00A829ED"/>
    <w:rsid w:val="00A82ACF"/>
    <w:rsid w:val="00A83342"/>
    <w:rsid w:val="00A83683"/>
    <w:rsid w:val="00A838B1"/>
    <w:rsid w:val="00A841FB"/>
    <w:rsid w:val="00A858B7"/>
    <w:rsid w:val="00A86A25"/>
    <w:rsid w:val="00A876AE"/>
    <w:rsid w:val="00A90AE4"/>
    <w:rsid w:val="00A91651"/>
    <w:rsid w:val="00A91A70"/>
    <w:rsid w:val="00A921F4"/>
    <w:rsid w:val="00A9257C"/>
    <w:rsid w:val="00A926B6"/>
    <w:rsid w:val="00A930E1"/>
    <w:rsid w:val="00A93860"/>
    <w:rsid w:val="00A949D2"/>
    <w:rsid w:val="00A950FA"/>
    <w:rsid w:val="00A95711"/>
    <w:rsid w:val="00A95B51"/>
    <w:rsid w:val="00A96471"/>
    <w:rsid w:val="00A96992"/>
    <w:rsid w:val="00A9764B"/>
    <w:rsid w:val="00A97757"/>
    <w:rsid w:val="00A9798F"/>
    <w:rsid w:val="00AA0CEF"/>
    <w:rsid w:val="00AA0EC8"/>
    <w:rsid w:val="00AA1BD7"/>
    <w:rsid w:val="00AA1EF1"/>
    <w:rsid w:val="00AA2131"/>
    <w:rsid w:val="00AA3ABA"/>
    <w:rsid w:val="00AA43B7"/>
    <w:rsid w:val="00AA4BDC"/>
    <w:rsid w:val="00AA4CC3"/>
    <w:rsid w:val="00AA5AA7"/>
    <w:rsid w:val="00AA5B2D"/>
    <w:rsid w:val="00AA6052"/>
    <w:rsid w:val="00AA614A"/>
    <w:rsid w:val="00AA6260"/>
    <w:rsid w:val="00AA6DCD"/>
    <w:rsid w:val="00AA75AA"/>
    <w:rsid w:val="00AA7EF6"/>
    <w:rsid w:val="00AB0163"/>
    <w:rsid w:val="00AB032B"/>
    <w:rsid w:val="00AB0445"/>
    <w:rsid w:val="00AB13AB"/>
    <w:rsid w:val="00AB2144"/>
    <w:rsid w:val="00AB2177"/>
    <w:rsid w:val="00AB2513"/>
    <w:rsid w:val="00AB39DB"/>
    <w:rsid w:val="00AB6B6D"/>
    <w:rsid w:val="00AB6D16"/>
    <w:rsid w:val="00AB6F0E"/>
    <w:rsid w:val="00AB758A"/>
    <w:rsid w:val="00AB7867"/>
    <w:rsid w:val="00AC088A"/>
    <w:rsid w:val="00AC0CDD"/>
    <w:rsid w:val="00AC1C04"/>
    <w:rsid w:val="00AC1D5F"/>
    <w:rsid w:val="00AC1D9F"/>
    <w:rsid w:val="00AC21D6"/>
    <w:rsid w:val="00AC251B"/>
    <w:rsid w:val="00AC26D3"/>
    <w:rsid w:val="00AC3309"/>
    <w:rsid w:val="00AC3312"/>
    <w:rsid w:val="00AC35CC"/>
    <w:rsid w:val="00AC3BD5"/>
    <w:rsid w:val="00AC4662"/>
    <w:rsid w:val="00AC4792"/>
    <w:rsid w:val="00AC48FE"/>
    <w:rsid w:val="00AC538F"/>
    <w:rsid w:val="00AC5DF1"/>
    <w:rsid w:val="00AC65F3"/>
    <w:rsid w:val="00AC68E0"/>
    <w:rsid w:val="00AC6E65"/>
    <w:rsid w:val="00AC71B7"/>
    <w:rsid w:val="00AC755B"/>
    <w:rsid w:val="00AD0128"/>
    <w:rsid w:val="00AD0458"/>
    <w:rsid w:val="00AD0B65"/>
    <w:rsid w:val="00AD0F1E"/>
    <w:rsid w:val="00AD0F48"/>
    <w:rsid w:val="00AD1DD0"/>
    <w:rsid w:val="00AD2242"/>
    <w:rsid w:val="00AD253B"/>
    <w:rsid w:val="00AD2646"/>
    <w:rsid w:val="00AD27E0"/>
    <w:rsid w:val="00AD396A"/>
    <w:rsid w:val="00AD3997"/>
    <w:rsid w:val="00AD39A6"/>
    <w:rsid w:val="00AD3CB1"/>
    <w:rsid w:val="00AD3F33"/>
    <w:rsid w:val="00AD3FDB"/>
    <w:rsid w:val="00AD415C"/>
    <w:rsid w:val="00AD4288"/>
    <w:rsid w:val="00AD50F1"/>
    <w:rsid w:val="00AD53BC"/>
    <w:rsid w:val="00AD59D5"/>
    <w:rsid w:val="00AD5C7C"/>
    <w:rsid w:val="00AE044C"/>
    <w:rsid w:val="00AE0F66"/>
    <w:rsid w:val="00AE1374"/>
    <w:rsid w:val="00AE1FB5"/>
    <w:rsid w:val="00AE2144"/>
    <w:rsid w:val="00AE2404"/>
    <w:rsid w:val="00AE2BE9"/>
    <w:rsid w:val="00AE3064"/>
    <w:rsid w:val="00AE3DAC"/>
    <w:rsid w:val="00AE48B0"/>
    <w:rsid w:val="00AE4C63"/>
    <w:rsid w:val="00AE5A54"/>
    <w:rsid w:val="00AE6707"/>
    <w:rsid w:val="00AE719B"/>
    <w:rsid w:val="00AE7FCE"/>
    <w:rsid w:val="00AE7FEF"/>
    <w:rsid w:val="00AF036D"/>
    <w:rsid w:val="00AF0433"/>
    <w:rsid w:val="00AF0C7B"/>
    <w:rsid w:val="00AF1EB2"/>
    <w:rsid w:val="00AF296E"/>
    <w:rsid w:val="00AF2D4B"/>
    <w:rsid w:val="00AF2F2B"/>
    <w:rsid w:val="00AF2FB0"/>
    <w:rsid w:val="00AF3450"/>
    <w:rsid w:val="00AF3D73"/>
    <w:rsid w:val="00AF3F56"/>
    <w:rsid w:val="00AF41E7"/>
    <w:rsid w:val="00AF447D"/>
    <w:rsid w:val="00AF44D9"/>
    <w:rsid w:val="00AF4797"/>
    <w:rsid w:val="00AF4CC7"/>
    <w:rsid w:val="00AF4F8F"/>
    <w:rsid w:val="00AF540B"/>
    <w:rsid w:val="00AF563F"/>
    <w:rsid w:val="00AF5A08"/>
    <w:rsid w:val="00AF5B04"/>
    <w:rsid w:val="00AF608A"/>
    <w:rsid w:val="00AF6BCC"/>
    <w:rsid w:val="00AF7964"/>
    <w:rsid w:val="00B0099C"/>
    <w:rsid w:val="00B00C5B"/>
    <w:rsid w:val="00B0241C"/>
    <w:rsid w:val="00B0251A"/>
    <w:rsid w:val="00B028CB"/>
    <w:rsid w:val="00B02B7E"/>
    <w:rsid w:val="00B0306A"/>
    <w:rsid w:val="00B0379B"/>
    <w:rsid w:val="00B03CDE"/>
    <w:rsid w:val="00B03E71"/>
    <w:rsid w:val="00B03EB1"/>
    <w:rsid w:val="00B04273"/>
    <w:rsid w:val="00B042F4"/>
    <w:rsid w:val="00B04608"/>
    <w:rsid w:val="00B048E9"/>
    <w:rsid w:val="00B04D0A"/>
    <w:rsid w:val="00B05BAF"/>
    <w:rsid w:val="00B05D14"/>
    <w:rsid w:val="00B06286"/>
    <w:rsid w:val="00B063DB"/>
    <w:rsid w:val="00B065D2"/>
    <w:rsid w:val="00B06873"/>
    <w:rsid w:val="00B068C7"/>
    <w:rsid w:val="00B06E5A"/>
    <w:rsid w:val="00B078C5"/>
    <w:rsid w:val="00B102C9"/>
    <w:rsid w:val="00B1044F"/>
    <w:rsid w:val="00B1058E"/>
    <w:rsid w:val="00B11026"/>
    <w:rsid w:val="00B110D7"/>
    <w:rsid w:val="00B116E3"/>
    <w:rsid w:val="00B11EF9"/>
    <w:rsid w:val="00B12099"/>
    <w:rsid w:val="00B121E2"/>
    <w:rsid w:val="00B125B2"/>
    <w:rsid w:val="00B1310E"/>
    <w:rsid w:val="00B1326B"/>
    <w:rsid w:val="00B13449"/>
    <w:rsid w:val="00B134F7"/>
    <w:rsid w:val="00B137D7"/>
    <w:rsid w:val="00B1383F"/>
    <w:rsid w:val="00B138CE"/>
    <w:rsid w:val="00B14156"/>
    <w:rsid w:val="00B1430F"/>
    <w:rsid w:val="00B14324"/>
    <w:rsid w:val="00B145BA"/>
    <w:rsid w:val="00B146FC"/>
    <w:rsid w:val="00B14B84"/>
    <w:rsid w:val="00B14D80"/>
    <w:rsid w:val="00B165CB"/>
    <w:rsid w:val="00B165F6"/>
    <w:rsid w:val="00B16D30"/>
    <w:rsid w:val="00B17542"/>
    <w:rsid w:val="00B203C4"/>
    <w:rsid w:val="00B20479"/>
    <w:rsid w:val="00B208B2"/>
    <w:rsid w:val="00B20C9B"/>
    <w:rsid w:val="00B21496"/>
    <w:rsid w:val="00B22047"/>
    <w:rsid w:val="00B2209C"/>
    <w:rsid w:val="00B22452"/>
    <w:rsid w:val="00B22945"/>
    <w:rsid w:val="00B22A33"/>
    <w:rsid w:val="00B22CF0"/>
    <w:rsid w:val="00B23B9C"/>
    <w:rsid w:val="00B23F67"/>
    <w:rsid w:val="00B24173"/>
    <w:rsid w:val="00B2423B"/>
    <w:rsid w:val="00B246D7"/>
    <w:rsid w:val="00B252C0"/>
    <w:rsid w:val="00B25B1C"/>
    <w:rsid w:val="00B2678E"/>
    <w:rsid w:val="00B26DCE"/>
    <w:rsid w:val="00B26EC1"/>
    <w:rsid w:val="00B272F8"/>
    <w:rsid w:val="00B27E82"/>
    <w:rsid w:val="00B304BE"/>
    <w:rsid w:val="00B30784"/>
    <w:rsid w:val="00B30A0B"/>
    <w:rsid w:val="00B30D35"/>
    <w:rsid w:val="00B31051"/>
    <w:rsid w:val="00B311A4"/>
    <w:rsid w:val="00B313B9"/>
    <w:rsid w:val="00B313FA"/>
    <w:rsid w:val="00B31847"/>
    <w:rsid w:val="00B328C7"/>
    <w:rsid w:val="00B32AE9"/>
    <w:rsid w:val="00B33CB8"/>
    <w:rsid w:val="00B346FB"/>
    <w:rsid w:val="00B34A3C"/>
    <w:rsid w:val="00B35A1D"/>
    <w:rsid w:val="00B35DEB"/>
    <w:rsid w:val="00B36693"/>
    <w:rsid w:val="00B3679C"/>
    <w:rsid w:val="00B367F8"/>
    <w:rsid w:val="00B402AC"/>
    <w:rsid w:val="00B40BD8"/>
    <w:rsid w:val="00B40C3B"/>
    <w:rsid w:val="00B40EA9"/>
    <w:rsid w:val="00B41226"/>
    <w:rsid w:val="00B414AB"/>
    <w:rsid w:val="00B4153D"/>
    <w:rsid w:val="00B41550"/>
    <w:rsid w:val="00B41E99"/>
    <w:rsid w:val="00B42E09"/>
    <w:rsid w:val="00B42E14"/>
    <w:rsid w:val="00B42E6E"/>
    <w:rsid w:val="00B4407F"/>
    <w:rsid w:val="00B44471"/>
    <w:rsid w:val="00B44961"/>
    <w:rsid w:val="00B44963"/>
    <w:rsid w:val="00B452E3"/>
    <w:rsid w:val="00B45573"/>
    <w:rsid w:val="00B45719"/>
    <w:rsid w:val="00B458FB"/>
    <w:rsid w:val="00B45C1E"/>
    <w:rsid w:val="00B45C7A"/>
    <w:rsid w:val="00B46174"/>
    <w:rsid w:val="00B461D8"/>
    <w:rsid w:val="00B46B11"/>
    <w:rsid w:val="00B50271"/>
    <w:rsid w:val="00B50413"/>
    <w:rsid w:val="00B50777"/>
    <w:rsid w:val="00B50EAB"/>
    <w:rsid w:val="00B51743"/>
    <w:rsid w:val="00B520B6"/>
    <w:rsid w:val="00B52492"/>
    <w:rsid w:val="00B52538"/>
    <w:rsid w:val="00B525AC"/>
    <w:rsid w:val="00B52637"/>
    <w:rsid w:val="00B52667"/>
    <w:rsid w:val="00B526DC"/>
    <w:rsid w:val="00B52803"/>
    <w:rsid w:val="00B52D1F"/>
    <w:rsid w:val="00B53115"/>
    <w:rsid w:val="00B53653"/>
    <w:rsid w:val="00B53656"/>
    <w:rsid w:val="00B53BEE"/>
    <w:rsid w:val="00B53DE3"/>
    <w:rsid w:val="00B542CA"/>
    <w:rsid w:val="00B55218"/>
    <w:rsid w:val="00B55305"/>
    <w:rsid w:val="00B5556B"/>
    <w:rsid w:val="00B557FC"/>
    <w:rsid w:val="00B559B2"/>
    <w:rsid w:val="00B5632A"/>
    <w:rsid w:val="00B56699"/>
    <w:rsid w:val="00B56E4F"/>
    <w:rsid w:val="00B57650"/>
    <w:rsid w:val="00B57DC1"/>
    <w:rsid w:val="00B60829"/>
    <w:rsid w:val="00B616C7"/>
    <w:rsid w:val="00B621FC"/>
    <w:rsid w:val="00B62755"/>
    <w:rsid w:val="00B627DE"/>
    <w:rsid w:val="00B62D01"/>
    <w:rsid w:val="00B62D27"/>
    <w:rsid w:val="00B63689"/>
    <w:rsid w:val="00B64266"/>
    <w:rsid w:val="00B647CC"/>
    <w:rsid w:val="00B6544D"/>
    <w:rsid w:val="00B65C01"/>
    <w:rsid w:val="00B65DA4"/>
    <w:rsid w:val="00B65FA6"/>
    <w:rsid w:val="00B67009"/>
    <w:rsid w:val="00B703E5"/>
    <w:rsid w:val="00B714B3"/>
    <w:rsid w:val="00B71AD2"/>
    <w:rsid w:val="00B71CD5"/>
    <w:rsid w:val="00B72556"/>
    <w:rsid w:val="00B7274D"/>
    <w:rsid w:val="00B72C9A"/>
    <w:rsid w:val="00B72F94"/>
    <w:rsid w:val="00B73580"/>
    <w:rsid w:val="00B737EA"/>
    <w:rsid w:val="00B7395F"/>
    <w:rsid w:val="00B73FDB"/>
    <w:rsid w:val="00B7461A"/>
    <w:rsid w:val="00B74C6E"/>
    <w:rsid w:val="00B75296"/>
    <w:rsid w:val="00B75797"/>
    <w:rsid w:val="00B75D3B"/>
    <w:rsid w:val="00B75F9E"/>
    <w:rsid w:val="00B76613"/>
    <w:rsid w:val="00B76B1B"/>
    <w:rsid w:val="00B77298"/>
    <w:rsid w:val="00B77ACE"/>
    <w:rsid w:val="00B80758"/>
    <w:rsid w:val="00B80A8E"/>
    <w:rsid w:val="00B81580"/>
    <w:rsid w:val="00B81871"/>
    <w:rsid w:val="00B81DD7"/>
    <w:rsid w:val="00B81DFC"/>
    <w:rsid w:val="00B82D99"/>
    <w:rsid w:val="00B82DE2"/>
    <w:rsid w:val="00B83225"/>
    <w:rsid w:val="00B839C0"/>
    <w:rsid w:val="00B83E14"/>
    <w:rsid w:val="00B8413E"/>
    <w:rsid w:val="00B841B0"/>
    <w:rsid w:val="00B841C6"/>
    <w:rsid w:val="00B845BB"/>
    <w:rsid w:val="00B847C3"/>
    <w:rsid w:val="00B84C13"/>
    <w:rsid w:val="00B84DA8"/>
    <w:rsid w:val="00B8575A"/>
    <w:rsid w:val="00B85E07"/>
    <w:rsid w:val="00B86322"/>
    <w:rsid w:val="00B8664E"/>
    <w:rsid w:val="00B86B13"/>
    <w:rsid w:val="00B86C5A"/>
    <w:rsid w:val="00B86EFA"/>
    <w:rsid w:val="00B901BF"/>
    <w:rsid w:val="00B91765"/>
    <w:rsid w:val="00B9183A"/>
    <w:rsid w:val="00B929E1"/>
    <w:rsid w:val="00B929FB"/>
    <w:rsid w:val="00B92D6D"/>
    <w:rsid w:val="00B92FF0"/>
    <w:rsid w:val="00B937DD"/>
    <w:rsid w:val="00B943EA"/>
    <w:rsid w:val="00B94488"/>
    <w:rsid w:val="00B956D9"/>
    <w:rsid w:val="00B964FF"/>
    <w:rsid w:val="00B96A3F"/>
    <w:rsid w:val="00B972C9"/>
    <w:rsid w:val="00BA12F9"/>
    <w:rsid w:val="00BA1522"/>
    <w:rsid w:val="00BA1FA8"/>
    <w:rsid w:val="00BA20F4"/>
    <w:rsid w:val="00BA232A"/>
    <w:rsid w:val="00BA27EA"/>
    <w:rsid w:val="00BA2AC6"/>
    <w:rsid w:val="00BA4410"/>
    <w:rsid w:val="00BA451F"/>
    <w:rsid w:val="00BA49D1"/>
    <w:rsid w:val="00BA4DC0"/>
    <w:rsid w:val="00BA559A"/>
    <w:rsid w:val="00BA590B"/>
    <w:rsid w:val="00BA6137"/>
    <w:rsid w:val="00BA6180"/>
    <w:rsid w:val="00BB0C65"/>
    <w:rsid w:val="00BB11BC"/>
    <w:rsid w:val="00BB18DC"/>
    <w:rsid w:val="00BB244C"/>
    <w:rsid w:val="00BB3520"/>
    <w:rsid w:val="00BB3A7E"/>
    <w:rsid w:val="00BB3B86"/>
    <w:rsid w:val="00BB4380"/>
    <w:rsid w:val="00BB44DF"/>
    <w:rsid w:val="00BB4BFE"/>
    <w:rsid w:val="00BB4DEE"/>
    <w:rsid w:val="00BB4E99"/>
    <w:rsid w:val="00BB50F2"/>
    <w:rsid w:val="00BB5317"/>
    <w:rsid w:val="00BB53A0"/>
    <w:rsid w:val="00BB576E"/>
    <w:rsid w:val="00BB5B9D"/>
    <w:rsid w:val="00BB5C09"/>
    <w:rsid w:val="00BB6828"/>
    <w:rsid w:val="00BB77D2"/>
    <w:rsid w:val="00BB7A1D"/>
    <w:rsid w:val="00BC047A"/>
    <w:rsid w:val="00BC0578"/>
    <w:rsid w:val="00BC1797"/>
    <w:rsid w:val="00BC1A5A"/>
    <w:rsid w:val="00BC1ABE"/>
    <w:rsid w:val="00BC1BC2"/>
    <w:rsid w:val="00BC203D"/>
    <w:rsid w:val="00BC205D"/>
    <w:rsid w:val="00BC32B6"/>
    <w:rsid w:val="00BC3364"/>
    <w:rsid w:val="00BC3C71"/>
    <w:rsid w:val="00BC3CD7"/>
    <w:rsid w:val="00BC3D29"/>
    <w:rsid w:val="00BC4AD1"/>
    <w:rsid w:val="00BC5156"/>
    <w:rsid w:val="00BC56BC"/>
    <w:rsid w:val="00BC58A3"/>
    <w:rsid w:val="00BC5B80"/>
    <w:rsid w:val="00BC5EF0"/>
    <w:rsid w:val="00BC626A"/>
    <w:rsid w:val="00BC64B7"/>
    <w:rsid w:val="00BC66D2"/>
    <w:rsid w:val="00BC69D2"/>
    <w:rsid w:val="00BC6AD2"/>
    <w:rsid w:val="00BC6BF3"/>
    <w:rsid w:val="00BC6E8C"/>
    <w:rsid w:val="00BC76F0"/>
    <w:rsid w:val="00BC771E"/>
    <w:rsid w:val="00BC7CAB"/>
    <w:rsid w:val="00BD008F"/>
    <w:rsid w:val="00BD0501"/>
    <w:rsid w:val="00BD0C5B"/>
    <w:rsid w:val="00BD0E48"/>
    <w:rsid w:val="00BD26E9"/>
    <w:rsid w:val="00BD2ABD"/>
    <w:rsid w:val="00BD3FC8"/>
    <w:rsid w:val="00BD3FF8"/>
    <w:rsid w:val="00BD6F03"/>
    <w:rsid w:val="00BD7113"/>
    <w:rsid w:val="00BD777B"/>
    <w:rsid w:val="00BD79FC"/>
    <w:rsid w:val="00BD7EF1"/>
    <w:rsid w:val="00BD7F51"/>
    <w:rsid w:val="00BE05E8"/>
    <w:rsid w:val="00BE08A9"/>
    <w:rsid w:val="00BE22F3"/>
    <w:rsid w:val="00BE2684"/>
    <w:rsid w:val="00BE2C25"/>
    <w:rsid w:val="00BE2E30"/>
    <w:rsid w:val="00BE3511"/>
    <w:rsid w:val="00BE3E1B"/>
    <w:rsid w:val="00BE41A7"/>
    <w:rsid w:val="00BE41C1"/>
    <w:rsid w:val="00BE44D9"/>
    <w:rsid w:val="00BE51CD"/>
    <w:rsid w:val="00BE58BC"/>
    <w:rsid w:val="00BE5B42"/>
    <w:rsid w:val="00BE64A2"/>
    <w:rsid w:val="00BE6BC5"/>
    <w:rsid w:val="00BE6EF8"/>
    <w:rsid w:val="00BE6F89"/>
    <w:rsid w:val="00BE7086"/>
    <w:rsid w:val="00BE77EE"/>
    <w:rsid w:val="00BE7AC2"/>
    <w:rsid w:val="00BE7F5E"/>
    <w:rsid w:val="00BF1681"/>
    <w:rsid w:val="00BF16AB"/>
    <w:rsid w:val="00BF1765"/>
    <w:rsid w:val="00BF18FE"/>
    <w:rsid w:val="00BF1CB3"/>
    <w:rsid w:val="00BF227D"/>
    <w:rsid w:val="00BF2A9C"/>
    <w:rsid w:val="00BF34A2"/>
    <w:rsid w:val="00BF34C4"/>
    <w:rsid w:val="00BF37D5"/>
    <w:rsid w:val="00BF3FFB"/>
    <w:rsid w:val="00BF4454"/>
    <w:rsid w:val="00BF46FF"/>
    <w:rsid w:val="00BF4878"/>
    <w:rsid w:val="00BF4ADC"/>
    <w:rsid w:val="00BF4D66"/>
    <w:rsid w:val="00BF552A"/>
    <w:rsid w:val="00BF56D6"/>
    <w:rsid w:val="00BF6231"/>
    <w:rsid w:val="00BF64FB"/>
    <w:rsid w:val="00BF6D07"/>
    <w:rsid w:val="00BF6E87"/>
    <w:rsid w:val="00BF7C33"/>
    <w:rsid w:val="00C00405"/>
    <w:rsid w:val="00C00620"/>
    <w:rsid w:val="00C006D0"/>
    <w:rsid w:val="00C01A0F"/>
    <w:rsid w:val="00C01E8D"/>
    <w:rsid w:val="00C0201C"/>
    <w:rsid w:val="00C02785"/>
    <w:rsid w:val="00C02D52"/>
    <w:rsid w:val="00C02EB4"/>
    <w:rsid w:val="00C041DA"/>
    <w:rsid w:val="00C043C8"/>
    <w:rsid w:val="00C04B87"/>
    <w:rsid w:val="00C0513C"/>
    <w:rsid w:val="00C05DD9"/>
    <w:rsid w:val="00C061D8"/>
    <w:rsid w:val="00C06BE5"/>
    <w:rsid w:val="00C07081"/>
    <w:rsid w:val="00C07626"/>
    <w:rsid w:val="00C07C9F"/>
    <w:rsid w:val="00C07E0A"/>
    <w:rsid w:val="00C10C9D"/>
    <w:rsid w:val="00C1184A"/>
    <w:rsid w:val="00C11EB9"/>
    <w:rsid w:val="00C11FAC"/>
    <w:rsid w:val="00C129DC"/>
    <w:rsid w:val="00C13374"/>
    <w:rsid w:val="00C134D7"/>
    <w:rsid w:val="00C13A16"/>
    <w:rsid w:val="00C15592"/>
    <w:rsid w:val="00C15729"/>
    <w:rsid w:val="00C15ABC"/>
    <w:rsid w:val="00C16D5F"/>
    <w:rsid w:val="00C170D1"/>
    <w:rsid w:val="00C1725F"/>
    <w:rsid w:val="00C17328"/>
    <w:rsid w:val="00C17472"/>
    <w:rsid w:val="00C17BAB"/>
    <w:rsid w:val="00C17C65"/>
    <w:rsid w:val="00C204C3"/>
    <w:rsid w:val="00C2065C"/>
    <w:rsid w:val="00C20F7D"/>
    <w:rsid w:val="00C218AB"/>
    <w:rsid w:val="00C2243B"/>
    <w:rsid w:val="00C22EA4"/>
    <w:rsid w:val="00C230AF"/>
    <w:rsid w:val="00C23587"/>
    <w:rsid w:val="00C23AB8"/>
    <w:rsid w:val="00C23E33"/>
    <w:rsid w:val="00C23FD1"/>
    <w:rsid w:val="00C24452"/>
    <w:rsid w:val="00C2453B"/>
    <w:rsid w:val="00C2459A"/>
    <w:rsid w:val="00C24713"/>
    <w:rsid w:val="00C247DB"/>
    <w:rsid w:val="00C252B9"/>
    <w:rsid w:val="00C255D8"/>
    <w:rsid w:val="00C25C74"/>
    <w:rsid w:val="00C25FAC"/>
    <w:rsid w:val="00C26835"/>
    <w:rsid w:val="00C2695E"/>
    <w:rsid w:val="00C26D4A"/>
    <w:rsid w:val="00C2724E"/>
    <w:rsid w:val="00C275F7"/>
    <w:rsid w:val="00C27924"/>
    <w:rsid w:val="00C3036A"/>
    <w:rsid w:val="00C3069C"/>
    <w:rsid w:val="00C308CE"/>
    <w:rsid w:val="00C30E58"/>
    <w:rsid w:val="00C3129A"/>
    <w:rsid w:val="00C3192E"/>
    <w:rsid w:val="00C31D75"/>
    <w:rsid w:val="00C325B4"/>
    <w:rsid w:val="00C33254"/>
    <w:rsid w:val="00C3346D"/>
    <w:rsid w:val="00C33792"/>
    <w:rsid w:val="00C3488A"/>
    <w:rsid w:val="00C34F9C"/>
    <w:rsid w:val="00C35832"/>
    <w:rsid w:val="00C36655"/>
    <w:rsid w:val="00C36A68"/>
    <w:rsid w:val="00C373E7"/>
    <w:rsid w:val="00C37679"/>
    <w:rsid w:val="00C37A98"/>
    <w:rsid w:val="00C37E42"/>
    <w:rsid w:val="00C40131"/>
    <w:rsid w:val="00C401B0"/>
    <w:rsid w:val="00C40223"/>
    <w:rsid w:val="00C40682"/>
    <w:rsid w:val="00C40F16"/>
    <w:rsid w:val="00C41B0B"/>
    <w:rsid w:val="00C4223A"/>
    <w:rsid w:val="00C42364"/>
    <w:rsid w:val="00C42824"/>
    <w:rsid w:val="00C43088"/>
    <w:rsid w:val="00C43BB3"/>
    <w:rsid w:val="00C44379"/>
    <w:rsid w:val="00C4486F"/>
    <w:rsid w:val="00C44E42"/>
    <w:rsid w:val="00C44F57"/>
    <w:rsid w:val="00C454E5"/>
    <w:rsid w:val="00C45883"/>
    <w:rsid w:val="00C45ADA"/>
    <w:rsid w:val="00C45B8F"/>
    <w:rsid w:val="00C45F06"/>
    <w:rsid w:val="00C46C96"/>
    <w:rsid w:val="00C46FE7"/>
    <w:rsid w:val="00C4707C"/>
    <w:rsid w:val="00C47346"/>
    <w:rsid w:val="00C47528"/>
    <w:rsid w:val="00C47792"/>
    <w:rsid w:val="00C47EB3"/>
    <w:rsid w:val="00C503D8"/>
    <w:rsid w:val="00C50D8D"/>
    <w:rsid w:val="00C51BD9"/>
    <w:rsid w:val="00C51ED5"/>
    <w:rsid w:val="00C52126"/>
    <w:rsid w:val="00C5273B"/>
    <w:rsid w:val="00C5340D"/>
    <w:rsid w:val="00C53890"/>
    <w:rsid w:val="00C538CC"/>
    <w:rsid w:val="00C53BB3"/>
    <w:rsid w:val="00C5439A"/>
    <w:rsid w:val="00C547FF"/>
    <w:rsid w:val="00C5487E"/>
    <w:rsid w:val="00C54E9C"/>
    <w:rsid w:val="00C551EF"/>
    <w:rsid w:val="00C55418"/>
    <w:rsid w:val="00C558AF"/>
    <w:rsid w:val="00C55E91"/>
    <w:rsid w:val="00C567C9"/>
    <w:rsid w:val="00C56906"/>
    <w:rsid w:val="00C56918"/>
    <w:rsid w:val="00C56EF1"/>
    <w:rsid w:val="00C56FDF"/>
    <w:rsid w:val="00C5703E"/>
    <w:rsid w:val="00C571B6"/>
    <w:rsid w:val="00C5743C"/>
    <w:rsid w:val="00C60070"/>
    <w:rsid w:val="00C6056C"/>
    <w:rsid w:val="00C61F2A"/>
    <w:rsid w:val="00C61F58"/>
    <w:rsid w:val="00C61FDE"/>
    <w:rsid w:val="00C6231A"/>
    <w:rsid w:val="00C62EA6"/>
    <w:rsid w:val="00C62F36"/>
    <w:rsid w:val="00C62FD6"/>
    <w:rsid w:val="00C6368F"/>
    <w:rsid w:val="00C637CA"/>
    <w:rsid w:val="00C63B72"/>
    <w:rsid w:val="00C63E9A"/>
    <w:rsid w:val="00C63F37"/>
    <w:rsid w:val="00C64429"/>
    <w:rsid w:val="00C64577"/>
    <w:rsid w:val="00C6495D"/>
    <w:rsid w:val="00C64A12"/>
    <w:rsid w:val="00C6512D"/>
    <w:rsid w:val="00C6540C"/>
    <w:rsid w:val="00C65F4C"/>
    <w:rsid w:val="00C66D3C"/>
    <w:rsid w:val="00C6717A"/>
    <w:rsid w:val="00C672D6"/>
    <w:rsid w:val="00C6764D"/>
    <w:rsid w:val="00C67B9D"/>
    <w:rsid w:val="00C70164"/>
    <w:rsid w:val="00C703E9"/>
    <w:rsid w:val="00C71064"/>
    <w:rsid w:val="00C71454"/>
    <w:rsid w:val="00C71AD9"/>
    <w:rsid w:val="00C71F56"/>
    <w:rsid w:val="00C72152"/>
    <w:rsid w:val="00C72415"/>
    <w:rsid w:val="00C72CA9"/>
    <w:rsid w:val="00C72EEA"/>
    <w:rsid w:val="00C7384C"/>
    <w:rsid w:val="00C73B4A"/>
    <w:rsid w:val="00C743CD"/>
    <w:rsid w:val="00C74608"/>
    <w:rsid w:val="00C74F3E"/>
    <w:rsid w:val="00C750B6"/>
    <w:rsid w:val="00C75133"/>
    <w:rsid w:val="00C75947"/>
    <w:rsid w:val="00C763F5"/>
    <w:rsid w:val="00C76490"/>
    <w:rsid w:val="00C80126"/>
    <w:rsid w:val="00C80224"/>
    <w:rsid w:val="00C80235"/>
    <w:rsid w:val="00C8024B"/>
    <w:rsid w:val="00C80410"/>
    <w:rsid w:val="00C80480"/>
    <w:rsid w:val="00C807E6"/>
    <w:rsid w:val="00C80C55"/>
    <w:rsid w:val="00C80F4B"/>
    <w:rsid w:val="00C81007"/>
    <w:rsid w:val="00C8108E"/>
    <w:rsid w:val="00C814CF"/>
    <w:rsid w:val="00C81B43"/>
    <w:rsid w:val="00C824C7"/>
    <w:rsid w:val="00C82D39"/>
    <w:rsid w:val="00C831EC"/>
    <w:rsid w:val="00C8322E"/>
    <w:rsid w:val="00C837A7"/>
    <w:rsid w:val="00C839AC"/>
    <w:rsid w:val="00C83A6B"/>
    <w:rsid w:val="00C83B18"/>
    <w:rsid w:val="00C83EC3"/>
    <w:rsid w:val="00C84A0A"/>
    <w:rsid w:val="00C85D29"/>
    <w:rsid w:val="00C867B2"/>
    <w:rsid w:val="00C86BF5"/>
    <w:rsid w:val="00C86C19"/>
    <w:rsid w:val="00C86C60"/>
    <w:rsid w:val="00C8719E"/>
    <w:rsid w:val="00C879B9"/>
    <w:rsid w:val="00C87A0E"/>
    <w:rsid w:val="00C87A13"/>
    <w:rsid w:val="00C87F9A"/>
    <w:rsid w:val="00C903A1"/>
    <w:rsid w:val="00C91764"/>
    <w:rsid w:val="00C917DB"/>
    <w:rsid w:val="00C91907"/>
    <w:rsid w:val="00C921CA"/>
    <w:rsid w:val="00C9220B"/>
    <w:rsid w:val="00C92AF5"/>
    <w:rsid w:val="00C9398A"/>
    <w:rsid w:val="00C9466A"/>
    <w:rsid w:val="00C946EF"/>
    <w:rsid w:val="00C97662"/>
    <w:rsid w:val="00CA1080"/>
    <w:rsid w:val="00CA1438"/>
    <w:rsid w:val="00CA1865"/>
    <w:rsid w:val="00CA354A"/>
    <w:rsid w:val="00CA36A0"/>
    <w:rsid w:val="00CA3D7A"/>
    <w:rsid w:val="00CA41A3"/>
    <w:rsid w:val="00CA49F7"/>
    <w:rsid w:val="00CA598A"/>
    <w:rsid w:val="00CA6DF8"/>
    <w:rsid w:val="00CB04FA"/>
    <w:rsid w:val="00CB0561"/>
    <w:rsid w:val="00CB0B4E"/>
    <w:rsid w:val="00CB0B56"/>
    <w:rsid w:val="00CB0D36"/>
    <w:rsid w:val="00CB1144"/>
    <w:rsid w:val="00CB11A2"/>
    <w:rsid w:val="00CB1309"/>
    <w:rsid w:val="00CB1C70"/>
    <w:rsid w:val="00CB2A38"/>
    <w:rsid w:val="00CB3473"/>
    <w:rsid w:val="00CB3E6B"/>
    <w:rsid w:val="00CB4120"/>
    <w:rsid w:val="00CB452B"/>
    <w:rsid w:val="00CB5145"/>
    <w:rsid w:val="00CB528C"/>
    <w:rsid w:val="00CB6075"/>
    <w:rsid w:val="00CB61A8"/>
    <w:rsid w:val="00CB6327"/>
    <w:rsid w:val="00CB69B7"/>
    <w:rsid w:val="00CB6B36"/>
    <w:rsid w:val="00CB77C8"/>
    <w:rsid w:val="00CB7A27"/>
    <w:rsid w:val="00CB7F00"/>
    <w:rsid w:val="00CC0845"/>
    <w:rsid w:val="00CC0A5F"/>
    <w:rsid w:val="00CC0B6A"/>
    <w:rsid w:val="00CC0C60"/>
    <w:rsid w:val="00CC1216"/>
    <w:rsid w:val="00CC1ADB"/>
    <w:rsid w:val="00CC1C32"/>
    <w:rsid w:val="00CC2B81"/>
    <w:rsid w:val="00CC303C"/>
    <w:rsid w:val="00CC31A5"/>
    <w:rsid w:val="00CC372C"/>
    <w:rsid w:val="00CC3AEF"/>
    <w:rsid w:val="00CC403C"/>
    <w:rsid w:val="00CC4D61"/>
    <w:rsid w:val="00CC5202"/>
    <w:rsid w:val="00CC528B"/>
    <w:rsid w:val="00CC62F3"/>
    <w:rsid w:val="00CC6542"/>
    <w:rsid w:val="00CC6784"/>
    <w:rsid w:val="00CC6861"/>
    <w:rsid w:val="00CC6F01"/>
    <w:rsid w:val="00CC71F9"/>
    <w:rsid w:val="00CC7B81"/>
    <w:rsid w:val="00CD028C"/>
    <w:rsid w:val="00CD2774"/>
    <w:rsid w:val="00CD2BA6"/>
    <w:rsid w:val="00CD2C62"/>
    <w:rsid w:val="00CD2F90"/>
    <w:rsid w:val="00CD2FC7"/>
    <w:rsid w:val="00CD3C7A"/>
    <w:rsid w:val="00CD446D"/>
    <w:rsid w:val="00CD4F11"/>
    <w:rsid w:val="00CD5641"/>
    <w:rsid w:val="00CD5B66"/>
    <w:rsid w:val="00CD6044"/>
    <w:rsid w:val="00CD6578"/>
    <w:rsid w:val="00CD6856"/>
    <w:rsid w:val="00CD6909"/>
    <w:rsid w:val="00CD6AAB"/>
    <w:rsid w:val="00CD6AFA"/>
    <w:rsid w:val="00CD71F8"/>
    <w:rsid w:val="00CD75C9"/>
    <w:rsid w:val="00CD78A4"/>
    <w:rsid w:val="00CD793A"/>
    <w:rsid w:val="00CE0124"/>
    <w:rsid w:val="00CE1019"/>
    <w:rsid w:val="00CE34B0"/>
    <w:rsid w:val="00CE3C48"/>
    <w:rsid w:val="00CE402B"/>
    <w:rsid w:val="00CE41F5"/>
    <w:rsid w:val="00CE5570"/>
    <w:rsid w:val="00CE5A6C"/>
    <w:rsid w:val="00CE6195"/>
    <w:rsid w:val="00CE6501"/>
    <w:rsid w:val="00CE681C"/>
    <w:rsid w:val="00CE6A28"/>
    <w:rsid w:val="00CE6B9C"/>
    <w:rsid w:val="00CE6CD5"/>
    <w:rsid w:val="00CE7705"/>
    <w:rsid w:val="00CE7D71"/>
    <w:rsid w:val="00CF0B55"/>
    <w:rsid w:val="00CF1268"/>
    <w:rsid w:val="00CF1381"/>
    <w:rsid w:val="00CF1E4F"/>
    <w:rsid w:val="00CF2894"/>
    <w:rsid w:val="00CF33B0"/>
    <w:rsid w:val="00CF3D7E"/>
    <w:rsid w:val="00CF3D97"/>
    <w:rsid w:val="00CF44AF"/>
    <w:rsid w:val="00CF53E1"/>
    <w:rsid w:val="00CF5D9D"/>
    <w:rsid w:val="00CF6047"/>
    <w:rsid w:val="00CF6C19"/>
    <w:rsid w:val="00CF6F6A"/>
    <w:rsid w:val="00CF6FFE"/>
    <w:rsid w:val="00CF743F"/>
    <w:rsid w:val="00CF760E"/>
    <w:rsid w:val="00CF7DDB"/>
    <w:rsid w:val="00D01740"/>
    <w:rsid w:val="00D01859"/>
    <w:rsid w:val="00D01A51"/>
    <w:rsid w:val="00D01DF8"/>
    <w:rsid w:val="00D01EDF"/>
    <w:rsid w:val="00D02592"/>
    <w:rsid w:val="00D02718"/>
    <w:rsid w:val="00D0271D"/>
    <w:rsid w:val="00D02EC4"/>
    <w:rsid w:val="00D038F9"/>
    <w:rsid w:val="00D03C74"/>
    <w:rsid w:val="00D043AF"/>
    <w:rsid w:val="00D04C60"/>
    <w:rsid w:val="00D0515D"/>
    <w:rsid w:val="00D05200"/>
    <w:rsid w:val="00D0565E"/>
    <w:rsid w:val="00D059C2"/>
    <w:rsid w:val="00D05C99"/>
    <w:rsid w:val="00D05FC1"/>
    <w:rsid w:val="00D060FB"/>
    <w:rsid w:val="00D0679B"/>
    <w:rsid w:val="00D06A1B"/>
    <w:rsid w:val="00D06BC3"/>
    <w:rsid w:val="00D075DA"/>
    <w:rsid w:val="00D1013F"/>
    <w:rsid w:val="00D1102C"/>
    <w:rsid w:val="00D1117F"/>
    <w:rsid w:val="00D112FE"/>
    <w:rsid w:val="00D11823"/>
    <w:rsid w:val="00D11D36"/>
    <w:rsid w:val="00D12820"/>
    <w:rsid w:val="00D12A5A"/>
    <w:rsid w:val="00D1360C"/>
    <w:rsid w:val="00D13CB2"/>
    <w:rsid w:val="00D13EDC"/>
    <w:rsid w:val="00D14092"/>
    <w:rsid w:val="00D149EE"/>
    <w:rsid w:val="00D14BF3"/>
    <w:rsid w:val="00D14CBA"/>
    <w:rsid w:val="00D1501B"/>
    <w:rsid w:val="00D1539C"/>
    <w:rsid w:val="00D15843"/>
    <w:rsid w:val="00D1595D"/>
    <w:rsid w:val="00D17341"/>
    <w:rsid w:val="00D174AC"/>
    <w:rsid w:val="00D17CC3"/>
    <w:rsid w:val="00D17F9E"/>
    <w:rsid w:val="00D208FC"/>
    <w:rsid w:val="00D210E0"/>
    <w:rsid w:val="00D212FF"/>
    <w:rsid w:val="00D22083"/>
    <w:rsid w:val="00D223D8"/>
    <w:rsid w:val="00D2256B"/>
    <w:rsid w:val="00D226DC"/>
    <w:rsid w:val="00D22FCC"/>
    <w:rsid w:val="00D233CA"/>
    <w:rsid w:val="00D2374F"/>
    <w:rsid w:val="00D243CC"/>
    <w:rsid w:val="00D24C25"/>
    <w:rsid w:val="00D257ED"/>
    <w:rsid w:val="00D25E44"/>
    <w:rsid w:val="00D26A1F"/>
    <w:rsid w:val="00D30A32"/>
    <w:rsid w:val="00D30FA6"/>
    <w:rsid w:val="00D31851"/>
    <w:rsid w:val="00D31C43"/>
    <w:rsid w:val="00D31D8D"/>
    <w:rsid w:val="00D32334"/>
    <w:rsid w:val="00D323D5"/>
    <w:rsid w:val="00D3259F"/>
    <w:rsid w:val="00D32652"/>
    <w:rsid w:val="00D336FC"/>
    <w:rsid w:val="00D341B1"/>
    <w:rsid w:val="00D353E6"/>
    <w:rsid w:val="00D357BB"/>
    <w:rsid w:val="00D36134"/>
    <w:rsid w:val="00D366BD"/>
    <w:rsid w:val="00D36733"/>
    <w:rsid w:val="00D36BFA"/>
    <w:rsid w:val="00D372B2"/>
    <w:rsid w:val="00D40DAB"/>
    <w:rsid w:val="00D41445"/>
    <w:rsid w:val="00D42DC7"/>
    <w:rsid w:val="00D42F18"/>
    <w:rsid w:val="00D43997"/>
    <w:rsid w:val="00D45B19"/>
    <w:rsid w:val="00D45FDA"/>
    <w:rsid w:val="00D46128"/>
    <w:rsid w:val="00D461EA"/>
    <w:rsid w:val="00D46710"/>
    <w:rsid w:val="00D46822"/>
    <w:rsid w:val="00D46A7C"/>
    <w:rsid w:val="00D46ACF"/>
    <w:rsid w:val="00D4706D"/>
    <w:rsid w:val="00D47928"/>
    <w:rsid w:val="00D5128F"/>
    <w:rsid w:val="00D516AD"/>
    <w:rsid w:val="00D51A03"/>
    <w:rsid w:val="00D51CD0"/>
    <w:rsid w:val="00D532C9"/>
    <w:rsid w:val="00D53986"/>
    <w:rsid w:val="00D53A8B"/>
    <w:rsid w:val="00D53B36"/>
    <w:rsid w:val="00D53E84"/>
    <w:rsid w:val="00D541BC"/>
    <w:rsid w:val="00D542B3"/>
    <w:rsid w:val="00D5457E"/>
    <w:rsid w:val="00D54688"/>
    <w:rsid w:val="00D5480B"/>
    <w:rsid w:val="00D54D85"/>
    <w:rsid w:val="00D54F64"/>
    <w:rsid w:val="00D55CEF"/>
    <w:rsid w:val="00D561B4"/>
    <w:rsid w:val="00D56BD9"/>
    <w:rsid w:val="00D56F3F"/>
    <w:rsid w:val="00D57A3B"/>
    <w:rsid w:val="00D57A9B"/>
    <w:rsid w:val="00D57ADD"/>
    <w:rsid w:val="00D60239"/>
    <w:rsid w:val="00D60779"/>
    <w:rsid w:val="00D60B0D"/>
    <w:rsid w:val="00D60E63"/>
    <w:rsid w:val="00D6136D"/>
    <w:rsid w:val="00D61E9F"/>
    <w:rsid w:val="00D62082"/>
    <w:rsid w:val="00D62303"/>
    <w:rsid w:val="00D6260C"/>
    <w:rsid w:val="00D62880"/>
    <w:rsid w:val="00D630C4"/>
    <w:rsid w:val="00D63827"/>
    <w:rsid w:val="00D64145"/>
    <w:rsid w:val="00D642CB"/>
    <w:rsid w:val="00D64418"/>
    <w:rsid w:val="00D652FD"/>
    <w:rsid w:val="00D65333"/>
    <w:rsid w:val="00D65B3F"/>
    <w:rsid w:val="00D65EBA"/>
    <w:rsid w:val="00D66251"/>
    <w:rsid w:val="00D6673D"/>
    <w:rsid w:val="00D67092"/>
    <w:rsid w:val="00D6766A"/>
    <w:rsid w:val="00D67798"/>
    <w:rsid w:val="00D70826"/>
    <w:rsid w:val="00D70B17"/>
    <w:rsid w:val="00D70CF2"/>
    <w:rsid w:val="00D70E73"/>
    <w:rsid w:val="00D71643"/>
    <w:rsid w:val="00D71865"/>
    <w:rsid w:val="00D71E35"/>
    <w:rsid w:val="00D720A6"/>
    <w:rsid w:val="00D72917"/>
    <w:rsid w:val="00D730EC"/>
    <w:rsid w:val="00D73C86"/>
    <w:rsid w:val="00D7447D"/>
    <w:rsid w:val="00D7461F"/>
    <w:rsid w:val="00D74FA5"/>
    <w:rsid w:val="00D75433"/>
    <w:rsid w:val="00D754BD"/>
    <w:rsid w:val="00D75611"/>
    <w:rsid w:val="00D759CD"/>
    <w:rsid w:val="00D75D0C"/>
    <w:rsid w:val="00D75E25"/>
    <w:rsid w:val="00D75FFB"/>
    <w:rsid w:val="00D76055"/>
    <w:rsid w:val="00D7629D"/>
    <w:rsid w:val="00D765AE"/>
    <w:rsid w:val="00D765E1"/>
    <w:rsid w:val="00D76686"/>
    <w:rsid w:val="00D7735A"/>
    <w:rsid w:val="00D77380"/>
    <w:rsid w:val="00D8087F"/>
    <w:rsid w:val="00D808EF"/>
    <w:rsid w:val="00D813CA"/>
    <w:rsid w:val="00D814EB"/>
    <w:rsid w:val="00D81863"/>
    <w:rsid w:val="00D819D9"/>
    <w:rsid w:val="00D81DFE"/>
    <w:rsid w:val="00D82439"/>
    <w:rsid w:val="00D83AA5"/>
    <w:rsid w:val="00D83E09"/>
    <w:rsid w:val="00D84443"/>
    <w:rsid w:val="00D845BD"/>
    <w:rsid w:val="00D849B5"/>
    <w:rsid w:val="00D853AE"/>
    <w:rsid w:val="00D85821"/>
    <w:rsid w:val="00D85B7B"/>
    <w:rsid w:val="00D85F71"/>
    <w:rsid w:val="00D85F73"/>
    <w:rsid w:val="00D86389"/>
    <w:rsid w:val="00D87364"/>
    <w:rsid w:val="00D87A4B"/>
    <w:rsid w:val="00D9024E"/>
    <w:rsid w:val="00D90A1A"/>
    <w:rsid w:val="00D9173B"/>
    <w:rsid w:val="00D91754"/>
    <w:rsid w:val="00D91FBC"/>
    <w:rsid w:val="00D9236B"/>
    <w:rsid w:val="00D9236C"/>
    <w:rsid w:val="00D92697"/>
    <w:rsid w:val="00D92ECF"/>
    <w:rsid w:val="00D9302B"/>
    <w:rsid w:val="00D93DD4"/>
    <w:rsid w:val="00D944B0"/>
    <w:rsid w:val="00D94A39"/>
    <w:rsid w:val="00D9549F"/>
    <w:rsid w:val="00D95579"/>
    <w:rsid w:val="00D95AEA"/>
    <w:rsid w:val="00D9615D"/>
    <w:rsid w:val="00D96EC9"/>
    <w:rsid w:val="00D97872"/>
    <w:rsid w:val="00D979FF"/>
    <w:rsid w:val="00DA0569"/>
    <w:rsid w:val="00DA07D2"/>
    <w:rsid w:val="00DA0CF0"/>
    <w:rsid w:val="00DA14A9"/>
    <w:rsid w:val="00DA152F"/>
    <w:rsid w:val="00DA158A"/>
    <w:rsid w:val="00DA2988"/>
    <w:rsid w:val="00DA3388"/>
    <w:rsid w:val="00DA38C4"/>
    <w:rsid w:val="00DA40EC"/>
    <w:rsid w:val="00DA561B"/>
    <w:rsid w:val="00DA561D"/>
    <w:rsid w:val="00DA5F89"/>
    <w:rsid w:val="00DA6305"/>
    <w:rsid w:val="00DA6D23"/>
    <w:rsid w:val="00DA6D94"/>
    <w:rsid w:val="00DA71B9"/>
    <w:rsid w:val="00DB0486"/>
    <w:rsid w:val="00DB08D8"/>
    <w:rsid w:val="00DB0A01"/>
    <w:rsid w:val="00DB0ECD"/>
    <w:rsid w:val="00DB0F29"/>
    <w:rsid w:val="00DB2940"/>
    <w:rsid w:val="00DB53F2"/>
    <w:rsid w:val="00DB61D5"/>
    <w:rsid w:val="00DB7406"/>
    <w:rsid w:val="00DB748F"/>
    <w:rsid w:val="00DB74B0"/>
    <w:rsid w:val="00DB74F3"/>
    <w:rsid w:val="00DB7C1B"/>
    <w:rsid w:val="00DC0E0F"/>
    <w:rsid w:val="00DC1CFE"/>
    <w:rsid w:val="00DC2881"/>
    <w:rsid w:val="00DC3A5F"/>
    <w:rsid w:val="00DC3ADA"/>
    <w:rsid w:val="00DC3CC4"/>
    <w:rsid w:val="00DC3E9E"/>
    <w:rsid w:val="00DC4177"/>
    <w:rsid w:val="00DC42BC"/>
    <w:rsid w:val="00DC42DA"/>
    <w:rsid w:val="00DC46E7"/>
    <w:rsid w:val="00DC5EAA"/>
    <w:rsid w:val="00DC7449"/>
    <w:rsid w:val="00DC744B"/>
    <w:rsid w:val="00DC784A"/>
    <w:rsid w:val="00DC79E3"/>
    <w:rsid w:val="00DD06C8"/>
    <w:rsid w:val="00DD0AB6"/>
    <w:rsid w:val="00DD0D3E"/>
    <w:rsid w:val="00DD0F3B"/>
    <w:rsid w:val="00DD1484"/>
    <w:rsid w:val="00DD186D"/>
    <w:rsid w:val="00DD1BB9"/>
    <w:rsid w:val="00DD1C0A"/>
    <w:rsid w:val="00DD25BA"/>
    <w:rsid w:val="00DD279D"/>
    <w:rsid w:val="00DD2B5D"/>
    <w:rsid w:val="00DD2BA6"/>
    <w:rsid w:val="00DD2C6F"/>
    <w:rsid w:val="00DD3924"/>
    <w:rsid w:val="00DD5BBE"/>
    <w:rsid w:val="00DD6471"/>
    <w:rsid w:val="00DD6FDA"/>
    <w:rsid w:val="00DD77F6"/>
    <w:rsid w:val="00DE0E7B"/>
    <w:rsid w:val="00DE10AB"/>
    <w:rsid w:val="00DE2AB0"/>
    <w:rsid w:val="00DE2FC7"/>
    <w:rsid w:val="00DE30AD"/>
    <w:rsid w:val="00DE3392"/>
    <w:rsid w:val="00DE3E49"/>
    <w:rsid w:val="00DE3E53"/>
    <w:rsid w:val="00DE4692"/>
    <w:rsid w:val="00DE488C"/>
    <w:rsid w:val="00DE4E1E"/>
    <w:rsid w:val="00DE5C74"/>
    <w:rsid w:val="00DE6303"/>
    <w:rsid w:val="00DE664F"/>
    <w:rsid w:val="00DE66C0"/>
    <w:rsid w:val="00DE69EF"/>
    <w:rsid w:val="00DE6B9E"/>
    <w:rsid w:val="00DE70FF"/>
    <w:rsid w:val="00DF067C"/>
    <w:rsid w:val="00DF0F51"/>
    <w:rsid w:val="00DF1165"/>
    <w:rsid w:val="00DF123E"/>
    <w:rsid w:val="00DF1B94"/>
    <w:rsid w:val="00DF1C89"/>
    <w:rsid w:val="00DF2085"/>
    <w:rsid w:val="00DF215F"/>
    <w:rsid w:val="00DF23F5"/>
    <w:rsid w:val="00DF3C8A"/>
    <w:rsid w:val="00DF4175"/>
    <w:rsid w:val="00DF4191"/>
    <w:rsid w:val="00DF4385"/>
    <w:rsid w:val="00DF4C83"/>
    <w:rsid w:val="00DF536F"/>
    <w:rsid w:val="00DF53AF"/>
    <w:rsid w:val="00DF5DCC"/>
    <w:rsid w:val="00DF6088"/>
    <w:rsid w:val="00DF610A"/>
    <w:rsid w:val="00DF6160"/>
    <w:rsid w:val="00DF696B"/>
    <w:rsid w:val="00DF71AE"/>
    <w:rsid w:val="00DF7292"/>
    <w:rsid w:val="00DF740D"/>
    <w:rsid w:val="00DF7577"/>
    <w:rsid w:val="00DF7B4B"/>
    <w:rsid w:val="00E00DA6"/>
    <w:rsid w:val="00E013C2"/>
    <w:rsid w:val="00E01524"/>
    <w:rsid w:val="00E0161E"/>
    <w:rsid w:val="00E01FB1"/>
    <w:rsid w:val="00E02249"/>
    <w:rsid w:val="00E0239C"/>
    <w:rsid w:val="00E02427"/>
    <w:rsid w:val="00E02534"/>
    <w:rsid w:val="00E02B63"/>
    <w:rsid w:val="00E02E81"/>
    <w:rsid w:val="00E03D6C"/>
    <w:rsid w:val="00E0501B"/>
    <w:rsid w:val="00E050F2"/>
    <w:rsid w:val="00E057D4"/>
    <w:rsid w:val="00E060F5"/>
    <w:rsid w:val="00E065CA"/>
    <w:rsid w:val="00E06956"/>
    <w:rsid w:val="00E072B4"/>
    <w:rsid w:val="00E074C8"/>
    <w:rsid w:val="00E07EEC"/>
    <w:rsid w:val="00E10131"/>
    <w:rsid w:val="00E105FF"/>
    <w:rsid w:val="00E10765"/>
    <w:rsid w:val="00E108AE"/>
    <w:rsid w:val="00E10A59"/>
    <w:rsid w:val="00E10BEC"/>
    <w:rsid w:val="00E11372"/>
    <w:rsid w:val="00E11B1D"/>
    <w:rsid w:val="00E1221B"/>
    <w:rsid w:val="00E12B17"/>
    <w:rsid w:val="00E12DFF"/>
    <w:rsid w:val="00E12E87"/>
    <w:rsid w:val="00E13A0B"/>
    <w:rsid w:val="00E14127"/>
    <w:rsid w:val="00E1497A"/>
    <w:rsid w:val="00E1519B"/>
    <w:rsid w:val="00E159D1"/>
    <w:rsid w:val="00E15C94"/>
    <w:rsid w:val="00E15DE0"/>
    <w:rsid w:val="00E1657F"/>
    <w:rsid w:val="00E1676E"/>
    <w:rsid w:val="00E167E9"/>
    <w:rsid w:val="00E169C1"/>
    <w:rsid w:val="00E16DAC"/>
    <w:rsid w:val="00E16FC7"/>
    <w:rsid w:val="00E17765"/>
    <w:rsid w:val="00E177A4"/>
    <w:rsid w:val="00E179DE"/>
    <w:rsid w:val="00E17AF2"/>
    <w:rsid w:val="00E17BED"/>
    <w:rsid w:val="00E20185"/>
    <w:rsid w:val="00E20BAC"/>
    <w:rsid w:val="00E20E07"/>
    <w:rsid w:val="00E21AB8"/>
    <w:rsid w:val="00E21ACC"/>
    <w:rsid w:val="00E236D6"/>
    <w:rsid w:val="00E238C5"/>
    <w:rsid w:val="00E240EA"/>
    <w:rsid w:val="00E24983"/>
    <w:rsid w:val="00E250A2"/>
    <w:rsid w:val="00E2583B"/>
    <w:rsid w:val="00E259C3"/>
    <w:rsid w:val="00E25F04"/>
    <w:rsid w:val="00E25F55"/>
    <w:rsid w:val="00E272BC"/>
    <w:rsid w:val="00E2737C"/>
    <w:rsid w:val="00E27C8C"/>
    <w:rsid w:val="00E310EF"/>
    <w:rsid w:val="00E314B5"/>
    <w:rsid w:val="00E31A4D"/>
    <w:rsid w:val="00E32102"/>
    <w:rsid w:val="00E32265"/>
    <w:rsid w:val="00E32A92"/>
    <w:rsid w:val="00E32D3F"/>
    <w:rsid w:val="00E32E5B"/>
    <w:rsid w:val="00E33293"/>
    <w:rsid w:val="00E332A8"/>
    <w:rsid w:val="00E338E4"/>
    <w:rsid w:val="00E33FC6"/>
    <w:rsid w:val="00E34113"/>
    <w:rsid w:val="00E34285"/>
    <w:rsid w:val="00E342CD"/>
    <w:rsid w:val="00E344CF"/>
    <w:rsid w:val="00E34590"/>
    <w:rsid w:val="00E34DB6"/>
    <w:rsid w:val="00E35738"/>
    <w:rsid w:val="00E35E66"/>
    <w:rsid w:val="00E36706"/>
    <w:rsid w:val="00E3692C"/>
    <w:rsid w:val="00E369CF"/>
    <w:rsid w:val="00E36B30"/>
    <w:rsid w:val="00E3710E"/>
    <w:rsid w:val="00E376E4"/>
    <w:rsid w:val="00E37889"/>
    <w:rsid w:val="00E37AB2"/>
    <w:rsid w:val="00E40EEA"/>
    <w:rsid w:val="00E410FA"/>
    <w:rsid w:val="00E416DE"/>
    <w:rsid w:val="00E416E8"/>
    <w:rsid w:val="00E42227"/>
    <w:rsid w:val="00E42F03"/>
    <w:rsid w:val="00E43A10"/>
    <w:rsid w:val="00E43E25"/>
    <w:rsid w:val="00E4427F"/>
    <w:rsid w:val="00E44614"/>
    <w:rsid w:val="00E448D7"/>
    <w:rsid w:val="00E44B55"/>
    <w:rsid w:val="00E453E7"/>
    <w:rsid w:val="00E45400"/>
    <w:rsid w:val="00E4577B"/>
    <w:rsid w:val="00E45F51"/>
    <w:rsid w:val="00E46AF5"/>
    <w:rsid w:val="00E47349"/>
    <w:rsid w:val="00E4754C"/>
    <w:rsid w:val="00E477FF"/>
    <w:rsid w:val="00E47A90"/>
    <w:rsid w:val="00E47BDA"/>
    <w:rsid w:val="00E50287"/>
    <w:rsid w:val="00E50649"/>
    <w:rsid w:val="00E50D12"/>
    <w:rsid w:val="00E51C42"/>
    <w:rsid w:val="00E5222B"/>
    <w:rsid w:val="00E523EE"/>
    <w:rsid w:val="00E529B2"/>
    <w:rsid w:val="00E53068"/>
    <w:rsid w:val="00E5332D"/>
    <w:rsid w:val="00E5370E"/>
    <w:rsid w:val="00E53B0F"/>
    <w:rsid w:val="00E53CD3"/>
    <w:rsid w:val="00E54270"/>
    <w:rsid w:val="00E54A00"/>
    <w:rsid w:val="00E54C40"/>
    <w:rsid w:val="00E55084"/>
    <w:rsid w:val="00E55323"/>
    <w:rsid w:val="00E55740"/>
    <w:rsid w:val="00E55D9E"/>
    <w:rsid w:val="00E55E0D"/>
    <w:rsid w:val="00E56197"/>
    <w:rsid w:val="00E56910"/>
    <w:rsid w:val="00E569F2"/>
    <w:rsid w:val="00E56C58"/>
    <w:rsid w:val="00E56E93"/>
    <w:rsid w:val="00E5706B"/>
    <w:rsid w:val="00E6067A"/>
    <w:rsid w:val="00E612A6"/>
    <w:rsid w:val="00E61DDF"/>
    <w:rsid w:val="00E62274"/>
    <w:rsid w:val="00E6250B"/>
    <w:rsid w:val="00E625A4"/>
    <w:rsid w:val="00E6285C"/>
    <w:rsid w:val="00E63427"/>
    <w:rsid w:val="00E638D3"/>
    <w:rsid w:val="00E63A28"/>
    <w:rsid w:val="00E63D9F"/>
    <w:rsid w:val="00E64979"/>
    <w:rsid w:val="00E65465"/>
    <w:rsid w:val="00E65545"/>
    <w:rsid w:val="00E65854"/>
    <w:rsid w:val="00E669EA"/>
    <w:rsid w:val="00E66E86"/>
    <w:rsid w:val="00E66F73"/>
    <w:rsid w:val="00E6709C"/>
    <w:rsid w:val="00E7050A"/>
    <w:rsid w:val="00E70825"/>
    <w:rsid w:val="00E716B5"/>
    <w:rsid w:val="00E719AB"/>
    <w:rsid w:val="00E71C1A"/>
    <w:rsid w:val="00E720F1"/>
    <w:rsid w:val="00E722BD"/>
    <w:rsid w:val="00E722CE"/>
    <w:rsid w:val="00E7290C"/>
    <w:rsid w:val="00E72AF5"/>
    <w:rsid w:val="00E72E62"/>
    <w:rsid w:val="00E72FD2"/>
    <w:rsid w:val="00E7385C"/>
    <w:rsid w:val="00E73A25"/>
    <w:rsid w:val="00E73BDF"/>
    <w:rsid w:val="00E74320"/>
    <w:rsid w:val="00E74906"/>
    <w:rsid w:val="00E756D8"/>
    <w:rsid w:val="00E76012"/>
    <w:rsid w:val="00E76049"/>
    <w:rsid w:val="00E76A84"/>
    <w:rsid w:val="00E773AC"/>
    <w:rsid w:val="00E774D7"/>
    <w:rsid w:val="00E77602"/>
    <w:rsid w:val="00E808B3"/>
    <w:rsid w:val="00E81433"/>
    <w:rsid w:val="00E816E9"/>
    <w:rsid w:val="00E819D5"/>
    <w:rsid w:val="00E81BE6"/>
    <w:rsid w:val="00E81FA3"/>
    <w:rsid w:val="00E82134"/>
    <w:rsid w:val="00E8273E"/>
    <w:rsid w:val="00E83235"/>
    <w:rsid w:val="00E83FEC"/>
    <w:rsid w:val="00E845B5"/>
    <w:rsid w:val="00E85218"/>
    <w:rsid w:val="00E86075"/>
    <w:rsid w:val="00E86A56"/>
    <w:rsid w:val="00E86D8E"/>
    <w:rsid w:val="00E86DC9"/>
    <w:rsid w:val="00E871C2"/>
    <w:rsid w:val="00E877CC"/>
    <w:rsid w:val="00E87BE5"/>
    <w:rsid w:val="00E90529"/>
    <w:rsid w:val="00E905D8"/>
    <w:rsid w:val="00E90906"/>
    <w:rsid w:val="00E90D15"/>
    <w:rsid w:val="00E90E21"/>
    <w:rsid w:val="00E914C1"/>
    <w:rsid w:val="00E91CD5"/>
    <w:rsid w:val="00E92109"/>
    <w:rsid w:val="00E9273B"/>
    <w:rsid w:val="00E9287D"/>
    <w:rsid w:val="00E938A9"/>
    <w:rsid w:val="00E940D0"/>
    <w:rsid w:val="00E947FA"/>
    <w:rsid w:val="00E94AE4"/>
    <w:rsid w:val="00E953A2"/>
    <w:rsid w:val="00E9558F"/>
    <w:rsid w:val="00E95B61"/>
    <w:rsid w:val="00E97352"/>
    <w:rsid w:val="00EA001D"/>
    <w:rsid w:val="00EA026E"/>
    <w:rsid w:val="00EA0570"/>
    <w:rsid w:val="00EA0913"/>
    <w:rsid w:val="00EA0D56"/>
    <w:rsid w:val="00EA1129"/>
    <w:rsid w:val="00EA1217"/>
    <w:rsid w:val="00EA146E"/>
    <w:rsid w:val="00EA1902"/>
    <w:rsid w:val="00EA1D9E"/>
    <w:rsid w:val="00EA2022"/>
    <w:rsid w:val="00EA2DF0"/>
    <w:rsid w:val="00EA3728"/>
    <w:rsid w:val="00EA3CD8"/>
    <w:rsid w:val="00EA3E3E"/>
    <w:rsid w:val="00EA40B8"/>
    <w:rsid w:val="00EA4215"/>
    <w:rsid w:val="00EA443F"/>
    <w:rsid w:val="00EA4BBE"/>
    <w:rsid w:val="00EA5720"/>
    <w:rsid w:val="00EA5B97"/>
    <w:rsid w:val="00EA5E03"/>
    <w:rsid w:val="00EA6092"/>
    <w:rsid w:val="00EA60EE"/>
    <w:rsid w:val="00EA6870"/>
    <w:rsid w:val="00EA6C53"/>
    <w:rsid w:val="00EA7D07"/>
    <w:rsid w:val="00EB07D5"/>
    <w:rsid w:val="00EB10D0"/>
    <w:rsid w:val="00EB153D"/>
    <w:rsid w:val="00EB1C93"/>
    <w:rsid w:val="00EB2669"/>
    <w:rsid w:val="00EB2B17"/>
    <w:rsid w:val="00EB2C7E"/>
    <w:rsid w:val="00EB2CB9"/>
    <w:rsid w:val="00EB2CF6"/>
    <w:rsid w:val="00EB2DCD"/>
    <w:rsid w:val="00EB2F60"/>
    <w:rsid w:val="00EB35F5"/>
    <w:rsid w:val="00EB44CD"/>
    <w:rsid w:val="00EB49E3"/>
    <w:rsid w:val="00EB4B54"/>
    <w:rsid w:val="00EB4C17"/>
    <w:rsid w:val="00EB51CB"/>
    <w:rsid w:val="00EB6231"/>
    <w:rsid w:val="00EB69BA"/>
    <w:rsid w:val="00EB6A46"/>
    <w:rsid w:val="00EB7081"/>
    <w:rsid w:val="00EB786C"/>
    <w:rsid w:val="00EC0079"/>
    <w:rsid w:val="00EC0390"/>
    <w:rsid w:val="00EC06E2"/>
    <w:rsid w:val="00EC0CBB"/>
    <w:rsid w:val="00EC16B7"/>
    <w:rsid w:val="00EC1CED"/>
    <w:rsid w:val="00EC1E61"/>
    <w:rsid w:val="00EC2018"/>
    <w:rsid w:val="00EC2122"/>
    <w:rsid w:val="00EC2438"/>
    <w:rsid w:val="00EC2F73"/>
    <w:rsid w:val="00EC3005"/>
    <w:rsid w:val="00EC33E5"/>
    <w:rsid w:val="00EC340B"/>
    <w:rsid w:val="00EC3584"/>
    <w:rsid w:val="00EC3BD9"/>
    <w:rsid w:val="00EC40CD"/>
    <w:rsid w:val="00EC4341"/>
    <w:rsid w:val="00EC4364"/>
    <w:rsid w:val="00EC46E2"/>
    <w:rsid w:val="00EC508B"/>
    <w:rsid w:val="00EC5206"/>
    <w:rsid w:val="00EC542D"/>
    <w:rsid w:val="00ED026E"/>
    <w:rsid w:val="00ED1188"/>
    <w:rsid w:val="00ED1AAF"/>
    <w:rsid w:val="00ED28E3"/>
    <w:rsid w:val="00ED39A3"/>
    <w:rsid w:val="00ED3A3B"/>
    <w:rsid w:val="00ED4AE8"/>
    <w:rsid w:val="00ED4B80"/>
    <w:rsid w:val="00ED4C02"/>
    <w:rsid w:val="00ED5009"/>
    <w:rsid w:val="00ED52A5"/>
    <w:rsid w:val="00ED67DF"/>
    <w:rsid w:val="00ED730D"/>
    <w:rsid w:val="00EE05AF"/>
    <w:rsid w:val="00EE16F4"/>
    <w:rsid w:val="00EE2DB0"/>
    <w:rsid w:val="00EE3B09"/>
    <w:rsid w:val="00EE4032"/>
    <w:rsid w:val="00EE420A"/>
    <w:rsid w:val="00EE49D3"/>
    <w:rsid w:val="00EE4A23"/>
    <w:rsid w:val="00EE4D8B"/>
    <w:rsid w:val="00EE59C1"/>
    <w:rsid w:val="00EE5EF8"/>
    <w:rsid w:val="00EE6A30"/>
    <w:rsid w:val="00EE70F9"/>
    <w:rsid w:val="00EE760E"/>
    <w:rsid w:val="00EE7774"/>
    <w:rsid w:val="00EE7B60"/>
    <w:rsid w:val="00EE7EA9"/>
    <w:rsid w:val="00EF0199"/>
    <w:rsid w:val="00EF03B0"/>
    <w:rsid w:val="00EF0B77"/>
    <w:rsid w:val="00EF1691"/>
    <w:rsid w:val="00EF1A69"/>
    <w:rsid w:val="00EF2624"/>
    <w:rsid w:val="00EF3075"/>
    <w:rsid w:val="00EF444E"/>
    <w:rsid w:val="00EF4A42"/>
    <w:rsid w:val="00EF5D49"/>
    <w:rsid w:val="00EF5DED"/>
    <w:rsid w:val="00EF5F72"/>
    <w:rsid w:val="00EF663A"/>
    <w:rsid w:val="00EF68C2"/>
    <w:rsid w:val="00EF6AF7"/>
    <w:rsid w:val="00EF6ECF"/>
    <w:rsid w:val="00EF6FF2"/>
    <w:rsid w:val="00EF713C"/>
    <w:rsid w:val="00EF75CB"/>
    <w:rsid w:val="00EF7818"/>
    <w:rsid w:val="00F00488"/>
    <w:rsid w:val="00F0147B"/>
    <w:rsid w:val="00F014E6"/>
    <w:rsid w:val="00F01BE8"/>
    <w:rsid w:val="00F01D5E"/>
    <w:rsid w:val="00F02342"/>
    <w:rsid w:val="00F0295F"/>
    <w:rsid w:val="00F02A6C"/>
    <w:rsid w:val="00F02A90"/>
    <w:rsid w:val="00F0376E"/>
    <w:rsid w:val="00F04DC3"/>
    <w:rsid w:val="00F056E4"/>
    <w:rsid w:val="00F069CC"/>
    <w:rsid w:val="00F06AFB"/>
    <w:rsid w:val="00F06D86"/>
    <w:rsid w:val="00F06D90"/>
    <w:rsid w:val="00F07097"/>
    <w:rsid w:val="00F077E4"/>
    <w:rsid w:val="00F079A0"/>
    <w:rsid w:val="00F10B77"/>
    <w:rsid w:val="00F11580"/>
    <w:rsid w:val="00F13313"/>
    <w:rsid w:val="00F13B97"/>
    <w:rsid w:val="00F13D8F"/>
    <w:rsid w:val="00F144FC"/>
    <w:rsid w:val="00F14B0E"/>
    <w:rsid w:val="00F14C19"/>
    <w:rsid w:val="00F151FF"/>
    <w:rsid w:val="00F15751"/>
    <w:rsid w:val="00F1635E"/>
    <w:rsid w:val="00F166AB"/>
    <w:rsid w:val="00F16B88"/>
    <w:rsid w:val="00F16CE2"/>
    <w:rsid w:val="00F17314"/>
    <w:rsid w:val="00F1753D"/>
    <w:rsid w:val="00F17887"/>
    <w:rsid w:val="00F178D4"/>
    <w:rsid w:val="00F17DB7"/>
    <w:rsid w:val="00F209B2"/>
    <w:rsid w:val="00F20A6D"/>
    <w:rsid w:val="00F20B73"/>
    <w:rsid w:val="00F219C0"/>
    <w:rsid w:val="00F21A14"/>
    <w:rsid w:val="00F21B00"/>
    <w:rsid w:val="00F22092"/>
    <w:rsid w:val="00F22320"/>
    <w:rsid w:val="00F22377"/>
    <w:rsid w:val="00F22F31"/>
    <w:rsid w:val="00F23860"/>
    <w:rsid w:val="00F23CCB"/>
    <w:rsid w:val="00F23CE6"/>
    <w:rsid w:val="00F2440C"/>
    <w:rsid w:val="00F24462"/>
    <w:rsid w:val="00F2480D"/>
    <w:rsid w:val="00F24C7A"/>
    <w:rsid w:val="00F25167"/>
    <w:rsid w:val="00F25BC6"/>
    <w:rsid w:val="00F26271"/>
    <w:rsid w:val="00F26CE8"/>
    <w:rsid w:val="00F27417"/>
    <w:rsid w:val="00F3010E"/>
    <w:rsid w:val="00F3047C"/>
    <w:rsid w:val="00F311C6"/>
    <w:rsid w:val="00F31232"/>
    <w:rsid w:val="00F3126C"/>
    <w:rsid w:val="00F315E7"/>
    <w:rsid w:val="00F32CB6"/>
    <w:rsid w:val="00F3344A"/>
    <w:rsid w:val="00F340C8"/>
    <w:rsid w:val="00F34266"/>
    <w:rsid w:val="00F345E7"/>
    <w:rsid w:val="00F35068"/>
    <w:rsid w:val="00F35601"/>
    <w:rsid w:val="00F35BC4"/>
    <w:rsid w:val="00F36134"/>
    <w:rsid w:val="00F36E1E"/>
    <w:rsid w:val="00F36ECE"/>
    <w:rsid w:val="00F411DE"/>
    <w:rsid w:val="00F41492"/>
    <w:rsid w:val="00F41BD9"/>
    <w:rsid w:val="00F4207C"/>
    <w:rsid w:val="00F420D9"/>
    <w:rsid w:val="00F43645"/>
    <w:rsid w:val="00F43FDE"/>
    <w:rsid w:val="00F44EED"/>
    <w:rsid w:val="00F451B5"/>
    <w:rsid w:val="00F4539B"/>
    <w:rsid w:val="00F45818"/>
    <w:rsid w:val="00F45D0D"/>
    <w:rsid w:val="00F4630A"/>
    <w:rsid w:val="00F473F0"/>
    <w:rsid w:val="00F47EC4"/>
    <w:rsid w:val="00F47FD5"/>
    <w:rsid w:val="00F50031"/>
    <w:rsid w:val="00F5063D"/>
    <w:rsid w:val="00F507B9"/>
    <w:rsid w:val="00F50A37"/>
    <w:rsid w:val="00F50AF6"/>
    <w:rsid w:val="00F50BC0"/>
    <w:rsid w:val="00F5176A"/>
    <w:rsid w:val="00F528D1"/>
    <w:rsid w:val="00F52C0F"/>
    <w:rsid w:val="00F52D88"/>
    <w:rsid w:val="00F53049"/>
    <w:rsid w:val="00F53551"/>
    <w:rsid w:val="00F53C89"/>
    <w:rsid w:val="00F5435C"/>
    <w:rsid w:val="00F543CB"/>
    <w:rsid w:val="00F543FD"/>
    <w:rsid w:val="00F54493"/>
    <w:rsid w:val="00F5494F"/>
    <w:rsid w:val="00F54ED1"/>
    <w:rsid w:val="00F54F04"/>
    <w:rsid w:val="00F553D5"/>
    <w:rsid w:val="00F55446"/>
    <w:rsid w:val="00F554FA"/>
    <w:rsid w:val="00F554FD"/>
    <w:rsid w:val="00F55916"/>
    <w:rsid w:val="00F56312"/>
    <w:rsid w:val="00F56856"/>
    <w:rsid w:val="00F568C6"/>
    <w:rsid w:val="00F568D3"/>
    <w:rsid w:val="00F56A9D"/>
    <w:rsid w:val="00F56F96"/>
    <w:rsid w:val="00F57658"/>
    <w:rsid w:val="00F57755"/>
    <w:rsid w:val="00F57F27"/>
    <w:rsid w:val="00F61838"/>
    <w:rsid w:val="00F61EE1"/>
    <w:rsid w:val="00F62538"/>
    <w:rsid w:val="00F62C4A"/>
    <w:rsid w:val="00F62EBE"/>
    <w:rsid w:val="00F62F35"/>
    <w:rsid w:val="00F62FD8"/>
    <w:rsid w:val="00F636AB"/>
    <w:rsid w:val="00F6379A"/>
    <w:rsid w:val="00F639FD"/>
    <w:rsid w:val="00F63F27"/>
    <w:rsid w:val="00F63FCC"/>
    <w:rsid w:val="00F642E4"/>
    <w:rsid w:val="00F64CA5"/>
    <w:rsid w:val="00F64D7B"/>
    <w:rsid w:val="00F651B9"/>
    <w:rsid w:val="00F6521B"/>
    <w:rsid w:val="00F65F90"/>
    <w:rsid w:val="00F66694"/>
    <w:rsid w:val="00F667C0"/>
    <w:rsid w:val="00F676BB"/>
    <w:rsid w:val="00F67CE4"/>
    <w:rsid w:val="00F7041C"/>
    <w:rsid w:val="00F70426"/>
    <w:rsid w:val="00F70CEF"/>
    <w:rsid w:val="00F70FC1"/>
    <w:rsid w:val="00F711C7"/>
    <w:rsid w:val="00F711CA"/>
    <w:rsid w:val="00F722B1"/>
    <w:rsid w:val="00F7253B"/>
    <w:rsid w:val="00F731F0"/>
    <w:rsid w:val="00F73608"/>
    <w:rsid w:val="00F7368E"/>
    <w:rsid w:val="00F74D32"/>
    <w:rsid w:val="00F75131"/>
    <w:rsid w:val="00F7537C"/>
    <w:rsid w:val="00F75CC4"/>
    <w:rsid w:val="00F760C8"/>
    <w:rsid w:val="00F7616B"/>
    <w:rsid w:val="00F767D9"/>
    <w:rsid w:val="00F7690E"/>
    <w:rsid w:val="00F7713A"/>
    <w:rsid w:val="00F808AC"/>
    <w:rsid w:val="00F80F85"/>
    <w:rsid w:val="00F811A2"/>
    <w:rsid w:val="00F817C3"/>
    <w:rsid w:val="00F8196E"/>
    <w:rsid w:val="00F82572"/>
    <w:rsid w:val="00F82928"/>
    <w:rsid w:val="00F839C0"/>
    <w:rsid w:val="00F84722"/>
    <w:rsid w:val="00F84A09"/>
    <w:rsid w:val="00F84C03"/>
    <w:rsid w:val="00F8531B"/>
    <w:rsid w:val="00F85728"/>
    <w:rsid w:val="00F86758"/>
    <w:rsid w:val="00F86B20"/>
    <w:rsid w:val="00F8750F"/>
    <w:rsid w:val="00F879BE"/>
    <w:rsid w:val="00F87E93"/>
    <w:rsid w:val="00F902F4"/>
    <w:rsid w:val="00F90B9C"/>
    <w:rsid w:val="00F90FAB"/>
    <w:rsid w:val="00F91118"/>
    <w:rsid w:val="00F91E8D"/>
    <w:rsid w:val="00F93127"/>
    <w:rsid w:val="00F935A4"/>
    <w:rsid w:val="00F938FD"/>
    <w:rsid w:val="00F94CA7"/>
    <w:rsid w:val="00F95726"/>
    <w:rsid w:val="00F95A38"/>
    <w:rsid w:val="00F95EDA"/>
    <w:rsid w:val="00F961A0"/>
    <w:rsid w:val="00F962E4"/>
    <w:rsid w:val="00F96368"/>
    <w:rsid w:val="00F968C2"/>
    <w:rsid w:val="00F96965"/>
    <w:rsid w:val="00F96C72"/>
    <w:rsid w:val="00F97032"/>
    <w:rsid w:val="00F97D21"/>
    <w:rsid w:val="00FA05DB"/>
    <w:rsid w:val="00FA0717"/>
    <w:rsid w:val="00FA0842"/>
    <w:rsid w:val="00FA0AA8"/>
    <w:rsid w:val="00FA0CD3"/>
    <w:rsid w:val="00FA0D94"/>
    <w:rsid w:val="00FA1215"/>
    <w:rsid w:val="00FA15B1"/>
    <w:rsid w:val="00FA2B50"/>
    <w:rsid w:val="00FA2E09"/>
    <w:rsid w:val="00FA2EE7"/>
    <w:rsid w:val="00FA3389"/>
    <w:rsid w:val="00FA478F"/>
    <w:rsid w:val="00FA4952"/>
    <w:rsid w:val="00FA49A1"/>
    <w:rsid w:val="00FA4AF6"/>
    <w:rsid w:val="00FA5324"/>
    <w:rsid w:val="00FA5779"/>
    <w:rsid w:val="00FA64FE"/>
    <w:rsid w:val="00FA6794"/>
    <w:rsid w:val="00FA69A5"/>
    <w:rsid w:val="00FA6A2D"/>
    <w:rsid w:val="00FA743B"/>
    <w:rsid w:val="00FA7954"/>
    <w:rsid w:val="00FB059E"/>
    <w:rsid w:val="00FB0817"/>
    <w:rsid w:val="00FB09C9"/>
    <w:rsid w:val="00FB0ACA"/>
    <w:rsid w:val="00FB0C4F"/>
    <w:rsid w:val="00FB0EAD"/>
    <w:rsid w:val="00FB1AA7"/>
    <w:rsid w:val="00FB1E93"/>
    <w:rsid w:val="00FB2276"/>
    <w:rsid w:val="00FB2411"/>
    <w:rsid w:val="00FB26E8"/>
    <w:rsid w:val="00FB3180"/>
    <w:rsid w:val="00FB399F"/>
    <w:rsid w:val="00FB3C26"/>
    <w:rsid w:val="00FB3D39"/>
    <w:rsid w:val="00FB4137"/>
    <w:rsid w:val="00FB4387"/>
    <w:rsid w:val="00FB4A6E"/>
    <w:rsid w:val="00FB4F61"/>
    <w:rsid w:val="00FB505B"/>
    <w:rsid w:val="00FB5323"/>
    <w:rsid w:val="00FB5B8E"/>
    <w:rsid w:val="00FB5FC3"/>
    <w:rsid w:val="00FB722B"/>
    <w:rsid w:val="00FB7549"/>
    <w:rsid w:val="00FB7D6F"/>
    <w:rsid w:val="00FC00C1"/>
    <w:rsid w:val="00FC0DB2"/>
    <w:rsid w:val="00FC1D5D"/>
    <w:rsid w:val="00FC28AF"/>
    <w:rsid w:val="00FC3261"/>
    <w:rsid w:val="00FC375B"/>
    <w:rsid w:val="00FC3BF5"/>
    <w:rsid w:val="00FC3F2A"/>
    <w:rsid w:val="00FC44C9"/>
    <w:rsid w:val="00FC4659"/>
    <w:rsid w:val="00FC4895"/>
    <w:rsid w:val="00FC4A76"/>
    <w:rsid w:val="00FC4FE6"/>
    <w:rsid w:val="00FC5B26"/>
    <w:rsid w:val="00FC605C"/>
    <w:rsid w:val="00FC743A"/>
    <w:rsid w:val="00FD00FE"/>
    <w:rsid w:val="00FD0498"/>
    <w:rsid w:val="00FD167C"/>
    <w:rsid w:val="00FD342D"/>
    <w:rsid w:val="00FD3756"/>
    <w:rsid w:val="00FD437D"/>
    <w:rsid w:val="00FD450E"/>
    <w:rsid w:val="00FD4860"/>
    <w:rsid w:val="00FD5650"/>
    <w:rsid w:val="00FD5B52"/>
    <w:rsid w:val="00FD62DF"/>
    <w:rsid w:val="00FD655F"/>
    <w:rsid w:val="00FD6BC5"/>
    <w:rsid w:val="00FD6D66"/>
    <w:rsid w:val="00FD70B2"/>
    <w:rsid w:val="00FD71F0"/>
    <w:rsid w:val="00FD7909"/>
    <w:rsid w:val="00FD7EFB"/>
    <w:rsid w:val="00FE036A"/>
    <w:rsid w:val="00FE0AD9"/>
    <w:rsid w:val="00FE0E35"/>
    <w:rsid w:val="00FE2312"/>
    <w:rsid w:val="00FE235D"/>
    <w:rsid w:val="00FE49DA"/>
    <w:rsid w:val="00FE4BE7"/>
    <w:rsid w:val="00FE4F26"/>
    <w:rsid w:val="00FE559B"/>
    <w:rsid w:val="00FE55F6"/>
    <w:rsid w:val="00FE5770"/>
    <w:rsid w:val="00FE5A50"/>
    <w:rsid w:val="00FE606F"/>
    <w:rsid w:val="00FE667A"/>
    <w:rsid w:val="00FE6712"/>
    <w:rsid w:val="00FE724A"/>
    <w:rsid w:val="00FE7AB6"/>
    <w:rsid w:val="00FF0008"/>
    <w:rsid w:val="00FF0635"/>
    <w:rsid w:val="00FF0B85"/>
    <w:rsid w:val="00FF0F4B"/>
    <w:rsid w:val="00FF0F93"/>
    <w:rsid w:val="00FF1A5E"/>
    <w:rsid w:val="00FF2513"/>
    <w:rsid w:val="00FF2A13"/>
    <w:rsid w:val="00FF30A8"/>
    <w:rsid w:val="00FF318C"/>
    <w:rsid w:val="00FF377D"/>
    <w:rsid w:val="00FF41BE"/>
    <w:rsid w:val="00FF4C76"/>
    <w:rsid w:val="00FF5041"/>
    <w:rsid w:val="00FF5DC6"/>
    <w:rsid w:val="00FF61D1"/>
    <w:rsid w:val="00FF6396"/>
    <w:rsid w:val="00FF63B7"/>
    <w:rsid w:val="00FF64C8"/>
    <w:rsid w:val="00FF6700"/>
    <w:rsid w:val="00FF6808"/>
    <w:rsid w:val="00FF6827"/>
    <w:rsid w:val="00FF750D"/>
    <w:rsid w:val="00FF76A2"/>
    <w:rsid w:val="00FF79FB"/>
    <w:rsid w:val="4F3BC622"/>
    <w:rsid w:val="7E6F0C95"/>
    <w:rsid w:val="7F334E7A"/>
    <w:rsid w:val="CC91A10C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nsolas" w:hAnsi="Consolas" w:eastAsia="微软雅黑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Arial Unicode MS" w:hAnsi="Arial Unicode MS"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 Unicode MS" w:hAnsi="Arial Unicode MS" w:eastAsia="黑体" w:cs="黑体"/>
      <w:b/>
      <w:bCs/>
      <w:sz w:val="36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 Unicode MS" w:hAnsi="Arial Unicode MS" w:eastAsia="黑体"/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 Unicode MS" w:hAnsi="Arial Unicode MS" w:eastAsia="黑体" w:cs="黑体"/>
      <w:b/>
      <w:bCs/>
      <w:sz w:val="30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Unicode MS" w:hAnsi="Arial Unicode MS" w:eastAsia="黑体"/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 Unicode MS" w:hAnsi="Arial Unicode MS" w:eastAsia="黑体" w:cs="黑体"/>
      <w:b/>
      <w:bCs/>
      <w:szCs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Cs w:val="24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 w:val="21"/>
      <w:szCs w:val="21"/>
    </w:rPr>
  </w:style>
  <w:style w:type="character" w:default="1" w:styleId="30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subject"/>
    <w:basedOn w:val="12"/>
    <w:next w:val="12"/>
    <w:link w:val="48"/>
    <w:unhideWhenUsed/>
    <w:uiPriority w:val="99"/>
    <w:rPr>
      <w:b/>
      <w:bCs/>
    </w:rPr>
  </w:style>
  <w:style w:type="paragraph" w:styleId="12">
    <w:name w:val="annotation text"/>
    <w:basedOn w:val="1"/>
    <w:link w:val="47"/>
    <w:unhideWhenUsed/>
    <w:uiPriority w:val="99"/>
    <w:pPr>
      <w:jc w:val="left"/>
    </w:pPr>
  </w:style>
  <w:style w:type="paragraph" w:styleId="13">
    <w:name w:val="toc 7"/>
    <w:basedOn w:val="1"/>
    <w:next w:val="1"/>
    <w:unhideWhenUsed/>
    <w:uiPriority w:val="39"/>
    <w:pPr>
      <w:spacing w:line="240" w:lineRule="auto"/>
      <w:ind w:left="2520" w:leftChars="1200"/>
    </w:pPr>
    <w:rPr>
      <w:rFonts w:ascii="Calibri" w:hAnsi="Calibri" w:eastAsia="宋体"/>
      <w:sz w:val="21"/>
    </w:rPr>
  </w:style>
  <w:style w:type="paragraph" w:styleId="14">
    <w:name w:val="Document Map"/>
    <w:basedOn w:val="1"/>
    <w:link w:val="54"/>
    <w:unhideWhenUsed/>
    <w:uiPriority w:val="99"/>
    <w:rPr>
      <w:rFonts w:ascii="宋体" w:eastAsia="宋体"/>
      <w:sz w:val="18"/>
      <w:szCs w:val="18"/>
    </w:rPr>
  </w:style>
  <w:style w:type="paragraph" w:styleId="15">
    <w:name w:val="toc 5"/>
    <w:basedOn w:val="1"/>
    <w:next w:val="1"/>
    <w:unhideWhenUsed/>
    <w:uiPriority w:val="39"/>
    <w:pPr>
      <w:spacing w:line="240" w:lineRule="auto"/>
      <w:ind w:left="1680" w:leftChars="800"/>
    </w:pPr>
    <w:rPr>
      <w:rFonts w:ascii="Calibri" w:hAnsi="Calibri" w:eastAsia="宋体"/>
      <w:sz w:val="21"/>
    </w:rPr>
  </w:style>
  <w:style w:type="paragraph" w:styleId="16">
    <w:name w:val="toc 3"/>
    <w:basedOn w:val="1"/>
    <w:next w:val="1"/>
    <w:unhideWhenUsed/>
    <w:uiPriority w:val="39"/>
    <w:pPr>
      <w:spacing w:line="240" w:lineRule="auto"/>
      <w:ind w:left="840" w:leftChars="400"/>
    </w:pPr>
    <w:rPr>
      <w:rFonts w:ascii="Calibri" w:hAnsi="Calibri" w:eastAsia="宋体"/>
      <w:sz w:val="21"/>
    </w:rPr>
  </w:style>
  <w:style w:type="paragraph" w:styleId="17">
    <w:name w:val="toc 8"/>
    <w:basedOn w:val="1"/>
    <w:next w:val="1"/>
    <w:unhideWhenUsed/>
    <w:uiPriority w:val="39"/>
    <w:pPr>
      <w:spacing w:line="240" w:lineRule="auto"/>
      <w:ind w:left="2940" w:leftChars="1400"/>
    </w:pPr>
    <w:rPr>
      <w:rFonts w:ascii="Calibri" w:hAnsi="Calibri" w:eastAsia="宋体"/>
      <w:sz w:val="21"/>
    </w:rPr>
  </w:style>
  <w:style w:type="paragraph" w:styleId="18">
    <w:name w:val="Date"/>
    <w:basedOn w:val="1"/>
    <w:next w:val="1"/>
    <w:link w:val="53"/>
    <w:unhideWhenUsed/>
    <w:uiPriority w:val="99"/>
    <w:pPr>
      <w:ind w:left="100" w:leftChars="2500"/>
    </w:pPr>
  </w:style>
  <w:style w:type="paragraph" w:styleId="19">
    <w:name w:val="Balloon Text"/>
    <w:basedOn w:val="1"/>
    <w:link w:val="49"/>
    <w:unhideWhenUsed/>
    <w:uiPriority w:val="99"/>
    <w:pPr>
      <w:spacing w:line="240" w:lineRule="auto"/>
    </w:pPr>
    <w:rPr>
      <w:sz w:val="18"/>
      <w:szCs w:val="18"/>
    </w:rPr>
  </w:style>
  <w:style w:type="paragraph" w:styleId="20">
    <w:name w:val="footer"/>
    <w:basedOn w:val="1"/>
    <w:link w:val="51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1">
    <w:name w:val="header"/>
    <w:basedOn w:val="1"/>
    <w:link w:val="5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uiPriority w:val="39"/>
  </w:style>
  <w:style w:type="paragraph" w:styleId="23">
    <w:name w:val="toc 4"/>
    <w:basedOn w:val="1"/>
    <w:next w:val="1"/>
    <w:unhideWhenUsed/>
    <w:uiPriority w:val="39"/>
    <w:pPr>
      <w:spacing w:line="240" w:lineRule="auto"/>
      <w:ind w:left="1260" w:leftChars="600"/>
    </w:pPr>
    <w:rPr>
      <w:rFonts w:ascii="Calibri" w:hAnsi="Calibri" w:eastAsia="宋体"/>
      <w:sz w:val="21"/>
    </w:rPr>
  </w:style>
  <w:style w:type="paragraph" w:styleId="24">
    <w:name w:val="Subtitle"/>
    <w:basedOn w:val="1"/>
    <w:next w:val="1"/>
    <w:link w:val="5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黑体"/>
      <w:b/>
      <w:bCs/>
      <w:kern w:val="28"/>
      <w:sz w:val="32"/>
      <w:szCs w:val="32"/>
    </w:rPr>
  </w:style>
  <w:style w:type="paragraph" w:styleId="25">
    <w:name w:val="toc 6"/>
    <w:basedOn w:val="1"/>
    <w:next w:val="1"/>
    <w:unhideWhenUsed/>
    <w:uiPriority w:val="39"/>
    <w:pPr>
      <w:spacing w:line="240" w:lineRule="auto"/>
      <w:ind w:left="2100" w:leftChars="1000"/>
    </w:pPr>
    <w:rPr>
      <w:rFonts w:ascii="Calibri" w:hAnsi="Calibri" w:eastAsia="宋体"/>
      <w:sz w:val="21"/>
    </w:rPr>
  </w:style>
  <w:style w:type="paragraph" w:styleId="26">
    <w:name w:val="toc 2"/>
    <w:basedOn w:val="1"/>
    <w:next w:val="1"/>
    <w:unhideWhenUsed/>
    <w:uiPriority w:val="39"/>
    <w:pPr>
      <w:ind w:left="420" w:leftChars="200"/>
    </w:pPr>
  </w:style>
  <w:style w:type="paragraph" w:styleId="27">
    <w:name w:val="toc 9"/>
    <w:basedOn w:val="1"/>
    <w:next w:val="1"/>
    <w:unhideWhenUsed/>
    <w:uiPriority w:val="39"/>
    <w:pPr>
      <w:spacing w:line="240" w:lineRule="auto"/>
      <w:ind w:left="3360" w:leftChars="1600"/>
    </w:pPr>
    <w:rPr>
      <w:rFonts w:ascii="Calibri" w:hAnsi="Calibri" w:eastAsia="宋体"/>
      <w:sz w:val="21"/>
    </w:rPr>
  </w:style>
  <w:style w:type="paragraph" w:styleId="28">
    <w:name w:val="HTML Preformatted"/>
    <w:basedOn w:val="1"/>
    <w:link w:val="5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29">
    <w:name w:val="Title"/>
    <w:basedOn w:val="1"/>
    <w:next w:val="1"/>
    <w:link w:val="46"/>
    <w:qFormat/>
    <w:uiPriority w:val="10"/>
    <w:pPr>
      <w:spacing w:before="240" w:after="60"/>
      <w:jc w:val="center"/>
      <w:outlineLvl w:val="0"/>
    </w:pPr>
    <w:rPr>
      <w:rFonts w:ascii="Arial Unicode MS" w:hAnsi="Arial Unicode MS" w:cs="黑体"/>
      <w:b/>
      <w:bCs/>
      <w:sz w:val="48"/>
      <w:szCs w:val="32"/>
    </w:rPr>
  </w:style>
  <w:style w:type="character" w:styleId="31">
    <w:name w:val="FollowedHyperlink"/>
    <w:basedOn w:val="30"/>
    <w:unhideWhenUsed/>
    <w:uiPriority w:val="99"/>
    <w:rPr>
      <w:color w:val="800080"/>
      <w:u w:val="single"/>
    </w:rPr>
  </w:style>
  <w:style w:type="character" w:styleId="32">
    <w:name w:val="Hyperlink"/>
    <w:basedOn w:val="30"/>
    <w:unhideWhenUsed/>
    <w:uiPriority w:val="99"/>
    <w:rPr>
      <w:color w:val="0000FF"/>
      <w:u w:val="single"/>
    </w:rPr>
  </w:style>
  <w:style w:type="character" w:styleId="33">
    <w:name w:val="annotation reference"/>
    <w:basedOn w:val="30"/>
    <w:unhideWhenUsed/>
    <w:uiPriority w:val="99"/>
    <w:rPr>
      <w:sz w:val="21"/>
      <w:szCs w:val="21"/>
    </w:rPr>
  </w:style>
  <w:style w:type="table" w:styleId="35">
    <w:name w:val="Table Grid"/>
    <w:basedOn w:val="34"/>
    <w:uiPriority w:val="59"/>
    <w:pPr/>
    <w:tblPr>
      <w:tblStyle w:val="3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 1 Char"/>
    <w:basedOn w:val="30"/>
    <w:link w:val="2"/>
    <w:uiPriority w:val="9"/>
    <w:rPr>
      <w:rFonts w:ascii="Arial Unicode MS" w:hAnsi="Arial Unicode MS" w:eastAsia="黑体"/>
      <w:b/>
      <w:bCs/>
      <w:kern w:val="44"/>
      <w:sz w:val="44"/>
      <w:szCs w:val="44"/>
    </w:rPr>
  </w:style>
  <w:style w:type="character" w:customStyle="1" w:styleId="38">
    <w:name w:val="标题 2 Char"/>
    <w:basedOn w:val="30"/>
    <w:link w:val="3"/>
    <w:uiPriority w:val="9"/>
    <w:rPr>
      <w:rFonts w:ascii="Arial Unicode MS" w:hAnsi="Arial Unicode MS" w:eastAsia="黑体" w:cs="黑体"/>
      <w:b/>
      <w:bCs/>
      <w:sz w:val="36"/>
      <w:szCs w:val="32"/>
    </w:rPr>
  </w:style>
  <w:style w:type="character" w:customStyle="1" w:styleId="39">
    <w:name w:val="标题 3 Char"/>
    <w:basedOn w:val="30"/>
    <w:link w:val="4"/>
    <w:uiPriority w:val="9"/>
    <w:rPr>
      <w:rFonts w:ascii="Arial Unicode MS" w:hAnsi="Arial Unicode MS" w:eastAsia="黑体"/>
      <w:b/>
      <w:bCs/>
      <w:sz w:val="32"/>
      <w:szCs w:val="32"/>
    </w:rPr>
  </w:style>
  <w:style w:type="character" w:customStyle="1" w:styleId="40">
    <w:name w:val="标题 4 Char"/>
    <w:basedOn w:val="30"/>
    <w:link w:val="5"/>
    <w:uiPriority w:val="9"/>
    <w:rPr>
      <w:rFonts w:ascii="Arial Unicode MS" w:hAnsi="Arial Unicode MS" w:eastAsia="黑体" w:cs="黑体"/>
      <w:b/>
      <w:bCs/>
      <w:sz w:val="30"/>
      <w:szCs w:val="28"/>
    </w:rPr>
  </w:style>
  <w:style w:type="character" w:customStyle="1" w:styleId="41">
    <w:name w:val="标题 5 Char"/>
    <w:basedOn w:val="30"/>
    <w:link w:val="6"/>
    <w:uiPriority w:val="9"/>
    <w:rPr>
      <w:rFonts w:ascii="Arial Unicode MS" w:hAnsi="Arial Unicode MS" w:eastAsia="黑体"/>
      <w:b/>
      <w:bCs/>
      <w:sz w:val="28"/>
      <w:szCs w:val="28"/>
    </w:rPr>
  </w:style>
  <w:style w:type="character" w:customStyle="1" w:styleId="42">
    <w:name w:val="标题 6 Char"/>
    <w:basedOn w:val="30"/>
    <w:link w:val="7"/>
    <w:uiPriority w:val="9"/>
    <w:rPr>
      <w:rFonts w:ascii="Arial Unicode MS" w:hAnsi="Arial Unicode MS" w:eastAsia="黑体" w:cs="黑体"/>
      <w:b/>
      <w:bCs/>
      <w:sz w:val="24"/>
      <w:szCs w:val="24"/>
    </w:rPr>
  </w:style>
  <w:style w:type="character" w:customStyle="1" w:styleId="43">
    <w:name w:val="标题 7 Char"/>
    <w:basedOn w:val="30"/>
    <w:link w:val="8"/>
    <w:semiHidden/>
    <w:uiPriority w:val="9"/>
    <w:rPr>
      <w:rFonts w:ascii="Consolas" w:hAnsi="Consolas" w:eastAsia="微软雅黑"/>
      <w:b/>
      <w:bCs/>
      <w:sz w:val="24"/>
      <w:szCs w:val="24"/>
    </w:rPr>
  </w:style>
  <w:style w:type="character" w:customStyle="1" w:styleId="44">
    <w:name w:val="标题 8 Char"/>
    <w:basedOn w:val="30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45">
    <w:name w:val="标题 9 Char"/>
    <w:basedOn w:val="30"/>
    <w:link w:val="10"/>
    <w:semiHidden/>
    <w:uiPriority w:val="9"/>
    <w:rPr>
      <w:rFonts w:ascii="Cambria" w:hAnsi="Cambria" w:eastAsia="宋体" w:cs="黑体"/>
      <w:szCs w:val="21"/>
    </w:rPr>
  </w:style>
  <w:style w:type="character" w:customStyle="1" w:styleId="46">
    <w:name w:val="标题 Char"/>
    <w:basedOn w:val="30"/>
    <w:link w:val="29"/>
    <w:uiPriority w:val="10"/>
    <w:rPr>
      <w:rFonts w:ascii="Arial Unicode MS" w:hAnsi="Arial Unicode MS" w:eastAsia="微软雅黑" w:cs="黑体"/>
      <w:b/>
      <w:bCs/>
      <w:sz w:val="48"/>
      <w:szCs w:val="32"/>
    </w:rPr>
  </w:style>
  <w:style w:type="character" w:customStyle="1" w:styleId="47">
    <w:name w:val="批注文字 Char"/>
    <w:basedOn w:val="30"/>
    <w:link w:val="12"/>
    <w:semiHidden/>
    <w:uiPriority w:val="99"/>
    <w:rPr>
      <w:rFonts w:ascii="Consolas" w:hAnsi="Consolas" w:eastAsia="微软雅黑"/>
      <w:sz w:val="24"/>
    </w:rPr>
  </w:style>
  <w:style w:type="character" w:customStyle="1" w:styleId="48">
    <w:name w:val="批注主题 Char"/>
    <w:basedOn w:val="47"/>
    <w:link w:val="11"/>
    <w:semiHidden/>
    <w:uiPriority w:val="99"/>
    <w:rPr>
      <w:rFonts w:ascii="Consolas" w:hAnsi="Consolas" w:eastAsia="微软雅黑"/>
      <w:b/>
      <w:bCs/>
      <w:sz w:val="24"/>
    </w:rPr>
  </w:style>
  <w:style w:type="character" w:customStyle="1" w:styleId="49">
    <w:name w:val="批注框文本 Char"/>
    <w:basedOn w:val="30"/>
    <w:link w:val="19"/>
    <w:semiHidden/>
    <w:uiPriority w:val="99"/>
    <w:rPr>
      <w:rFonts w:ascii="Consolas" w:hAnsi="Consolas" w:eastAsia="微软雅黑"/>
      <w:sz w:val="18"/>
      <w:szCs w:val="18"/>
    </w:rPr>
  </w:style>
  <w:style w:type="character" w:customStyle="1" w:styleId="50">
    <w:name w:val="页眉 Char"/>
    <w:basedOn w:val="30"/>
    <w:link w:val="21"/>
    <w:uiPriority w:val="99"/>
    <w:rPr>
      <w:rFonts w:ascii="Consolas" w:hAnsi="Consolas" w:eastAsia="微软雅黑"/>
      <w:sz w:val="18"/>
      <w:szCs w:val="18"/>
    </w:rPr>
  </w:style>
  <w:style w:type="character" w:customStyle="1" w:styleId="51">
    <w:name w:val="页脚 Char"/>
    <w:basedOn w:val="30"/>
    <w:link w:val="20"/>
    <w:uiPriority w:val="99"/>
    <w:rPr>
      <w:rFonts w:ascii="Consolas" w:hAnsi="Consolas" w:eastAsia="微软雅黑"/>
      <w:sz w:val="18"/>
      <w:szCs w:val="18"/>
    </w:rPr>
  </w:style>
  <w:style w:type="character" w:customStyle="1" w:styleId="52">
    <w:name w:val="副标题 Char"/>
    <w:basedOn w:val="30"/>
    <w:link w:val="24"/>
    <w:uiPriority w:val="11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53">
    <w:name w:val="日期 Char"/>
    <w:basedOn w:val="30"/>
    <w:link w:val="18"/>
    <w:semiHidden/>
    <w:uiPriority w:val="99"/>
    <w:rPr>
      <w:rFonts w:ascii="Consolas" w:hAnsi="Consolas" w:eastAsia="微软雅黑"/>
      <w:sz w:val="24"/>
    </w:rPr>
  </w:style>
  <w:style w:type="character" w:customStyle="1" w:styleId="54">
    <w:name w:val="文档结构图 Char"/>
    <w:basedOn w:val="30"/>
    <w:link w:val="14"/>
    <w:semiHidden/>
    <w:uiPriority w:val="99"/>
    <w:rPr>
      <w:rFonts w:ascii="宋体" w:hAnsi="Consolas" w:eastAsia="宋体"/>
      <w:sz w:val="18"/>
      <w:szCs w:val="18"/>
    </w:rPr>
  </w:style>
  <w:style w:type="character" w:customStyle="1" w:styleId="55">
    <w:name w:val="HTML 预设格式 Char"/>
    <w:basedOn w:val="30"/>
    <w:link w:val="28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\Documents\CMCC\&#27169;&#26495;\Word 2007 - Bred Ta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2007 - Bred Tan.dotx</Template>
  <Company>中国移动通信集团上海有限公司</Company>
  <Pages>13</Pages>
  <Words>859</Words>
  <Characters>4898</Characters>
  <Lines>40</Lines>
  <Paragraphs>11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4129-02-26T08:41:00Z</dcterms:created>
  <dc:creator>谈亮</dc:creator>
  <cp:lastModifiedBy>john</cp:lastModifiedBy>
  <cp:lastPrinted>4129-02-26T08:42:00Z</cp:lastPrinted>
  <dcterms:modified xsi:type="dcterms:W3CDTF">2015-07-28T19:38:32Z</dcterms:modified>
  <dc:title>游途网APP接口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