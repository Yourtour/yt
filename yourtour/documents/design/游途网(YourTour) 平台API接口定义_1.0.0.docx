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6E" w:rsidRDefault="00B42E6E" w:rsidP="009D2F87"/>
    <w:p w:rsidR="00B75D3B" w:rsidRPr="003A25C1" w:rsidRDefault="00E76A84" w:rsidP="003A25C1">
      <w:pPr>
        <w:jc w:val="center"/>
        <w:rPr>
          <w:rFonts w:ascii="微软雅黑" w:hAnsi="微软雅黑"/>
          <w:b/>
          <w:sz w:val="52"/>
          <w:szCs w:val="52"/>
        </w:rPr>
      </w:pPr>
      <w:proofErr w:type="gramStart"/>
      <w:r>
        <w:rPr>
          <w:rFonts w:ascii="微软雅黑" w:hAnsi="微软雅黑" w:hint="eastAsia"/>
          <w:b/>
          <w:sz w:val="52"/>
          <w:szCs w:val="52"/>
        </w:rPr>
        <w:t>游途</w:t>
      </w:r>
      <w:r w:rsidR="00EC4341">
        <w:rPr>
          <w:rFonts w:ascii="微软雅黑" w:hAnsi="微软雅黑" w:hint="eastAsia"/>
          <w:b/>
          <w:sz w:val="52"/>
          <w:szCs w:val="52"/>
        </w:rPr>
        <w:t>网</w:t>
      </w:r>
      <w:proofErr w:type="gramEnd"/>
      <w:r w:rsidR="00EC4341">
        <w:rPr>
          <w:rFonts w:ascii="微软雅黑" w:hAnsi="微软雅黑" w:hint="eastAsia"/>
          <w:b/>
          <w:sz w:val="52"/>
          <w:szCs w:val="52"/>
        </w:rPr>
        <w:t>APP</w:t>
      </w:r>
      <w:r w:rsidR="003E0D4C">
        <w:rPr>
          <w:rFonts w:ascii="微软雅黑" w:hAnsi="微软雅黑" w:hint="eastAsia"/>
          <w:b/>
          <w:sz w:val="52"/>
          <w:szCs w:val="52"/>
        </w:rPr>
        <w:t>接口</w:t>
      </w:r>
    </w:p>
    <w:p w:rsidR="007A00D8" w:rsidRPr="003A25C1" w:rsidRDefault="00AF4F8F" w:rsidP="003A25C1">
      <w:pPr>
        <w:jc w:val="center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规格说明书</w:t>
      </w:r>
    </w:p>
    <w:p w:rsidR="00470713" w:rsidRPr="00B75D3B" w:rsidRDefault="00470713" w:rsidP="009D2F87"/>
    <w:p w:rsidR="00470713" w:rsidRDefault="00470713" w:rsidP="009D2F87"/>
    <w:p w:rsidR="00755C72" w:rsidRDefault="00755C72" w:rsidP="009D2F87"/>
    <w:p w:rsidR="00755C72" w:rsidRDefault="00755C72" w:rsidP="009D2F87"/>
    <w:p w:rsidR="00755C72" w:rsidRDefault="00755C72" w:rsidP="009D2F87"/>
    <w:p w:rsidR="00470713" w:rsidRDefault="00470713" w:rsidP="009D2F87"/>
    <w:p w:rsidR="002107ED" w:rsidRDefault="002107ED" w:rsidP="009D2F87"/>
    <w:p w:rsidR="002107ED" w:rsidRDefault="002107ED" w:rsidP="009D2F87"/>
    <w:p w:rsidR="002107ED" w:rsidRDefault="002107ED" w:rsidP="009D2F87"/>
    <w:p w:rsidR="002107ED" w:rsidRDefault="002107ED" w:rsidP="009D2F87"/>
    <w:p w:rsidR="002107ED" w:rsidRDefault="002107ED" w:rsidP="009D2F87"/>
    <w:p w:rsidR="00470713" w:rsidRDefault="00470713" w:rsidP="009D2F87">
      <w:r w:rsidRPr="001766FF">
        <w:rPr>
          <w:rFonts w:hint="eastAsia"/>
          <w:b/>
        </w:rPr>
        <w:t>文档版本号</w:t>
      </w:r>
      <w:r>
        <w:rPr>
          <w:rFonts w:hint="eastAsia"/>
        </w:rPr>
        <w:t>：</w:t>
      </w:r>
      <w:r w:rsidR="00EF75CB">
        <w:rPr>
          <w:rFonts w:hint="eastAsia"/>
        </w:rPr>
        <w:t>1.0.0</w:t>
      </w:r>
    </w:p>
    <w:p w:rsidR="00470713" w:rsidRDefault="00470713" w:rsidP="009D2F87">
      <w:r w:rsidRPr="001766FF">
        <w:rPr>
          <w:rFonts w:hint="eastAsia"/>
          <w:b/>
        </w:rPr>
        <w:t>最近更新时间</w:t>
      </w:r>
      <w:r>
        <w:rPr>
          <w:rFonts w:hint="eastAsia"/>
        </w:rPr>
        <w:t>：</w:t>
      </w:r>
      <w:r w:rsidR="00FC4659">
        <w:rPr>
          <w:rFonts w:hint="eastAsia"/>
        </w:rPr>
        <w:t>2015</w:t>
      </w:r>
      <w:r>
        <w:rPr>
          <w:rFonts w:hint="eastAsia"/>
        </w:rPr>
        <w:t>年</w:t>
      </w:r>
      <w:r w:rsidR="00EF75CB">
        <w:rPr>
          <w:rFonts w:hint="eastAsia"/>
        </w:rPr>
        <w:t>4</w:t>
      </w:r>
      <w:r>
        <w:rPr>
          <w:rFonts w:hint="eastAsia"/>
        </w:rPr>
        <w:t>月</w:t>
      </w:r>
      <w:r w:rsidR="00EF75CB">
        <w:rPr>
          <w:rFonts w:hint="eastAsia"/>
        </w:rPr>
        <w:t>3</w:t>
      </w:r>
      <w:r>
        <w:rPr>
          <w:rFonts w:hint="eastAsia"/>
        </w:rPr>
        <w:t>日</w:t>
      </w:r>
    </w:p>
    <w:p w:rsidR="00470713" w:rsidRDefault="00470713" w:rsidP="009D2F87">
      <w:r w:rsidRPr="001766FF">
        <w:rPr>
          <w:rFonts w:hint="eastAsia"/>
          <w:b/>
        </w:rPr>
        <w:t>最近更新说明</w:t>
      </w:r>
      <w:r>
        <w:rPr>
          <w:rFonts w:hint="eastAsia"/>
        </w:rPr>
        <w:t>：</w:t>
      </w:r>
    </w:p>
    <w:p w:rsidR="00517E21" w:rsidRDefault="00F760C8" w:rsidP="009D2F87">
      <w:r>
        <w:rPr>
          <w:rFonts w:hint="eastAsia"/>
        </w:rPr>
        <w:t>待补充</w:t>
      </w:r>
    </w:p>
    <w:p w:rsidR="00E416DE" w:rsidRDefault="00E416DE" w:rsidP="009D2F87"/>
    <w:p w:rsidR="00470713" w:rsidRDefault="00470713" w:rsidP="00C0513C">
      <w:pPr>
        <w:jc w:val="center"/>
        <w:rPr>
          <w:b/>
        </w:rPr>
      </w:pPr>
      <w:r w:rsidRPr="001766FF">
        <w:rPr>
          <w:rFonts w:hint="eastAsia"/>
          <w:b/>
        </w:rPr>
        <w:t>版权申明</w:t>
      </w:r>
    </w:p>
    <w:p w:rsidR="00470713" w:rsidRDefault="001766FF" w:rsidP="002107ED">
      <w:pPr>
        <w:ind w:firstLineChars="200" w:firstLine="480"/>
      </w:pPr>
      <w:r w:rsidRPr="00E416DE">
        <w:rPr>
          <w:rFonts w:hint="eastAsia"/>
          <w:i/>
        </w:rPr>
        <w:t>这是一份非公开的文档。如果您一不小心看到了此文档，请立刻关闭、焚毁此文档，以维系人类的知识产权。</w:t>
      </w:r>
      <w:r w:rsidR="00470713">
        <w:br w:type="page"/>
      </w:r>
    </w:p>
    <w:p w:rsidR="001B1F76" w:rsidRDefault="00470713" w:rsidP="00ED1AAF">
      <w:pPr>
        <w:jc w:val="center"/>
        <w:rPr>
          <w:rFonts w:ascii="黑体" w:eastAsia="黑体" w:hAnsi="黑体"/>
          <w:b/>
          <w:sz w:val="32"/>
        </w:rPr>
      </w:pPr>
      <w:r w:rsidRPr="00ED1AAF">
        <w:rPr>
          <w:rFonts w:ascii="黑体" w:eastAsia="黑体" w:hAnsi="黑体" w:hint="eastAsia"/>
          <w:b/>
          <w:sz w:val="32"/>
        </w:rPr>
        <w:lastRenderedPageBreak/>
        <w:t>更新历史</w:t>
      </w:r>
    </w:p>
    <w:p w:rsidR="001B1F76" w:rsidRDefault="001B1F76">
      <w:pPr>
        <w:widowControl/>
        <w:spacing w:line="240" w:lineRule="auto"/>
        <w:jc w:val="left"/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br w:type="page"/>
      </w:r>
    </w:p>
    <w:p w:rsidR="00470713" w:rsidRDefault="001B1F76" w:rsidP="00975FEA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lastRenderedPageBreak/>
        <w:t>目录</w:t>
      </w:r>
    </w:p>
    <w:p w:rsidR="002B4A44" w:rsidRDefault="008A6116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rPr>
          <w:rFonts w:ascii="黑体" w:eastAsia="黑体" w:hAnsi="黑体"/>
          <w:b/>
          <w:sz w:val="32"/>
        </w:rPr>
        <w:fldChar w:fldCharType="begin"/>
      </w:r>
      <w:r>
        <w:rPr>
          <w:rFonts w:ascii="黑体" w:eastAsia="黑体" w:hAnsi="黑体"/>
          <w:b/>
          <w:sz w:val="32"/>
        </w:rPr>
        <w:instrText xml:space="preserve"> TOC \o "1-3" \h \z \u </w:instrText>
      </w:r>
      <w:r>
        <w:rPr>
          <w:rFonts w:ascii="黑体" w:eastAsia="黑体" w:hAnsi="黑体"/>
          <w:b/>
          <w:sz w:val="32"/>
        </w:rPr>
        <w:fldChar w:fldCharType="separate"/>
      </w:r>
      <w:hyperlink w:anchor="_Toc415844583" w:history="1">
        <w:r w:rsidR="002B4A44" w:rsidRPr="007D402B">
          <w:rPr>
            <w:rStyle w:val="ab"/>
            <w:noProof/>
          </w:rPr>
          <w:t>1.</w:t>
        </w:r>
        <w:r w:rsidR="002B4A44" w:rsidRPr="007D402B">
          <w:rPr>
            <w:rStyle w:val="ab"/>
            <w:rFonts w:hint="eastAsia"/>
            <w:noProof/>
          </w:rPr>
          <w:t xml:space="preserve"> </w:t>
        </w:r>
        <w:r w:rsidR="002B4A44" w:rsidRPr="007D402B">
          <w:rPr>
            <w:rStyle w:val="ab"/>
            <w:rFonts w:hint="eastAsia"/>
            <w:noProof/>
          </w:rPr>
          <w:t>概述</w:t>
        </w:r>
        <w:r w:rsidR="002B4A44">
          <w:rPr>
            <w:noProof/>
            <w:webHidden/>
          </w:rPr>
          <w:tab/>
        </w:r>
        <w:r w:rsidR="002B4A44">
          <w:rPr>
            <w:noProof/>
            <w:webHidden/>
          </w:rPr>
          <w:fldChar w:fldCharType="begin"/>
        </w:r>
        <w:r w:rsidR="002B4A44">
          <w:rPr>
            <w:noProof/>
            <w:webHidden/>
          </w:rPr>
          <w:instrText xml:space="preserve"> PAGEREF _Toc415844583 \h </w:instrText>
        </w:r>
        <w:r w:rsidR="002B4A44">
          <w:rPr>
            <w:noProof/>
            <w:webHidden/>
          </w:rPr>
        </w:r>
        <w:r w:rsidR="002B4A44">
          <w:rPr>
            <w:noProof/>
            <w:webHidden/>
          </w:rPr>
          <w:fldChar w:fldCharType="separate"/>
        </w:r>
        <w:r w:rsidR="002B4A44">
          <w:rPr>
            <w:noProof/>
            <w:webHidden/>
          </w:rPr>
          <w:t>7</w:t>
        </w:r>
        <w:r w:rsidR="002B4A44">
          <w:rPr>
            <w:noProof/>
            <w:webHidden/>
          </w:rPr>
          <w:fldChar w:fldCharType="end"/>
        </w:r>
      </w:hyperlink>
    </w:p>
    <w:p w:rsidR="002B4A44" w:rsidRDefault="002B4A4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15844584" w:history="1">
        <w:r w:rsidRPr="007D402B">
          <w:rPr>
            <w:rStyle w:val="ab"/>
            <w:noProof/>
          </w:rPr>
          <w:t>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接口总述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85" w:history="1">
        <w:r w:rsidRPr="007D402B">
          <w:rPr>
            <w:rStyle w:val="ab"/>
            <w:noProof/>
          </w:rPr>
          <w:t>2.1.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通用规则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4A44" w:rsidRDefault="002B4A4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15844586" w:history="1">
        <w:r w:rsidRPr="007D402B">
          <w:rPr>
            <w:rStyle w:val="ab"/>
            <w:noProof/>
          </w:rPr>
          <w:t>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87" w:history="1">
        <w:r w:rsidRPr="007D402B">
          <w:rPr>
            <w:rStyle w:val="ab"/>
            <w:noProof/>
          </w:rPr>
          <w:t>3.1.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88" w:history="1">
        <w:r w:rsidRPr="007D402B">
          <w:rPr>
            <w:rStyle w:val="ab"/>
            <w:noProof/>
          </w:rPr>
          <w:t>3.2.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用户退出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89" w:history="1">
        <w:r w:rsidRPr="007D402B">
          <w:rPr>
            <w:rStyle w:val="ab"/>
            <w:noProof/>
          </w:rPr>
          <w:t>3.3.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用户注册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获取验证码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0" w:history="1">
        <w:r w:rsidRPr="007D402B">
          <w:rPr>
            <w:rStyle w:val="ab"/>
            <w:noProof/>
          </w:rPr>
          <w:t>3.4.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用户注册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账号注册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1" w:history="1">
        <w:r w:rsidRPr="007D402B">
          <w:rPr>
            <w:rStyle w:val="ab"/>
            <w:noProof/>
          </w:rPr>
          <w:t>3.5.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用户注册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用户信息注册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2" w:history="1">
        <w:r w:rsidRPr="007D402B">
          <w:rPr>
            <w:rStyle w:val="ab"/>
            <w:noProof/>
          </w:rPr>
          <w:t>3.6.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首页信息查询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3" w:history="1">
        <w:r w:rsidRPr="007D402B">
          <w:rPr>
            <w:rStyle w:val="ab"/>
            <w:noProof/>
          </w:rPr>
          <w:t>3.7.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4" w:history="1">
        <w:r w:rsidRPr="007D402B">
          <w:rPr>
            <w:rStyle w:val="ab"/>
            <w:noProof/>
          </w:rPr>
          <w:t>3.8.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行程封面设置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5" w:history="1">
        <w:r w:rsidRPr="007D402B">
          <w:rPr>
            <w:rStyle w:val="ab"/>
            <w:noProof/>
          </w:rPr>
          <w:t>3.9.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用户行程设置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6" w:history="1">
        <w:r w:rsidRPr="007D402B">
          <w:rPr>
            <w:rStyle w:val="ab"/>
            <w:noProof/>
          </w:rPr>
          <w:t>3.10.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推荐行程查询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7" w:history="1">
        <w:r w:rsidRPr="007D402B">
          <w:rPr>
            <w:rStyle w:val="ab"/>
            <w:noProof/>
          </w:rPr>
          <w:t>3.11.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相似行程查询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8" w:history="1">
        <w:r w:rsidRPr="007D402B">
          <w:rPr>
            <w:rStyle w:val="ab"/>
            <w:noProof/>
          </w:rPr>
          <w:t>3.12.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行程规划查询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599" w:history="1">
        <w:r w:rsidRPr="007D402B">
          <w:rPr>
            <w:rStyle w:val="ab"/>
            <w:noProof/>
          </w:rPr>
          <w:t>3.13.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行程事项安排保存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0" w:history="1">
        <w:r w:rsidRPr="007D402B">
          <w:rPr>
            <w:rStyle w:val="ab"/>
            <w:noProof/>
          </w:rPr>
          <w:t>3.14.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景点安排保存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1" w:history="1">
        <w:r w:rsidRPr="007D402B">
          <w:rPr>
            <w:rStyle w:val="ab"/>
            <w:noProof/>
          </w:rPr>
          <w:t>3.15.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交通安排保存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2" w:history="1">
        <w:r w:rsidRPr="007D402B">
          <w:rPr>
            <w:rStyle w:val="ab"/>
            <w:noProof/>
          </w:rPr>
          <w:t>3.16.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美食安排保存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3" w:history="1">
        <w:r w:rsidRPr="007D402B">
          <w:rPr>
            <w:rStyle w:val="ab"/>
            <w:noProof/>
          </w:rPr>
          <w:t>3.17.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住宿安排保存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4" w:history="1">
        <w:r w:rsidRPr="007D402B">
          <w:rPr>
            <w:rStyle w:val="ab"/>
            <w:noProof/>
          </w:rPr>
          <w:t>3.18.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活动事项保存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5" w:history="1">
        <w:r w:rsidRPr="007D402B">
          <w:rPr>
            <w:rStyle w:val="ab"/>
            <w:noProof/>
          </w:rPr>
          <w:t>3.19.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旅行资源查询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6" w:history="1">
        <w:r w:rsidRPr="007D402B">
          <w:rPr>
            <w:rStyle w:val="ab"/>
            <w:noProof/>
          </w:rPr>
          <w:t>3.20.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旅行资源查看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7" w:history="1">
        <w:r w:rsidRPr="007D402B">
          <w:rPr>
            <w:rStyle w:val="ab"/>
            <w:noProof/>
          </w:rPr>
          <w:t>3.21.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行程随记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8" w:history="1">
        <w:r w:rsidRPr="007D402B">
          <w:rPr>
            <w:rStyle w:val="ab"/>
            <w:noProof/>
          </w:rPr>
          <w:t>3.22.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行程签到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09" w:history="1">
        <w:r w:rsidRPr="007D402B">
          <w:rPr>
            <w:rStyle w:val="ab"/>
            <w:noProof/>
          </w:rPr>
          <w:t>3.23.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签到统计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0" w:history="1">
        <w:r w:rsidRPr="007D402B">
          <w:rPr>
            <w:rStyle w:val="ab"/>
            <w:noProof/>
          </w:rPr>
          <w:t>3.24.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行程伙伴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1" w:history="1">
        <w:r w:rsidRPr="007D402B">
          <w:rPr>
            <w:rStyle w:val="ab"/>
            <w:noProof/>
          </w:rPr>
          <w:t>3.25.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行程伙伴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2" w:history="1">
        <w:r w:rsidRPr="007D402B">
          <w:rPr>
            <w:rStyle w:val="ab"/>
            <w:noProof/>
          </w:rPr>
          <w:t>3.26.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行程伙伴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3" w:history="1">
        <w:r w:rsidRPr="007D402B">
          <w:rPr>
            <w:rStyle w:val="ab"/>
            <w:noProof/>
          </w:rPr>
          <w:t>3.27.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行程捡人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4" w:history="1">
        <w:r w:rsidRPr="007D402B">
          <w:rPr>
            <w:rStyle w:val="ab"/>
            <w:noProof/>
          </w:rPr>
          <w:t>3.28.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行程捡人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5" w:history="1">
        <w:r w:rsidRPr="007D402B">
          <w:rPr>
            <w:rStyle w:val="ab"/>
            <w:noProof/>
          </w:rPr>
          <w:t>3.29.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行程捡人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查询关注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6" w:history="1">
        <w:r w:rsidRPr="007D402B">
          <w:rPr>
            <w:rStyle w:val="ab"/>
            <w:noProof/>
          </w:rPr>
          <w:t>3.30.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行程捡人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取消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7" w:history="1">
        <w:r w:rsidRPr="007D402B">
          <w:rPr>
            <w:rStyle w:val="ab"/>
            <w:noProof/>
          </w:rPr>
          <w:t>3.31.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费用预算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8" w:history="1">
        <w:r w:rsidRPr="007D402B">
          <w:rPr>
            <w:rStyle w:val="ab"/>
            <w:noProof/>
          </w:rPr>
          <w:t>3.32.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费用预算保存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19" w:history="1">
        <w:r w:rsidRPr="007D402B">
          <w:rPr>
            <w:rStyle w:val="ab"/>
            <w:noProof/>
          </w:rPr>
          <w:t>3.33.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费用预算删除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0" w:history="1">
        <w:r w:rsidRPr="007D402B">
          <w:rPr>
            <w:rStyle w:val="ab"/>
            <w:noProof/>
          </w:rPr>
          <w:t>3.34.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费用账目查询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1" w:history="1">
        <w:r w:rsidRPr="007D402B">
          <w:rPr>
            <w:rStyle w:val="ab"/>
            <w:noProof/>
          </w:rPr>
          <w:t>3.35.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费用账目保存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2" w:history="1">
        <w:r w:rsidRPr="007D402B">
          <w:rPr>
            <w:rStyle w:val="ab"/>
            <w:noProof/>
          </w:rPr>
          <w:t>3.36.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费用账目删除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3" w:history="1">
        <w:r w:rsidRPr="007D402B">
          <w:rPr>
            <w:rStyle w:val="ab"/>
            <w:noProof/>
          </w:rPr>
          <w:t>3.37.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个人费用汇总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4" w:history="1">
        <w:r w:rsidRPr="007D402B">
          <w:rPr>
            <w:rStyle w:val="ab"/>
            <w:noProof/>
          </w:rPr>
          <w:t>3.38.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个人费用明细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5" w:history="1">
        <w:r w:rsidRPr="007D402B">
          <w:rPr>
            <w:rStyle w:val="ab"/>
            <w:noProof/>
          </w:rPr>
          <w:t>3.39.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集体费用汇总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6" w:history="1">
        <w:r w:rsidRPr="007D402B">
          <w:rPr>
            <w:rStyle w:val="ab"/>
            <w:noProof/>
          </w:rPr>
          <w:t>3.40.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集体费用个人明细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7" w:history="1">
        <w:r w:rsidRPr="007D402B">
          <w:rPr>
            <w:rStyle w:val="ab"/>
            <w:noProof/>
          </w:rPr>
          <w:t>3.41.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行程相册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8" w:history="1">
        <w:r w:rsidRPr="007D402B">
          <w:rPr>
            <w:rStyle w:val="ab"/>
            <w:noProof/>
          </w:rPr>
          <w:t>3.42.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行程相册添加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29" w:history="1">
        <w:r w:rsidRPr="007D402B">
          <w:rPr>
            <w:rStyle w:val="ab"/>
            <w:noProof/>
          </w:rPr>
          <w:t>3.43.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行程相册删除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0" w:history="1">
        <w:r w:rsidRPr="007D402B">
          <w:rPr>
            <w:rStyle w:val="ab"/>
            <w:noProof/>
          </w:rPr>
          <w:t>3.44.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行程游记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1" w:history="1">
        <w:r w:rsidRPr="007D402B">
          <w:rPr>
            <w:rStyle w:val="ab"/>
            <w:noProof/>
          </w:rPr>
          <w:t>3.45.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行程游记查询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2" w:history="1">
        <w:r w:rsidRPr="007D402B">
          <w:rPr>
            <w:rStyle w:val="ab"/>
            <w:noProof/>
          </w:rPr>
          <w:t>3.46.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行程游记章节保存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3" w:history="1">
        <w:r w:rsidRPr="007D402B">
          <w:rPr>
            <w:rStyle w:val="ab"/>
            <w:noProof/>
          </w:rPr>
          <w:t>3.47.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行程游记章节删除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4" w:history="1">
        <w:r w:rsidRPr="007D402B">
          <w:rPr>
            <w:rStyle w:val="ab"/>
            <w:noProof/>
          </w:rPr>
          <w:t>3.48.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行程游记段落保存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5" w:history="1">
        <w:r w:rsidRPr="007D402B">
          <w:rPr>
            <w:rStyle w:val="ab"/>
            <w:noProof/>
          </w:rPr>
          <w:t>3.49.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行程直播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直播查询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6" w:history="1">
        <w:r w:rsidRPr="007D402B">
          <w:rPr>
            <w:rStyle w:val="ab"/>
            <w:noProof/>
          </w:rPr>
          <w:t>3.50.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行程直播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直播间查询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7" w:history="1">
        <w:r w:rsidRPr="007D402B">
          <w:rPr>
            <w:rStyle w:val="ab"/>
            <w:noProof/>
          </w:rPr>
          <w:t>3.51.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行程直播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直播内容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8" w:history="1">
        <w:r w:rsidRPr="007D402B">
          <w:rPr>
            <w:rStyle w:val="ab"/>
            <w:noProof/>
          </w:rPr>
          <w:t>3.52.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行程捡人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捡人查询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39" w:history="1">
        <w:r w:rsidRPr="007D402B">
          <w:rPr>
            <w:rStyle w:val="ab"/>
            <w:noProof/>
          </w:rPr>
          <w:t>3.53.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用户信息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0" w:history="1">
        <w:r w:rsidRPr="007D402B">
          <w:rPr>
            <w:rStyle w:val="ab"/>
            <w:noProof/>
          </w:rPr>
          <w:t>3.54.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用户信息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1" w:history="1">
        <w:r w:rsidRPr="007D402B">
          <w:rPr>
            <w:rStyle w:val="ab"/>
            <w:noProof/>
          </w:rPr>
          <w:t>3.55.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点评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2" w:history="1">
        <w:r w:rsidRPr="007D402B">
          <w:rPr>
            <w:rStyle w:val="ab"/>
            <w:noProof/>
          </w:rPr>
          <w:t>3.56.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3" w:history="1">
        <w:r w:rsidRPr="007D402B">
          <w:rPr>
            <w:rStyle w:val="ab"/>
            <w:noProof/>
          </w:rPr>
          <w:t>3.57.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4" w:history="1">
        <w:r w:rsidRPr="007D402B">
          <w:rPr>
            <w:rStyle w:val="ab"/>
            <w:noProof/>
          </w:rPr>
          <w:t>3.58.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举报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5" w:history="1">
        <w:r w:rsidRPr="007D402B">
          <w:rPr>
            <w:rStyle w:val="ab"/>
            <w:noProof/>
          </w:rPr>
          <w:t>3.59.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6" w:history="1">
        <w:r w:rsidRPr="007D402B">
          <w:rPr>
            <w:rStyle w:val="ab"/>
            <w:noProof/>
          </w:rPr>
          <w:t>3.60.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目的地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7" w:history="1">
        <w:r w:rsidRPr="007D402B">
          <w:rPr>
            <w:rStyle w:val="ab"/>
            <w:noProof/>
          </w:rPr>
          <w:t>3.61.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目的地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国家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8" w:history="1">
        <w:r w:rsidRPr="007D402B">
          <w:rPr>
            <w:rStyle w:val="ab"/>
            <w:noProof/>
          </w:rPr>
          <w:t>3.62.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用户聊天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会话查询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49" w:history="1">
        <w:r w:rsidRPr="007D402B">
          <w:rPr>
            <w:rStyle w:val="ab"/>
            <w:noProof/>
          </w:rPr>
          <w:t>3.63.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用户聊天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创建会话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50" w:history="1">
        <w:r w:rsidRPr="007D402B">
          <w:rPr>
            <w:rStyle w:val="ab"/>
            <w:noProof/>
          </w:rPr>
          <w:t>3.64.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用户聊天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会话加人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51" w:history="1">
        <w:r w:rsidRPr="007D402B">
          <w:rPr>
            <w:rStyle w:val="ab"/>
            <w:noProof/>
          </w:rPr>
          <w:t>3.65.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用户聊天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会话删人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52" w:history="1">
        <w:r w:rsidRPr="007D402B">
          <w:rPr>
            <w:rStyle w:val="ab"/>
            <w:noProof/>
          </w:rPr>
          <w:t>3.66.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用户聊天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消息保存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53" w:history="1">
        <w:r w:rsidRPr="007D402B">
          <w:rPr>
            <w:rStyle w:val="ab"/>
            <w:noProof/>
          </w:rPr>
          <w:t>3.67.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用户聊天</w:t>
        </w:r>
        <w:r w:rsidRPr="007D402B">
          <w:rPr>
            <w:rStyle w:val="ab"/>
            <w:noProof/>
          </w:rPr>
          <w:t>-</w:t>
        </w:r>
        <w:r w:rsidRPr="007D402B">
          <w:rPr>
            <w:rStyle w:val="ab"/>
            <w:rFonts w:hint="eastAsia"/>
            <w:noProof/>
          </w:rPr>
          <w:t>消息删除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2B4A44" w:rsidRDefault="002B4A4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15844654" w:history="1">
        <w:r w:rsidRPr="007D402B">
          <w:rPr>
            <w:rStyle w:val="ab"/>
            <w:noProof/>
          </w:rPr>
          <w:t>4.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对象定义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55" w:history="1">
        <w:r w:rsidRPr="007D402B">
          <w:rPr>
            <w:rStyle w:val="ab"/>
            <w:noProof/>
          </w:rPr>
          <w:t>4.1.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线路对象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56" w:history="1">
        <w:r w:rsidRPr="007D402B">
          <w:rPr>
            <w:rStyle w:val="ab"/>
            <w:noProof/>
          </w:rPr>
          <w:t>4.2.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行程对象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57" w:history="1">
        <w:r w:rsidRPr="007D402B">
          <w:rPr>
            <w:rStyle w:val="ab"/>
            <w:noProof/>
          </w:rPr>
          <w:t>4.3.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用户对象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58" w:history="1">
        <w:r w:rsidRPr="007D402B">
          <w:rPr>
            <w:rStyle w:val="ab"/>
            <w:noProof/>
          </w:rPr>
          <w:t>4.4.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捡人对象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59" w:history="1">
        <w:r w:rsidRPr="007D402B">
          <w:rPr>
            <w:rStyle w:val="ab"/>
            <w:noProof/>
          </w:rPr>
          <w:t>4.5.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评论对象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B4A44" w:rsidRDefault="002B4A44">
      <w:pPr>
        <w:pStyle w:val="10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415844660" w:history="1">
        <w:r w:rsidRPr="007D402B">
          <w:rPr>
            <w:rStyle w:val="ab"/>
            <w:noProof/>
          </w:rPr>
          <w:t>5.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错误描述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61" w:history="1">
        <w:r w:rsidRPr="007D402B">
          <w:rPr>
            <w:rStyle w:val="ab"/>
            <w:noProof/>
          </w:rPr>
          <w:t>5.1.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错误代码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62" w:history="1">
        <w:r w:rsidRPr="007D402B">
          <w:rPr>
            <w:rStyle w:val="ab"/>
            <w:noProof/>
          </w:rPr>
          <w:t>5.2.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系统错误列表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2B4A44" w:rsidRDefault="002B4A44" w:rsidP="002B4A44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/>
          <w:noProof/>
          <w:sz w:val="21"/>
        </w:rPr>
      </w:pPr>
      <w:hyperlink w:anchor="_Toc415844663" w:history="1">
        <w:r w:rsidRPr="007D402B">
          <w:rPr>
            <w:rStyle w:val="ab"/>
            <w:noProof/>
          </w:rPr>
          <w:t>5.3.</w:t>
        </w:r>
        <w:r w:rsidRPr="007D402B">
          <w:rPr>
            <w:rStyle w:val="ab"/>
            <w:rFonts w:hint="eastAsia"/>
            <w:noProof/>
          </w:rPr>
          <w:t xml:space="preserve"> </w:t>
        </w:r>
        <w:r w:rsidRPr="007D402B">
          <w:rPr>
            <w:rStyle w:val="ab"/>
            <w:rFonts w:hint="eastAsia"/>
            <w:noProof/>
          </w:rPr>
          <w:t>业务逻辑错误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_Toc415844663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75FEA" w:rsidRDefault="008A6116" w:rsidP="007D5C1F">
      <w:pPr>
        <w:rPr>
          <w:rFonts w:ascii="黑体" w:eastAsia="黑体" w:hAnsi="黑体"/>
          <w:b/>
          <w:sz w:val="32"/>
        </w:rPr>
      </w:pPr>
      <w:r>
        <w:rPr>
          <w:rFonts w:ascii="黑体" w:eastAsia="黑体" w:hAnsi="黑体"/>
          <w:b/>
          <w:sz w:val="32"/>
        </w:rPr>
        <w:fldChar w:fldCharType="end"/>
      </w:r>
    </w:p>
    <w:p w:rsidR="001010F0" w:rsidRDefault="001010F0" w:rsidP="0083343C"/>
    <w:p w:rsidR="00E416DE" w:rsidRPr="001010F0" w:rsidRDefault="00E416DE" w:rsidP="009D2F87"/>
    <w:p w:rsidR="00685FEC" w:rsidRDefault="00685FEC">
      <w:pPr>
        <w:widowControl/>
        <w:spacing w:line="240" w:lineRule="auto"/>
        <w:jc w:val="left"/>
        <w:rPr>
          <w:rFonts w:ascii="Arial Unicode MS" w:eastAsia="黑体" w:hAnsi="Arial Unicode MS"/>
          <w:b/>
          <w:bCs/>
          <w:kern w:val="44"/>
          <w:sz w:val="44"/>
          <w:szCs w:val="44"/>
        </w:rPr>
      </w:pPr>
      <w:r>
        <w:br w:type="page"/>
      </w:r>
    </w:p>
    <w:p w:rsidR="007A00D8" w:rsidRDefault="007A00D8" w:rsidP="007A00D8">
      <w:pPr>
        <w:pStyle w:val="1"/>
      </w:pPr>
      <w:bookmarkStart w:id="0" w:name="_Toc415844583"/>
      <w:r>
        <w:rPr>
          <w:rFonts w:hint="eastAsia"/>
        </w:rPr>
        <w:lastRenderedPageBreak/>
        <w:t>概述</w:t>
      </w:r>
      <w:bookmarkEnd w:id="0"/>
    </w:p>
    <w:p w:rsidR="007A00D8" w:rsidRDefault="00C5439A" w:rsidP="00C5439A">
      <w:pPr>
        <w:ind w:firstLineChars="200" w:firstLine="480"/>
      </w:pPr>
      <w:r>
        <w:rPr>
          <w:rFonts w:hint="eastAsia"/>
        </w:rPr>
        <w:t>本文档根据《</w:t>
      </w:r>
      <w:r w:rsidR="003924AE">
        <w:rPr>
          <w:rFonts w:hint="eastAsia"/>
        </w:rPr>
        <w:t>游</w:t>
      </w:r>
      <w:r w:rsidR="00B57650">
        <w:rPr>
          <w:rFonts w:hint="eastAsia"/>
        </w:rPr>
        <w:t>途旅行</w:t>
      </w:r>
      <w:r w:rsidR="00A1689D" w:rsidRPr="00A1689D">
        <w:rPr>
          <w:rFonts w:hint="eastAsia"/>
        </w:rPr>
        <w:t>APP</w:t>
      </w:r>
      <w:r w:rsidR="00A1689D" w:rsidRPr="00A1689D">
        <w:rPr>
          <w:rFonts w:hint="eastAsia"/>
        </w:rPr>
        <w:t>需求说明书</w:t>
      </w:r>
      <w:r w:rsidR="00A1689D" w:rsidRPr="00A1689D">
        <w:rPr>
          <w:rFonts w:hint="eastAsia"/>
        </w:rPr>
        <w:t>_1.0.1</w:t>
      </w:r>
      <w:r w:rsidR="001B2400">
        <w:rPr>
          <w:rFonts w:hint="eastAsia"/>
        </w:rPr>
        <w:t>.docx</w:t>
      </w:r>
      <w:r>
        <w:rPr>
          <w:rFonts w:hint="eastAsia"/>
        </w:rPr>
        <w:t>》的基础上设计并形成服务端与客户端之间的接口协议。主要定义了数据传输接口。接口总体介绍部分参见接口总数部分，详细描述参见接口详细描述。</w:t>
      </w:r>
    </w:p>
    <w:p w:rsidR="00474D7A" w:rsidRDefault="00474D7A">
      <w:pPr>
        <w:widowControl/>
        <w:spacing w:line="240" w:lineRule="auto"/>
        <w:jc w:val="left"/>
        <w:rPr>
          <w:rFonts w:ascii="Arial Unicode MS" w:eastAsia="黑体" w:hAnsi="Arial Unicode MS"/>
          <w:b/>
          <w:bCs/>
          <w:kern w:val="44"/>
          <w:sz w:val="44"/>
          <w:szCs w:val="44"/>
        </w:rPr>
      </w:pPr>
      <w:r>
        <w:br w:type="page"/>
      </w:r>
    </w:p>
    <w:p w:rsidR="0088562D" w:rsidRDefault="0088562D" w:rsidP="0088562D">
      <w:pPr>
        <w:pStyle w:val="1"/>
      </w:pPr>
      <w:bookmarkStart w:id="1" w:name="_Toc415844584"/>
      <w:r>
        <w:rPr>
          <w:rFonts w:hint="eastAsia"/>
        </w:rPr>
        <w:lastRenderedPageBreak/>
        <w:t>接口总述</w:t>
      </w:r>
      <w:bookmarkEnd w:id="1"/>
    </w:p>
    <w:p w:rsidR="00F56F96" w:rsidRDefault="00F56F96" w:rsidP="00F56F96">
      <w:pPr>
        <w:pStyle w:val="2"/>
      </w:pPr>
      <w:bookmarkStart w:id="2" w:name="_Toc415844585"/>
      <w:r>
        <w:rPr>
          <w:rFonts w:hint="eastAsia"/>
        </w:rPr>
        <w:t>通用规则</w:t>
      </w:r>
      <w:bookmarkEnd w:id="2"/>
    </w:p>
    <w:p w:rsidR="005A1EC3" w:rsidRDefault="00466474" w:rsidP="005A1EC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接口状态分草案、开发与正式</w:t>
      </w:r>
      <w:r w:rsidR="005A1EC3">
        <w:rPr>
          <w:rFonts w:hint="eastAsia"/>
        </w:rPr>
        <w:t>：</w:t>
      </w:r>
    </w:p>
    <w:p w:rsidR="005A1EC3" w:rsidRDefault="005A1EC3" w:rsidP="005A1EC3">
      <w:pPr>
        <w:pStyle w:val="ad"/>
        <w:numPr>
          <w:ilvl w:val="2"/>
          <w:numId w:val="10"/>
        </w:numPr>
        <w:spacing w:line="240" w:lineRule="auto"/>
        <w:ind w:firstLineChars="0"/>
      </w:pPr>
      <w:r>
        <w:rPr>
          <w:rFonts w:hint="eastAsia"/>
        </w:rPr>
        <w:t>草案：接口制定阶段，可随意修改</w:t>
      </w:r>
    </w:p>
    <w:p w:rsidR="005A1EC3" w:rsidRDefault="005A1EC3" w:rsidP="005A1EC3">
      <w:pPr>
        <w:pStyle w:val="ad"/>
        <w:numPr>
          <w:ilvl w:val="2"/>
          <w:numId w:val="10"/>
        </w:numPr>
        <w:spacing w:line="240" w:lineRule="auto"/>
        <w:ind w:firstLineChars="0"/>
      </w:pPr>
      <w:r>
        <w:rPr>
          <w:rFonts w:hint="eastAsia"/>
        </w:rPr>
        <w:t>开发：进入开发阶段，可更改，但需要得到开发者的一致认可</w:t>
      </w:r>
    </w:p>
    <w:p w:rsidR="005A1EC3" w:rsidRPr="005A1EC3" w:rsidRDefault="005A1EC3" w:rsidP="005A1EC3">
      <w:pPr>
        <w:pStyle w:val="ad"/>
        <w:numPr>
          <w:ilvl w:val="2"/>
          <w:numId w:val="10"/>
        </w:numPr>
        <w:spacing w:line="240" w:lineRule="auto"/>
        <w:ind w:firstLineChars="0"/>
      </w:pPr>
      <w:r>
        <w:rPr>
          <w:rFonts w:hint="eastAsia"/>
        </w:rPr>
        <w:t>正式：客户端发布后，且有正式用户在使用，此时接口状态为不可删除、更改已有接口参数定义，只能</w:t>
      </w:r>
      <w:r>
        <w:rPr>
          <w:rFonts w:hint="eastAsia"/>
        </w:rPr>
        <w:t>deprecate</w:t>
      </w:r>
      <w:r>
        <w:rPr>
          <w:rFonts w:hint="eastAsia"/>
        </w:rPr>
        <w:t>或者新增字段</w:t>
      </w:r>
    </w:p>
    <w:p w:rsidR="008C4EEA" w:rsidRDefault="008C4EEA" w:rsidP="005A1EC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对于客户端饭发起的每个请求：</w:t>
      </w:r>
    </w:p>
    <w:p w:rsidR="00695AEF" w:rsidRDefault="00695AEF" w:rsidP="008C4EEA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http head</w:t>
      </w:r>
      <w:r w:rsidR="00D53A8B">
        <w:rPr>
          <w:rFonts w:hint="eastAsia"/>
        </w:rPr>
        <w:t>中增加以下几</w:t>
      </w:r>
      <w:r>
        <w:rPr>
          <w:rFonts w:hint="eastAsia"/>
        </w:rPr>
        <w:t>个参数：</w:t>
      </w:r>
    </w:p>
    <w:p w:rsidR="00D70CF2" w:rsidRDefault="00FB5FC3" w:rsidP="00A04CF3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a</w:t>
      </w:r>
      <w:r w:rsidR="00043DD7">
        <w:rPr>
          <w:rFonts w:hint="eastAsia"/>
        </w:rPr>
        <w:t>ccess_</w:t>
      </w:r>
      <w:r w:rsidR="00044926">
        <w:rPr>
          <w:rFonts w:hint="eastAsia"/>
        </w:rPr>
        <w:t>u</w:t>
      </w:r>
      <w:r w:rsidR="00D70CF2">
        <w:rPr>
          <w:rFonts w:hint="eastAsia"/>
        </w:rPr>
        <w:t>uid</w:t>
      </w:r>
      <w:r w:rsidR="00E56E93">
        <w:rPr>
          <w:rFonts w:hint="eastAsia"/>
        </w:rPr>
        <w:t>：</w:t>
      </w:r>
      <w:r w:rsidR="00044926">
        <w:rPr>
          <w:rFonts w:hint="eastAsia"/>
        </w:rPr>
        <w:t>用来标识客户端</w:t>
      </w:r>
      <w:r w:rsidR="001E2175">
        <w:rPr>
          <w:rFonts w:hint="eastAsia"/>
        </w:rPr>
        <w:t>，在系统首次安装启动后，有客户端自己生成并在每个请求中上传。</w:t>
      </w:r>
    </w:p>
    <w:p w:rsidR="005571A7" w:rsidRDefault="005571A7" w:rsidP="00A04CF3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access_time:</w:t>
      </w:r>
      <w:r>
        <w:rPr>
          <w:rFonts w:hint="eastAsia"/>
        </w:rPr>
        <w:t>访问时间</w:t>
      </w:r>
      <w:r w:rsidR="005A35F6">
        <w:rPr>
          <w:rFonts w:hint="eastAsia"/>
        </w:rPr>
        <w:t>。</w:t>
      </w:r>
    </w:p>
    <w:p w:rsidR="00CE7D71" w:rsidRDefault="004A41BA" w:rsidP="00A04CF3">
      <w:pPr>
        <w:pStyle w:val="ad"/>
        <w:numPr>
          <w:ilvl w:val="0"/>
          <w:numId w:val="30"/>
        </w:numPr>
        <w:ind w:firstLineChars="0"/>
      </w:pPr>
      <w:r w:rsidRPr="00C51BD9">
        <w:t>JSESSIONID</w:t>
      </w:r>
      <w:r w:rsidR="00C51BD9" w:rsidRPr="00C51BD9">
        <w:rPr>
          <w:rFonts w:hint="eastAsia"/>
        </w:rPr>
        <w:t>：客户端和服务端会话</w:t>
      </w:r>
      <w:r w:rsidR="00C51BD9" w:rsidRPr="00C51BD9">
        <w:rPr>
          <w:rFonts w:hint="eastAsia"/>
        </w:rPr>
        <w:t>ID</w:t>
      </w:r>
      <w:r w:rsidR="00CB5145">
        <w:rPr>
          <w:rFonts w:hint="eastAsia"/>
        </w:rPr>
        <w:t>。</w:t>
      </w:r>
    </w:p>
    <w:p w:rsidR="0004382A" w:rsidRDefault="0004382A" w:rsidP="00A04CF3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position:</w:t>
      </w:r>
      <w:r>
        <w:rPr>
          <w:rFonts w:hint="eastAsia"/>
        </w:rPr>
        <w:t>位置信息</w:t>
      </w:r>
      <w:r>
        <w:rPr>
          <w:rFonts w:hint="eastAsia"/>
        </w:rPr>
        <w:t>(</w:t>
      </w:r>
      <w:hyperlink r:id="rId9" w:history="1">
        <w:r w:rsidRPr="00A04CF3">
          <w:t>latitude</w:t>
        </w:r>
      </w:hyperlink>
      <w:r w:rsidRPr="00A04CF3">
        <w:rPr>
          <w:rFonts w:hint="eastAsia"/>
        </w:rPr>
        <w:t>/</w:t>
      </w:r>
      <w:hyperlink r:id="rId10" w:history="1">
        <w:r w:rsidRPr="00A04CF3">
          <w:t>longitude</w:t>
        </w:r>
      </w:hyperlink>
      <w:r>
        <w:rPr>
          <w:rFonts w:hint="eastAsia"/>
        </w:rPr>
        <w:t>)</w:t>
      </w:r>
      <w:r w:rsidR="006E7B33">
        <w:rPr>
          <w:rFonts w:hint="eastAsia"/>
        </w:rPr>
        <w:t>。</w:t>
      </w:r>
    </w:p>
    <w:p w:rsidR="00E34590" w:rsidRDefault="00E34590" w:rsidP="00A04CF3">
      <w:pPr>
        <w:pStyle w:val="ad"/>
        <w:numPr>
          <w:ilvl w:val="0"/>
          <w:numId w:val="30"/>
        </w:numPr>
        <w:ind w:firstLineChars="0"/>
      </w:pPr>
      <w:r>
        <w:rPr>
          <w:rFonts w:hint="eastAsia"/>
        </w:rPr>
        <w:t>version_no:</w:t>
      </w:r>
      <w:r>
        <w:rPr>
          <w:rFonts w:hint="eastAsia"/>
        </w:rPr>
        <w:t>当前版本号</w:t>
      </w:r>
      <w:r w:rsidR="006E7B33">
        <w:rPr>
          <w:rFonts w:hint="eastAsia"/>
        </w:rPr>
        <w:t>。</w:t>
      </w:r>
    </w:p>
    <w:p w:rsidR="00B50EAB" w:rsidRDefault="00B50EAB" w:rsidP="00B50EAB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http </w:t>
      </w:r>
      <w:r w:rsidR="00A4205F">
        <w:rPr>
          <w:rFonts w:hint="eastAsia"/>
        </w:rPr>
        <w:t>请求参数中</w:t>
      </w:r>
      <w:r>
        <w:rPr>
          <w:rFonts w:hint="eastAsia"/>
        </w:rPr>
        <w:t>增加以下几个参数：</w:t>
      </w:r>
    </w:p>
    <w:p w:rsidR="008C4EEA" w:rsidRPr="005571A7" w:rsidRDefault="008C4EEA" w:rsidP="00A04CF3">
      <w:pPr>
        <w:pStyle w:val="ad"/>
        <w:numPr>
          <w:ilvl w:val="0"/>
          <w:numId w:val="31"/>
        </w:numPr>
        <w:ind w:firstLineChars="0"/>
      </w:pPr>
      <w:r>
        <w:rPr>
          <w:rFonts w:hint="eastAsia"/>
        </w:rPr>
        <w:t>user_id:</w:t>
      </w:r>
      <w:r>
        <w:rPr>
          <w:rFonts w:hint="eastAsia"/>
        </w:rPr>
        <w:t>当前操作用户的</w:t>
      </w:r>
      <w:r>
        <w:rPr>
          <w:rFonts w:hint="eastAsia"/>
        </w:rPr>
        <w:t>id</w:t>
      </w:r>
      <w:r>
        <w:rPr>
          <w:rFonts w:hint="eastAsia"/>
        </w:rPr>
        <w:t>。（登录、注册接口除外）</w:t>
      </w:r>
    </w:p>
    <w:p w:rsidR="008D422C" w:rsidRDefault="008D422C" w:rsidP="005A1EC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所有</w:t>
      </w:r>
      <w:r w:rsidR="007D416D">
        <w:rPr>
          <w:rFonts w:hint="eastAsia"/>
        </w:rPr>
        <w:t>分页</w:t>
      </w:r>
      <w:r>
        <w:rPr>
          <w:rFonts w:hint="eastAsia"/>
        </w:rPr>
        <w:t>查询接口必须包含以下两个字段：</w:t>
      </w:r>
    </w:p>
    <w:p w:rsidR="008D422C" w:rsidRPr="00995C63" w:rsidRDefault="002E16DA" w:rsidP="001B2F32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n</w:t>
      </w:r>
      <w:r w:rsidR="00C55E91">
        <w:rPr>
          <w:rFonts w:hint="eastAsia"/>
        </w:rPr>
        <w:t>ext_cursor</w:t>
      </w:r>
      <w:r w:rsidR="008D422C">
        <w:rPr>
          <w:rFonts w:hint="eastAsia"/>
        </w:rPr>
        <w:t>:</w:t>
      </w:r>
      <w:r w:rsidR="004D0FA1" w:rsidRPr="004D0FA1">
        <w:rPr>
          <w:rFonts w:hint="eastAsia"/>
        </w:rPr>
        <w:t xml:space="preserve"> </w:t>
      </w:r>
      <w:r w:rsidR="00CF1E4F">
        <w:rPr>
          <w:rFonts w:hint="eastAsia"/>
        </w:rPr>
        <w:t>查询</w:t>
      </w:r>
      <w:r w:rsidR="004D0FA1" w:rsidRPr="004D0FA1">
        <w:rPr>
          <w:rFonts w:hint="eastAsia"/>
        </w:rPr>
        <w:t>游标，默认为</w:t>
      </w:r>
      <w:r w:rsidR="004D0FA1" w:rsidRPr="004D0FA1">
        <w:rPr>
          <w:rFonts w:hint="eastAsia"/>
        </w:rPr>
        <w:t>0</w:t>
      </w:r>
      <w:r w:rsidR="004D0FA1" w:rsidRPr="004D0FA1">
        <w:rPr>
          <w:rFonts w:hint="eastAsia"/>
        </w:rPr>
        <w:t>。当该字段值为</w:t>
      </w:r>
      <w:r w:rsidR="004D0FA1" w:rsidRPr="004D0FA1">
        <w:rPr>
          <w:rFonts w:hint="eastAsia"/>
        </w:rPr>
        <w:t>0</w:t>
      </w:r>
      <w:r w:rsidR="004D0FA1" w:rsidRPr="004D0FA1">
        <w:rPr>
          <w:rFonts w:hint="eastAsia"/>
        </w:rPr>
        <w:t>，表示</w:t>
      </w:r>
      <w:r w:rsidR="00995C63">
        <w:rPr>
          <w:rFonts w:hint="eastAsia"/>
        </w:rPr>
        <w:t>本次查询</w:t>
      </w:r>
      <w:r w:rsidR="00775F02">
        <w:rPr>
          <w:rFonts w:hint="eastAsia"/>
        </w:rPr>
        <w:t>需要</w:t>
      </w:r>
      <w:r w:rsidR="004D0FA1" w:rsidRPr="004D0FA1">
        <w:rPr>
          <w:rFonts w:hint="eastAsia"/>
        </w:rPr>
        <w:t>获取最新的数据，否则</w:t>
      </w:r>
      <w:r w:rsidR="00995C63">
        <w:rPr>
          <w:rFonts w:hint="eastAsia"/>
        </w:rPr>
        <w:t>表示</w:t>
      </w:r>
      <w:r w:rsidR="004D0FA1" w:rsidRPr="004D0FA1">
        <w:rPr>
          <w:rFonts w:hint="eastAsia"/>
        </w:rPr>
        <w:t>获取小于指定版本的数据</w:t>
      </w:r>
      <w:r w:rsidR="007255DE">
        <w:rPr>
          <w:rFonts w:hint="eastAsia"/>
        </w:rPr>
        <w:t>。</w:t>
      </w:r>
      <w:r w:rsidR="002D4F26">
        <w:rPr>
          <w:rFonts w:hint="eastAsia"/>
        </w:rPr>
        <w:t>对应数据库中每条记录都会有一个版本字段。</w:t>
      </w:r>
    </w:p>
    <w:p w:rsidR="008D422C" w:rsidRDefault="00F53049" w:rsidP="008D422C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lastRenderedPageBreak/>
        <w:t>c</w:t>
      </w:r>
      <w:r w:rsidR="008D422C">
        <w:rPr>
          <w:rFonts w:hint="eastAsia"/>
        </w:rPr>
        <w:t>ount</w:t>
      </w:r>
      <w:r w:rsidR="001B2F32">
        <w:rPr>
          <w:rFonts w:hint="eastAsia"/>
        </w:rPr>
        <w:t>：</w:t>
      </w:r>
      <w:r w:rsidR="001A763D">
        <w:rPr>
          <w:rFonts w:hint="eastAsia"/>
        </w:rPr>
        <w:t>查询</w:t>
      </w:r>
      <w:r w:rsidR="001B2F32">
        <w:rPr>
          <w:rFonts w:hint="eastAsia"/>
        </w:rPr>
        <w:t>记录数，如果为</w:t>
      </w:r>
      <w:r w:rsidR="001B2F32">
        <w:rPr>
          <w:rFonts w:hint="eastAsia"/>
        </w:rPr>
        <w:t>0</w:t>
      </w:r>
      <w:r w:rsidR="001B2F32">
        <w:rPr>
          <w:rFonts w:hint="eastAsia"/>
        </w:rPr>
        <w:t>，表示不限。</w:t>
      </w:r>
      <w:r w:rsidR="000334EB">
        <w:rPr>
          <w:rFonts w:hint="eastAsia"/>
        </w:rPr>
        <w:t>缺省为</w:t>
      </w:r>
      <w:r w:rsidR="00414FD8">
        <w:rPr>
          <w:rFonts w:hint="eastAsia"/>
        </w:rPr>
        <w:t>20</w:t>
      </w:r>
      <w:r w:rsidR="00414FD8">
        <w:rPr>
          <w:rFonts w:hint="eastAsia"/>
        </w:rPr>
        <w:t>。</w:t>
      </w:r>
    </w:p>
    <w:p w:rsidR="005A1EC3" w:rsidRDefault="005A1EC3" w:rsidP="005A1EC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所有接口的返回值都为</w:t>
      </w:r>
      <w:r>
        <w:rPr>
          <w:rFonts w:hint="eastAsia"/>
        </w:rPr>
        <w:t>JSON</w:t>
      </w:r>
      <w:r>
        <w:rPr>
          <w:rFonts w:hint="eastAsia"/>
        </w:rPr>
        <w:t>格式，且</w:t>
      </w:r>
      <w:r w:rsidR="000A6012">
        <w:rPr>
          <w:rFonts w:hint="eastAsia"/>
        </w:rPr>
        <w:t>JSON</w:t>
      </w:r>
      <w:r w:rsidR="000A6012">
        <w:rPr>
          <w:rFonts w:hint="eastAsia"/>
        </w:rPr>
        <w:t>数据根节点包括如下三个字段</w:t>
      </w:r>
      <w:r w:rsidR="00043182">
        <w:rPr>
          <w:rFonts w:hint="eastAsia"/>
        </w:rPr>
        <w:t>：</w:t>
      </w:r>
    </w:p>
    <w:p w:rsidR="005A1EC3" w:rsidRDefault="005A1EC3" w:rsidP="005A1EC3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error_code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表示成功，其余表示有错误</w:t>
      </w:r>
      <w:r w:rsidR="001E6B57">
        <w:rPr>
          <w:rFonts w:hint="eastAsia"/>
        </w:rPr>
        <w:t>。</w:t>
      </w:r>
    </w:p>
    <w:p w:rsidR="005A1EC3" w:rsidRDefault="001A0821" w:rsidP="005A1EC3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error_text</w:t>
      </w:r>
      <w:r w:rsidR="005A1EC3">
        <w:rPr>
          <w:rFonts w:hint="eastAsia"/>
        </w:rPr>
        <w:t>：</w:t>
      </w:r>
      <w:r w:rsidR="005A1EC3" w:rsidRPr="005A1EC3">
        <w:rPr>
          <w:rFonts w:hint="eastAsia"/>
        </w:rPr>
        <w:t>错误描述，正常时为空字符串，有错误时为显示给用户的错误信息</w:t>
      </w:r>
    </w:p>
    <w:p w:rsidR="00AD1DD0" w:rsidRDefault="00AD1DD0" w:rsidP="005A1EC3">
      <w:pPr>
        <w:pStyle w:val="ad"/>
        <w:numPr>
          <w:ilvl w:val="2"/>
          <w:numId w:val="1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：数据描述</w:t>
      </w:r>
    </w:p>
    <w:p w:rsidR="00D630C4" w:rsidRDefault="00085E80" w:rsidP="00085E80">
      <w:pPr>
        <w:ind w:left="840"/>
      </w:pPr>
      <w:r>
        <w:rPr>
          <w:rFonts w:hint="eastAsia"/>
        </w:rPr>
        <w:t>备注：</w:t>
      </w:r>
      <w:r w:rsidR="00D630C4">
        <w:rPr>
          <w:rFonts w:hint="eastAsia"/>
        </w:rPr>
        <w:t>对于</w:t>
      </w:r>
      <w:r w:rsidR="00D630C4">
        <w:rPr>
          <w:rFonts w:hint="eastAsia"/>
        </w:rPr>
        <w:t>error_code</w:t>
      </w:r>
      <w:r w:rsidR="00D630C4">
        <w:rPr>
          <w:rFonts w:hint="eastAsia"/>
        </w:rPr>
        <w:t>为</w:t>
      </w:r>
      <w:r w:rsidR="008B3D80">
        <w:rPr>
          <w:rFonts w:hint="eastAsia"/>
        </w:rPr>
        <w:t>9999</w:t>
      </w:r>
      <w:r w:rsidR="00D630C4">
        <w:rPr>
          <w:rFonts w:hint="eastAsia"/>
        </w:rPr>
        <w:t>，表示尚未定义的错误，则</w:t>
      </w:r>
      <w:r w:rsidR="00D630C4">
        <w:rPr>
          <w:rFonts w:hint="eastAsia"/>
        </w:rPr>
        <w:t>error_text</w:t>
      </w:r>
      <w:r w:rsidR="00D630C4">
        <w:rPr>
          <w:rFonts w:hint="eastAsia"/>
        </w:rPr>
        <w:t>的描述信息为系统异常描述信息，便于调试，而不是友好的用户错误提示。</w:t>
      </w:r>
    </w:p>
    <w:p w:rsidR="005A1EC3" w:rsidRDefault="005A1EC3" w:rsidP="005A1EC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所有参数、返回值的字段定义均为英文小写，单词与单词之间用下划线连接。若发现命名上有与本规则不符的，请速与文档修订人员联系。可能是笔误。</w:t>
      </w:r>
    </w:p>
    <w:p w:rsidR="001C380C" w:rsidRDefault="001C380C" w:rsidP="005A1EC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所有</w:t>
      </w:r>
      <w:r>
        <w:rPr>
          <w:rFonts w:hint="eastAsia"/>
        </w:rPr>
        <w:t>HTTP</w:t>
      </w:r>
      <w:r>
        <w:rPr>
          <w:rFonts w:hint="eastAsia"/>
        </w:rPr>
        <w:t>请求的后缀为</w:t>
      </w:r>
      <w:r w:rsidR="005F1C84">
        <w:rPr>
          <w:rFonts w:hint="eastAsia"/>
        </w:rPr>
        <w:t>action</w:t>
      </w:r>
      <w:r w:rsidR="00E86DC9">
        <w:rPr>
          <w:rFonts w:hint="eastAsia"/>
        </w:rPr>
        <w:t>。</w:t>
      </w:r>
    </w:p>
    <w:p w:rsidR="00043182" w:rsidRDefault="00043182" w:rsidP="005A1EC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所有返回值，</w:t>
      </w:r>
      <w:r w:rsidR="002A15F1">
        <w:rPr>
          <w:rFonts w:hint="eastAsia"/>
        </w:rPr>
        <w:t>如果为空，那么该字段就无需返回</w:t>
      </w:r>
      <w:r>
        <w:rPr>
          <w:rFonts w:hint="eastAsia"/>
        </w:rPr>
        <w:t>。</w:t>
      </w:r>
    </w:p>
    <w:p w:rsidR="00A647A3" w:rsidRDefault="00A647A3" w:rsidP="005A1EC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当一个字段需要包含多个值时，缺省分隔符为分号，特殊的可以在具体字段中定义。</w:t>
      </w:r>
    </w:p>
    <w:p w:rsidR="00EB2B17" w:rsidRDefault="00EB2B17" w:rsidP="005A1EC3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接口中关于日期字段的格式出特殊说明，否则都为</w:t>
      </w:r>
      <w:r>
        <w:rPr>
          <w:rFonts w:hint="eastAsia"/>
        </w:rPr>
        <w:t>yyyy-mm-dd</w:t>
      </w:r>
    </w:p>
    <w:p w:rsidR="00951110" w:rsidRDefault="00043182" w:rsidP="000D6F8C">
      <w:pPr>
        <w:pStyle w:val="ad"/>
        <w:numPr>
          <w:ilvl w:val="0"/>
          <w:numId w:val="9"/>
        </w:numPr>
        <w:ind w:firstLineChars="0"/>
      </w:pPr>
      <w:r>
        <w:rPr>
          <w:rFonts w:hint="eastAsia"/>
        </w:rPr>
        <w:t>所有图片</w:t>
      </w:r>
      <w:r>
        <w:rPr>
          <w:rFonts w:hint="eastAsia"/>
        </w:rPr>
        <w:t>URL</w:t>
      </w:r>
      <w:r w:rsidR="003400A5">
        <w:rPr>
          <w:rFonts w:hint="eastAsia"/>
        </w:rPr>
        <w:t>，一般返回值为原始</w:t>
      </w:r>
      <w:r>
        <w:rPr>
          <w:rFonts w:hint="eastAsia"/>
        </w:rPr>
        <w:t>图片</w:t>
      </w:r>
      <w:r>
        <w:rPr>
          <w:rFonts w:hint="eastAsia"/>
        </w:rPr>
        <w:t>URL</w:t>
      </w:r>
      <w:r>
        <w:rPr>
          <w:rFonts w:hint="eastAsia"/>
        </w:rPr>
        <w:t>，</w:t>
      </w:r>
      <w:r w:rsidR="00076EAB">
        <w:rPr>
          <w:rFonts w:hint="eastAsia"/>
        </w:rPr>
        <w:t>客户端根据实际使用场景确定使用图片的</w:t>
      </w:r>
      <w:r w:rsidR="00FF64C8">
        <w:rPr>
          <w:rFonts w:hint="eastAsia"/>
        </w:rPr>
        <w:t>图片</w:t>
      </w:r>
      <w:r w:rsidR="00FF64C8">
        <w:rPr>
          <w:rFonts w:hint="eastAsia"/>
        </w:rPr>
        <w:t>URL</w:t>
      </w:r>
      <w:r w:rsidR="00076EAB">
        <w:rPr>
          <w:rFonts w:hint="eastAsia"/>
        </w:rPr>
        <w:t>。</w:t>
      </w:r>
      <w:r w:rsidR="00447279" w:rsidRPr="0076348C">
        <w:rPr>
          <w:rFonts w:hint="eastAsia"/>
          <w:color w:val="C0504D" w:themeColor="accent2"/>
        </w:rPr>
        <w:t>图片文件名格式如</w:t>
      </w:r>
      <w:r w:rsidR="00447279" w:rsidRPr="0076348C">
        <w:rPr>
          <w:rFonts w:hint="eastAsia"/>
          <w:color w:val="C0504D" w:themeColor="accent2"/>
        </w:rPr>
        <w:t>:</w:t>
      </w:r>
      <w:r w:rsidR="00447279" w:rsidRPr="0076348C">
        <w:rPr>
          <w:rFonts w:hint="eastAsia"/>
          <w:color w:val="C0504D" w:themeColor="accent2"/>
        </w:rPr>
        <w:t>原始图片名</w:t>
      </w:r>
      <w:r w:rsidR="00447279" w:rsidRPr="0076348C">
        <w:rPr>
          <w:rFonts w:hint="eastAsia"/>
          <w:color w:val="C0504D" w:themeColor="accent2"/>
        </w:rPr>
        <w:t>_</w:t>
      </w:r>
      <w:r w:rsidR="00447279" w:rsidRPr="0076348C">
        <w:rPr>
          <w:rFonts w:hint="eastAsia"/>
          <w:color w:val="C0504D" w:themeColor="accent2"/>
        </w:rPr>
        <w:t>终端</w:t>
      </w:r>
      <w:r w:rsidR="00447279" w:rsidRPr="0076348C">
        <w:rPr>
          <w:rFonts w:hint="eastAsia"/>
          <w:color w:val="C0504D" w:themeColor="accent2"/>
        </w:rPr>
        <w:t>_</w:t>
      </w:r>
      <w:r w:rsidR="00447279" w:rsidRPr="0076348C">
        <w:rPr>
          <w:rFonts w:hint="eastAsia"/>
          <w:color w:val="C0504D" w:themeColor="accent2"/>
        </w:rPr>
        <w:t>规格</w:t>
      </w:r>
      <w:r w:rsidR="00447279" w:rsidRPr="0076348C">
        <w:rPr>
          <w:rFonts w:hint="eastAsia"/>
          <w:color w:val="C0504D" w:themeColor="accent2"/>
        </w:rPr>
        <w:t>.</w:t>
      </w:r>
      <w:r w:rsidR="00447279" w:rsidRPr="0076348C">
        <w:rPr>
          <w:rFonts w:hint="eastAsia"/>
          <w:color w:val="C0504D" w:themeColor="accent2"/>
        </w:rPr>
        <w:t>原始图片类型</w:t>
      </w:r>
      <w:r w:rsidR="00741C07">
        <w:rPr>
          <w:rFonts w:hint="eastAsia"/>
        </w:rPr>
        <w:t>，其中</w:t>
      </w:r>
      <w:r w:rsidR="00951110">
        <w:rPr>
          <w:rFonts w:hint="eastAsia"/>
        </w:rPr>
        <w:t>:</w:t>
      </w:r>
    </w:p>
    <w:p w:rsidR="00951110" w:rsidRDefault="00741C07" w:rsidP="00951110">
      <w:pPr>
        <w:pStyle w:val="ad"/>
        <w:ind w:left="420" w:firstLineChars="0" w:firstLine="0"/>
      </w:pPr>
      <w:r>
        <w:rPr>
          <w:rFonts w:hint="eastAsia"/>
        </w:rPr>
        <w:t>终端</w:t>
      </w:r>
      <w:r w:rsidR="00951110">
        <w:rPr>
          <w:rFonts w:hint="eastAsia"/>
        </w:rPr>
        <w:t>分为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rPr>
          <w:rFonts w:hint="eastAsia"/>
        </w:rPr>
        <w:t>表示</w:t>
      </w:r>
      <w:r>
        <w:rPr>
          <w:rFonts w:hint="eastAsia"/>
        </w:rPr>
        <w:t>WEB</w:t>
      </w:r>
      <w:r>
        <w:rPr>
          <w:rFonts w:hint="eastAsia"/>
        </w:rPr>
        <w:t>端，</w:t>
      </w:r>
      <w:r>
        <w:rPr>
          <w:rFonts w:hint="eastAsia"/>
        </w:rPr>
        <w:t>m</w:t>
      </w:r>
      <w:r>
        <w:rPr>
          <w:rFonts w:hint="eastAsia"/>
        </w:rPr>
        <w:t>表示移动端。</w:t>
      </w:r>
    </w:p>
    <w:p w:rsidR="00F568C6" w:rsidRDefault="00951110" w:rsidP="00951110">
      <w:pPr>
        <w:pStyle w:val="ad"/>
        <w:ind w:left="420" w:firstLineChars="0" w:firstLine="0"/>
      </w:pPr>
      <w:r>
        <w:rPr>
          <w:rFonts w:hint="eastAsia"/>
        </w:rPr>
        <w:t>规格</w:t>
      </w:r>
      <w:r w:rsidR="00741C07">
        <w:rPr>
          <w:rFonts w:hint="eastAsia"/>
        </w:rPr>
        <w:t>分为</w:t>
      </w:r>
      <w:r>
        <w:rPr>
          <w:rFonts w:hint="eastAsia"/>
        </w:rPr>
        <w:t>：</w:t>
      </w:r>
      <w:r w:rsidR="00741C07">
        <w:rPr>
          <w:rFonts w:hint="eastAsia"/>
        </w:rPr>
        <w:t>small(</w:t>
      </w:r>
      <w:r w:rsidR="00741C07">
        <w:rPr>
          <w:rFonts w:hint="eastAsia"/>
        </w:rPr>
        <w:t>小图片</w:t>
      </w:r>
      <w:r w:rsidR="00741C07">
        <w:rPr>
          <w:rFonts w:hint="eastAsia"/>
        </w:rPr>
        <w:t>), medium</w:t>
      </w:r>
      <w:r w:rsidR="00741C07">
        <w:rPr>
          <w:rFonts w:hint="eastAsia"/>
        </w:rPr>
        <w:t>（中图片）</w:t>
      </w:r>
      <w:r w:rsidR="00741C07">
        <w:rPr>
          <w:rFonts w:hint="eastAsia"/>
        </w:rPr>
        <w:t>, large</w:t>
      </w:r>
      <w:r w:rsidR="00741C07">
        <w:rPr>
          <w:rFonts w:hint="eastAsia"/>
        </w:rPr>
        <w:t>（大图片）</w:t>
      </w:r>
      <w:r w:rsidR="00B048E9">
        <w:rPr>
          <w:rFonts w:hint="eastAsia"/>
        </w:rPr>
        <w:t>。</w:t>
      </w:r>
    </w:p>
    <w:p w:rsidR="00B048E9" w:rsidRDefault="00B048E9" w:rsidP="00B048E9">
      <w:pPr>
        <w:pStyle w:val="ad"/>
        <w:ind w:left="420" w:firstLineChars="0" w:firstLine="0"/>
      </w:pPr>
      <w:r>
        <w:rPr>
          <w:rFonts w:hint="eastAsia"/>
        </w:rPr>
        <w:t>比如</w:t>
      </w:r>
      <w:r w:rsidR="00F568C6">
        <w:rPr>
          <w:rFonts w:hint="eastAsia"/>
        </w:rPr>
        <w:t>：</w:t>
      </w:r>
      <w:r w:rsidR="00FB2276">
        <w:rPr>
          <w:rFonts w:hint="eastAsia"/>
        </w:rPr>
        <w:t>原始图片名为：</w:t>
      </w:r>
      <w:r w:rsidR="00FB2276" w:rsidRPr="00FB2276">
        <w:t>9f2b39c7146445ffb87b0678b1e25ac7.jpg</w:t>
      </w:r>
    </w:p>
    <w:p w:rsidR="00FB2276" w:rsidRDefault="003155B5" w:rsidP="00B048E9">
      <w:pPr>
        <w:pStyle w:val="ad"/>
        <w:ind w:left="420" w:firstLineChars="0" w:firstLine="0"/>
      </w:pPr>
      <w:r>
        <w:lastRenderedPageBreak/>
        <w:t>那么</w:t>
      </w:r>
      <w:r w:rsidR="003A759A" w:rsidRPr="003A759A">
        <w:t>9f2b39c7146445ffb87b0678b1e25ac7</w:t>
      </w:r>
      <w:r w:rsidR="003A759A">
        <w:rPr>
          <w:rFonts w:hint="eastAsia"/>
        </w:rPr>
        <w:t>_m_small</w:t>
      </w:r>
      <w:r w:rsidR="003A759A" w:rsidRPr="003A759A">
        <w:t>.jpg</w:t>
      </w:r>
      <w:r>
        <w:rPr>
          <w:rFonts w:hint="eastAsia"/>
        </w:rPr>
        <w:t>表示是供移动端使用的小规格图片。</w:t>
      </w:r>
    </w:p>
    <w:p w:rsidR="00D75611" w:rsidRDefault="00D75611">
      <w:pPr>
        <w:widowControl/>
        <w:spacing w:line="240" w:lineRule="auto"/>
        <w:jc w:val="left"/>
        <w:rPr>
          <w:rFonts w:ascii="Arial Unicode MS" w:eastAsia="黑体" w:hAnsi="Arial Unicode MS"/>
          <w:b/>
          <w:bCs/>
          <w:kern w:val="44"/>
          <w:sz w:val="44"/>
          <w:szCs w:val="44"/>
        </w:rPr>
      </w:pPr>
      <w:r>
        <w:br w:type="page"/>
      </w:r>
    </w:p>
    <w:p w:rsidR="007A00D8" w:rsidRDefault="007A00D8" w:rsidP="007A00D8">
      <w:pPr>
        <w:pStyle w:val="1"/>
      </w:pPr>
      <w:bookmarkStart w:id="3" w:name="_Toc415844586"/>
      <w:r>
        <w:rPr>
          <w:rFonts w:hint="eastAsia"/>
        </w:rPr>
        <w:lastRenderedPageBreak/>
        <w:t>接口</w:t>
      </w:r>
      <w:r w:rsidR="00466413">
        <w:rPr>
          <w:rFonts w:hint="eastAsia"/>
        </w:rPr>
        <w:t>定义</w:t>
      </w:r>
      <w:bookmarkEnd w:id="3"/>
    </w:p>
    <w:p w:rsidR="006E2DAD" w:rsidRDefault="003D486C" w:rsidP="00086C6B">
      <w:pPr>
        <w:pStyle w:val="2"/>
      </w:pPr>
      <w:bookmarkStart w:id="4" w:name="_Toc415844587"/>
      <w:r>
        <w:rPr>
          <w:rFonts w:hint="eastAsia"/>
        </w:rPr>
        <w:t>用户</w:t>
      </w:r>
      <w:r w:rsidR="00BF4454">
        <w:rPr>
          <w:rFonts w:hint="eastAsia"/>
        </w:rPr>
        <w:t>登录</w:t>
      </w:r>
      <w:bookmarkEnd w:id="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2"/>
        <w:gridCol w:w="953"/>
        <w:gridCol w:w="997"/>
        <w:gridCol w:w="3768"/>
      </w:tblGrid>
      <w:tr w:rsidR="00025FA2" w:rsidRPr="00025FA2" w:rsidTr="00B75D3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25FA2" w:rsidRPr="00441B4F" w:rsidRDefault="00025FA2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025FA2" w:rsidRPr="00025FA2" w:rsidRDefault="00FF0008" w:rsidP="00E81BE6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会员</w:t>
            </w:r>
            <w:r w:rsidR="007E371C">
              <w:rPr>
                <w:rFonts w:hint="eastAsia"/>
                <w:sz w:val="18"/>
              </w:rPr>
              <w:t>登录接口</w:t>
            </w:r>
          </w:p>
        </w:tc>
      </w:tr>
      <w:tr w:rsidR="000B7E6F" w:rsidRPr="00025FA2" w:rsidTr="00B75D3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B7E6F" w:rsidRPr="00441B4F" w:rsidRDefault="000B7E6F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2D1BF3" w:rsidRPr="0060020A" w:rsidRDefault="007E371C" w:rsidP="005A1EC3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025FA2" w:rsidRPr="00025FA2" w:rsidTr="00B75D3B">
        <w:tc>
          <w:tcPr>
            <w:tcW w:w="1242" w:type="dxa"/>
            <w:shd w:val="clear" w:color="auto" w:fill="EEECE1" w:themeFill="background2"/>
          </w:tcPr>
          <w:p w:rsidR="00025FA2" w:rsidRPr="00441B4F" w:rsidRDefault="00025FA2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025FA2" w:rsidRPr="00025FA2" w:rsidRDefault="009A6228" w:rsidP="001141D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/user</w:t>
            </w:r>
            <w:r w:rsidR="00F14B0E">
              <w:rPr>
                <w:rFonts w:hint="eastAsia"/>
                <w:sz w:val="18"/>
              </w:rPr>
              <w:t>/</w:t>
            </w:r>
            <w:r w:rsidR="00831BAC">
              <w:rPr>
                <w:rFonts w:hint="eastAsia"/>
                <w:sz w:val="18"/>
              </w:rPr>
              <w:t>L</w:t>
            </w:r>
            <w:r w:rsidR="00C6764D">
              <w:rPr>
                <w:rFonts w:hint="eastAsia"/>
                <w:sz w:val="18"/>
              </w:rPr>
              <w:t>ogin</w:t>
            </w:r>
          </w:p>
        </w:tc>
      </w:tr>
      <w:tr w:rsidR="00025FA2" w:rsidRPr="00025FA2" w:rsidTr="00B75D3B">
        <w:tc>
          <w:tcPr>
            <w:tcW w:w="1242" w:type="dxa"/>
            <w:shd w:val="clear" w:color="auto" w:fill="EEECE1" w:themeFill="background2"/>
          </w:tcPr>
          <w:p w:rsidR="00025FA2" w:rsidRPr="00441B4F" w:rsidRDefault="00025FA2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025FA2" w:rsidRPr="00025FA2" w:rsidRDefault="00025FA2" w:rsidP="00025FA2">
            <w:pPr>
              <w:spacing w:line="240" w:lineRule="auto"/>
              <w:rPr>
                <w:sz w:val="18"/>
              </w:rPr>
            </w:pPr>
          </w:p>
        </w:tc>
      </w:tr>
      <w:tr w:rsidR="00025FA2" w:rsidRPr="00025FA2" w:rsidTr="00B75D3B">
        <w:tc>
          <w:tcPr>
            <w:tcW w:w="1242" w:type="dxa"/>
            <w:shd w:val="clear" w:color="auto" w:fill="EEECE1" w:themeFill="background2"/>
          </w:tcPr>
          <w:p w:rsidR="00025FA2" w:rsidRPr="00441B4F" w:rsidRDefault="00025FA2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025FA2" w:rsidRPr="00025FA2" w:rsidRDefault="0035256B" w:rsidP="00025FA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025FA2" w:rsidRPr="00025FA2" w:rsidTr="00B75D3B">
        <w:tc>
          <w:tcPr>
            <w:tcW w:w="1242" w:type="dxa"/>
            <w:shd w:val="clear" w:color="auto" w:fill="EEECE1" w:themeFill="background2"/>
          </w:tcPr>
          <w:p w:rsidR="00025FA2" w:rsidRPr="00441B4F" w:rsidRDefault="00025FA2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025FA2" w:rsidRPr="00025FA2" w:rsidRDefault="00025FA2" w:rsidP="00025FA2">
            <w:pPr>
              <w:spacing w:line="240" w:lineRule="auto"/>
              <w:rPr>
                <w:sz w:val="18"/>
              </w:rPr>
            </w:pPr>
          </w:p>
        </w:tc>
      </w:tr>
      <w:tr w:rsidR="00E81BE6" w:rsidRPr="00025FA2" w:rsidTr="00B75D3B">
        <w:tc>
          <w:tcPr>
            <w:tcW w:w="1242" w:type="dxa"/>
            <w:vMerge w:val="restart"/>
            <w:shd w:val="clear" w:color="auto" w:fill="EEECE1" w:themeFill="background2"/>
          </w:tcPr>
          <w:p w:rsidR="00E81BE6" w:rsidRPr="00441B4F" w:rsidRDefault="00E81BE6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562" w:type="dxa"/>
            <w:shd w:val="clear" w:color="auto" w:fill="EEECE1" w:themeFill="background2"/>
          </w:tcPr>
          <w:p w:rsidR="00E81BE6" w:rsidRPr="00441B4F" w:rsidRDefault="00E81BE6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53" w:type="dxa"/>
            <w:shd w:val="clear" w:color="auto" w:fill="EEECE1" w:themeFill="background2"/>
          </w:tcPr>
          <w:p w:rsidR="00E81BE6" w:rsidRPr="00441B4F" w:rsidRDefault="00E81BE6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997" w:type="dxa"/>
            <w:shd w:val="clear" w:color="auto" w:fill="EEECE1" w:themeFill="background2"/>
          </w:tcPr>
          <w:p w:rsidR="00E81BE6" w:rsidRPr="00441B4F" w:rsidRDefault="00E81BE6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E81BE6" w:rsidRPr="00441B4F" w:rsidRDefault="00E81BE6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1BE6" w:rsidRPr="00025FA2" w:rsidTr="00B75D3B">
        <w:tc>
          <w:tcPr>
            <w:tcW w:w="1242" w:type="dxa"/>
            <w:vMerge/>
            <w:shd w:val="clear" w:color="auto" w:fill="EEECE1" w:themeFill="background2"/>
          </w:tcPr>
          <w:p w:rsidR="00E81BE6" w:rsidRPr="00441B4F" w:rsidRDefault="00E81BE6" w:rsidP="00025FA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E81BE6" w:rsidRPr="0060020A" w:rsidRDefault="0049254B" w:rsidP="006002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 w:rsidR="00BC4AD1">
              <w:rPr>
                <w:sz w:val="18"/>
                <w:szCs w:val="18"/>
              </w:rPr>
              <w:t>_n</w:t>
            </w:r>
            <w:r w:rsidR="00892547"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953" w:type="dxa"/>
            <w:vAlign w:val="center"/>
          </w:tcPr>
          <w:p w:rsidR="00E81BE6" w:rsidRPr="0060020A" w:rsidRDefault="00892547" w:rsidP="00C02D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997" w:type="dxa"/>
            <w:vAlign w:val="center"/>
          </w:tcPr>
          <w:p w:rsidR="00E81BE6" w:rsidRPr="0060020A" w:rsidRDefault="00892547" w:rsidP="0089254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768" w:type="dxa"/>
            <w:vAlign w:val="center"/>
          </w:tcPr>
          <w:p w:rsidR="00E6709C" w:rsidRPr="0060020A" w:rsidRDefault="0041255E" w:rsidP="0041255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登录名</w:t>
            </w:r>
          </w:p>
        </w:tc>
      </w:tr>
      <w:tr w:rsidR="002463C2" w:rsidRPr="00025FA2" w:rsidTr="00B75D3B">
        <w:tc>
          <w:tcPr>
            <w:tcW w:w="1242" w:type="dxa"/>
            <w:vMerge/>
            <w:shd w:val="clear" w:color="auto" w:fill="EEECE1" w:themeFill="background2"/>
          </w:tcPr>
          <w:p w:rsidR="002463C2" w:rsidRPr="00441B4F" w:rsidRDefault="002463C2" w:rsidP="00025FA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2463C2" w:rsidRPr="0060020A" w:rsidRDefault="003550B6" w:rsidP="006002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892547">
              <w:rPr>
                <w:rFonts w:hint="eastAsia"/>
                <w:sz w:val="18"/>
                <w:szCs w:val="18"/>
              </w:rPr>
              <w:t>assword</w:t>
            </w:r>
          </w:p>
        </w:tc>
        <w:tc>
          <w:tcPr>
            <w:tcW w:w="953" w:type="dxa"/>
            <w:vAlign w:val="center"/>
          </w:tcPr>
          <w:p w:rsidR="002463C2" w:rsidRPr="0060020A" w:rsidRDefault="00892547" w:rsidP="00C02D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997" w:type="dxa"/>
            <w:vAlign w:val="center"/>
          </w:tcPr>
          <w:p w:rsidR="002463C2" w:rsidRPr="0060020A" w:rsidRDefault="002463C2" w:rsidP="006002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768" w:type="dxa"/>
            <w:vAlign w:val="center"/>
          </w:tcPr>
          <w:p w:rsidR="002463C2" w:rsidRPr="0060020A" w:rsidRDefault="0041255E" w:rsidP="006002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E81BE6" w:rsidRPr="00025FA2" w:rsidTr="00B75D3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1BE6" w:rsidRPr="00441B4F" w:rsidRDefault="00E81BE6" w:rsidP="00025FA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E81BE6" w:rsidRPr="00774F3D" w:rsidRDefault="00E81BE6" w:rsidP="00774F3D">
            <w:pPr>
              <w:spacing w:line="240" w:lineRule="auto"/>
              <w:rPr>
                <w:sz w:val="18"/>
              </w:rPr>
            </w:pPr>
          </w:p>
        </w:tc>
        <w:tc>
          <w:tcPr>
            <w:tcW w:w="953" w:type="dxa"/>
          </w:tcPr>
          <w:p w:rsidR="00E81BE6" w:rsidRPr="00774F3D" w:rsidRDefault="00E81BE6" w:rsidP="00774F3D">
            <w:pPr>
              <w:spacing w:line="240" w:lineRule="auto"/>
              <w:rPr>
                <w:sz w:val="18"/>
              </w:rPr>
            </w:pPr>
          </w:p>
        </w:tc>
        <w:tc>
          <w:tcPr>
            <w:tcW w:w="997" w:type="dxa"/>
          </w:tcPr>
          <w:p w:rsidR="00E81BE6" w:rsidRPr="00774F3D" w:rsidRDefault="00E81BE6" w:rsidP="00774F3D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E81BE6" w:rsidRPr="00774F3D" w:rsidRDefault="00E81BE6" w:rsidP="00155726">
            <w:pPr>
              <w:spacing w:line="240" w:lineRule="auto"/>
              <w:rPr>
                <w:sz w:val="18"/>
              </w:rPr>
            </w:pPr>
          </w:p>
        </w:tc>
      </w:tr>
      <w:tr w:rsidR="0060020A" w:rsidRPr="00025FA2" w:rsidTr="00B75D3B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60020A" w:rsidRPr="00441B4F" w:rsidRDefault="0060020A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562" w:type="dxa"/>
            <w:shd w:val="clear" w:color="auto" w:fill="EEECE1" w:themeFill="background2"/>
          </w:tcPr>
          <w:p w:rsidR="0060020A" w:rsidRPr="00441B4F" w:rsidRDefault="0060020A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950" w:type="dxa"/>
            <w:gridSpan w:val="2"/>
            <w:shd w:val="clear" w:color="auto" w:fill="EEECE1" w:themeFill="background2"/>
          </w:tcPr>
          <w:p w:rsidR="0060020A" w:rsidRPr="00441B4F" w:rsidRDefault="0060020A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60020A" w:rsidRPr="00441B4F" w:rsidRDefault="0060020A" w:rsidP="00025FA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0020A" w:rsidRPr="00025FA2" w:rsidTr="00B75D3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0020A" w:rsidRPr="00441B4F" w:rsidRDefault="0060020A" w:rsidP="00025FA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60020A" w:rsidRPr="0060020A" w:rsidRDefault="0042692C" w:rsidP="006002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950" w:type="dxa"/>
            <w:gridSpan w:val="2"/>
          </w:tcPr>
          <w:p w:rsidR="0060020A" w:rsidRPr="0060020A" w:rsidRDefault="00FB09C9" w:rsidP="006002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768" w:type="dxa"/>
          </w:tcPr>
          <w:p w:rsidR="0042692C" w:rsidRPr="0060020A" w:rsidRDefault="008B4221" w:rsidP="008534F8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42692C" w:rsidRPr="00025FA2" w:rsidTr="00B75D3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2692C" w:rsidRPr="00441B4F" w:rsidRDefault="0042692C" w:rsidP="00025FA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42692C" w:rsidRPr="0060020A" w:rsidRDefault="0042692C" w:rsidP="004269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950" w:type="dxa"/>
            <w:gridSpan w:val="2"/>
          </w:tcPr>
          <w:p w:rsidR="0042692C" w:rsidRPr="0060020A" w:rsidRDefault="0042692C" w:rsidP="006002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42692C" w:rsidRPr="0060020A" w:rsidRDefault="008B4221" w:rsidP="00527CAF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7710D0" w:rsidRPr="00025FA2" w:rsidTr="00B75D3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710D0" w:rsidRPr="00441B4F" w:rsidRDefault="007710D0" w:rsidP="00025FA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7710D0" w:rsidRPr="00C3346D" w:rsidRDefault="001A26F0" w:rsidP="007710D0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950" w:type="dxa"/>
            <w:gridSpan w:val="2"/>
          </w:tcPr>
          <w:p w:rsidR="007710D0" w:rsidRPr="0060020A" w:rsidRDefault="007710D0" w:rsidP="007710D0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7710D0" w:rsidRPr="00D42DC7" w:rsidRDefault="00A9764B" w:rsidP="007710D0">
            <w:pPr>
              <w:spacing w:line="240" w:lineRule="auto"/>
              <w:rPr>
                <w:sz w:val="18"/>
              </w:rPr>
            </w:pPr>
            <w:r w:rsidRPr="00D42DC7">
              <w:rPr>
                <w:rFonts w:hint="eastAsia"/>
                <w:sz w:val="18"/>
              </w:rPr>
              <w:t>用户信息</w:t>
            </w:r>
            <w:r w:rsidR="00BC32B6">
              <w:rPr>
                <w:rFonts w:hint="eastAsia"/>
                <w:sz w:val="18"/>
              </w:rPr>
              <w:t>（参照</w:t>
            </w:r>
            <w:r w:rsidR="00A518E7">
              <w:rPr>
                <w:rFonts w:hint="eastAsia"/>
                <w:sz w:val="18"/>
              </w:rPr>
              <w:t>4.1</w:t>
            </w:r>
            <w:r w:rsidR="00BC32B6">
              <w:rPr>
                <w:rFonts w:hint="eastAsia"/>
                <w:sz w:val="18"/>
              </w:rPr>
              <w:t>用户对象的定义）</w:t>
            </w:r>
          </w:p>
        </w:tc>
      </w:tr>
      <w:tr w:rsidR="007710D0" w:rsidRPr="00025FA2" w:rsidTr="00B75D3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710D0" w:rsidRPr="00441B4F" w:rsidRDefault="007C6BDB" w:rsidP="00025FA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7710D0" w:rsidRPr="00D97872" w:rsidRDefault="007710D0" w:rsidP="00D97872">
            <w:pPr>
              <w:spacing w:line="240" w:lineRule="auto"/>
              <w:rPr>
                <w:sz w:val="18"/>
              </w:rPr>
            </w:pPr>
          </w:p>
        </w:tc>
      </w:tr>
      <w:tr w:rsidR="007710D0" w:rsidRPr="00025FA2" w:rsidTr="00B75D3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710D0" w:rsidRPr="00441B4F" w:rsidRDefault="007710D0" w:rsidP="00025FA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7710D0" w:rsidRDefault="007710D0" w:rsidP="00025FA2">
            <w:pPr>
              <w:spacing w:line="240" w:lineRule="auto"/>
              <w:rPr>
                <w:sz w:val="18"/>
              </w:rPr>
            </w:pPr>
          </w:p>
        </w:tc>
      </w:tr>
    </w:tbl>
    <w:p w:rsidR="00EB6A46" w:rsidRDefault="00EB6A46" w:rsidP="00EB6A46">
      <w:pPr>
        <w:pStyle w:val="2"/>
      </w:pPr>
      <w:bookmarkStart w:id="5" w:name="_Toc415844588"/>
      <w:r>
        <w:rPr>
          <w:rFonts w:hint="eastAsia"/>
        </w:rPr>
        <w:t>用户</w:t>
      </w:r>
      <w:r w:rsidR="00A77915">
        <w:rPr>
          <w:rFonts w:hint="eastAsia"/>
        </w:rPr>
        <w:t>退出</w:t>
      </w:r>
      <w:bookmarkEnd w:id="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2"/>
        <w:gridCol w:w="953"/>
        <w:gridCol w:w="997"/>
        <w:gridCol w:w="3768"/>
      </w:tblGrid>
      <w:tr w:rsidR="00EB6A46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EB6A46" w:rsidRPr="00025FA2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会员</w:t>
            </w:r>
            <w:r w:rsidR="00A77915">
              <w:rPr>
                <w:rFonts w:hint="eastAsia"/>
                <w:sz w:val="18"/>
              </w:rPr>
              <w:t>退出</w:t>
            </w:r>
            <w:r w:rsidR="00A77915">
              <w:rPr>
                <w:rFonts w:hint="eastAsia"/>
                <w:sz w:val="18"/>
              </w:rPr>
              <w:t>APP</w:t>
            </w:r>
            <w:r>
              <w:rPr>
                <w:rFonts w:hint="eastAsia"/>
                <w:sz w:val="18"/>
              </w:rPr>
              <w:t>接口</w:t>
            </w:r>
          </w:p>
        </w:tc>
      </w:tr>
      <w:tr w:rsidR="00EB6A46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EB6A46" w:rsidRPr="0060020A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EB6A46" w:rsidRPr="00025FA2" w:rsidTr="003D6A52">
        <w:tc>
          <w:tcPr>
            <w:tcW w:w="124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EB6A46" w:rsidRPr="00025FA2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/user/L</w:t>
            </w:r>
            <w:r w:rsidR="00A77915">
              <w:rPr>
                <w:rFonts w:hint="eastAsia"/>
                <w:sz w:val="18"/>
              </w:rPr>
              <w:t>ogout</w:t>
            </w:r>
          </w:p>
        </w:tc>
      </w:tr>
      <w:tr w:rsidR="00EB6A46" w:rsidRPr="00025FA2" w:rsidTr="003D6A52">
        <w:tc>
          <w:tcPr>
            <w:tcW w:w="124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EB6A46" w:rsidRPr="00025FA2" w:rsidRDefault="00EB6A46" w:rsidP="003D6A52">
            <w:pPr>
              <w:spacing w:line="240" w:lineRule="auto"/>
              <w:rPr>
                <w:sz w:val="18"/>
              </w:rPr>
            </w:pPr>
          </w:p>
        </w:tc>
      </w:tr>
      <w:tr w:rsidR="00EB6A46" w:rsidRPr="00025FA2" w:rsidTr="003D6A52">
        <w:tc>
          <w:tcPr>
            <w:tcW w:w="124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EB6A46" w:rsidRPr="00025FA2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EB6A46" w:rsidRPr="00025FA2" w:rsidTr="003D6A52">
        <w:tc>
          <w:tcPr>
            <w:tcW w:w="124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EB6A46" w:rsidRPr="00025FA2" w:rsidRDefault="00EB6A46" w:rsidP="003D6A52">
            <w:pPr>
              <w:spacing w:line="240" w:lineRule="auto"/>
              <w:rPr>
                <w:sz w:val="18"/>
              </w:rPr>
            </w:pPr>
          </w:p>
        </w:tc>
      </w:tr>
      <w:tr w:rsidR="00EB6A46" w:rsidRPr="00025FA2" w:rsidTr="003D6A52">
        <w:tc>
          <w:tcPr>
            <w:tcW w:w="1242" w:type="dxa"/>
            <w:vMerge w:val="restart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56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53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997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B6A46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EB6A46" w:rsidRPr="0060020A" w:rsidRDefault="00EB6A46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 w:rsidR="00900791">
              <w:rPr>
                <w:sz w:val="18"/>
                <w:szCs w:val="18"/>
              </w:rPr>
              <w:t>_</w:t>
            </w:r>
            <w:r w:rsidR="0090079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53" w:type="dxa"/>
            <w:vAlign w:val="center"/>
          </w:tcPr>
          <w:p w:rsidR="00EB6A46" w:rsidRPr="0060020A" w:rsidRDefault="00EB6A46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997" w:type="dxa"/>
            <w:vAlign w:val="center"/>
          </w:tcPr>
          <w:p w:rsidR="00EB6A46" w:rsidRPr="0060020A" w:rsidRDefault="00EB6A46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768" w:type="dxa"/>
            <w:vAlign w:val="center"/>
          </w:tcPr>
          <w:p w:rsidR="00EB6A46" w:rsidRPr="0060020A" w:rsidRDefault="00EB6A46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登录名</w:t>
            </w:r>
          </w:p>
        </w:tc>
      </w:tr>
      <w:tr w:rsidR="00EB6A46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EB6A46" w:rsidRPr="0060020A" w:rsidRDefault="00EB6A46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:rsidR="00EB6A46" w:rsidRPr="0060020A" w:rsidRDefault="00EB6A46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EB6A46" w:rsidRPr="0060020A" w:rsidRDefault="00EB6A46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68" w:type="dxa"/>
            <w:vAlign w:val="center"/>
          </w:tcPr>
          <w:p w:rsidR="00EB6A46" w:rsidRPr="0060020A" w:rsidRDefault="00EB6A46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B6A46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EB6A46" w:rsidRPr="00774F3D" w:rsidRDefault="00EB6A46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953" w:type="dxa"/>
          </w:tcPr>
          <w:p w:rsidR="00EB6A46" w:rsidRPr="00774F3D" w:rsidRDefault="00EB6A46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997" w:type="dxa"/>
          </w:tcPr>
          <w:p w:rsidR="00EB6A46" w:rsidRPr="00774F3D" w:rsidRDefault="00EB6A46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EB6A46" w:rsidRPr="00774F3D" w:rsidRDefault="00EB6A46" w:rsidP="003D6A52">
            <w:pPr>
              <w:spacing w:line="240" w:lineRule="auto"/>
              <w:rPr>
                <w:sz w:val="18"/>
              </w:rPr>
            </w:pPr>
          </w:p>
        </w:tc>
      </w:tr>
      <w:tr w:rsidR="00EB6A46" w:rsidRPr="00025FA2" w:rsidTr="003D6A5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56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950" w:type="dxa"/>
            <w:gridSpan w:val="2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B6A46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EB6A46" w:rsidRPr="0060020A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950" w:type="dxa"/>
            <w:gridSpan w:val="2"/>
          </w:tcPr>
          <w:p w:rsidR="00EB6A46" w:rsidRPr="0060020A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768" w:type="dxa"/>
          </w:tcPr>
          <w:p w:rsidR="00EB6A46" w:rsidRPr="0060020A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B6A46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EB6A46" w:rsidRPr="0060020A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950" w:type="dxa"/>
            <w:gridSpan w:val="2"/>
          </w:tcPr>
          <w:p w:rsidR="00EB6A46" w:rsidRPr="0060020A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EB6A46" w:rsidRPr="0060020A" w:rsidRDefault="00EB6A46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EB6A46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EB6A46" w:rsidRPr="00C3346D" w:rsidRDefault="00EB6A46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1950" w:type="dxa"/>
            <w:gridSpan w:val="2"/>
          </w:tcPr>
          <w:p w:rsidR="00EB6A46" w:rsidRPr="0060020A" w:rsidRDefault="00EB6A46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EB6A46" w:rsidRPr="00D42DC7" w:rsidRDefault="00EB6A46" w:rsidP="003D6A52">
            <w:pPr>
              <w:spacing w:line="240" w:lineRule="auto"/>
              <w:rPr>
                <w:sz w:val="18"/>
              </w:rPr>
            </w:pPr>
          </w:p>
        </w:tc>
      </w:tr>
      <w:tr w:rsidR="00EB6A46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EB6A46" w:rsidRPr="00D97872" w:rsidRDefault="00EB6A46" w:rsidP="003D6A52">
            <w:pPr>
              <w:spacing w:line="240" w:lineRule="auto"/>
              <w:rPr>
                <w:sz w:val="18"/>
              </w:rPr>
            </w:pPr>
          </w:p>
        </w:tc>
      </w:tr>
      <w:tr w:rsidR="00EB6A46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B6A46" w:rsidRPr="00441B4F" w:rsidRDefault="00EB6A46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EB6A46" w:rsidRDefault="00EB6A46" w:rsidP="003D6A52">
            <w:pPr>
              <w:spacing w:line="240" w:lineRule="auto"/>
              <w:rPr>
                <w:sz w:val="18"/>
              </w:rPr>
            </w:pPr>
          </w:p>
        </w:tc>
      </w:tr>
    </w:tbl>
    <w:p w:rsidR="002B656E" w:rsidRDefault="002B656E" w:rsidP="002B656E">
      <w:pPr>
        <w:pStyle w:val="2"/>
      </w:pPr>
      <w:bookmarkStart w:id="6" w:name="_Toc415844589"/>
      <w:r>
        <w:rPr>
          <w:rFonts w:hint="eastAsia"/>
        </w:rPr>
        <w:t>用户</w:t>
      </w:r>
      <w:r w:rsidR="000877E3">
        <w:rPr>
          <w:rFonts w:hint="eastAsia"/>
        </w:rPr>
        <w:t>注册</w:t>
      </w:r>
      <w:r>
        <w:rPr>
          <w:rFonts w:hint="eastAsia"/>
        </w:rPr>
        <w:t>-</w:t>
      </w:r>
      <w:r w:rsidR="00C75133">
        <w:rPr>
          <w:rFonts w:hint="eastAsia"/>
        </w:rPr>
        <w:t>获取验证码</w:t>
      </w:r>
      <w:bookmarkEnd w:id="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2"/>
        <w:gridCol w:w="953"/>
        <w:gridCol w:w="997"/>
        <w:gridCol w:w="3768"/>
      </w:tblGrid>
      <w:tr w:rsidR="002B656E" w:rsidRPr="00025FA2" w:rsidTr="005616B1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2B656E" w:rsidRPr="00025FA2" w:rsidRDefault="00D64145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验证码获取接口</w:t>
            </w:r>
          </w:p>
        </w:tc>
      </w:tr>
      <w:tr w:rsidR="002B656E" w:rsidRPr="00025FA2" w:rsidTr="005616B1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2B656E" w:rsidRPr="0060020A" w:rsidRDefault="002B656E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2B656E" w:rsidRPr="00025FA2" w:rsidTr="005616B1">
        <w:tc>
          <w:tcPr>
            <w:tcW w:w="124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2B656E" w:rsidRPr="00025FA2" w:rsidRDefault="00540C82" w:rsidP="00C45B8F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/user</w:t>
            </w:r>
            <w:r w:rsidR="005E635C">
              <w:rPr>
                <w:rFonts w:hint="eastAsia"/>
                <w:sz w:val="18"/>
              </w:rPr>
              <w:t>/</w:t>
            </w:r>
            <w:r w:rsidR="0039041E">
              <w:rPr>
                <w:rFonts w:hint="eastAsia"/>
                <w:sz w:val="18"/>
              </w:rPr>
              <w:t>register/</w:t>
            </w:r>
            <w:r w:rsidR="00126B09">
              <w:rPr>
                <w:rFonts w:hint="eastAsia"/>
                <w:sz w:val="18"/>
              </w:rPr>
              <w:t>aut</w:t>
            </w:r>
            <w:r w:rsidR="00D86389">
              <w:rPr>
                <w:rFonts w:hint="eastAsia"/>
                <w:sz w:val="18"/>
              </w:rPr>
              <w:t>h</w:t>
            </w:r>
            <w:r w:rsidR="00C45B8F">
              <w:rPr>
                <w:rFonts w:hint="eastAsia"/>
                <w:sz w:val="18"/>
              </w:rPr>
              <w:t>c</w:t>
            </w:r>
            <w:r w:rsidR="00E02427">
              <w:rPr>
                <w:rFonts w:hint="eastAsia"/>
                <w:sz w:val="18"/>
              </w:rPr>
              <w:t>ode</w:t>
            </w:r>
            <w:r w:rsidR="00EE2DB0">
              <w:rPr>
                <w:rFonts w:hint="eastAsia"/>
                <w:sz w:val="18"/>
              </w:rPr>
              <w:t>/Get</w:t>
            </w:r>
          </w:p>
        </w:tc>
      </w:tr>
      <w:tr w:rsidR="002B656E" w:rsidRPr="00025FA2" w:rsidTr="005616B1">
        <w:tc>
          <w:tcPr>
            <w:tcW w:w="124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2B656E" w:rsidRPr="00025FA2" w:rsidRDefault="002B656E" w:rsidP="005616B1">
            <w:pPr>
              <w:spacing w:line="240" w:lineRule="auto"/>
              <w:rPr>
                <w:sz w:val="18"/>
              </w:rPr>
            </w:pPr>
          </w:p>
        </w:tc>
      </w:tr>
      <w:tr w:rsidR="002B656E" w:rsidRPr="00025FA2" w:rsidTr="005616B1">
        <w:tc>
          <w:tcPr>
            <w:tcW w:w="124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2B656E" w:rsidRPr="00025FA2" w:rsidRDefault="0072139D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GET</w:t>
            </w:r>
          </w:p>
        </w:tc>
      </w:tr>
      <w:tr w:rsidR="002B656E" w:rsidRPr="00025FA2" w:rsidTr="005616B1">
        <w:tc>
          <w:tcPr>
            <w:tcW w:w="124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2B656E" w:rsidRPr="00025FA2" w:rsidRDefault="002B656E" w:rsidP="005616B1">
            <w:pPr>
              <w:spacing w:line="240" w:lineRule="auto"/>
              <w:rPr>
                <w:sz w:val="18"/>
              </w:rPr>
            </w:pPr>
          </w:p>
        </w:tc>
      </w:tr>
      <w:tr w:rsidR="002B656E" w:rsidRPr="00025FA2" w:rsidTr="005616B1">
        <w:tc>
          <w:tcPr>
            <w:tcW w:w="1242" w:type="dxa"/>
            <w:vMerge w:val="restart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56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53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997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2B656E" w:rsidRPr="00025FA2" w:rsidTr="005616B1">
        <w:tc>
          <w:tcPr>
            <w:tcW w:w="1242" w:type="dxa"/>
            <w:vMerge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2B656E" w:rsidRPr="0060020A" w:rsidRDefault="002B656E" w:rsidP="005616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mobile_no</w:t>
            </w:r>
          </w:p>
        </w:tc>
        <w:tc>
          <w:tcPr>
            <w:tcW w:w="953" w:type="dxa"/>
            <w:vAlign w:val="center"/>
          </w:tcPr>
          <w:p w:rsidR="002B656E" w:rsidRPr="0060020A" w:rsidRDefault="002B656E" w:rsidP="005616B1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997" w:type="dxa"/>
            <w:vAlign w:val="center"/>
          </w:tcPr>
          <w:p w:rsidR="002B656E" w:rsidRPr="0060020A" w:rsidRDefault="002B656E" w:rsidP="005616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768" w:type="dxa"/>
            <w:vAlign w:val="center"/>
          </w:tcPr>
          <w:p w:rsidR="002B656E" w:rsidRPr="0060020A" w:rsidRDefault="002B656E" w:rsidP="005616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</w:tr>
      <w:tr w:rsidR="002B656E" w:rsidRPr="00025FA2" w:rsidTr="005616B1">
        <w:tc>
          <w:tcPr>
            <w:tcW w:w="1242" w:type="dxa"/>
            <w:vMerge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2B656E" w:rsidRPr="0060020A" w:rsidRDefault="002B656E" w:rsidP="005616B1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53" w:type="dxa"/>
            <w:vAlign w:val="center"/>
          </w:tcPr>
          <w:p w:rsidR="002B656E" w:rsidRPr="0060020A" w:rsidRDefault="002B656E" w:rsidP="005616B1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97" w:type="dxa"/>
            <w:vAlign w:val="center"/>
          </w:tcPr>
          <w:p w:rsidR="002B656E" w:rsidRPr="0060020A" w:rsidRDefault="002B656E" w:rsidP="005616B1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768" w:type="dxa"/>
            <w:vAlign w:val="center"/>
          </w:tcPr>
          <w:p w:rsidR="002B656E" w:rsidRPr="0060020A" w:rsidRDefault="002B656E" w:rsidP="005616B1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B656E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2B656E" w:rsidRPr="00774F3D" w:rsidRDefault="002B656E" w:rsidP="005616B1">
            <w:pPr>
              <w:spacing w:line="240" w:lineRule="auto"/>
              <w:rPr>
                <w:sz w:val="18"/>
              </w:rPr>
            </w:pPr>
          </w:p>
        </w:tc>
        <w:tc>
          <w:tcPr>
            <w:tcW w:w="953" w:type="dxa"/>
          </w:tcPr>
          <w:p w:rsidR="002B656E" w:rsidRPr="00774F3D" w:rsidRDefault="002B656E" w:rsidP="005616B1">
            <w:pPr>
              <w:spacing w:line="240" w:lineRule="auto"/>
              <w:rPr>
                <w:sz w:val="18"/>
              </w:rPr>
            </w:pPr>
          </w:p>
        </w:tc>
        <w:tc>
          <w:tcPr>
            <w:tcW w:w="997" w:type="dxa"/>
          </w:tcPr>
          <w:p w:rsidR="002B656E" w:rsidRPr="00774F3D" w:rsidRDefault="002B656E" w:rsidP="005616B1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2B656E" w:rsidRPr="00774F3D" w:rsidRDefault="002B656E" w:rsidP="005616B1">
            <w:pPr>
              <w:spacing w:line="240" w:lineRule="auto"/>
              <w:rPr>
                <w:sz w:val="18"/>
              </w:rPr>
            </w:pPr>
          </w:p>
        </w:tc>
      </w:tr>
      <w:tr w:rsidR="002B656E" w:rsidRPr="00025FA2" w:rsidTr="005616B1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56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950" w:type="dxa"/>
            <w:gridSpan w:val="2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2512E5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512E5" w:rsidRPr="00441B4F" w:rsidRDefault="002512E5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2512E5" w:rsidRPr="0060020A" w:rsidRDefault="002512E5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950" w:type="dxa"/>
            <w:gridSpan w:val="2"/>
          </w:tcPr>
          <w:p w:rsidR="002512E5" w:rsidRPr="0060020A" w:rsidRDefault="002512E5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768" w:type="dxa"/>
          </w:tcPr>
          <w:p w:rsidR="002512E5" w:rsidRPr="0060020A" w:rsidRDefault="002512E5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2512E5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512E5" w:rsidRPr="00441B4F" w:rsidRDefault="002512E5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2512E5" w:rsidRPr="0060020A" w:rsidRDefault="002512E5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950" w:type="dxa"/>
            <w:gridSpan w:val="2"/>
          </w:tcPr>
          <w:p w:rsidR="002512E5" w:rsidRPr="0060020A" w:rsidRDefault="002512E5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2512E5" w:rsidRPr="0060020A" w:rsidRDefault="002512E5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AC4662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C4662" w:rsidRPr="00441B4F" w:rsidRDefault="00AC4662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AC4662" w:rsidRPr="00C3346D" w:rsidRDefault="00AC4662" w:rsidP="000B26DE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950" w:type="dxa"/>
            <w:gridSpan w:val="2"/>
          </w:tcPr>
          <w:p w:rsidR="00AC4662" w:rsidRPr="0060020A" w:rsidRDefault="00AC4662" w:rsidP="000B26DE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AC4662" w:rsidRPr="00D42DC7" w:rsidRDefault="00AC4662" w:rsidP="000B26DE">
            <w:pPr>
              <w:spacing w:line="240" w:lineRule="auto"/>
              <w:rPr>
                <w:sz w:val="18"/>
              </w:rPr>
            </w:pPr>
          </w:p>
        </w:tc>
      </w:tr>
      <w:tr w:rsidR="002B656E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2B656E" w:rsidRPr="00C3346D" w:rsidRDefault="00AA0EC8" w:rsidP="00AC4662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 w:rsidR="00AC4662">
              <w:rPr>
                <w:rFonts w:hint="eastAsia"/>
                <w:sz w:val="18"/>
              </w:rPr>
              <w:t>ode</w:t>
            </w:r>
          </w:p>
        </w:tc>
        <w:tc>
          <w:tcPr>
            <w:tcW w:w="1950" w:type="dxa"/>
            <w:gridSpan w:val="2"/>
          </w:tcPr>
          <w:p w:rsidR="002B656E" w:rsidRPr="0060020A" w:rsidRDefault="00AC4662" w:rsidP="005616B1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768" w:type="dxa"/>
          </w:tcPr>
          <w:p w:rsidR="002B656E" w:rsidRPr="00D42DC7" w:rsidRDefault="00AC4662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验证码</w:t>
            </w:r>
          </w:p>
        </w:tc>
      </w:tr>
      <w:tr w:rsidR="002B656E" w:rsidRPr="00025FA2" w:rsidTr="005616B1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2B656E" w:rsidRPr="00025FA2" w:rsidRDefault="002B656E" w:rsidP="005616B1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2B656E" w:rsidRPr="00025FA2" w:rsidTr="005616B1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B656E" w:rsidRPr="00441B4F" w:rsidRDefault="002B656E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2B656E" w:rsidRDefault="002B656E" w:rsidP="005616B1">
            <w:pPr>
              <w:spacing w:line="240" w:lineRule="auto"/>
              <w:rPr>
                <w:sz w:val="18"/>
              </w:rPr>
            </w:pPr>
          </w:p>
        </w:tc>
      </w:tr>
    </w:tbl>
    <w:p w:rsidR="00C55418" w:rsidRDefault="00C55418" w:rsidP="00C55418">
      <w:pPr>
        <w:pStyle w:val="2"/>
      </w:pPr>
      <w:bookmarkStart w:id="7" w:name="_Toc415844590"/>
      <w:r>
        <w:rPr>
          <w:rFonts w:hint="eastAsia"/>
        </w:rPr>
        <w:t>用户</w:t>
      </w:r>
      <w:r w:rsidR="003F42F6">
        <w:rPr>
          <w:rFonts w:hint="eastAsia"/>
        </w:rPr>
        <w:t>注册</w:t>
      </w:r>
      <w:r w:rsidR="00115F08">
        <w:rPr>
          <w:rFonts w:hint="eastAsia"/>
        </w:rPr>
        <w:t>-</w:t>
      </w:r>
      <w:r w:rsidR="006C0BE4">
        <w:rPr>
          <w:rFonts w:hint="eastAsia"/>
        </w:rPr>
        <w:t>账号</w:t>
      </w:r>
      <w:r w:rsidR="00115F08">
        <w:rPr>
          <w:rFonts w:hint="eastAsia"/>
        </w:rPr>
        <w:t>注册</w:t>
      </w:r>
      <w:bookmarkEnd w:id="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2"/>
        <w:gridCol w:w="953"/>
        <w:gridCol w:w="997"/>
        <w:gridCol w:w="3768"/>
      </w:tblGrid>
      <w:tr w:rsidR="00C55418" w:rsidRPr="00025FA2" w:rsidTr="005616B1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C55418" w:rsidRPr="00025FA2" w:rsidRDefault="003E2A48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用户账号注册</w:t>
            </w:r>
          </w:p>
        </w:tc>
      </w:tr>
      <w:tr w:rsidR="00C55418" w:rsidRPr="00025FA2" w:rsidTr="005616B1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C55418" w:rsidRPr="0060020A" w:rsidRDefault="00C55418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C55418" w:rsidRPr="00025FA2" w:rsidTr="005616B1">
        <w:tc>
          <w:tcPr>
            <w:tcW w:w="124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C55418" w:rsidRPr="00025FA2" w:rsidRDefault="00171D21" w:rsidP="0039041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C55418">
              <w:rPr>
                <w:rFonts w:hint="eastAsia"/>
                <w:sz w:val="18"/>
              </w:rPr>
              <w:t>/</w:t>
            </w:r>
            <w:r w:rsidR="00730EA8">
              <w:rPr>
                <w:rFonts w:hint="eastAsia"/>
                <w:sz w:val="18"/>
              </w:rPr>
              <w:t>user/</w:t>
            </w:r>
            <w:r w:rsidR="0039041E">
              <w:rPr>
                <w:rFonts w:hint="eastAsia"/>
                <w:sz w:val="18"/>
              </w:rPr>
              <w:t>register/</w:t>
            </w:r>
            <w:r w:rsidR="00B46B11">
              <w:rPr>
                <w:rFonts w:hint="eastAsia"/>
                <w:sz w:val="18"/>
              </w:rPr>
              <w:t>account/</w:t>
            </w:r>
            <w:r w:rsidR="0039041E">
              <w:rPr>
                <w:rFonts w:hint="eastAsia"/>
                <w:sz w:val="18"/>
              </w:rPr>
              <w:t>Insert</w:t>
            </w:r>
          </w:p>
        </w:tc>
      </w:tr>
      <w:tr w:rsidR="00C55418" w:rsidRPr="00025FA2" w:rsidTr="005616B1">
        <w:tc>
          <w:tcPr>
            <w:tcW w:w="124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C55418" w:rsidRPr="00025FA2" w:rsidRDefault="00C55418" w:rsidP="005616B1">
            <w:pPr>
              <w:spacing w:line="240" w:lineRule="auto"/>
              <w:rPr>
                <w:sz w:val="18"/>
              </w:rPr>
            </w:pPr>
          </w:p>
        </w:tc>
      </w:tr>
      <w:tr w:rsidR="00C55418" w:rsidRPr="00025FA2" w:rsidTr="005616B1">
        <w:tc>
          <w:tcPr>
            <w:tcW w:w="124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C55418" w:rsidRPr="00025FA2" w:rsidRDefault="00C55418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C55418" w:rsidRPr="00025FA2" w:rsidTr="005616B1">
        <w:tc>
          <w:tcPr>
            <w:tcW w:w="124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C55418" w:rsidRPr="00025FA2" w:rsidRDefault="00C55418" w:rsidP="005616B1">
            <w:pPr>
              <w:spacing w:line="240" w:lineRule="auto"/>
              <w:rPr>
                <w:sz w:val="18"/>
              </w:rPr>
            </w:pPr>
          </w:p>
        </w:tc>
      </w:tr>
      <w:tr w:rsidR="00C55418" w:rsidRPr="00025FA2" w:rsidTr="005616B1">
        <w:tc>
          <w:tcPr>
            <w:tcW w:w="1242" w:type="dxa"/>
            <w:vMerge w:val="restart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56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53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997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C55418" w:rsidRPr="00025FA2" w:rsidTr="005616B1">
        <w:tc>
          <w:tcPr>
            <w:tcW w:w="1242" w:type="dxa"/>
            <w:vMerge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C55418" w:rsidRPr="0060020A" w:rsidRDefault="004A3387" w:rsidP="005616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mobile_no</w:t>
            </w:r>
          </w:p>
        </w:tc>
        <w:tc>
          <w:tcPr>
            <w:tcW w:w="953" w:type="dxa"/>
            <w:vAlign w:val="center"/>
          </w:tcPr>
          <w:p w:rsidR="00C55418" w:rsidRPr="0060020A" w:rsidRDefault="00C55418" w:rsidP="00C80C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997" w:type="dxa"/>
            <w:vAlign w:val="center"/>
          </w:tcPr>
          <w:p w:rsidR="00C55418" w:rsidRPr="0060020A" w:rsidRDefault="00C55418" w:rsidP="005616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768" w:type="dxa"/>
            <w:vAlign w:val="center"/>
          </w:tcPr>
          <w:p w:rsidR="00C55418" w:rsidRPr="0060020A" w:rsidRDefault="00A1357C" w:rsidP="005616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手机号</w:t>
            </w:r>
          </w:p>
        </w:tc>
      </w:tr>
      <w:tr w:rsidR="00C55418" w:rsidRPr="00025FA2" w:rsidTr="005616B1">
        <w:tc>
          <w:tcPr>
            <w:tcW w:w="1242" w:type="dxa"/>
            <w:vMerge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C55418" w:rsidRPr="0060020A" w:rsidRDefault="006733A3" w:rsidP="005616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 w:rsidR="0071662A">
              <w:rPr>
                <w:rFonts w:hint="eastAsia"/>
                <w:sz w:val="18"/>
                <w:szCs w:val="18"/>
              </w:rPr>
              <w:t>ser_name</w:t>
            </w:r>
          </w:p>
        </w:tc>
        <w:tc>
          <w:tcPr>
            <w:tcW w:w="953" w:type="dxa"/>
            <w:vAlign w:val="center"/>
          </w:tcPr>
          <w:p w:rsidR="00C55418" w:rsidRPr="0060020A" w:rsidRDefault="00C55418" w:rsidP="00C80C5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997" w:type="dxa"/>
            <w:vAlign w:val="center"/>
          </w:tcPr>
          <w:p w:rsidR="00C55418" w:rsidRPr="0060020A" w:rsidRDefault="00C55418" w:rsidP="005616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768" w:type="dxa"/>
            <w:vAlign w:val="center"/>
          </w:tcPr>
          <w:p w:rsidR="00C55418" w:rsidRPr="0060020A" w:rsidRDefault="00127CB3" w:rsidP="005616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</w:tr>
      <w:tr w:rsidR="00C55418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C55418" w:rsidRPr="00774F3D" w:rsidRDefault="006733A3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 w:rsidR="0071662A">
              <w:rPr>
                <w:rFonts w:hint="eastAsia"/>
                <w:sz w:val="18"/>
              </w:rPr>
              <w:t>assword</w:t>
            </w:r>
          </w:p>
        </w:tc>
        <w:tc>
          <w:tcPr>
            <w:tcW w:w="953" w:type="dxa"/>
          </w:tcPr>
          <w:p w:rsidR="00C55418" w:rsidRPr="00774F3D" w:rsidRDefault="00127CB3" w:rsidP="00C80C55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</w:p>
        </w:tc>
        <w:tc>
          <w:tcPr>
            <w:tcW w:w="997" w:type="dxa"/>
          </w:tcPr>
          <w:p w:rsidR="00C55418" w:rsidRPr="00774F3D" w:rsidRDefault="00127CB3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C55418" w:rsidRPr="00774F3D" w:rsidRDefault="00127CB3" w:rsidP="005616B1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密码</w:t>
            </w:r>
          </w:p>
        </w:tc>
      </w:tr>
      <w:tr w:rsidR="00C55418" w:rsidRPr="00025FA2" w:rsidTr="005616B1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56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950" w:type="dxa"/>
            <w:gridSpan w:val="2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31A4D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31A4D" w:rsidRPr="00441B4F" w:rsidRDefault="00E31A4D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E31A4D" w:rsidRPr="0060020A" w:rsidRDefault="00E31A4D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950" w:type="dxa"/>
            <w:gridSpan w:val="2"/>
          </w:tcPr>
          <w:p w:rsidR="00E31A4D" w:rsidRPr="0060020A" w:rsidRDefault="00E31A4D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768" w:type="dxa"/>
          </w:tcPr>
          <w:p w:rsidR="00E31A4D" w:rsidRPr="0060020A" w:rsidRDefault="00E31A4D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31A4D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31A4D" w:rsidRPr="00441B4F" w:rsidRDefault="00E31A4D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E31A4D" w:rsidRPr="0060020A" w:rsidRDefault="00E31A4D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950" w:type="dxa"/>
            <w:gridSpan w:val="2"/>
          </w:tcPr>
          <w:p w:rsidR="00E31A4D" w:rsidRPr="0060020A" w:rsidRDefault="00E31A4D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E31A4D" w:rsidRPr="0060020A" w:rsidRDefault="00E31A4D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AF608A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F608A" w:rsidRPr="00441B4F" w:rsidRDefault="00AF608A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AF608A" w:rsidRPr="00C3346D" w:rsidRDefault="00AF608A" w:rsidP="000B26DE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950" w:type="dxa"/>
            <w:gridSpan w:val="2"/>
          </w:tcPr>
          <w:p w:rsidR="00AF608A" w:rsidRPr="0060020A" w:rsidRDefault="00AF608A" w:rsidP="000B26DE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AF608A" w:rsidRPr="00D42DC7" w:rsidRDefault="00AF608A" w:rsidP="000B26DE">
            <w:pPr>
              <w:spacing w:line="240" w:lineRule="auto"/>
              <w:rPr>
                <w:sz w:val="18"/>
              </w:rPr>
            </w:pPr>
          </w:p>
        </w:tc>
      </w:tr>
      <w:tr w:rsidR="00C55418" w:rsidRPr="00025FA2" w:rsidTr="005616B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C55418" w:rsidRPr="00C3346D" w:rsidRDefault="00577725" w:rsidP="00AF608A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 w:rsidR="00AF608A">
              <w:rPr>
                <w:rFonts w:hint="eastAsia"/>
                <w:sz w:val="18"/>
              </w:rPr>
              <w:t>ser_id</w:t>
            </w:r>
          </w:p>
        </w:tc>
        <w:tc>
          <w:tcPr>
            <w:tcW w:w="1950" w:type="dxa"/>
            <w:gridSpan w:val="2"/>
          </w:tcPr>
          <w:p w:rsidR="00C55418" w:rsidRPr="0060020A" w:rsidRDefault="00C55418" w:rsidP="005616B1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C55418" w:rsidRPr="00D42DC7" w:rsidRDefault="00E453E7" w:rsidP="005616B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用户账户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C55418" w:rsidRPr="00025FA2" w:rsidTr="005616B1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C55418" w:rsidRPr="00025FA2" w:rsidRDefault="00C55418" w:rsidP="00D94A39">
            <w:pPr>
              <w:tabs>
                <w:tab w:val="left" w:pos="765"/>
              </w:tabs>
              <w:spacing w:line="240" w:lineRule="auto"/>
              <w:rPr>
                <w:sz w:val="18"/>
              </w:rPr>
            </w:pPr>
          </w:p>
        </w:tc>
      </w:tr>
      <w:tr w:rsidR="00C55418" w:rsidRPr="00025FA2" w:rsidTr="005616B1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55418" w:rsidRPr="00441B4F" w:rsidRDefault="00C55418" w:rsidP="005616B1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C55418" w:rsidRDefault="00C55418" w:rsidP="005616B1">
            <w:pPr>
              <w:spacing w:line="240" w:lineRule="auto"/>
              <w:rPr>
                <w:sz w:val="18"/>
              </w:rPr>
            </w:pPr>
          </w:p>
        </w:tc>
      </w:tr>
    </w:tbl>
    <w:p w:rsidR="0016767F" w:rsidRDefault="0016767F" w:rsidP="0016767F">
      <w:pPr>
        <w:pStyle w:val="2"/>
      </w:pPr>
      <w:bookmarkStart w:id="8" w:name="_Toc415844591"/>
      <w:r>
        <w:rPr>
          <w:rFonts w:hint="eastAsia"/>
        </w:rPr>
        <w:t>用户注册</w:t>
      </w:r>
      <w:r>
        <w:rPr>
          <w:rFonts w:hint="eastAsia"/>
        </w:rPr>
        <w:t>-</w:t>
      </w:r>
      <w:r>
        <w:rPr>
          <w:rFonts w:hint="eastAsia"/>
        </w:rPr>
        <w:t>用户信息注册</w:t>
      </w:r>
      <w:bookmarkEnd w:id="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2"/>
        <w:gridCol w:w="953"/>
        <w:gridCol w:w="997"/>
        <w:gridCol w:w="3768"/>
      </w:tblGrid>
      <w:tr w:rsidR="0016767F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16767F" w:rsidRPr="00025FA2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注册用户基本信息，包括昵称，性别，头像以及旅行标签</w:t>
            </w:r>
          </w:p>
        </w:tc>
      </w:tr>
      <w:tr w:rsidR="0016767F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16767F" w:rsidRPr="0060020A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16767F" w:rsidRPr="00025FA2" w:rsidTr="005D23FB">
        <w:tc>
          <w:tcPr>
            <w:tcW w:w="124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16767F" w:rsidRPr="00025FA2" w:rsidRDefault="00171D21" w:rsidP="00171D2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0B1784">
              <w:rPr>
                <w:rFonts w:hint="eastAsia"/>
                <w:sz w:val="18"/>
              </w:rPr>
              <w:t>/user/</w:t>
            </w:r>
            <w:r>
              <w:rPr>
                <w:rFonts w:hint="eastAsia"/>
                <w:sz w:val="18"/>
              </w:rPr>
              <w:t>register/</w:t>
            </w:r>
            <w:r w:rsidR="000B1784">
              <w:rPr>
                <w:rFonts w:hint="eastAsia"/>
                <w:sz w:val="18"/>
              </w:rPr>
              <w:t>profile/</w:t>
            </w:r>
            <w:r>
              <w:rPr>
                <w:rFonts w:hint="eastAsia"/>
                <w:sz w:val="18"/>
              </w:rPr>
              <w:t>Insert</w:t>
            </w:r>
          </w:p>
        </w:tc>
      </w:tr>
      <w:tr w:rsidR="0016767F" w:rsidRPr="00025FA2" w:rsidTr="005D23FB">
        <w:tc>
          <w:tcPr>
            <w:tcW w:w="124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16767F" w:rsidRPr="00025FA2" w:rsidRDefault="0016767F" w:rsidP="005D23FB">
            <w:pPr>
              <w:spacing w:line="240" w:lineRule="auto"/>
              <w:rPr>
                <w:sz w:val="18"/>
              </w:rPr>
            </w:pPr>
          </w:p>
        </w:tc>
      </w:tr>
      <w:tr w:rsidR="0016767F" w:rsidRPr="00025FA2" w:rsidTr="005D23FB">
        <w:tc>
          <w:tcPr>
            <w:tcW w:w="124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16767F" w:rsidRPr="00025FA2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16767F" w:rsidRPr="00025FA2" w:rsidTr="005D23FB">
        <w:tc>
          <w:tcPr>
            <w:tcW w:w="124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16767F" w:rsidRPr="00025FA2" w:rsidRDefault="0016767F" w:rsidP="005D23FB">
            <w:pPr>
              <w:spacing w:line="240" w:lineRule="auto"/>
              <w:rPr>
                <w:sz w:val="18"/>
              </w:rPr>
            </w:pPr>
          </w:p>
        </w:tc>
      </w:tr>
      <w:tr w:rsidR="0016767F" w:rsidRPr="00025FA2" w:rsidTr="005D23FB">
        <w:tc>
          <w:tcPr>
            <w:tcW w:w="1242" w:type="dxa"/>
            <w:vMerge w:val="restart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56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53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997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6767F" w:rsidRPr="00025FA2" w:rsidTr="005D23FB">
        <w:tc>
          <w:tcPr>
            <w:tcW w:w="1242" w:type="dxa"/>
            <w:vMerge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16767F" w:rsidRPr="0060020A" w:rsidRDefault="0016767F" w:rsidP="005D23F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953" w:type="dxa"/>
            <w:vAlign w:val="center"/>
          </w:tcPr>
          <w:p w:rsidR="0016767F" w:rsidRPr="0060020A" w:rsidRDefault="0016767F" w:rsidP="005D23F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997" w:type="dxa"/>
            <w:vAlign w:val="center"/>
          </w:tcPr>
          <w:p w:rsidR="0016767F" w:rsidRPr="0060020A" w:rsidRDefault="0016767F" w:rsidP="005D23F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768" w:type="dxa"/>
            <w:vAlign w:val="center"/>
          </w:tcPr>
          <w:p w:rsidR="0016767F" w:rsidRPr="0060020A" w:rsidRDefault="0016767F" w:rsidP="005D23F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6767F" w:rsidRPr="00025FA2" w:rsidTr="005D23FB">
        <w:tc>
          <w:tcPr>
            <w:tcW w:w="1242" w:type="dxa"/>
            <w:vMerge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16767F" w:rsidRPr="0060020A" w:rsidRDefault="0016767F" w:rsidP="005D23F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nickname</w:t>
            </w:r>
          </w:p>
        </w:tc>
        <w:tc>
          <w:tcPr>
            <w:tcW w:w="953" w:type="dxa"/>
            <w:vAlign w:val="center"/>
          </w:tcPr>
          <w:p w:rsidR="0016767F" w:rsidRPr="0060020A" w:rsidRDefault="0016767F" w:rsidP="005D23FB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997" w:type="dxa"/>
            <w:vAlign w:val="center"/>
          </w:tcPr>
          <w:p w:rsidR="0016767F" w:rsidRPr="0060020A" w:rsidRDefault="0016767F" w:rsidP="005D23F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768" w:type="dxa"/>
            <w:vAlign w:val="center"/>
          </w:tcPr>
          <w:p w:rsidR="0016767F" w:rsidRPr="0060020A" w:rsidRDefault="0016767F" w:rsidP="005D23F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16767F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16767F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gender</w:t>
            </w:r>
          </w:p>
        </w:tc>
        <w:tc>
          <w:tcPr>
            <w:tcW w:w="953" w:type="dxa"/>
          </w:tcPr>
          <w:p w:rsidR="0016767F" w:rsidRDefault="0016767F" w:rsidP="005D23FB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</w:p>
        </w:tc>
        <w:tc>
          <w:tcPr>
            <w:tcW w:w="997" w:type="dxa"/>
          </w:tcPr>
          <w:p w:rsidR="0016767F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16767F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性别</w:t>
            </w:r>
            <w:r>
              <w:rPr>
                <w:rFonts w:hint="eastAsia"/>
                <w:sz w:val="18"/>
              </w:rPr>
              <w:t>。男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女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未知</w:t>
            </w:r>
          </w:p>
        </w:tc>
      </w:tr>
      <w:tr w:rsidR="0016767F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16767F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tag</w:t>
            </w:r>
            <w:r w:rsidR="00C73B4A">
              <w:rPr>
                <w:rFonts w:hint="eastAsia"/>
                <w:sz w:val="18"/>
              </w:rPr>
              <w:t>s</w:t>
            </w:r>
          </w:p>
        </w:tc>
        <w:tc>
          <w:tcPr>
            <w:tcW w:w="953" w:type="dxa"/>
          </w:tcPr>
          <w:p w:rsidR="0016767F" w:rsidRDefault="0016767F" w:rsidP="005D23FB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997" w:type="dxa"/>
          </w:tcPr>
          <w:p w:rsidR="0016767F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16767F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直接上传标签名称，多个标签之间采用竖线分割</w:t>
            </w:r>
          </w:p>
        </w:tc>
      </w:tr>
      <w:tr w:rsidR="0016767F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16767F" w:rsidRPr="00774F3D" w:rsidRDefault="00332F3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 w:rsidR="002208DF">
              <w:rPr>
                <w:rFonts w:hint="eastAsia"/>
                <w:sz w:val="18"/>
              </w:rPr>
              <w:t>mage_file</w:t>
            </w:r>
          </w:p>
        </w:tc>
        <w:tc>
          <w:tcPr>
            <w:tcW w:w="953" w:type="dxa"/>
          </w:tcPr>
          <w:p w:rsidR="0016767F" w:rsidRPr="00774F3D" w:rsidRDefault="0016767F" w:rsidP="005D23FB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</w:p>
        </w:tc>
        <w:tc>
          <w:tcPr>
            <w:tcW w:w="997" w:type="dxa"/>
          </w:tcPr>
          <w:p w:rsidR="0016767F" w:rsidRPr="00774F3D" w:rsidRDefault="004464E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file</w:t>
            </w:r>
          </w:p>
        </w:tc>
        <w:tc>
          <w:tcPr>
            <w:tcW w:w="3768" w:type="dxa"/>
          </w:tcPr>
          <w:p w:rsidR="0016767F" w:rsidRPr="00774F3D" w:rsidRDefault="0016767F" w:rsidP="005D23FB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附件</w:t>
            </w:r>
          </w:p>
        </w:tc>
      </w:tr>
      <w:tr w:rsidR="0016767F" w:rsidRPr="00025FA2" w:rsidTr="005D23FB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56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950" w:type="dxa"/>
            <w:gridSpan w:val="2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31A4D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31A4D" w:rsidRPr="00441B4F" w:rsidRDefault="00E31A4D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E31A4D" w:rsidRPr="0060020A" w:rsidRDefault="00E31A4D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950" w:type="dxa"/>
            <w:gridSpan w:val="2"/>
          </w:tcPr>
          <w:p w:rsidR="00E31A4D" w:rsidRPr="0060020A" w:rsidRDefault="00E31A4D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768" w:type="dxa"/>
          </w:tcPr>
          <w:p w:rsidR="00E31A4D" w:rsidRPr="0060020A" w:rsidRDefault="00E31A4D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31A4D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31A4D" w:rsidRPr="00441B4F" w:rsidRDefault="00E31A4D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E31A4D" w:rsidRPr="0060020A" w:rsidRDefault="00E31A4D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950" w:type="dxa"/>
            <w:gridSpan w:val="2"/>
          </w:tcPr>
          <w:p w:rsidR="00E31A4D" w:rsidRPr="0060020A" w:rsidRDefault="00E31A4D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E31A4D" w:rsidRPr="0060020A" w:rsidRDefault="00E31A4D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16767F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16767F" w:rsidRPr="00025FA2" w:rsidRDefault="0016767F" w:rsidP="005D23FB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16767F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6767F" w:rsidRPr="00441B4F" w:rsidRDefault="0016767F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16767F" w:rsidRDefault="0016767F" w:rsidP="005D23FB">
            <w:pPr>
              <w:spacing w:line="240" w:lineRule="auto"/>
              <w:rPr>
                <w:sz w:val="18"/>
              </w:rPr>
            </w:pPr>
          </w:p>
        </w:tc>
      </w:tr>
    </w:tbl>
    <w:p w:rsidR="006271FB" w:rsidRDefault="00063F28" w:rsidP="006271FB">
      <w:pPr>
        <w:pStyle w:val="2"/>
      </w:pPr>
      <w:bookmarkStart w:id="9" w:name="_Toc415844592"/>
      <w:r>
        <w:rPr>
          <w:rFonts w:hint="eastAsia"/>
        </w:rPr>
        <w:t>首页信息</w:t>
      </w:r>
      <w:r w:rsidR="00091E0B">
        <w:rPr>
          <w:rFonts w:hint="eastAsia"/>
        </w:rPr>
        <w:t>查询</w:t>
      </w:r>
      <w:bookmarkEnd w:id="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6271FB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6271FB" w:rsidRPr="00025FA2" w:rsidRDefault="00863A7D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首页信息查询</w:t>
            </w:r>
          </w:p>
        </w:tc>
      </w:tr>
      <w:tr w:rsidR="006271FB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6271FB" w:rsidRPr="0060020A" w:rsidRDefault="006271F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6271FB" w:rsidRPr="00025FA2" w:rsidTr="005D23FB">
        <w:tc>
          <w:tcPr>
            <w:tcW w:w="1242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6271FB" w:rsidRPr="00025FA2" w:rsidRDefault="00EB786C" w:rsidP="00863A7D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</w:t>
            </w:r>
            <w:r w:rsidR="00863A7D">
              <w:rPr>
                <w:rFonts w:hint="eastAsia"/>
                <w:sz w:val="18"/>
              </w:rPr>
              <w:t>home</w:t>
            </w:r>
            <w:r>
              <w:rPr>
                <w:rFonts w:hint="eastAsia"/>
                <w:sz w:val="18"/>
              </w:rPr>
              <w:t>/</w:t>
            </w:r>
            <w:r w:rsidR="00863A7D">
              <w:rPr>
                <w:rFonts w:hint="eastAsia"/>
                <w:sz w:val="18"/>
              </w:rPr>
              <w:t>List</w:t>
            </w:r>
          </w:p>
        </w:tc>
      </w:tr>
      <w:tr w:rsidR="006271FB" w:rsidRPr="00025FA2" w:rsidTr="005D23FB">
        <w:tc>
          <w:tcPr>
            <w:tcW w:w="1242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6271FB" w:rsidRPr="00025FA2" w:rsidRDefault="006271FB" w:rsidP="005D23FB">
            <w:pPr>
              <w:spacing w:line="240" w:lineRule="auto"/>
              <w:rPr>
                <w:sz w:val="18"/>
              </w:rPr>
            </w:pPr>
          </w:p>
        </w:tc>
      </w:tr>
      <w:tr w:rsidR="006271FB" w:rsidRPr="00025FA2" w:rsidTr="005D23FB">
        <w:tc>
          <w:tcPr>
            <w:tcW w:w="1242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6271FB" w:rsidRPr="00025FA2" w:rsidRDefault="006271F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6271FB" w:rsidRPr="00025FA2" w:rsidTr="005D23FB">
        <w:tc>
          <w:tcPr>
            <w:tcW w:w="1242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6271FB" w:rsidRPr="00025FA2" w:rsidRDefault="006271FB" w:rsidP="005D23FB">
            <w:pPr>
              <w:spacing w:line="240" w:lineRule="auto"/>
              <w:rPr>
                <w:sz w:val="18"/>
              </w:rPr>
            </w:pPr>
          </w:p>
        </w:tc>
      </w:tr>
      <w:tr w:rsidR="006271FB" w:rsidRPr="00025FA2" w:rsidTr="007F6E52">
        <w:tc>
          <w:tcPr>
            <w:tcW w:w="1242" w:type="dxa"/>
            <w:vMerge w:val="restart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07654" w:rsidRPr="00025FA2" w:rsidTr="007F6E52">
        <w:tc>
          <w:tcPr>
            <w:tcW w:w="1242" w:type="dxa"/>
            <w:vMerge/>
            <w:shd w:val="clear" w:color="auto" w:fill="EEECE1" w:themeFill="background2"/>
          </w:tcPr>
          <w:p w:rsidR="00607654" w:rsidRPr="00441B4F" w:rsidRDefault="00607654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07654" w:rsidRDefault="00607654" w:rsidP="006F7D73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07654" w:rsidRPr="0060020A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07654" w:rsidRPr="0060020A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607654" w:rsidRPr="0060020A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07654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607654" w:rsidRPr="00441B4F" w:rsidRDefault="00607654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07654" w:rsidRDefault="00607654" w:rsidP="006F7D73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07654" w:rsidRPr="0060020A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07654" w:rsidRPr="0060020A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607654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07654" w:rsidRPr="00025FA2" w:rsidTr="007F6E52">
        <w:tc>
          <w:tcPr>
            <w:tcW w:w="1242" w:type="dxa"/>
            <w:vMerge/>
            <w:shd w:val="clear" w:color="auto" w:fill="EEECE1" w:themeFill="background2"/>
          </w:tcPr>
          <w:p w:rsidR="00607654" w:rsidRPr="00441B4F" w:rsidRDefault="00607654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07654" w:rsidRPr="0060020A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607654" w:rsidRPr="0060020A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607654" w:rsidRPr="0060020A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607654" w:rsidRDefault="00607654" w:rsidP="00047A45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271FB" w:rsidRPr="00025FA2" w:rsidTr="007F6E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71FB" w:rsidRDefault="006271FB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6271FB" w:rsidRDefault="006271FB" w:rsidP="005D23FB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6271FB" w:rsidRDefault="006271FB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271FB" w:rsidRDefault="006271FB" w:rsidP="005D23FB">
            <w:pPr>
              <w:spacing w:line="240" w:lineRule="auto"/>
              <w:rPr>
                <w:sz w:val="18"/>
              </w:rPr>
            </w:pPr>
          </w:p>
        </w:tc>
      </w:tr>
      <w:tr w:rsidR="006271FB" w:rsidRPr="00025FA2" w:rsidTr="00E4540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03B79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03B79" w:rsidRPr="00441B4F" w:rsidRDefault="00603B79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03B79" w:rsidRPr="0060020A" w:rsidRDefault="00603B79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603B79" w:rsidRPr="0060020A" w:rsidRDefault="00603B79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603B79" w:rsidRPr="0060020A" w:rsidRDefault="00603B79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603B79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03B79" w:rsidRPr="00441B4F" w:rsidRDefault="00603B79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03B79" w:rsidRPr="0060020A" w:rsidRDefault="00603B79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603B79" w:rsidRPr="0060020A" w:rsidRDefault="00603B79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03B79" w:rsidRPr="0060020A" w:rsidRDefault="00603B79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6271FB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71FB" w:rsidRPr="00C3346D" w:rsidRDefault="006271FB" w:rsidP="005D23FB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6271FB" w:rsidRPr="0060020A" w:rsidRDefault="00152A4D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Map</w:t>
            </w:r>
          </w:p>
        </w:tc>
        <w:tc>
          <w:tcPr>
            <w:tcW w:w="3452" w:type="dxa"/>
          </w:tcPr>
          <w:p w:rsidR="006271FB" w:rsidRPr="00D42DC7" w:rsidRDefault="006271FB" w:rsidP="005D23FB">
            <w:pPr>
              <w:spacing w:line="240" w:lineRule="auto"/>
              <w:rPr>
                <w:sz w:val="18"/>
              </w:rPr>
            </w:pPr>
          </w:p>
        </w:tc>
      </w:tr>
      <w:tr w:rsidR="006271FB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71FB" w:rsidRPr="00441B4F" w:rsidRDefault="006271FB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71FB" w:rsidRPr="00C3346D" w:rsidRDefault="00EC3005" w:rsidP="00152A4D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l</w:t>
            </w:r>
            <w:r w:rsidR="00BF7C33">
              <w:rPr>
                <w:rFonts w:hint="eastAsia"/>
                <w:sz w:val="18"/>
              </w:rPr>
              <w:t>ives</w:t>
            </w:r>
          </w:p>
        </w:tc>
        <w:tc>
          <w:tcPr>
            <w:tcW w:w="1843" w:type="dxa"/>
            <w:gridSpan w:val="2"/>
          </w:tcPr>
          <w:p w:rsidR="006271FB" w:rsidRPr="0060020A" w:rsidRDefault="006271FB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271FB" w:rsidRPr="00D42DC7" w:rsidRDefault="00152A4D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直播行程列表，参加《直播对象》描述</w:t>
            </w:r>
          </w:p>
        </w:tc>
      </w:tr>
      <w:tr w:rsidR="00BF7C33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F7C33" w:rsidRPr="00441B4F" w:rsidRDefault="00BF7C33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F7C33" w:rsidRPr="00C3346D" w:rsidRDefault="00EC3005" w:rsidP="00152A4D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 w:rsidR="00BF7C33">
              <w:rPr>
                <w:rFonts w:hint="eastAsia"/>
                <w:sz w:val="18"/>
              </w:rPr>
              <w:t>longs</w:t>
            </w:r>
          </w:p>
        </w:tc>
        <w:tc>
          <w:tcPr>
            <w:tcW w:w="1843" w:type="dxa"/>
            <w:gridSpan w:val="2"/>
          </w:tcPr>
          <w:p w:rsidR="00BF7C33" w:rsidRPr="0060020A" w:rsidRDefault="00BF7C33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BF7C33" w:rsidRPr="00D42DC7" w:rsidRDefault="00152A4D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结伴信息列表，参见《结伴对象》描述</w:t>
            </w:r>
          </w:p>
        </w:tc>
      </w:tr>
      <w:tr w:rsidR="00BF7C33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F7C33" w:rsidRPr="00441B4F" w:rsidRDefault="00BF7C33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F7C33" w:rsidRPr="00C3346D" w:rsidRDefault="00EC3005" w:rsidP="00152A4D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="00BF7C33">
              <w:rPr>
                <w:rFonts w:hint="eastAsia"/>
                <w:sz w:val="18"/>
              </w:rPr>
              <w:t>ecommends</w:t>
            </w:r>
          </w:p>
        </w:tc>
        <w:tc>
          <w:tcPr>
            <w:tcW w:w="1843" w:type="dxa"/>
            <w:gridSpan w:val="2"/>
          </w:tcPr>
          <w:p w:rsidR="00BF7C33" w:rsidRPr="0060020A" w:rsidRDefault="00BF7C33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BF7C33" w:rsidRPr="00D42DC7" w:rsidRDefault="00152A4D" w:rsidP="005D23FB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推荐线路列表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参照</w:t>
            </w:r>
            <w:r>
              <w:rPr>
                <w:rFonts w:hint="eastAsia"/>
                <w:sz w:val="18"/>
              </w:rPr>
              <w:t>《线路对象》描述</w:t>
            </w:r>
          </w:p>
        </w:tc>
      </w:tr>
      <w:tr w:rsidR="00152A4D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52A4D" w:rsidRPr="00441B4F" w:rsidRDefault="00152A4D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52A4D" w:rsidRPr="00C3346D" w:rsidRDefault="00152A4D" w:rsidP="00152A4D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hots</w:t>
            </w:r>
          </w:p>
        </w:tc>
        <w:tc>
          <w:tcPr>
            <w:tcW w:w="1843" w:type="dxa"/>
            <w:gridSpan w:val="2"/>
          </w:tcPr>
          <w:p w:rsidR="00152A4D" w:rsidRPr="0060020A" w:rsidRDefault="00152A4D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52A4D" w:rsidRPr="00D42DC7" w:rsidRDefault="00152A4D" w:rsidP="005D23FB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热门线路列表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参照</w:t>
            </w:r>
            <w:r>
              <w:rPr>
                <w:rFonts w:hint="eastAsia"/>
                <w:sz w:val="18"/>
              </w:rPr>
              <w:t>《线路对象》描述</w:t>
            </w:r>
          </w:p>
        </w:tc>
      </w:tr>
      <w:tr w:rsidR="00152A4D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52A4D" w:rsidRPr="00441B4F" w:rsidRDefault="00152A4D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52A4D" w:rsidRPr="00C3346D" w:rsidRDefault="00152A4D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152A4D" w:rsidRPr="0060020A" w:rsidRDefault="00152A4D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52A4D" w:rsidRPr="00D42DC7" w:rsidRDefault="00152A4D" w:rsidP="005D23FB">
            <w:pPr>
              <w:spacing w:line="240" w:lineRule="auto"/>
              <w:rPr>
                <w:sz w:val="18"/>
              </w:rPr>
            </w:pPr>
          </w:p>
        </w:tc>
      </w:tr>
      <w:tr w:rsidR="00152A4D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52A4D" w:rsidRPr="00441B4F" w:rsidRDefault="00152A4D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52A4D" w:rsidRPr="00C3346D" w:rsidRDefault="00152A4D" w:rsidP="00152A4D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  <w:tc>
          <w:tcPr>
            <w:tcW w:w="1843" w:type="dxa"/>
            <w:gridSpan w:val="2"/>
          </w:tcPr>
          <w:p w:rsidR="00152A4D" w:rsidRPr="0060020A" w:rsidRDefault="00152A4D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52A4D" w:rsidRPr="00D42DC7" w:rsidRDefault="00152A4D" w:rsidP="005D23FB">
            <w:pPr>
              <w:spacing w:line="240" w:lineRule="auto"/>
              <w:rPr>
                <w:sz w:val="18"/>
              </w:rPr>
            </w:pPr>
          </w:p>
        </w:tc>
      </w:tr>
      <w:tr w:rsidR="00152A4D" w:rsidRPr="00025FA2" w:rsidTr="00E4540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52A4D" w:rsidRPr="00441B4F" w:rsidRDefault="00152A4D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52A4D" w:rsidRPr="00C3346D" w:rsidRDefault="00152A4D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152A4D" w:rsidRPr="0060020A" w:rsidRDefault="00152A4D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52A4D" w:rsidRPr="00D42DC7" w:rsidRDefault="00152A4D" w:rsidP="005D23FB">
            <w:pPr>
              <w:spacing w:line="240" w:lineRule="auto"/>
              <w:rPr>
                <w:sz w:val="18"/>
              </w:rPr>
            </w:pPr>
          </w:p>
        </w:tc>
      </w:tr>
      <w:tr w:rsidR="00152A4D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52A4D" w:rsidRPr="00441B4F" w:rsidRDefault="00152A4D" w:rsidP="005D23FB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152A4D" w:rsidRPr="00025FA2" w:rsidRDefault="00152A4D" w:rsidP="005D23FB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</w:p>
        </w:tc>
      </w:tr>
      <w:tr w:rsidR="00152A4D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52A4D" w:rsidRPr="00441B4F" w:rsidRDefault="00152A4D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152A4D" w:rsidRDefault="00152A4D" w:rsidP="005D23FB">
            <w:pPr>
              <w:spacing w:line="240" w:lineRule="auto"/>
              <w:rPr>
                <w:sz w:val="18"/>
              </w:rPr>
            </w:pPr>
          </w:p>
        </w:tc>
      </w:tr>
    </w:tbl>
    <w:p w:rsidR="008948FB" w:rsidRDefault="008B03D8" w:rsidP="008948FB">
      <w:pPr>
        <w:pStyle w:val="2"/>
      </w:pPr>
      <w:bookmarkStart w:id="10" w:name="_Toc415844593"/>
      <w:r>
        <w:rPr>
          <w:rFonts w:hint="eastAsia"/>
        </w:rPr>
        <w:t>行程信息</w:t>
      </w:r>
      <w:r w:rsidR="002163D5">
        <w:rPr>
          <w:rFonts w:hint="eastAsia"/>
        </w:rPr>
        <w:t>查询</w:t>
      </w:r>
      <w:bookmarkEnd w:id="1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8948FB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8948FB" w:rsidRPr="00025FA2" w:rsidRDefault="006F6F08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获取和用户相关的</w:t>
            </w:r>
            <w:r w:rsidR="00B05D14">
              <w:rPr>
                <w:rFonts w:hint="eastAsia"/>
                <w:sz w:val="18"/>
              </w:rPr>
              <w:t>行程信息</w:t>
            </w:r>
          </w:p>
        </w:tc>
      </w:tr>
      <w:tr w:rsidR="008948FB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8948FB" w:rsidRPr="0060020A" w:rsidRDefault="008948F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8948FB" w:rsidRPr="00025FA2" w:rsidTr="005D23FB">
        <w:tc>
          <w:tcPr>
            <w:tcW w:w="124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8948FB" w:rsidRPr="00025FA2" w:rsidRDefault="00E24983" w:rsidP="004302D3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612E67">
              <w:rPr>
                <w:rFonts w:hint="eastAsia"/>
                <w:sz w:val="18"/>
              </w:rPr>
              <w:t>Query</w:t>
            </w:r>
            <w:r w:rsidR="008948FB">
              <w:rPr>
                <w:rFonts w:hint="eastAsia"/>
                <w:sz w:val="18"/>
              </w:rPr>
              <w:t>/</w:t>
            </w:r>
            <w:r w:rsidR="00F543FD">
              <w:rPr>
                <w:rFonts w:hint="eastAsia"/>
                <w:sz w:val="18"/>
              </w:rPr>
              <w:t>route</w:t>
            </w:r>
            <w:r w:rsidR="00B56E4F">
              <w:rPr>
                <w:rFonts w:hint="eastAsia"/>
                <w:sz w:val="18"/>
              </w:rPr>
              <w:t>/</w:t>
            </w:r>
            <w:r w:rsidR="006164FC">
              <w:rPr>
                <w:rFonts w:hint="eastAsia"/>
                <w:sz w:val="18"/>
              </w:rPr>
              <w:t>own</w:t>
            </w:r>
            <w:r w:rsidR="008948FB">
              <w:rPr>
                <w:rFonts w:hint="eastAsia"/>
                <w:sz w:val="18"/>
              </w:rPr>
              <w:t>/</w:t>
            </w:r>
            <w:r w:rsidR="000A1835">
              <w:rPr>
                <w:rFonts w:hint="eastAsia"/>
                <w:sz w:val="18"/>
              </w:rPr>
              <w:t>List</w:t>
            </w:r>
          </w:p>
        </w:tc>
      </w:tr>
      <w:tr w:rsidR="008948FB" w:rsidRPr="00025FA2" w:rsidTr="005D23FB">
        <w:tc>
          <w:tcPr>
            <w:tcW w:w="124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8948FB" w:rsidRPr="00025FA2" w:rsidRDefault="008948FB" w:rsidP="005D23FB">
            <w:pPr>
              <w:spacing w:line="240" w:lineRule="auto"/>
              <w:rPr>
                <w:sz w:val="18"/>
              </w:rPr>
            </w:pPr>
          </w:p>
        </w:tc>
      </w:tr>
      <w:tr w:rsidR="008948FB" w:rsidRPr="00025FA2" w:rsidTr="005D23FB">
        <w:tc>
          <w:tcPr>
            <w:tcW w:w="124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8948FB" w:rsidRPr="00025FA2" w:rsidRDefault="008948F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8948FB" w:rsidRPr="00025FA2" w:rsidTr="005D23FB">
        <w:tc>
          <w:tcPr>
            <w:tcW w:w="124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8948FB" w:rsidRPr="00025FA2" w:rsidRDefault="008948FB" w:rsidP="005D23FB">
            <w:pPr>
              <w:spacing w:line="240" w:lineRule="auto"/>
              <w:rPr>
                <w:sz w:val="18"/>
              </w:rPr>
            </w:pPr>
          </w:p>
        </w:tc>
      </w:tr>
      <w:tr w:rsidR="008948FB" w:rsidRPr="00025FA2" w:rsidTr="005D23FB">
        <w:tc>
          <w:tcPr>
            <w:tcW w:w="1242" w:type="dxa"/>
            <w:vMerge w:val="restart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590457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590457" w:rsidRPr="00441B4F" w:rsidRDefault="00590457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90457" w:rsidRDefault="00590457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90457" w:rsidRPr="0060020A" w:rsidRDefault="00590457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90457" w:rsidRPr="0060020A" w:rsidRDefault="00590457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590457" w:rsidRDefault="00590457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83A6B" w:rsidRPr="00025FA2" w:rsidTr="00047A45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83A6B" w:rsidRPr="00441B4F" w:rsidRDefault="00C83A6B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83A6B" w:rsidRPr="0060020A" w:rsidRDefault="00C83A6B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83A6B" w:rsidRPr="0060020A" w:rsidRDefault="00C83A6B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C83A6B" w:rsidRPr="0060020A" w:rsidRDefault="00C83A6B" w:rsidP="00047A45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C83A6B" w:rsidRPr="0060020A" w:rsidRDefault="00C83A6B" w:rsidP="00047A45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948FB" w:rsidRPr="00025FA2" w:rsidTr="005D23FB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0B26DE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B26DE" w:rsidRPr="00441B4F" w:rsidRDefault="000B26DE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B26DE" w:rsidRPr="0060020A" w:rsidRDefault="000B26DE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0B26DE" w:rsidRPr="0060020A" w:rsidRDefault="000B26DE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0B26DE" w:rsidRPr="0060020A" w:rsidRDefault="000B26DE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0B26DE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B26DE" w:rsidRPr="00441B4F" w:rsidRDefault="000B26DE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B26DE" w:rsidRPr="0060020A" w:rsidRDefault="000B26DE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0B26DE" w:rsidRPr="0060020A" w:rsidRDefault="000B26DE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0B26DE" w:rsidRPr="0060020A" w:rsidRDefault="000B26DE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8948FB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948FB" w:rsidRPr="00C3346D" w:rsidRDefault="008948FB" w:rsidP="005D23FB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8948FB" w:rsidRPr="0060020A" w:rsidRDefault="00A17705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</w:tcPr>
          <w:p w:rsidR="008948FB" w:rsidRPr="00D42DC7" w:rsidRDefault="00515CE6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用户行程</w:t>
            </w:r>
            <w:r w:rsidR="008948FB">
              <w:rPr>
                <w:sz w:val="18"/>
              </w:rPr>
              <w:t>列表</w:t>
            </w:r>
            <w:r w:rsidR="007469BB">
              <w:rPr>
                <w:rFonts w:hint="eastAsia"/>
                <w:sz w:val="18"/>
              </w:rPr>
              <w:t>,</w:t>
            </w:r>
            <w:r w:rsidR="007469BB">
              <w:rPr>
                <w:rFonts w:hint="eastAsia"/>
                <w:sz w:val="18"/>
              </w:rPr>
              <w:t>参照《行程对象》定义</w:t>
            </w:r>
          </w:p>
        </w:tc>
      </w:tr>
      <w:tr w:rsidR="00A17705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17705" w:rsidRPr="00441B4F" w:rsidRDefault="00A17705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17705" w:rsidRPr="00C3346D" w:rsidRDefault="00636AB6" w:rsidP="00636AB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rFonts w:hint="eastAsia"/>
                <w:sz w:val="18"/>
              </w:rPr>
              <w:t>oute_id</w:t>
            </w:r>
          </w:p>
        </w:tc>
        <w:tc>
          <w:tcPr>
            <w:tcW w:w="1843" w:type="dxa"/>
            <w:gridSpan w:val="2"/>
          </w:tcPr>
          <w:p w:rsidR="00A17705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17705" w:rsidRDefault="00A17705" w:rsidP="005D23FB">
            <w:pPr>
              <w:spacing w:line="240" w:lineRule="auto"/>
              <w:rPr>
                <w:sz w:val="18"/>
              </w:rPr>
            </w:pPr>
          </w:p>
        </w:tc>
      </w:tr>
      <w:tr w:rsidR="00A17705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17705" w:rsidRPr="00441B4F" w:rsidRDefault="00A17705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17705" w:rsidRPr="00C3346D" w:rsidRDefault="00636AB6" w:rsidP="00636AB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ame</w:t>
            </w:r>
          </w:p>
        </w:tc>
        <w:tc>
          <w:tcPr>
            <w:tcW w:w="1843" w:type="dxa"/>
            <w:gridSpan w:val="2"/>
          </w:tcPr>
          <w:p w:rsidR="00A17705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17705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行程名称</w:t>
            </w:r>
          </w:p>
        </w:tc>
      </w:tr>
      <w:tr w:rsidR="00A17705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17705" w:rsidRPr="00441B4F" w:rsidRDefault="00A17705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17705" w:rsidRPr="00C3346D" w:rsidRDefault="00636AB6" w:rsidP="00636AB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tart_date</w:t>
            </w:r>
          </w:p>
        </w:tc>
        <w:tc>
          <w:tcPr>
            <w:tcW w:w="1843" w:type="dxa"/>
            <w:gridSpan w:val="2"/>
          </w:tcPr>
          <w:p w:rsidR="00A17705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3452" w:type="dxa"/>
          </w:tcPr>
          <w:p w:rsidR="00A17705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出发日期</w:t>
            </w:r>
          </w:p>
        </w:tc>
      </w:tr>
      <w:tr w:rsidR="00636AB6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6AB6" w:rsidRPr="00441B4F" w:rsidRDefault="00636AB6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6AB6" w:rsidRPr="00C3346D" w:rsidRDefault="00636AB6" w:rsidP="00636AB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eriod</w:t>
            </w:r>
          </w:p>
        </w:tc>
        <w:tc>
          <w:tcPr>
            <w:tcW w:w="1843" w:type="dxa"/>
            <w:gridSpan w:val="2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日程天数</w:t>
            </w:r>
          </w:p>
        </w:tc>
      </w:tr>
      <w:tr w:rsidR="00636AB6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6AB6" w:rsidRPr="00441B4F" w:rsidRDefault="00636AB6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6AB6" w:rsidRPr="00C3346D" w:rsidRDefault="00636AB6" w:rsidP="00636AB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places</w:t>
            </w:r>
          </w:p>
        </w:tc>
        <w:tc>
          <w:tcPr>
            <w:tcW w:w="1843" w:type="dxa"/>
            <w:gridSpan w:val="2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Strig</w:t>
            </w:r>
          </w:p>
        </w:tc>
        <w:tc>
          <w:tcPr>
            <w:tcW w:w="3452" w:type="dxa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目的地</w:t>
            </w:r>
          </w:p>
        </w:tc>
      </w:tr>
      <w:tr w:rsidR="00343135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43135" w:rsidRPr="00441B4F" w:rsidRDefault="00343135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43135" w:rsidRDefault="00343135" w:rsidP="00636AB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ines</w:t>
            </w:r>
          </w:p>
        </w:tc>
        <w:tc>
          <w:tcPr>
            <w:tcW w:w="1843" w:type="dxa"/>
            <w:gridSpan w:val="2"/>
          </w:tcPr>
          <w:p w:rsidR="00343135" w:rsidRDefault="00343135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343135" w:rsidRDefault="00343135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行程线路</w:t>
            </w:r>
          </w:p>
        </w:tc>
      </w:tr>
      <w:tr w:rsidR="00636AB6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6AB6" w:rsidRPr="00441B4F" w:rsidRDefault="00636AB6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6AB6" w:rsidRDefault="00636AB6" w:rsidP="00636AB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W</w:t>
            </w:r>
            <w:r>
              <w:rPr>
                <w:rFonts w:hint="eastAsia"/>
                <w:sz w:val="18"/>
              </w:rPr>
              <w:t>ords</w:t>
            </w:r>
          </w:p>
        </w:tc>
        <w:tc>
          <w:tcPr>
            <w:tcW w:w="1843" w:type="dxa"/>
            <w:gridSpan w:val="2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封面留言</w:t>
            </w:r>
          </w:p>
        </w:tc>
      </w:tr>
      <w:tr w:rsidR="00636AB6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6AB6" w:rsidRPr="00441B4F" w:rsidRDefault="00636AB6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6AB6" w:rsidRDefault="00636AB6" w:rsidP="00636AB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mage_url</w:t>
            </w:r>
          </w:p>
        </w:tc>
        <w:tc>
          <w:tcPr>
            <w:tcW w:w="1843" w:type="dxa"/>
            <w:gridSpan w:val="2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封面图片</w:t>
            </w:r>
          </w:p>
        </w:tc>
      </w:tr>
      <w:tr w:rsidR="00636AB6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6AB6" w:rsidRPr="00441B4F" w:rsidRDefault="00636AB6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6AB6" w:rsidRDefault="00636AB6" w:rsidP="00636AB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tatus</w:t>
            </w:r>
          </w:p>
        </w:tc>
        <w:tc>
          <w:tcPr>
            <w:tcW w:w="1843" w:type="dxa"/>
            <w:gridSpan w:val="2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状态（未启动、进行中、结束）</w:t>
            </w:r>
          </w:p>
        </w:tc>
      </w:tr>
      <w:tr w:rsidR="00636AB6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6AB6" w:rsidRPr="00441B4F" w:rsidRDefault="00636AB6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6AB6" w:rsidRPr="00C3346D" w:rsidRDefault="00E716B5" w:rsidP="00E716B5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ive_involved</w:t>
            </w:r>
          </w:p>
        </w:tc>
        <w:tc>
          <w:tcPr>
            <w:tcW w:w="1843" w:type="dxa"/>
            <w:gridSpan w:val="2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636AB6" w:rsidRDefault="008D7ECB" w:rsidP="005D23F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参与直播人数</w:t>
            </w:r>
          </w:p>
        </w:tc>
      </w:tr>
      <w:tr w:rsidR="00DF610A" w:rsidRPr="00025FA2" w:rsidTr="005D23FB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F610A" w:rsidRPr="00441B4F" w:rsidRDefault="00DF610A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DF610A" w:rsidRPr="00C3346D" w:rsidRDefault="00DF610A" w:rsidP="001F57F7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DF610A" w:rsidRPr="0060020A" w:rsidRDefault="00DF610A" w:rsidP="005D23FB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DF610A" w:rsidRPr="00D42DC7" w:rsidRDefault="00DF610A" w:rsidP="005D23FB">
            <w:pPr>
              <w:spacing w:line="240" w:lineRule="auto"/>
              <w:rPr>
                <w:sz w:val="18"/>
              </w:rPr>
            </w:pPr>
          </w:p>
        </w:tc>
      </w:tr>
      <w:tr w:rsidR="008948FB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8948FB" w:rsidRPr="00025FA2" w:rsidRDefault="008948FB" w:rsidP="005D23FB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8948FB" w:rsidRPr="00025FA2" w:rsidTr="005D23FB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948FB" w:rsidRPr="00441B4F" w:rsidRDefault="008948FB" w:rsidP="005D23FB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8948FB" w:rsidRDefault="008948FB" w:rsidP="005D23FB">
            <w:pPr>
              <w:spacing w:line="240" w:lineRule="auto"/>
              <w:rPr>
                <w:sz w:val="18"/>
              </w:rPr>
            </w:pPr>
          </w:p>
        </w:tc>
      </w:tr>
    </w:tbl>
    <w:p w:rsidR="003820ED" w:rsidRDefault="003820ED" w:rsidP="003820ED">
      <w:pPr>
        <w:pStyle w:val="2"/>
      </w:pPr>
      <w:bookmarkStart w:id="11" w:name="_Toc415844594"/>
      <w:r>
        <w:rPr>
          <w:rFonts w:hint="eastAsia"/>
        </w:rPr>
        <w:lastRenderedPageBreak/>
        <w:t>行程</w:t>
      </w:r>
      <w:r w:rsidR="00612676">
        <w:rPr>
          <w:rFonts w:hint="eastAsia"/>
        </w:rPr>
        <w:t>封面</w:t>
      </w:r>
      <w:r w:rsidR="00EE05AF">
        <w:rPr>
          <w:rFonts w:hint="eastAsia"/>
        </w:rPr>
        <w:t>设置</w:t>
      </w:r>
      <w:bookmarkEnd w:id="1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3820ED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3820ED" w:rsidRPr="00025FA2" w:rsidRDefault="00612676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保存用户行程封面个性化设置</w:t>
            </w:r>
          </w:p>
        </w:tc>
      </w:tr>
      <w:tr w:rsidR="003820ED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3820ED" w:rsidRPr="0060020A" w:rsidRDefault="003820E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3820ED" w:rsidRPr="00025FA2" w:rsidTr="00253374">
        <w:tc>
          <w:tcPr>
            <w:tcW w:w="124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3820ED" w:rsidRPr="00025FA2" w:rsidRDefault="003820E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/Query/route/</w:t>
            </w:r>
            <w:r w:rsidR="00EE6A30">
              <w:rPr>
                <w:rFonts w:hint="eastAsia"/>
                <w:sz w:val="18"/>
              </w:rPr>
              <w:t>covert</w:t>
            </w:r>
            <w:r>
              <w:rPr>
                <w:rFonts w:hint="eastAsia"/>
                <w:sz w:val="18"/>
              </w:rPr>
              <w:t>/</w:t>
            </w:r>
            <w:r w:rsidR="00EE6A30">
              <w:rPr>
                <w:rFonts w:hint="eastAsia"/>
                <w:sz w:val="18"/>
              </w:rPr>
              <w:t>save</w:t>
            </w:r>
          </w:p>
        </w:tc>
      </w:tr>
      <w:tr w:rsidR="003820ED" w:rsidRPr="00025FA2" w:rsidTr="00253374">
        <w:tc>
          <w:tcPr>
            <w:tcW w:w="124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3820ED" w:rsidRPr="00025FA2" w:rsidRDefault="003820ED" w:rsidP="00253374">
            <w:pPr>
              <w:spacing w:line="240" w:lineRule="auto"/>
              <w:rPr>
                <w:sz w:val="18"/>
              </w:rPr>
            </w:pPr>
          </w:p>
        </w:tc>
      </w:tr>
      <w:tr w:rsidR="003820ED" w:rsidRPr="00025FA2" w:rsidTr="00253374">
        <w:tc>
          <w:tcPr>
            <w:tcW w:w="124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3820ED" w:rsidRPr="00025FA2" w:rsidRDefault="003820E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3820ED" w:rsidRPr="00025FA2" w:rsidTr="00253374">
        <w:tc>
          <w:tcPr>
            <w:tcW w:w="124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3820ED" w:rsidRPr="00025FA2" w:rsidRDefault="003820ED" w:rsidP="00253374">
            <w:pPr>
              <w:spacing w:line="240" w:lineRule="auto"/>
              <w:rPr>
                <w:sz w:val="18"/>
              </w:rPr>
            </w:pPr>
          </w:p>
        </w:tc>
      </w:tr>
      <w:tr w:rsidR="003820ED" w:rsidRPr="00025FA2" w:rsidTr="00253374">
        <w:tc>
          <w:tcPr>
            <w:tcW w:w="1242" w:type="dxa"/>
            <w:vMerge w:val="restart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3820ED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20ED" w:rsidRDefault="00B96A3F" w:rsidP="00B96A3F">
            <w:pPr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3820ED" w:rsidRPr="0060020A" w:rsidRDefault="00AA7EF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820ED" w:rsidRPr="0060020A" w:rsidRDefault="00AA7EF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820ED" w:rsidRDefault="00AA7EF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96A3F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B96A3F" w:rsidRPr="00441B4F" w:rsidRDefault="00B96A3F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96A3F" w:rsidRDefault="00B96A3F" w:rsidP="00B96A3F">
            <w:pPr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ords</w:t>
            </w:r>
          </w:p>
        </w:tc>
        <w:tc>
          <w:tcPr>
            <w:tcW w:w="992" w:type="dxa"/>
            <w:vAlign w:val="center"/>
          </w:tcPr>
          <w:p w:rsidR="00B96A3F" w:rsidRPr="0060020A" w:rsidRDefault="00AA7EF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B96A3F" w:rsidRPr="0060020A" w:rsidRDefault="00AA7EF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96A3F" w:rsidRDefault="00AA7EF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封面留言</w:t>
            </w:r>
          </w:p>
        </w:tc>
      </w:tr>
      <w:tr w:rsidR="00B96A3F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B96A3F" w:rsidRPr="00441B4F" w:rsidRDefault="00B96A3F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96A3F" w:rsidRDefault="006A0FEF" w:rsidP="00B96A3F">
            <w:pPr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992" w:type="dxa"/>
            <w:vAlign w:val="center"/>
          </w:tcPr>
          <w:p w:rsidR="00B96A3F" w:rsidRPr="0060020A" w:rsidRDefault="00AA7EF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B96A3F" w:rsidRPr="0060020A" w:rsidRDefault="00AA7EF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3452" w:type="dxa"/>
            <w:vAlign w:val="center"/>
          </w:tcPr>
          <w:p w:rsidR="00B96A3F" w:rsidRDefault="00AA7EF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封面图片</w:t>
            </w:r>
          </w:p>
        </w:tc>
      </w:tr>
      <w:tr w:rsidR="00B96A3F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B96A3F" w:rsidRPr="00441B4F" w:rsidRDefault="00B96A3F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96A3F" w:rsidRDefault="00B96A3F" w:rsidP="00B96A3F">
            <w:pP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96A3F" w:rsidRPr="0060020A" w:rsidRDefault="00B96A3F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B96A3F" w:rsidRPr="0060020A" w:rsidRDefault="00B96A3F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B96A3F" w:rsidRDefault="00B96A3F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820ED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820ED" w:rsidRPr="0060020A" w:rsidRDefault="003820ED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3820ED" w:rsidRPr="0060020A" w:rsidRDefault="003820ED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3820ED" w:rsidRPr="0060020A" w:rsidRDefault="003820ED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3820ED" w:rsidRPr="0060020A" w:rsidRDefault="003820ED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820ED" w:rsidRPr="00025FA2" w:rsidTr="00253374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3820ED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20ED" w:rsidRPr="0060020A" w:rsidRDefault="003820E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3820ED" w:rsidRPr="0060020A" w:rsidRDefault="003820E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3820ED" w:rsidRPr="0060020A" w:rsidRDefault="003820E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3820ED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20ED" w:rsidRPr="0060020A" w:rsidRDefault="003820E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3820ED" w:rsidRPr="0060020A" w:rsidRDefault="003820E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3820ED" w:rsidRPr="0060020A" w:rsidRDefault="003820E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3820ED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20ED" w:rsidRPr="00C3346D" w:rsidRDefault="003820ED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3820ED" w:rsidRPr="0060020A" w:rsidRDefault="003820ED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3820ED" w:rsidRPr="00D42DC7" w:rsidRDefault="003820ED" w:rsidP="00253374">
            <w:pPr>
              <w:spacing w:line="240" w:lineRule="auto"/>
              <w:rPr>
                <w:sz w:val="18"/>
              </w:rPr>
            </w:pPr>
          </w:p>
        </w:tc>
      </w:tr>
      <w:tr w:rsidR="003820ED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20ED" w:rsidRPr="00C3346D" w:rsidRDefault="003820ED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3820ED" w:rsidRPr="0060020A" w:rsidRDefault="003820ED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3820ED" w:rsidRPr="00D42DC7" w:rsidRDefault="003820ED" w:rsidP="00253374">
            <w:pPr>
              <w:spacing w:line="240" w:lineRule="auto"/>
              <w:rPr>
                <w:sz w:val="18"/>
              </w:rPr>
            </w:pPr>
          </w:p>
        </w:tc>
      </w:tr>
      <w:tr w:rsidR="003820ED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3820ED" w:rsidRPr="00025FA2" w:rsidRDefault="003820ED" w:rsidP="00253374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3820ED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820ED" w:rsidRPr="00441B4F" w:rsidRDefault="003820ED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3820ED" w:rsidRDefault="003820ED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E83235" w:rsidRDefault="00E83235" w:rsidP="00E83235">
      <w:pPr>
        <w:pStyle w:val="2"/>
      </w:pPr>
      <w:bookmarkStart w:id="12" w:name="_Toc415844595"/>
      <w:r>
        <w:rPr>
          <w:rFonts w:hint="eastAsia"/>
        </w:rPr>
        <w:t>用户行程设置</w:t>
      </w:r>
      <w:bookmarkEnd w:id="1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E83235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E83235" w:rsidRPr="00025FA2" w:rsidRDefault="00E83235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用户行程规划时设置行程基本信息</w:t>
            </w:r>
          </w:p>
        </w:tc>
      </w:tr>
      <w:tr w:rsidR="00E83235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E83235" w:rsidRPr="0060020A" w:rsidRDefault="00E83235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E83235" w:rsidRPr="00025FA2" w:rsidTr="00942A20">
        <w:tc>
          <w:tcPr>
            <w:tcW w:w="124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E83235" w:rsidRPr="00025FA2" w:rsidRDefault="00AF296E" w:rsidP="000F2128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AD0B65">
              <w:rPr>
                <w:rFonts w:hint="eastAsia"/>
                <w:sz w:val="18"/>
              </w:rPr>
              <w:t>/</w:t>
            </w:r>
            <w:r w:rsidR="000F2128">
              <w:rPr>
                <w:rFonts w:hint="eastAsia"/>
                <w:sz w:val="18"/>
              </w:rPr>
              <w:t>route/setting</w:t>
            </w:r>
            <w:r w:rsidR="00836A42">
              <w:rPr>
                <w:rFonts w:hint="eastAsia"/>
                <w:sz w:val="18"/>
              </w:rPr>
              <w:t>/</w:t>
            </w:r>
            <w:r w:rsidR="0043795C">
              <w:rPr>
                <w:rFonts w:hint="eastAsia"/>
                <w:sz w:val="18"/>
              </w:rPr>
              <w:t>Save</w:t>
            </w:r>
          </w:p>
        </w:tc>
      </w:tr>
      <w:tr w:rsidR="00E83235" w:rsidRPr="00025FA2" w:rsidTr="00942A20">
        <w:tc>
          <w:tcPr>
            <w:tcW w:w="124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E83235" w:rsidRPr="00025FA2" w:rsidRDefault="00E83235" w:rsidP="00942A20">
            <w:pPr>
              <w:spacing w:line="240" w:lineRule="auto"/>
              <w:rPr>
                <w:sz w:val="18"/>
              </w:rPr>
            </w:pPr>
          </w:p>
        </w:tc>
      </w:tr>
      <w:tr w:rsidR="00E83235" w:rsidRPr="00025FA2" w:rsidTr="00942A20">
        <w:tc>
          <w:tcPr>
            <w:tcW w:w="124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E83235" w:rsidRPr="00025FA2" w:rsidRDefault="00E83235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E83235" w:rsidRPr="00025FA2" w:rsidTr="00942A20">
        <w:tc>
          <w:tcPr>
            <w:tcW w:w="124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E83235" w:rsidRPr="00025FA2" w:rsidRDefault="00E83235" w:rsidP="00942A20">
            <w:pPr>
              <w:spacing w:line="240" w:lineRule="auto"/>
              <w:rPr>
                <w:sz w:val="18"/>
              </w:rPr>
            </w:pPr>
          </w:p>
        </w:tc>
      </w:tr>
      <w:tr w:rsidR="00E83235" w:rsidRPr="00025FA2" w:rsidTr="00942A20">
        <w:tc>
          <w:tcPr>
            <w:tcW w:w="1242" w:type="dxa"/>
            <w:vMerge w:val="restart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  <w:r w:rsidR="007E6278">
              <w:rPr>
                <w:rFonts w:hint="eastAsia"/>
                <w:b/>
                <w:sz w:val="18"/>
              </w:rPr>
              <w:t>,</w:t>
            </w:r>
          </w:p>
        </w:tc>
        <w:tc>
          <w:tcPr>
            <w:tcW w:w="1985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3235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235" w:rsidRDefault="00EA0D56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992" w:type="dxa"/>
            <w:vAlign w:val="center"/>
          </w:tcPr>
          <w:p w:rsidR="00E83235" w:rsidRPr="0060020A" w:rsidRDefault="00EA0D56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行程名称</w:t>
            </w:r>
          </w:p>
        </w:tc>
      </w:tr>
      <w:tr w:rsidR="00E83235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235" w:rsidRPr="0060020A" w:rsidRDefault="00F11580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E83235">
              <w:rPr>
                <w:rFonts w:hint="eastAsia"/>
                <w:sz w:val="18"/>
                <w:szCs w:val="18"/>
              </w:rPr>
              <w:t>eave</w:t>
            </w:r>
            <w:r w:rsidR="00B2678E">
              <w:rPr>
                <w:rFonts w:hint="eastAsia"/>
                <w:sz w:val="18"/>
                <w:szCs w:val="18"/>
              </w:rPr>
              <w:t>_</w:t>
            </w:r>
            <w:r w:rsidR="00E83235">
              <w:rPr>
                <w:rFonts w:hint="eastAsia"/>
                <w:sz w:val="18"/>
                <w:szCs w:val="18"/>
              </w:rPr>
              <w:t>Place</w:t>
            </w:r>
          </w:p>
        </w:tc>
        <w:tc>
          <w:tcPr>
            <w:tcW w:w="992" w:type="dxa"/>
            <w:vAlign w:val="center"/>
          </w:tcPr>
          <w:p w:rsidR="00E83235" w:rsidRPr="0060020A" w:rsidRDefault="00EA0D56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出发地</w:t>
            </w:r>
          </w:p>
        </w:tc>
      </w:tr>
      <w:tr w:rsidR="00E83235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235" w:rsidRDefault="003243B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B2678E">
              <w:rPr>
                <w:rFonts w:hint="eastAsia"/>
                <w:sz w:val="18"/>
                <w:szCs w:val="18"/>
              </w:rPr>
              <w:t>tart_</w:t>
            </w:r>
            <w:r w:rsidR="00E83235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92" w:type="dxa"/>
            <w:vAlign w:val="center"/>
          </w:tcPr>
          <w:p w:rsidR="00E83235" w:rsidRPr="0060020A" w:rsidRDefault="00EA0D56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出发日期</w:t>
            </w:r>
          </w:p>
        </w:tc>
      </w:tr>
      <w:tr w:rsidR="00E83235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235" w:rsidRDefault="0081367A" w:rsidP="0085537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E83235">
              <w:rPr>
                <w:rFonts w:hint="eastAsia"/>
                <w:sz w:val="18"/>
                <w:szCs w:val="18"/>
              </w:rPr>
              <w:t>ay</w:t>
            </w:r>
            <w:r w:rsidR="0085537E">
              <w:rPr>
                <w:rFonts w:hint="eastAsia"/>
                <w:sz w:val="18"/>
                <w:szCs w:val="18"/>
              </w:rPr>
              <w:t>_n</w:t>
            </w:r>
            <w:r w:rsidR="00E83235">
              <w:rPr>
                <w:rFonts w:hint="eastAsia"/>
                <w:sz w:val="18"/>
                <w:szCs w:val="18"/>
              </w:rPr>
              <w:t>um</w:t>
            </w:r>
          </w:p>
        </w:tc>
        <w:tc>
          <w:tcPr>
            <w:tcW w:w="992" w:type="dxa"/>
            <w:vAlign w:val="center"/>
          </w:tcPr>
          <w:p w:rsidR="00E83235" w:rsidRPr="0060020A" w:rsidRDefault="00EA0D56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行程天数</w:t>
            </w:r>
          </w:p>
        </w:tc>
      </w:tr>
      <w:tr w:rsidR="004E61C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E61C2" w:rsidRPr="00441B4F" w:rsidRDefault="004E61C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E61C2" w:rsidRDefault="004E61C2" w:rsidP="0085537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udget</w:t>
            </w:r>
          </w:p>
        </w:tc>
        <w:tc>
          <w:tcPr>
            <w:tcW w:w="992" w:type="dxa"/>
            <w:vAlign w:val="center"/>
          </w:tcPr>
          <w:p w:rsidR="004E61C2" w:rsidRDefault="004E61C2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4E61C2" w:rsidRDefault="004E61C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52" w:type="dxa"/>
            <w:vAlign w:val="center"/>
          </w:tcPr>
          <w:p w:rsidR="004E61C2" w:rsidRDefault="00707DD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行程</w:t>
            </w:r>
            <w:r w:rsidR="004E61C2">
              <w:rPr>
                <w:sz w:val="18"/>
                <w:szCs w:val="18"/>
              </w:rPr>
              <w:t>预算</w:t>
            </w:r>
          </w:p>
        </w:tc>
      </w:tr>
      <w:tr w:rsidR="00A6518A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A6518A" w:rsidRPr="00441B4F" w:rsidRDefault="00A6518A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6518A" w:rsidRDefault="00A6518A" w:rsidP="0085537E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Theme</w:t>
            </w:r>
          </w:p>
        </w:tc>
        <w:tc>
          <w:tcPr>
            <w:tcW w:w="992" w:type="dxa"/>
            <w:vAlign w:val="center"/>
          </w:tcPr>
          <w:p w:rsidR="00A6518A" w:rsidRDefault="00A6518A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A6518A" w:rsidRDefault="00A6518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6518A" w:rsidRDefault="00A6518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行程主题</w:t>
            </w:r>
          </w:p>
        </w:tc>
      </w:tr>
      <w:tr w:rsidR="00E83235" w:rsidRPr="007E6278" w:rsidTr="00942A20"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235" w:rsidRDefault="001A1778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chedules</w:t>
            </w:r>
          </w:p>
        </w:tc>
        <w:tc>
          <w:tcPr>
            <w:tcW w:w="992" w:type="dxa"/>
            <w:vAlign w:val="center"/>
          </w:tcPr>
          <w:p w:rsidR="00E83235" w:rsidRPr="0060020A" w:rsidRDefault="001A1778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83235" w:rsidRPr="0060020A" w:rsidRDefault="001A1778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E83235" w:rsidRPr="0060020A" w:rsidRDefault="001A1778" w:rsidP="007E627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son</w:t>
            </w:r>
            <w:r>
              <w:rPr>
                <w:rFonts w:hint="eastAsia"/>
                <w:sz w:val="18"/>
                <w:szCs w:val="18"/>
              </w:rPr>
              <w:t>格式，描述每天的目的地安排</w:t>
            </w:r>
            <w:r w:rsidR="007E6278">
              <w:rPr>
                <w:rFonts w:hint="eastAsia"/>
                <w:sz w:val="18"/>
                <w:szCs w:val="18"/>
              </w:rPr>
              <w:t>。格式：</w:t>
            </w:r>
            <w:r w:rsidR="007E6278">
              <w:rPr>
                <w:rFonts w:hint="eastAsia"/>
                <w:sz w:val="18"/>
                <w:szCs w:val="18"/>
              </w:rPr>
              <w:t>[{</w:t>
            </w:r>
            <w:r w:rsidR="007E6278">
              <w:rPr>
                <w:sz w:val="18"/>
                <w:szCs w:val="18"/>
              </w:rPr>
              <w:t>“</w:t>
            </w:r>
            <w:r w:rsidR="007E6278">
              <w:rPr>
                <w:rFonts w:hint="eastAsia"/>
                <w:sz w:val="18"/>
                <w:szCs w:val="18"/>
              </w:rPr>
              <w:t>schedule</w:t>
            </w:r>
            <w:r w:rsidR="007E6278">
              <w:rPr>
                <w:sz w:val="18"/>
                <w:szCs w:val="18"/>
              </w:rPr>
              <w:t>”</w:t>
            </w:r>
            <w:r w:rsidR="007E6278">
              <w:rPr>
                <w:rFonts w:hint="eastAsia"/>
                <w:sz w:val="18"/>
                <w:szCs w:val="18"/>
              </w:rPr>
              <w:t>: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1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places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: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sz w:val="18"/>
                <w:szCs w:val="18"/>
              </w:rPr>
              <w:t>上海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num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: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1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},{</w:t>
            </w:r>
            <w:r w:rsidR="007E6278">
              <w:rPr>
                <w:sz w:val="18"/>
                <w:szCs w:val="18"/>
              </w:rPr>
              <w:t>“</w:t>
            </w:r>
            <w:r w:rsidR="007E6278">
              <w:rPr>
                <w:rFonts w:hint="eastAsia"/>
                <w:sz w:val="18"/>
                <w:szCs w:val="18"/>
              </w:rPr>
              <w:t>schedule</w:t>
            </w:r>
            <w:r w:rsidR="007E6278">
              <w:rPr>
                <w:sz w:val="18"/>
                <w:szCs w:val="18"/>
              </w:rPr>
              <w:t>”</w:t>
            </w:r>
            <w:r w:rsidR="007E6278">
              <w:rPr>
                <w:rFonts w:hint="eastAsia"/>
                <w:sz w:val="18"/>
                <w:szCs w:val="18"/>
              </w:rPr>
              <w:t>: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2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lastRenderedPageBreak/>
              <w:t>places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: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sz w:val="18"/>
                <w:szCs w:val="18"/>
              </w:rPr>
              <w:t>杭州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,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num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: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2</w:t>
            </w:r>
            <w:proofErr w:type="gramStart"/>
            <w:r w:rsidR="007E6278">
              <w:rPr>
                <w:sz w:val="18"/>
                <w:szCs w:val="18"/>
              </w:rPr>
              <w:t>”</w:t>
            </w:r>
            <w:proofErr w:type="gramEnd"/>
            <w:r w:rsidR="007E6278">
              <w:rPr>
                <w:rFonts w:hint="eastAsia"/>
                <w:sz w:val="18"/>
                <w:szCs w:val="18"/>
              </w:rPr>
              <w:t>}]</w:t>
            </w:r>
          </w:p>
        </w:tc>
      </w:tr>
      <w:tr w:rsidR="00E83235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235" w:rsidRDefault="00E83235" w:rsidP="00942A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83235" w:rsidRPr="0060020A" w:rsidRDefault="00E83235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83235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235" w:rsidRDefault="00E83235" w:rsidP="00942A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E83235" w:rsidRPr="0060020A" w:rsidRDefault="00E83235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E83235" w:rsidRPr="0060020A" w:rsidRDefault="00E83235" w:rsidP="00942A2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83235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3235" w:rsidRDefault="00E83235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E83235" w:rsidRDefault="00E83235" w:rsidP="00942A20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E83235" w:rsidRDefault="00E83235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83235" w:rsidRDefault="00E83235" w:rsidP="00942A20">
            <w:pPr>
              <w:spacing w:line="240" w:lineRule="auto"/>
              <w:rPr>
                <w:sz w:val="18"/>
              </w:rPr>
            </w:pPr>
          </w:p>
        </w:tc>
      </w:tr>
      <w:tr w:rsidR="00E83235" w:rsidRPr="00025FA2" w:rsidTr="00942A2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0B26DE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B26DE" w:rsidRPr="00441B4F" w:rsidRDefault="000B26DE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B26DE" w:rsidRPr="0060020A" w:rsidRDefault="000B26DE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0B26DE" w:rsidRPr="0060020A" w:rsidRDefault="000B26DE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0B26DE" w:rsidRPr="0060020A" w:rsidRDefault="000B26DE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0B26DE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B26DE" w:rsidRPr="00441B4F" w:rsidRDefault="000B26DE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B26DE" w:rsidRPr="0060020A" w:rsidRDefault="000B26DE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0B26DE" w:rsidRPr="0060020A" w:rsidRDefault="000B26DE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0B26DE" w:rsidRPr="0060020A" w:rsidRDefault="000B26DE" w:rsidP="000B26D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E83235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3235" w:rsidRPr="00C3346D" w:rsidRDefault="00E83235" w:rsidP="00942A20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E83235" w:rsidRPr="0060020A" w:rsidRDefault="00E83235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83235" w:rsidRPr="00D42DC7" w:rsidRDefault="00E83235" w:rsidP="00942A20">
            <w:pPr>
              <w:spacing w:line="240" w:lineRule="auto"/>
              <w:rPr>
                <w:sz w:val="18"/>
              </w:rPr>
            </w:pPr>
          </w:p>
        </w:tc>
      </w:tr>
      <w:tr w:rsidR="00754D5A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54D5A" w:rsidRPr="00441B4F" w:rsidRDefault="00754D5A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54D5A" w:rsidRPr="00C3346D" w:rsidRDefault="006A0C51" w:rsidP="006A0C51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route_id</w:t>
            </w:r>
          </w:p>
        </w:tc>
        <w:tc>
          <w:tcPr>
            <w:tcW w:w="1843" w:type="dxa"/>
            <w:gridSpan w:val="2"/>
          </w:tcPr>
          <w:p w:rsidR="00754D5A" w:rsidRDefault="009A02C5" w:rsidP="00942A20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754D5A" w:rsidRDefault="009A02C5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085667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85667" w:rsidRPr="00441B4F" w:rsidRDefault="0008566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85667" w:rsidRDefault="00085667" w:rsidP="00626642">
            <w:pPr>
              <w:spacing w:line="240" w:lineRule="auto"/>
              <w:ind w:leftChars="300" w:left="72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085667" w:rsidRDefault="0008566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085667" w:rsidRDefault="00085667" w:rsidP="00942A20">
            <w:pPr>
              <w:spacing w:line="240" w:lineRule="auto"/>
              <w:rPr>
                <w:sz w:val="18"/>
              </w:rPr>
            </w:pPr>
          </w:p>
        </w:tc>
      </w:tr>
      <w:tr w:rsidR="00E83235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3235" w:rsidRPr="00C3346D" w:rsidRDefault="00E83235" w:rsidP="00626642">
            <w:pPr>
              <w:spacing w:line="240" w:lineRule="auto"/>
              <w:ind w:leftChars="300" w:left="72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83235" w:rsidRPr="0060020A" w:rsidRDefault="00E83235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83235" w:rsidRPr="00D42DC7" w:rsidRDefault="00E83235" w:rsidP="00942A20">
            <w:pPr>
              <w:spacing w:line="240" w:lineRule="auto"/>
              <w:rPr>
                <w:sz w:val="18"/>
              </w:rPr>
            </w:pPr>
          </w:p>
        </w:tc>
      </w:tr>
      <w:tr w:rsidR="00E83235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E83235" w:rsidRPr="00025FA2" w:rsidRDefault="00E83235" w:rsidP="00942A20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E83235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83235" w:rsidRPr="00441B4F" w:rsidRDefault="00E8323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E83235" w:rsidRDefault="00E83235" w:rsidP="00942A20">
            <w:pPr>
              <w:spacing w:line="240" w:lineRule="auto"/>
              <w:rPr>
                <w:sz w:val="18"/>
              </w:rPr>
            </w:pPr>
          </w:p>
        </w:tc>
      </w:tr>
    </w:tbl>
    <w:p w:rsidR="00323D01" w:rsidRDefault="000A05B1" w:rsidP="00323D01">
      <w:pPr>
        <w:pStyle w:val="2"/>
      </w:pPr>
      <w:bookmarkStart w:id="13" w:name="_Toc415844596"/>
      <w:r>
        <w:rPr>
          <w:rFonts w:hint="eastAsia"/>
        </w:rPr>
        <w:t>推荐行程查询</w:t>
      </w:r>
      <w:bookmarkEnd w:id="1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323D01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323D01" w:rsidRPr="00025FA2" w:rsidRDefault="008775C6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根据用户设定的行程信息获取推荐行程</w:t>
            </w:r>
          </w:p>
        </w:tc>
      </w:tr>
      <w:tr w:rsidR="00323D01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323D01" w:rsidRPr="0060020A" w:rsidRDefault="00323D01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323D01" w:rsidRPr="00025FA2" w:rsidTr="00410757">
        <w:tc>
          <w:tcPr>
            <w:tcW w:w="124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323D01" w:rsidRPr="00025FA2" w:rsidRDefault="00541F19" w:rsidP="00541F1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</w:t>
            </w:r>
            <w:r w:rsidR="00323D01">
              <w:rPr>
                <w:rFonts w:hint="eastAsia"/>
                <w:sz w:val="18"/>
              </w:rPr>
              <w:t>/</w:t>
            </w:r>
            <w:r w:rsidR="00B40BD8"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oute</w:t>
            </w:r>
            <w:r w:rsidR="00B40BD8">
              <w:rPr>
                <w:rFonts w:hint="eastAsia"/>
                <w:sz w:val="18"/>
              </w:rPr>
              <w:t>/match</w:t>
            </w:r>
            <w:r w:rsidR="00323D01">
              <w:rPr>
                <w:rFonts w:hint="eastAsia"/>
                <w:sz w:val="18"/>
              </w:rPr>
              <w:t>/</w:t>
            </w:r>
            <w:r w:rsidR="00C308CE">
              <w:rPr>
                <w:rFonts w:hint="eastAsia"/>
                <w:sz w:val="18"/>
              </w:rPr>
              <w:t>List</w:t>
            </w:r>
          </w:p>
        </w:tc>
      </w:tr>
      <w:tr w:rsidR="00323D01" w:rsidRPr="00025FA2" w:rsidTr="00410757">
        <w:tc>
          <w:tcPr>
            <w:tcW w:w="124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323D01" w:rsidRPr="00025FA2" w:rsidRDefault="00323D01" w:rsidP="00410757">
            <w:pPr>
              <w:spacing w:line="240" w:lineRule="auto"/>
              <w:rPr>
                <w:sz w:val="18"/>
              </w:rPr>
            </w:pPr>
          </w:p>
        </w:tc>
      </w:tr>
      <w:tr w:rsidR="00323D01" w:rsidRPr="00025FA2" w:rsidTr="00410757">
        <w:tc>
          <w:tcPr>
            <w:tcW w:w="124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323D01" w:rsidRPr="00025FA2" w:rsidRDefault="00323D01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323D01" w:rsidRPr="00025FA2" w:rsidTr="00410757">
        <w:tc>
          <w:tcPr>
            <w:tcW w:w="124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323D01" w:rsidRPr="00025FA2" w:rsidRDefault="00323D01" w:rsidP="00410757">
            <w:pPr>
              <w:spacing w:line="240" w:lineRule="auto"/>
              <w:rPr>
                <w:sz w:val="18"/>
              </w:rPr>
            </w:pPr>
          </w:p>
        </w:tc>
      </w:tr>
      <w:tr w:rsidR="00323D01" w:rsidRPr="00025FA2" w:rsidTr="00410757">
        <w:tc>
          <w:tcPr>
            <w:tcW w:w="1242" w:type="dxa"/>
            <w:vMerge w:val="restart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323D01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23D01" w:rsidRPr="0060020A" w:rsidRDefault="002B3D2C" w:rsidP="00A838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323D01">
              <w:rPr>
                <w:rFonts w:hint="eastAsia"/>
                <w:sz w:val="18"/>
                <w:szCs w:val="18"/>
              </w:rPr>
              <w:t>lace</w:t>
            </w:r>
            <w:r w:rsidR="00A96992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992" w:type="dxa"/>
            <w:vAlign w:val="center"/>
          </w:tcPr>
          <w:p w:rsidR="00323D01" w:rsidRPr="0060020A" w:rsidRDefault="002B3D2C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23D01" w:rsidRPr="0060020A" w:rsidRDefault="00323D01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323D01" w:rsidRPr="0060020A" w:rsidRDefault="00323D01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目的地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如果有多个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中间用逗号分隔</w:t>
            </w:r>
          </w:p>
        </w:tc>
      </w:tr>
      <w:tr w:rsidR="00DF2085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DF2085" w:rsidRPr="00441B4F" w:rsidRDefault="00DF208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F2085" w:rsidRDefault="00E20BAC" w:rsidP="00A838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DF2085">
              <w:rPr>
                <w:rFonts w:hint="eastAsia"/>
                <w:sz w:val="18"/>
                <w:szCs w:val="18"/>
              </w:rPr>
              <w:t>tart_date</w:t>
            </w:r>
          </w:p>
        </w:tc>
        <w:tc>
          <w:tcPr>
            <w:tcW w:w="992" w:type="dxa"/>
            <w:vAlign w:val="center"/>
          </w:tcPr>
          <w:p w:rsidR="00DF2085" w:rsidRDefault="00DF2085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DF2085" w:rsidRDefault="00DF20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F2085" w:rsidRDefault="00DF20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出发日期</w:t>
            </w:r>
          </w:p>
        </w:tc>
      </w:tr>
      <w:tr w:rsidR="00323D01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23D01" w:rsidRDefault="00BA6180" w:rsidP="00A838B1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323D01">
              <w:rPr>
                <w:rFonts w:hint="eastAsia"/>
                <w:sz w:val="18"/>
                <w:szCs w:val="18"/>
              </w:rPr>
              <w:t>ay_num</w:t>
            </w:r>
          </w:p>
        </w:tc>
        <w:tc>
          <w:tcPr>
            <w:tcW w:w="992" w:type="dxa"/>
            <w:vAlign w:val="center"/>
          </w:tcPr>
          <w:p w:rsidR="00323D01" w:rsidRPr="0060020A" w:rsidRDefault="002B3D2C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23D01" w:rsidRPr="0060020A" w:rsidRDefault="00323D01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323D01" w:rsidRPr="0060020A" w:rsidRDefault="00323D01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行程天数</w:t>
            </w:r>
          </w:p>
        </w:tc>
      </w:tr>
      <w:tr w:rsidR="00323D01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23D01" w:rsidRDefault="00B81580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7B0A69">
              <w:rPr>
                <w:rFonts w:hint="eastAsia"/>
                <w:sz w:val="18"/>
                <w:szCs w:val="18"/>
              </w:rPr>
              <w:t>udget</w:t>
            </w:r>
          </w:p>
        </w:tc>
        <w:tc>
          <w:tcPr>
            <w:tcW w:w="992" w:type="dxa"/>
            <w:vAlign w:val="center"/>
          </w:tcPr>
          <w:p w:rsidR="00323D01" w:rsidRPr="0060020A" w:rsidRDefault="007B0A69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323D01" w:rsidRPr="0060020A" w:rsidRDefault="007B0A6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52" w:type="dxa"/>
            <w:vAlign w:val="center"/>
          </w:tcPr>
          <w:p w:rsidR="00323D01" w:rsidRPr="0060020A" w:rsidRDefault="007B0A6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行程预算</w:t>
            </w:r>
          </w:p>
        </w:tc>
      </w:tr>
      <w:tr w:rsidR="00323D01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23D01" w:rsidRDefault="00853B9E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6B69CB">
              <w:rPr>
                <w:rFonts w:hint="eastAsia"/>
                <w:sz w:val="18"/>
                <w:szCs w:val="18"/>
              </w:rPr>
              <w:t>heme</w:t>
            </w:r>
          </w:p>
        </w:tc>
        <w:tc>
          <w:tcPr>
            <w:tcW w:w="992" w:type="dxa"/>
            <w:vAlign w:val="center"/>
          </w:tcPr>
          <w:p w:rsidR="00323D01" w:rsidRPr="0060020A" w:rsidRDefault="00853B9E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323D01" w:rsidRPr="0060020A" w:rsidRDefault="00853B9E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23D01" w:rsidRPr="0060020A" w:rsidRDefault="00853B9E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行程主题</w:t>
            </w:r>
          </w:p>
        </w:tc>
      </w:tr>
      <w:tr w:rsidR="00323D01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23D01" w:rsidRDefault="00323D01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323D01" w:rsidRDefault="00323D01" w:rsidP="00410757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323D01" w:rsidRDefault="00323D01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323D01" w:rsidRDefault="00323D01" w:rsidP="00410757">
            <w:pPr>
              <w:spacing w:line="240" w:lineRule="auto"/>
              <w:rPr>
                <w:sz w:val="18"/>
              </w:rPr>
            </w:pPr>
          </w:p>
        </w:tc>
      </w:tr>
      <w:tr w:rsidR="00323D01" w:rsidRPr="00025FA2" w:rsidTr="00410757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73690E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3690E" w:rsidRPr="00441B4F" w:rsidRDefault="0073690E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3690E" w:rsidRPr="0060020A" w:rsidRDefault="0073690E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73690E" w:rsidRPr="0060020A" w:rsidRDefault="0073690E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73690E" w:rsidRPr="0060020A" w:rsidRDefault="0073690E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73690E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3690E" w:rsidRPr="00441B4F" w:rsidRDefault="0073690E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3690E" w:rsidRPr="0060020A" w:rsidRDefault="0073690E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73690E" w:rsidRPr="0060020A" w:rsidRDefault="0073690E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73690E" w:rsidRPr="0060020A" w:rsidRDefault="0073690E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323D01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23D01" w:rsidRPr="00C3346D" w:rsidRDefault="00323D01" w:rsidP="00410757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323D01" w:rsidRPr="0060020A" w:rsidRDefault="00A446DA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</w:tcPr>
          <w:p w:rsidR="00323D01" w:rsidRPr="00D42DC7" w:rsidRDefault="00A446DA" w:rsidP="0041075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行程列表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参照</w:t>
            </w:r>
            <w:r>
              <w:rPr>
                <w:rFonts w:hint="eastAsia"/>
                <w:sz w:val="18"/>
              </w:rPr>
              <w:t>《行程对象》定义</w:t>
            </w:r>
          </w:p>
        </w:tc>
      </w:tr>
      <w:tr w:rsidR="00323D01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23D01" w:rsidRDefault="00323D01" w:rsidP="004302D3">
            <w:pPr>
              <w:spacing w:line="240" w:lineRule="auto"/>
              <w:ind w:leftChars="200" w:left="48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323D01" w:rsidRDefault="00323D01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323D01" w:rsidRDefault="00323D01" w:rsidP="00410757">
            <w:pPr>
              <w:spacing w:line="240" w:lineRule="auto"/>
              <w:rPr>
                <w:sz w:val="18"/>
              </w:rPr>
            </w:pPr>
          </w:p>
        </w:tc>
      </w:tr>
      <w:tr w:rsidR="00323D01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23D01" w:rsidRPr="00C3346D" w:rsidRDefault="00323D01" w:rsidP="00410757">
            <w:pPr>
              <w:spacing w:line="240" w:lineRule="auto"/>
              <w:ind w:leftChars="300" w:left="72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323D01" w:rsidRPr="0060020A" w:rsidRDefault="00323D01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323D01" w:rsidRPr="00D42DC7" w:rsidRDefault="00323D01" w:rsidP="00410757">
            <w:pPr>
              <w:spacing w:line="240" w:lineRule="auto"/>
              <w:rPr>
                <w:sz w:val="18"/>
              </w:rPr>
            </w:pPr>
          </w:p>
        </w:tc>
      </w:tr>
      <w:tr w:rsidR="00323D01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323D01" w:rsidRPr="00025FA2" w:rsidRDefault="00323D01" w:rsidP="00410757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323D01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23D01" w:rsidRPr="00441B4F" w:rsidRDefault="00323D0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323D01" w:rsidRDefault="00323D01" w:rsidP="00410757">
            <w:pPr>
              <w:spacing w:line="240" w:lineRule="auto"/>
              <w:rPr>
                <w:sz w:val="18"/>
              </w:rPr>
            </w:pPr>
          </w:p>
        </w:tc>
      </w:tr>
    </w:tbl>
    <w:p w:rsidR="00182350" w:rsidRDefault="0070594F" w:rsidP="00182350">
      <w:pPr>
        <w:pStyle w:val="2"/>
      </w:pPr>
      <w:bookmarkStart w:id="14" w:name="_Toc415844597"/>
      <w:r>
        <w:rPr>
          <w:rFonts w:hint="eastAsia"/>
        </w:rPr>
        <w:t>相似</w:t>
      </w:r>
      <w:r w:rsidR="00182350">
        <w:rPr>
          <w:rFonts w:hint="eastAsia"/>
        </w:rPr>
        <w:t>行程查询</w:t>
      </w:r>
      <w:bookmarkEnd w:id="1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182350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182350" w:rsidRPr="00025FA2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根据行程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获取行程的规划信息</w:t>
            </w: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接口状态</w:t>
            </w:r>
          </w:p>
        </w:tc>
        <w:tc>
          <w:tcPr>
            <w:tcW w:w="7280" w:type="dxa"/>
            <w:gridSpan w:val="4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182350" w:rsidRPr="00025FA2" w:rsidTr="004B322C">
        <w:tc>
          <w:tcPr>
            <w:tcW w:w="124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182350" w:rsidRPr="00025FA2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Query/</w:t>
            </w:r>
            <w:r w:rsidR="00531802">
              <w:rPr>
                <w:rFonts w:hint="eastAsia"/>
                <w:sz w:val="18"/>
              </w:rPr>
              <w:t>route/</w:t>
            </w:r>
            <w:r w:rsidR="006B617B">
              <w:rPr>
                <w:rFonts w:hint="eastAsia"/>
                <w:sz w:val="18"/>
              </w:rPr>
              <w:t>similar</w:t>
            </w:r>
            <w:r>
              <w:rPr>
                <w:rFonts w:hint="eastAsia"/>
                <w:sz w:val="18"/>
              </w:rPr>
              <w:t>/List</w:t>
            </w:r>
          </w:p>
        </w:tc>
      </w:tr>
      <w:tr w:rsidR="00182350" w:rsidRPr="00025FA2" w:rsidTr="004B322C">
        <w:tc>
          <w:tcPr>
            <w:tcW w:w="124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182350" w:rsidRPr="00025FA2" w:rsidRDefault="00182350" w:rsidP="004B322C">
            <w:pPr>
              <w:spacing w:line="240" w:lineRule="auto"/>
              <w:rPr>
                <w:sz w:val="18"/>
              </w:rPr>
            </w:pPr>
          </w:p>
        </w:tc>
      </w:tr>
      <w:tr w:rsidR="00182350" w:rsidRPr="00025FA2" w:rsidTr="004B322C">
        <w:tc>
          <w:tcPr>
            <w:tcW w:w="124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182350" w:rsidRPr="00025FA2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182350" w:rsidRPr="00025FA2" w:rsidTr="004B322C">
        <w:tc>
          <w:tcPr>
            <w:tcW w:w="124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182350" w:rsidRPr="00025FA2" w:rsidRDefault="00182350" w:rsidP="004B322C">
            <w:pPr>
              <w:spacing w:line="240" w:lineRule="auto"/>
              <w:rPr>
                <w:sz w:val="18"/>
              </w:rPr>
            </w:pPr>
          </w:p>
        </w:tc>
      </w:tr>
      <w:tr w:rsidR="00182350" w:rsidRPr="00025FA2" w:rsidTr="004B322C">
        <w:tc>
          <w:tcPr>
            <w:tcW w:w="1242" w:type="dxa"/>
            <w:vMerge w:val="restart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82350" w:rsidRPr="00025FA2" w:rsidTr="004B322C">
        <w:tc>
          <w:tcPr>
            <w:tcW w:w="1242" w:type="dxa"/>
            <w:vMerge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82350" w:rsidRDefault="00182350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route_id</w:t>
            </w:r>
          </w:p>
        </w:tc>
        <w:tc>
          <w:tcPr>
            <w:tcW w:w="992" w:type="dxa"/>
            <w:vAlign w:val="center"/>
          </w:tcPr>
          <w:p w:rsidR="00182350" w:rsidRPr="0060020A" w:rsidRDefault="00182350" w:rsidP="004B322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182350" w:rsidRPr="0060020A" w:rsidRDefault="00182350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182350" w:rsidRPr="0060020A" w:rsidRDefault="00182350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2350" w:rsidRDefault="00182350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182350" w:rsidRDefault="00182350" w:rsidP="004B322C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182350" w:rsidRDefault="00182350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82350" w:rsidRDefault="00182350" w:rsidP="004B322C">
            <w:pPr>
              <w:spacing w:line="240" w:lineRule="auto"/>
              <w:rPr>
                <w:sz w:val="18"/>
              </w:rPr>
            </w:pP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2350" w:rsidRPr="00C3346D" w:rsidRDefault="00182350" w:rsidP="004B322C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82350" w:rsidRPr="00D42DC7" w:rsidRDefault="00737AC3" w:rsidP="004B322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行程列表</w:t>
            </w:r>
            <w:r>
              <w:rPr>
                <w:rFonts w:hint="eastAsia"/>
                <w:sz w:val="18"/>
              </w:rPr>
              <w:t>。</w:t>
            </w:r>
            <w:r>
              <w:rPr>
                <w:sz w:val="18"/>
              </w:rPr>
              <w:t>参照</w:t>
            </w:r>
            <w:r>
              <w:rPr>
                <w:rFonts w:hint="eastAsia"/>
                <w:sz w:val="18"/>
              </w:rPr>
              <w:t>《行程对象》定义</w:t>
            </w: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2350" w:rsidRPr="00C3346D" w:rsidRDefault="00182350" w:rsidP="004B322C">
            <w:pPr>
              <w:spacing w:line="240" w:lineRule="auto"/>
              <w:ind w:leftChars="200" w:left="48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82350" w:rsidRDefault="00182350" w:rsidP="004B322C">
            <w:pPr>
              <w:spacing w:line="240" w:lineRule="auto"/>
              <w:rPr>
                <w:sz w:val="18"/>
              </w:rPr>
            </w:pP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2350" w:rsidRPr="00C3346D" w:rsidRDefault="00182350" w:rsidP="004B322C">
            <w:pPr>
              <w:spacing w:line="240" w:lineRule="auto"/>
              <w:ind w:leftChars="200" w:left="48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82350" w:rsidRDefault="00182350" w:rsidP="004B322C">
            <w:pPr>
              <w:spacing w:line="240" w:lineRule="auto"/>
              <w:rPr>
                <w:sz w:val="18"/>
              </w:rPr>
            </w:pP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2350" w:rsidRPr="00C3346D" w:rsidRDefault="00182350" w:rsidP="004B322C">
            <w:pPr>
              <w:spacing w:line="240" w:lineRule="auto"/>
              <w:ind w:leftChars="200" w:left="48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182350" w:rsidRPr="0060020A" w:rsidRDefault="00182350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82350" w:rsidRPr="00D42DC7" w:rsidRDefault="00182350" w:rsidP="004B322C">
            <w:pPr>
              <w:spacing w:line="240" w:lineRule="auto"/>
              <w:rPr>
                <w:sz w:val="18"/>
              </w:rPr>
            </w:pP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182350" w:rsidRPr="00025FA2" w:rsidRDefault="004B03C1" w:rsidP="004B03C1">
            <w:pPr>
              <w:tabs>
                <w:tab w:val="left" w:pos="765"/>
              </w:tabs>
              <w:spacing w:line="240" w:lineRule="auto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相似行程指的是路线相同的行程，其可能在预算或者日程安排上有些差异</w:t>
            </w:r>
          </w:p>
        </w:tc>
      </w:tr>
      <w:tr w:rsidR="00182350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82350" w:rsidRPr="00441B4F" w:rsidRDefault="00182350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182350" w:rsidRDefault="00182350" w:rsidP="004B322C">
            <w:pPr>
              <w:spacing w:line="240" w:lineRule="auto"/>
              <w:rPr>
                <w:sz w:val="18"/>
              </w:rPr>
            </w:pPr>
          </w:p>
        </w:tc>
      </w:tr>
    </w:tbl>
    <w:p w:rsidR="00CB3473" w:rsidRDefault="00CB3473" w:rsidP="00CB3473">
      <w:pPr>
        <w:pStyle w:val="2"/>
      </w:pPr>
      <w:bookmarkStart w:id="15" w:name="_Toc415844598"/>
      <w:r>
        <w:rPr>
          <w:rFonts w:hint="eastAsia"/>
        </w:rPr>
        <w:t>行程</w:t>
      </w:r>
      <w:r w:rsidR="00632AC9">
        <w:rPr>
          <w:rFonts w:hint="eastAsia"/>
        </w:rPr>
        <w:t>规划</w:t>
      </w:r>
      <w:r w:rsidR="00F27417">
        <w:rPr>
          <w:rFonts w:hint="eastAsia"/>
        </w:rPr>
        <w:t>查询</w:t>
      </w:r>
      <w:bookmarkEnd w:id="1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CB3473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CB3473" w:rsidRPr="00025FA2" w:rsidRDefault="00DC46E7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根据行程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获取行程的</w:t>
            </w:r>
            <w:r w:rsidR="00226761">
              <w:rPr>
                <w:rFonts w:hint="eastAsia"/>
                <w:sz w:val="18"/>
              </w:rPr>
              <w:t>规划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CB3473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CB3473" w:rsidRPr="0060020A" w:rsidRDefault="00CB3473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CB3473" w:rsidRPr="00025FA2" w:rsidTr="00942A20">
        <w:tc>
          <w:tcPr>
            <w:tcW w:w="1242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CB3473" w:rsidRPr="00025FA2" w:rsidRDefault="00F7690E" w:rsidP="00F7690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Query</w:t>
            </w:r>
            <w:r w:rsidR="00CB3473">
              <w:rPr>
                <w:rFonts w:hint="eastAsia"/>
                <w:sz w:val="18"/>
              </w:rPr>
              <w:t>/</w:t>
            </w:r>
            <w:r w:rsidR="00A466DE">
              <w:rPr>
                <w:rFonts w:hint="eastAsia"/>
                <w:sz w:val="18"/>
              </w:rPr>
              <w:t>route/activities/</w:t>
            </w:r>
            <w:r>
              <w:rPr>
                <w:rFonts w:hint="eastAsia"/>
                <w:sz w:val="18"/>
              </w:rPr>
              <w:t>List</w:t>
            </w:r>
          </w:p>
        </w:tc>
      </w:tr>
      <w:tr w:rsidR="00CB3473" w:rsidRPr="00025FA2" w:rsidTr="00942A20">
        <w:tc>
          <w:tcPr>
            <w:tcW w:w="1242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CB3473" w:rsidRPr="00025FA2" w:rsidRDefault="00CB3473" w:rsidP="00942A20">
            <w:pPr>
              <w:spacing w:line="240" w:lineRule="auto"/>
              <w:rPr>
                <w:sz w:val="18"/>
              </w:rPr>
            </w:pPr>
          </w:p>
        </w:tc>
      </w:tr>
      <w:tr w:rsidR="00CB3473" w:rsidRPr="00025FA2" w:rsidTr="00942A20">
        <w:tc>
          <w:tcPr>
            <w:tcW w:w="1242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CB3473" w:rsidRPr="00025FA2" w:rsidRDefault="00CB3473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CB3473" w:rsidRPr="00025FA2" w:rsidTr="00942A20">
        <w:tc>
          <w:tcPr>
            <w:tcW w:w="1242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CB3473" w:rsidRPr="00025FA2" w:rsidRDefault="00CB3473" w:rsidP="00942A20">
            <w:pPr>
              <w:spacing w:line="240" w:lineRule="auto"/>
              <w:rPr>
                <w:sz w:val="18"/>
              </w:rPr>
            </w:pPr>
          </w:p>
        </w:tc>
      </w:tr>
      <w:tr w:rsidR="00CB3473" w:rsidRPr="00025FA2" w:rsidTr="00942A20">
        <w:tc>
          <w:tcPr>
            <w:tcW w:w="1242" w:type="dxa"/>
            <w:vMerge w:val="restart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931085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931085" w:rsidRPr="00441B4F" w:rsidRDefault="0093108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31085" w:rsidRDefault="00931085" w:rsidP="002E2323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route_id</w:t>
            </w:r>
          </w:p>
        </w:tc>
        <w:tc>
          <w:tcPr>
            <w:tcW w:w="992" w:type="dxa"/>
            <w:vAlign w:val="center"/>
          </w:tcPr>
          <w:p w:rsidR="00931085" w:rsidRPr="0060020A" w:rsidRDefault="00F94CA7" w:rsidP="00A452D3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931085" w:rsidRPr="0060020A" w:rsidRDefault="009310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931085" w:rsidRPr="0060020A" w:rsidRDefault="009310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B3473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CB3473" w:rsidRDefault="00CB3473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CB3473" w:rsidRDefault="00CB3473" w:rsidP="00942A20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CB3473" w:rsidRDefault="00CB3473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CB3473" w:rsidRDefault="00CB3473" w:rsidP="00942A20">
            <w:pPr>
              <w:spacing w:line="240" w:lineRule="auto"/>
              <w:rPr>
                <w:sz w:val="18"/>
              </w:rPr>
            </w:pPr>
          </w:p>
        </w:tc>
      </w:tr>
      <w:tr w:rsidR="00CB3473" w:rsidRPr="00025FA2" w:rsidTr="00942A2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B790A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B790A" w:rsidRPr="00441B4F" w:rsidRDefault="006B790A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B790A" w:rsidRPr="0060020A" w:rsidRDefault="006B790A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6B790A" w:rsidRPr="0060020A" w:rsidRDefault="006B790A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6B790A" w:rsidRPr="0060020A" w:rsidRDefault="006B790A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6B790A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B790A" w:rsidRPr="00441B4F" w:rsidRDefault="006B790A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B790A" w:rsidRPr="0060020A" w:rsidRDefault="006B790A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6B790A" w:rsidRPr="0060020A" w:rsidRDefault="006B790A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B790A" w:rsidRPr="0060020A" w:rsidRDefault="006B790A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CB3473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B3473" w:rsidRPr="00441B4F" w:rsidRDefault="00CB347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CB3473" w:rsidRPr="00C3346D" w:rsidRDefault="00CB3473" w:rsidP="00942A20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CB3473" w:rsidRPr="0060020A" w:rsidRDefault="00440F3F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Object</w:t>
            </w:r>
          </w:p>
        </w:tc>
        <w:tc>
          <w:tcPr>
            <w:tcW w:w="3452" w:type="dxa"/>
          </w:tcPr>
          <w:p w:rsidR="00CB3473" w:rsidRPr="00D42DC7" w:rsidRDefault="00440F3F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参照行程对象定义</w:t>
            </w:r>
          </w:p>
        </w:tc>
      </w:tr>
      <w:tr w:rsidR="00EC2F73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C2F73" w:rsidRPr="00441B4F" w:rsidRDefault="00EC2F7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C2F73" w:rsidRDefault="00EC2F73" w:rsidP="0023138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C2F73" w:rsidRPr="0060020A" w:rsidRDefault="00EC2F73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EC2F73" w:rsidRPr="0060020A" w:rsidRDefault="00EC2F73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C2F73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C2F73" w:rsidRPr="00441B4F" w:rsidRDefault="00EC2F7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C2F73" w:rsidRPr="00C3346D" w:rsidRDefault="00EC2F73" w:rsidP="00231387">
            <w:pPr>
              <w:spacing w:line="240" w:lineRule="auto"/>
              <w:ind w:leftChars="100" w:left="24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C2F73" w:rsidRPr="0060020A" w:rsidRDefault="00EC2F73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C2F73" w:rsidRDefault="00EC2F73" w:rsidP="00EC46E2">
            <w:pPr>
              <w:spacing w:line="240" w:lineRule="auto"/>
              <w:rPr>
                <w:sz w:val="18"/>
              </w:rPr>
            </w:pPr>
          </w:p>
        </w:tc>
      </w:tr>
      <w:tr w:rsidR="00EC2F73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C2F73" w:rsidRPr="00441B4F" w:rsidRDefault="00EC2F7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C2F73" w:rsidRPr="00C3346D" w:rsidRDefault="00EC2F73" w:rsidP="00231387">
            <w:pPr>
              <w:spacing w:line="240" w:lineRule="auto"/>
              <w:ind w:leftChars="200" w:left="48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C2F73" w:rsidRPr="0060020A" w:rsidRDefault="00EC2F73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C2F73" w:rsidRDefault="00EC2F73" w:rsidP="00EC46E2">
            <w:pPr>
              <w:spacing w:line="240" w:lineRule="auto"/>
              <w:rPr>
                <w:sz w:val="18"/>
              </w:rPr>
            </w:pPr>
          </w:p>
        </w:tc>
      </w:tr>
      <w:tr w:rsidR="00EC2F73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C2F73" w:rsidRPr="00441B4F" w:rsidRDefault="00EC2F7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C2F73" w:rsidRPr="00C3346D" w:rsidRDefault="00EC2F73" w:rsidP="00231387">
            <w:pPr>
              <w:spacing w:line="240" w:lineRule="auto"/>
              <w:ind w:leftChars="200" w:left="48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C2F73" w:rsidRPr="0060020A" w:rsidRDefault="00EC2F73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C2F73" w:rsidRDefault="00EC2F73" w:rsidP="00EC46E2">
            <w:pPr>
              <w:spacing w:line="240" w:lineRule="auto"/>
              <w:rPr>
                <w:sz w:val="18"/>
              </w:rPr>
            </w:pPr>
          </w:p>
        </w:tc>
      </w:tr>
      <w:tr w:rsidR="00EC2F73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C2F73" w:rsidRPr="00441B4F" w:rsidRDefault="00EC2F7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C2F73" w:rsidRPr="00C3346D" w:rsidRDefault="00EC2F73" w:rsidP="00231387">
            <w:pPr>
              <w:spacing w:line="240" w:lineRule="auto"/>
              <w:ind w:leftChars="200" w:left="48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C2F73" w:rsidRPr="0060020A" w:rsidRDefault="00EC2F73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C2F73" w:rsidRPr="00D42DC7" w:rsidRDefault="00EC2F73" w:rsidP="00942A20">
            <w:pPr>
              <w:spacing w:line="240" w:lineRule="auto"/>
              <w:rPr>
                <w:sz w:val="18"/>
              </w:rPr>
            </w:pPr>
          </w:p>
        </w:tc>
      </w:tr>
      <w:tr w:rsidR="00EC2F73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C2F73" w:rsidRPr="00441B4F" w:rsidRDefault="00EC2F73" w:rsidP="00942A20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EC2F73" w:rsidRPr="00025FA2" w:rsidRDefault="00EC2F73" w:rsidP="00942A20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EC2F73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C2F73" w:rsidRPr="00441B4F" w:rsidRDefault="00EC2F7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EC2F73" w:rsidRDefault="00EC2F73" w:rsidP="00942A20">
            <w:pPr>
              <w:spacing w:line="240" w:lineRule="auto"/>
              <w:rPr>
                <w:sz w:val="18"/>
              </w:rPr>
            </w:pPr>
          </w:p>
        </w:tc>
      </w:tr>
    </w:tbl>
    <w:p w:rsidR="00185B33" w:rsidRDefault="006B2073" w:rsidP="00185B33">
      <w:pPr>
        <w:pStyle w:val="2"/>
      </w:pPr>
      <w:bookmarkStart w:id="16" w:name="_Toc415844599"/>
      <w:r>
        <w:rPr>
          <w:rFonts w:hint="eastAsia"/>
        </w:rPr>
        <w:lastRenderedPageBreak/>
        <w:t>行程</w:t>
      </w:r>
      <w:r w:rsidR="003E47B4">
        <w:rPr>
          <w:rFonts w:hint="eastAsia"/>
        </w:rPr>
        <w:t>事项</w:t>
      </w:r>
      <w:r w:rsidR="00730BE3">
        <w:rPr>
          <w:rFonts w:hint="eastAsia"/>
        </w:rPr>
        <w:t>安排</w:t>
      </w:r>
      <w:r w:rsidR="004222CE">
        <w:rPr>
          <w:rFonts w:hint="eastAsia"/>
        </w:rPr>
        <w:t>保存</w:t>
      </w:r>
      <w:bookmarkEnd w:id="1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185B33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185B33" w:rsidRPr="00025FA2" w:rsidRDefault="007C188A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</w:t>
            </w:r>
            <w:r w:rsidR="006C4801">
              <w:rPr>
                <w:rFonts w:hint="eastAsia"/>
                <w:sz w:val="18"/>
              </w:rPr>
              <w:t>行程规划中的</w:t>
            </w:r>
            <w:r w:rsidR="005C0428">
              <w:rPr>
                <w:rFonts w:hint="eastAsia"/>
                <w:sz w:val="18"/>
              </w:rPr>
              <w:t>事项</w:t>
            </w:r>
          </w:p>
        </w:tc>
      </w:tr>
      <w:tr w:rsidR="00185B33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185B33" w:rsidRPr="0060020A" w:rsidRDefault="00185B33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185B33" w:rsidRPr="00025FA2" w:rsidTr="00942A20">
        <w:tc>
          <w:tcPr>
            <w:tcW w:w="124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185B33" w:rsidRPr="00025FA2" w:rsidRDefault="00532DEC" w:rsidP="00C006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185B33">
              <w:rPr>
                <w:rFonts w:hint="eastAsia"/>
                <w:sz w:val="18"/>
              </w:rPr>
              <w:t>/route/</w:t>
            </w:r>
            <w:r w:rsidR="0074041D">
              <w:rPr>
                <w:rFonts w:hint="eastAsia"/>
                <w:sz w:val="18"/>
              </w:rPr>
              <w:t>activity/</w:t>
            </w:r>
            <w:r w:rsidR="005C7CAF">
              <w:rPr>
                <w:rFonts w:hint="eastAsia"/>
                <w:sz w:val="18"/>
              </w:rPr>
              <w:t>todo</w:t>
            </w:r>
            <w:r>
              <w:rPr>
                <w:rFonts w:hint="eastAsia"/>
                <w:sz w:val="18"/>
              </w:rPr>
              <w:t>/S</w:t>
            </w:r>
            <w:r w:rsidR="00C00620">
              <w:rPr>
                <w:rFonts w:hint="eastAsia"/>
                <w:sz w:val="18"/>
              </w:rPr>
              <w:t>ave</w:t>
            </w:r>
          </w:p>
        </w:tc>
      </w:tr>
      <w:tr w:rsidR="00185B33" w:rsidRPr="00025FA2" w:rsidTr="00942A20">
        <w:tc>
          <w:tcPr>
            <w:tcW w:w="124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185B33" w:rsidRPr="00025FA2" w:rsidRDefault="00185B33" w:rsidP="00942A20">
            <w:pPr>
              <w:spacing w:line="240" w:lineRule="auto"/>
              <w:rPr>
                <w:sz w:val="18"/>
              </w:rPr>
            </w:pPr>
          </w:p>
        </w:tc>
      </w:tr>
      <w:tr w:rsidR="00185B33" w:rsidRPr="00025FA2" w:rsidTr="00942A20">
        <w:tc>
          <w:tcPr>
            <w:tcW w:w="124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185B33" w:rsidRPr="00025FA2" w:rsidRDefault="00185B33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185B33" w:rsidRPr="00025FA2" w:rsidTr="00942A20">
        <w:tc>
          <w:tcPr>
            <w:tcW w:w="124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185B33" w:rsidRPr="00025FA2" w:rsidRDefault="00185B33" w:rsidP="00942A20">
            <w:pPr>
              <w:spacing w:line="240" w:lineRule="auto"/>
              <w:rPr>
                <w:sz w:val="18"/>
              </w:rPr>
            </w:pPr>
          </w:p>
        </w:tc>
      </w:tr>
      <w:tr w:rsidR="00185B33" w:rsidRPr="00025FA2" w:rsidTr="00942A20">
        <w:tc>
          <w:tcPr>
            <w:tcW w:w="1242" w:type="dxa"/>
            <w:vMerge w:val="restart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85B33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85B33" w:rsidRDefault="00377CF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activity_Id</w:t>
            </w:r>
          </w:p>
        </w:tc>
        <w:tc>
          <w:tcPr>
            <w:tcW w:w="992" w:type="dxa"/>
            <w:vAlign w:val="center"/>
          </w:tcPr>
          <w:p w:rsidR="00185B33" w:rsidRPr="0060020A" w:rsidRDefault="009B3483" w:rsidP="00431CA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185B33" w:rsidRPr="0060020A" w:rsidRDefault="00A548F1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185B33" w:rsidRPr="0060020A" w:rsidRDefault="0093050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事项</w:t>
            </w:r>
            <w:r>
              <w:rPr>
                <w:rFonts w:hint="eastAsia"/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如果是新增使用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31CAE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31CAE" w:rsidRPr="00441B4F" w:rsidRDefault="00431CAE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31CAE" w:rsidRDefault="00F20B7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431CAE">
              <w:rPr>
                <w:rFonts w:hint="eastAsia"/>
                <w:sz w:val="18"/>
                <w:szCs w:val="18"/>
              </w:rPr>
              <w:t>oute</w:t>
            </w:r>
            <w:r w:rsidR="002C16E3">
              <w:rPr>
                <w:rFonts w:hint="eastAsia"/>
                <w:sz w:val="18"/>
                <w:szCs w:val="18"/>
              </w:rPr>
              <w:t>_</w:t>
            </w:r>
            <w:r w:rsidR="00431CA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431CAE" w:rsidRDefault="009B3483" w:rsidP="00431CA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31CAE" w:rsidRDefault="00AD27E0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31CAE" w:rsidRPr="0060020A" w:rsidRDefault="0093050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关联行程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31CAE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31CAE" w:rsidRPr="00441B4F" w:rsidRDefault="00431CAE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31CAE" w:rsidRDefault="00F20B7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431CAE"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992" w:type="dxa"/>
            <w:vAlign w:val="center"/>
          </w:tcPr>
          <w:p w:rsidR="00431CAE" w:rsidRDefault="009B3483" w:rsidP="00431CA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31CAE" w:rsidRDefault="00AD27E0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31CAE" w:rsidRPr="0060020A" w:rsidRDefault="0093050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事项标题</w:t>
            </w:r>
          </w:p>
        </w:tc>
      </w:tr>
      <w:tr w:rsidR="00185B33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85B33" w:rsidRDefault="00F20B7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3A26BB"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992" w:type="dxa"/>
            <w:vAlign w:val="center"/>
          </w:tcPr>
          <w:p w:rsidR="00185B33" w:rsidRPr="0060020A" w:rsidRDefault="009B3483" w:rsidP="00431CA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185B33" w:rsidRPr="0060020A" w:rsidRDefault="00A548F1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185B33" w:rsidRPr="0060020A" w:rsidRDefault="0093050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事项内容</w:t>
            </w:r>
          </w:p>
        </w:tc>
      </w:tr>
      <w:tr w:rsidR="00377CF4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377CF4" w:rsidRPr="00441B4F" w:rsidRDefault="00377CF4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77CF4" w:rsidRDefault="00F5775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activity_date</w:t>
            </w:r>
          </w:p>
        </w:tc>
        <w:tc>
          <w:tcPr>
            <w:tcW w:w="992" w:type="dxa"/>
            <w:vAlign w:val="center"/>
          </w:tcPr>
          <w:p w:rsidR="00377CF4" w:rsidRDefault="009B3483" w:rsidP="00431CA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77CF4" w:rsidRDefault="00377CF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52" w:type="dxa"/>
            <w:vAlign w:val="center"/>
          </w:tcPr>
          <w:p w:rsidR="00377CF4" w:rsidRDefault="00377CF4" w:rsidP="009305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计划完成时间</w:t>
            </w:r>
            <w:r w:rsidR="004A3953">
              <w:rPr>
                <w:rFonts w:hint="eastAsia"/>
                <w:sz w:val="18"/>
                <w:szCs w:val="18"/>
              </w:rPr>
              <w:t xml:space="preserve">. </w:t>
            </w:r>
            <w:r w:rsidR="004A3953">
              <w:rPr>
                <w:rFonts w:hint="eastAsia"/>
                <w:sz w:val="18"/>
                <w:szCs w:val="18"/>
              </w:rPr>
              <w:t>格式</w:t>
            </w:r>
            <w:r w:rsidR="004A3953">
              <w:rPr>
                <w:rFonts w:hint="eastAsia"/>
                <w:sz w:val="18"/>
                <w:szCs w:val="18"/>
              </w:rPr>
              <w:t>yyyy-mm-dd</w:t>
            </w:r>
          </w:p>
        </w:tc>
      </w:tr>
      <w:tr w:rsidR="00777B58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77B58" w:rsidRPr="00441B4F" w:rsidRDefault="00777B5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77B58" w:rsidRDefault="00F20B7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3A26BB">
              <w:rPr>
                <w:rFonts w:hint="eastAsia"/>
                <w:sz w:val="18"/>
                <w:szCs w:val="18"/>
              </w:rPr>
              <w:t>lertable</w:t>
            </w:r>
          </w:p>
        </w:tc>
        <w:tc>
          <w:tcPr>
            <w:tcW w:w="992" w:type="dxa"/>
            <w:vAlign w:val="center"/>
          </w:tcPr>
          <w:p w:rsidR="00777B58" w:rsidRPr="0060020A" w:rsidRDefault="009B3483" w:rsidP="00431CA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777B58" w:rsidRPr="0060020A" w:rsidRDefault="00A548F1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77B58" w:rsidRPr="0060020A" w:rsidRDefault="0093050A" w:rsidP="009305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是否提醒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：不需要。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77B58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77B58" w:rsidRPr="00441B4F" w:rsidRDefault="00777B5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77B58" w:rsidRDefault="00F20B7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3A26BB">
              <w:rPr>
                <w:rFonts w:hint="eastAsia"/>
                <w:sz w:val="18"/>
                <w:szCs w:val="18"/>
              </w:rPr>
              <w:t>lert</w:t>
            </w:r>
            <w:r w:rsidR="002C16E3">
              <w:rPr>
                <w:rFonts w:hint="eastAsia"/>
                <w:sz w:val="18"/>
                <w:szCs w:val="18"/>
              </w:rPr>
              <w:t>_</w:t>
            </w:r>
            <w:r w:rsidR="003A26BB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92" w:type="dxa"/>
            <w:vAlign w:val="center"/>
          </w:tcPr>
          <w:p w:rsidR="00777B58" w:rsidRPr="0060020A" w:rsidRDefault="009B3483" w:rsidP="00431CA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777B58" w:rsidRPr="0060020A" w:rsidRDefault="00A548F1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777B58" w:rsidRPr="0060020A" w:rsidRDefault="0093050A" w:rsidP="009305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提醒日期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yyyy-mm-dd</w:t>
            </w:r>
          </w:p>
        </w:tc>
      </w:tr>
      <w:tr w:rsidR="00777B58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77B58" w:rsidRPr="00441B4F" w:rsidRDefault="00777B5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77B58" w:rsidRDefault="00F20B7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3A26BB">
              <w:rPr>
                <w:rFonts w:hint="eastAsia"/>
                <w:sz w:val="18"/>
                <w:szCs w:val="18"/>
              </w:rPr>
              <w:t>lert</w:t>
            </w:r>
            <w:r w:rsidR="002C16E3">
              <w:rPr>
                <w:rFonts w:hint="eastAsia"/>
                <w:sz w:val="18"/>
                <w:szCs w:val="18"/>
              </w:rPr>
              <w:t>_</w:t>
            </w:r>
            <w:r w:rsidR="003A26BB"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:rsidR="00777B58" w:rsidRPr="0060020A" w:rsidRDefault="009B3483" w:rsidP="00431CA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777B58" w:rsidRPr="0060020A" w:rsidRDefault="00A548F1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3452" w:type="dxa"/>
            <w:vAlign w:val="center"/>
          </w:tcPr>
          <w:p w:rsidR="00777B58" w:rsidRPr="0060020A" w:rsidRDefault="0093050A" w:rsidP="009305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提醒</w:t>
            </w:r>
            <w:r>
              <w:rPr>
                <w:rFonts w:hint="eastAsia"/>
                <w:sz w:val="18"/>
                <w:szCs w:val="18"/>
              </w:rPr>
              <w:t>时间。格式</w:t>
            </w:r>
            <w:r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777B58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77B58" w:rsidRPr="00441B4F" w:rsidRDefault="00777B5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77B58" w:rsidRDefault="004B206D" w:rsidP="00F0376E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BF37D5">
              <w:rPr>
                <w:rFonts w:hint="eastAsia"/>
                <w:sz w:val="18"/>
                <w:szCs w:val="18"/>
              </w:rPr>
              <w:t>re_</w:t>
            </w:r>
            <w:r w:rsidR="00F0376E">
              <w:rPr>
                <w:rFonts w:hint="eastAsia"/>
                <w:sz w:val="18"/>
                <w:szCs w:val="18"/>
              </w:rPr>
              <w:t>a</w:t>
            </w:r>
            <w:r w:rsidR="00F94CA7">
              <w:rPr>
                <w:rFonts w:hint="eastAsia"/>
                <w:sz w:val="18"/>
                <w:szCs w:val="18"/>
              </w:rPr>
              <w:t>ctivity</w:t>
            </w:r>
          </w:p>
        </w:tc>
        <w:tc>
          <w:tcPr>
            <w:tcW w:w="992" w:type="dxa"/>
            <w:vAlign w:val="center"/>
          </w:tcPr>
          <w:p w:rsidR="00777B58" w:rsidRPr="0060020A" w:rsidRDefault="009B3483" w:rsidP="00F94CA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777B58" w:rsidRPr="0060020A" w:rsidRDefault="00927400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77B58" w:rsidRPr="0060020A" w:rsidRDefault="00CE34B0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前置任务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第一个任务，该字段为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77B58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77B58" w:rsidRPr="00441B4F" w:rsidRDefault="00777B5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77B58" w:rsidRDefault="00777B58" w:rsidP="00942A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77B58" w:rsidRPr="0060020A" w:rsidRDefault="00777B58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7B58" w:rsidRPr="0060020A" w:rsidRDefault="00777B58" w:rsidP="00942A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777B58" w:rsidRPr="0060020A" w:rsidRDefault="00777B58" w:rsidP="00942A2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85B33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5B33" w:rsidRDefault="00185B33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185B33" w:rsidRDefault="00185B33" w:rsidP="00942A20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185B33" w:rsidRDefault="00185B33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85B33" w:rsidRDefault="00185B33" w:rsidP="00942A20">
            <w:pPr>
              <w:spacing w:line="240" w:lineRule="auto"/>
              <w:rPr>
                <w:sz w:val="18"/>
              </w:rPr>
            </w:pPr>
          </w:p>
        </w:tc>
      </w:tr>
      <w:tr w:rsidR="00185B33" w:rsidRPr="00025FA2" w:rsidTr="00942A2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332D6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332D6" w:rsidRPr="00441B4F" w:rsidRDefault="008332D6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332D6" w:rsidRPr="0060020A" w:rsidRDefault="008332D6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8332D6" w:rsidRPr="0060020A" w:rsidRDefault="008332D6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8332D6" w:rsidRPr="0060020A" w:rsidRDefault="008332D6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8332D6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332D6" w:rsidRPr="00441B4F" w:rsidRDefault="008332D6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332D6" w:rsidRPr="0060020A" w:rsidRDefault="008332D6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8332D6" w:rsidRPr="0060020A" w:rsidRDefault="008332D6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8332D6" w:rsidRPr="0060020A" w:rsidRDefault="008332D6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185B33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5B33" w:rsidRPr="00C3346D" w:rsidRDefault="00185B33" w:rsidP="00231387">
            <w:pPr>
              <w:spacing w:line="240" w:lineRule="auto"/>
              <w:ind w:leftChars="100" w:left="24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185B33" w:rsidRPr="0060020A" w:rsidRDefault="00185B33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85B33" w:rsidRPr="00D42DC7" w:rsidRDefault="00185B33" w:rsidP="00942A20">
            <w:pPr>
              <w:spacing w:line="240" w:lineRule="auto"/>
              <w:rPr>
                <w:sz w:val="18"/>
              </w:rPr>
            </w:pPr>
          </w:p>
        </w:tc>
      </w:tr>
      <w:tr w:rsidR="00185B33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185B33" w:rsidRPr="00025FA2" w:rsidRDefault="00185B33" w:rsidP="00942A20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185B33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85B33" w:rsidRPr="00441B4F" w:rsidRDefault="00185B3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185B33" w:rsidRDefault="00185B33" w:rsidP="00942A20">
            <w:pPr>
              <w:spacing w:line="240" w:lineRule="auto"/>
              <w:rPr>
                <w:sz w:val="18"/>
              </w:rPr>
            </w:pPr>
          </w:p>
        </w:tc>
      </w:tr>
    </w:tbl>
    <w:p w:rsidR="00487A02" w:rsidRDefault="00653DA7" w:rsidP="00487A02">
      <w:pPr>
        <w:pStyle w:val="2"/>
      </w:pPr>
      <w:bookmarkStart w:id="17" w:name="_Toc415844600"/>
      <w:r>
        <w:rPr>
          <w:rFonts w:hint="eastAsia"/>
        </w:rPr>
        <w:t>景点安排</w:t>
      </w:r>
      <w:r w:rsidR="00487A02">
        <w:rPr>
          <w:rFonts w:hint="eastAsia"/>
        </w:rPr>
        <w:t>保存</w:t>
      </w:r>
      <w:bookmarkEnd w:id="1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487A02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487A02" w:rsidRPr="00025FA2" w:rsidRDefault="00487A0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</w:t>
            </w:r>
            <w:r w:rsidR="00014689">
              <w:rPr>
                <w:rFonts w:hint="eastAsia"/>
                <w:sz w:val="18"/>
              </w:rPr>
              <w:t>行程规划中的景点活动</w:t>
            </w:r>
            <w:r w:rsidR="009C2138">
              <w:rPr>
                <w:rFonts w:hint="eastAsia"/>
                <w:sz w:val="18"/>
              </w:rPr>
              <w:t>信息</w:t>
            </w:r>
          </w:p>
        </w:tc>
      </w:tr>
      <w:tr w:rsidR="00487A02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487A02" w:rsidRPr="0060020A" w:rsidRDefault="00487A0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487A02" w:rsidRPr="00025FA2" w:rsidTr="00942A20">
        <w:tc>
          <w:tcPr>
            <w:tcW w:w="124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487A02" w:rsidRPr="00025FA2" w:rsidRDefault="00976C60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487A02">
              <w:rPr>
                <w:rFonts w:hint="eastAsia"/>
                <w:sz w:val="18"/>
              </w:rPr>
              <w:t>/route/</w:t>
            </w:r>
            <w:r w:rsidR="00D808EF">
              <w:rPr>
                <w:rFonts w:hint="eastAsia"/>
                <w:sz w:val="18"/>
              </w:rPr>
              <w:t>activity/</w:t>
            </w:r>
            <w:r w:rsidR="0076369B">
              <w:rPr>
                <w:rFonts w:hint="eastAsia"/>
                <w:sz w:val="18"/>
              </w:rPr>
              <w:t>scene</w:t>
            </w:r>
            <w:r>
              <w:rPr>
                <w:rFonts w:hint="eastAsia"/>
                <w:sz w:val="18"/>
              </w:rPr>
              <w:t>/S</w:t>
            </w:r>
            <w:r w:rsidR="00487A02">
              <w:rPr>
                <w:rFonts w:hint="eastAsia"/>
                <w:sz w:val="18"/>
              </w:rPr>
              <w:t>ave</w:t>
            </w:r>
          </w:p>
        </w:tc>
      </w:tr>
      <w:tr w:rsidR="00487A02" w:rsidRPr="00025FA2" w:rsidTr="00942A20">
        <w:tc>
          <w:tcPr>
            <w:tcW w:w="124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487A02" w:rsidRPr="00025FA2" w:rsidRDefault="00487A02" w:rsidP="00942A20">
            <w:pPr>
              <w:spacing w:line="240" w:lineRule="auto"/>
              <w:rPr>
                <w:sz w:val="18"/>
              </w:rPr>
            </w:pPr>
          </w:p>
        </w:tc>
      </w:tr>
      <w:tr w:rsidR="00487A02" w:rsidRPr="00025FA2" w:rsidTr="00942A20">
        <w:tc>
          <w:tcPr>
            <w:tcW w:w="124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487A02" w:rsidRPr="00025FA2" w:rsidRDefault="00487A0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487A02" w:rsidRPr="00025FA2" w:rsidTr="00942A20">
        <w:tc>
          <w:tcPr>
            <w:tcW w:w="124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487A02" w:rsidRPr="00025FA2" w:rsidRDefault="00487A02" w:rsidP="00942A20">
            <w:pPr>
              <w:spacing w:line="240" w:lineRule="auto"/>
              <w:rPr>
                <w:sz w:val="18"/>
              </w:rPr>
            </w:pPr>
          </w:p>
        </w:tc>
      </w:tr>
      <w:tr w:rsidR="00487A02" w:rsidRPr="00025FA2" w:rsidTr="00942A20">
        <w:tc>
          <w:tcPr>
            <w:tcW w:w="1242" w:type="dxa"/>
            <w:vMerge w:val="restart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487A0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87A02" w:rsidRDefault="00636B01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88199C">
              <w:rPr>
                <w:rFonts w:hint="eastAsia"/>
                <w:sz w:val="18"/>
                <w:szCs w:val="18"/>
              </w:rPr>
              <w:t>ctivity</w:t>
            </w:r>
            <w:r w:rsidR="0074459F">
              <w:rPr>
                <w:rFonts w:hint="eastAsia"/>
                <w:sz w:val="18"/>
                <w:szCs w:val="18"/>
              </w:rPr>
              <w:t>_</w:t>
            </w:r>
            <w:r w:rsidR="0088199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487A02" w:rsidRPr="0060020A" w:rsidRDefault="00491C2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87A02" w:rsidRPr="0060020A" w:rsidRDefault="00487A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87A02" w:rsidRPr="0060020A" w:rsidRDefault="00E369C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景点安排</w:t>
            </w:r>
            <w:r w:rsidR="00487A02">
              <w:rPr>
                <w:rFonts w:hint="eastAsia"/>
                <w:sz w:val="18"/>
                <w:szCs w:val="18"/>
              </w:rPr>
              <w:t>ID,</w:t>
            </w:r>
            <w:r w:rsidR="00487A02">
              <w:rPr>
                <w:rFonts w:hint="eastAsia"/>
                <w:sz w:val="18"/>
                <w:szCs w:val="18"/>
              </w:rPr>
              <w:t>如果是新增使用</w:t>
            </w:r>
            <w:r w:rsidR="00487A02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C3A5F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DC3A5F" w:rsidRPr="00441B4F" w:rsidRDefault="00DC3A5F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C3A5F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74459F">
              <w:rPr>
                <w:sz w:val="18"/>
                <w:szCs w:val="18"/>
              </w:rPr>
              <w:t>esource</w:t>
            </w:r>
            <w:r w:rsidR="0074459F">
              <w:rPr>
                <w:rFonts w:hint="eastAsia"/>
                <w:sz w:val="18"/>
                <w:szCs w:val="18"/>
              </w:rPr>
              <w:t>_</w:t>
            </w:r>
            <w:r w:rsidR="00DC3A5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DC3A5F" w:rsidRDefault="00491C2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DC3A5F" w:rsidRDefault="00DC3A5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C3A5F" w:rsidRDefault="00DC3A5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87A0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87A02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487A02">
              <w:rPr>
                <w:rFonts w:hint="eastAsia"/>
                <w:sz w:val="18"/>
                <w:szCs w:val="18"/>
              </w:rPr>
              <w:t>oute</w:t>
            </w:r>
            <w:r w:rsidR="0074459F">
              <w:rPr>
                <w:rFonts w:hint="eastAsia"/>
                <w:sz w:val="18"/>
                <w:szCs w:val="18"/>
              </w:rPr>
              <w:t>_</w:t>
            </w:r>
            <w:r w:rsidR="00487A0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487A02" w:rsidRDefault="00491C2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87A02" w:rsidRDefault="00487A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87A02" w:rsidRPr="0060020A" w:rsidRDefault="00487A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关联行程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87A0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87A02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487A02"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992" w:type="dxa"/>
            <w:vAlign w:val="center"/>
          </w:tcPr>
          <w:p w:rsidR="00487A02" w:rsidRDefault="00491C2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87A02" w:rsidRDefault="00487A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87A02" w:rsidRPr="0060020A" w:rsidRDefault="00487A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487A0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87A02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650F67"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992" w:type="dxa"/>
            <w:vAlign w:val="center"/>
          </w:tcPr>
          <w:p w:rsidR="00487A02" w:rsidRPr="0060020A" w:rsidRDefault="00491C2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87A02" w:rsidRPr="0060020A" w:rsidRDefault="00487A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87A02" w:rsidRPr="0060020A" w:rsidRDefault="00C44379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活动方式。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：集体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：个人，缺省为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BD2ABD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BD2ABD" w:rsidRPr="00441B4F" w:rsidRDefault="00BD2AB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D2ABD" w:rsidRDefault="00BD2A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ontacter</w:t>
            </w:r>
          </w:p>
        </w:tc>
        <w:tc>
          <w:tcPr>
            <w:tcW w:w="992" w:type="dxa"/>
            <w:vAlign w:val="center"/>
          </w:tcPr>
          <w:p w:rsidR="00BD2ABD" w:rsidRDefault="00BD2A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BD2ABD" w:rsidRDefault="00BD2A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D2ABD" w:rsidRDefault="00BD2A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</w:t>
            </w:r>
          </w:p>
        </w:tc>
      </w:tr>
      <w:tr w:rsidR="00BD2ABD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BD2ABD" w:rsidRPr="00441B4F" w:rsidRDefault="00BD2AB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D2ABD" w:rsidRDefault="00BD2A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ontact_number</w:t>
            </w:r>
          </w:p>
        </w:tc>
        <w:tc>
          <w:tcPr>
            <w:tcW w:w="992" w:type="dxa"/>
            <w:vAlign w:val="center"/>
          </w:tcPr>
          <w:p w:rsidR="00BD2ABD" w:rsidRDefault="00BD2A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BD2ABD" w:rsidRDefault="00BD2A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D2ABD" w:rsidRDefault="00BD2A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</w:tr>
      <w:tr w:rsidR="00487A0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87A02" w:rsidRDefault="000E67FB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optional</w:t>
            </w:r>
          </w:p>
        </w:tc>
        <w:tc>
          <w:tcPr>
            <w:tcW w:w="992" w:type="dxa"/>
            <w:vAlign w:val="center"/>
          </w:tcPr>
          <w:p w:rsidR="00487A02" w:rsidRPr="0060020A" w:rsidRDefault="00491C2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87A02" w:rsidRPr="0060020A" w:rsidRDefault="00487A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87A02" w:rsidRPr="0060020A" w:rsidRDefault="00773B0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活动性质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：可选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：必须</w:t>
            </w:r>
            <w:r w:rsidR="0086072E">
              <w:rPr>
                <w:rFonts w:hint="eastAsia"/>
                <w:sz w:val="18"/>
                <w:szCs w:val="18"/>
              </w:rPr>
              <w:t>，缺省为</w:t>
            </w:r>
            <w:r w:rsidR="0086072E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826E3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826E3" w:rsidRPr="00441B4F" w:rsidRDefault="005826E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826E3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BF2A9C">
              <w:rPr>
                <w:rFonts w:hint="eastAsia"/>
                <w:sz w:val="18"/>
                <w:szCs w:val="18"/>
              </w:rPr>
              <w:t>ctivity_date</w:t>
            </w:r>
          </w:p>
        </w:tc>
        <w:tc>
          <w:tcPr>
            <w:tcW w:w="992" w:type="dxa"/>
            <w:vAlign w:val="center"/>
          </w:tcPr>
          <w:p w:rsidR="005826E3" w:rsidRDefault="00491C2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5826E3" w:rsidRDefault="00041B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5826E3" w:rsidRDefault="007A49A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活动日期</w:t>
            </w:r>
            <w:r w:rsidR="003E00E9">
              <w:rPr>
                <w:rFonts w:hint="eastAsia"/>
                <w:sz w:val="18"/>
                <w:szCs w:val="18"/>
              </w:rPr>
              <w:t>。格式</w:t>
            </w:r>
            <w:r w:rsidR="003E00E9">
              <w:rPr>
                <w:rFonts w:hint="eastAsia"/>
                <w:sz w:val="18"/>
                <w:szCs w:val="18"/>
              </w:rPr>
              <w:t>yyyy-mm-dd</w:t>
            </w:r>
          </w:p>
        </w:tc>
      </w:tr>
      <w:tr w:rsidR="00487A0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87A02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663D9B">
              <w:rPr>
                <w:rFonts w:hint="eastAsia"/>
                <w:sz w:val="18"/>
                <w:szCs w:val="18"/>
              </w:rPr>
              <w:t>eriod</w:t>
            </w:r>
          </w:p>
        </w:tc>
        <w:tc>
          <w:tcPr>
            <w:tcW w:w="992" w:type="dxa"/>
            <w:vAlign w:val="center"/>
          </w:tcPr>
          <w:p w:rsidR="00487A02" w:rsidRPr="0060020A" w:rsidRDefault="00491C2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87A02" w:rsidRPr="0060020A" w:rsidRDefault="00041B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487A02" w:rsidRPr="0060020A" w:rsidRDefault="00E638D3" w:rsidP="00E638D3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安排时间</w:t>
            </w:r>
          </w:p>
        </w:tc>
      </w:tr>
      <w:tr w:rsidR="00487A0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87A02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FD6BC5">
              <w:rPr>
                <w:rFonts w:hint="eastAsia"/>
                <w:sz w:val="18"/>
                <w:szCs w:val="18"/>
              </w:rPr>
              <w:t>tart</w:t>
            </w:r>
            <w:r w:rsidR="0074459F">
              <w:rPr>
                <w:rFonts w:hint="eastAsia"/>
                <w:sz w:val="18"/>
                <w:szCs w:val="18"/>
              </w:rPr>
              <w:t>_</w:t>
            </w:r>
            <w:r w:rsidR="00FD6BC5">
              <w:rPr>
                <w:rFonts w:hint="eastAsia"/>
                <w:sz w:val="18"/>
                <w:szCs w:val="18"/>
              </w:rPr>
              <w:t>T</w:t>
            </w:r>
            <w:r w:rsidR="00487A02"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992" w:type="dxa"/>
            <w:vAlign w:val="center"/>
          </w:tcPr>
          <w:p w:rsidR="00487A02" w:rsidRPr="0060020A" w:rsidRDefault="00491C2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487A02" w:rsidRPr="0060020A" w:rsidRDefault="008B6D1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487A02"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3452" w:type="dxa"/>
            <w:vAlign w:val="center"/>
          </w:tcPr>
          <w:p w:rsidR="00487A02" w:rsidRPr="0060020A" w:rsidRDefault="00E638D3" w:rsidP="00E638D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  <w:r w:rsidR="00487A02">
              <w:rPr>
                <w:rFonts w:hint="eastAsia"/>
                <w:sz w:val="18"/>
                <w:szCs w:val="18"/>
              </w:rPr>
              <w:t>。格式</w:t>
            </w:r>
            <w:r w:rsidR="00487A02"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487A0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87A02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="00FD6BC5">
              <w:rPr>
                <w:rFonts w:hint="eastAsia"/>
                <w:sz w:val="18"/>
                <w:szCs w:val="18"/>
              </w:rPr>
              <w:t>nd</w:t>
            </w:r>
            <w:r w:rsidR="0074459F">
              <w:rPr>
                <w:rFonts w:hint="eastAsia"/>
                <w:sz w:val="18"/>
                <w:szCs w:val="18"/>
              </w:rPr>
              <w:t>_</w:t>
            </w:r>
            <w:r w:rsidR="00FD6BC5"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:rsidR="00487A02" w:rsidRPr="0060020A" w:rsidRDefault="00491C2D" w:rsidP="005A6C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487A02" w:rsidRPr="0060020A" w:rsidRDefault="00041B0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3452" w:type="dxa"/>
            <w:vAlign w:val="center"/>
          </w:tcPr>
          <w:p w:rsidR="00487A02" w:rsidRPr="0060020A" w:rsidRDefault="00E638D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技术时间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7E274E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E274E" w:rsidRPr="00441B4F" w:rsidRDefault="007E274E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E274E" w:rsidRDefault="007E274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atest_arrive_date</w:t>
            </w:r>
          </w:p>
        </w:tc>
        <w:tc>
          <w:tcPr>
            <w:tcW w:w="992" w:type="dxa"/>
            <w:vAlign w:val="center"/>
          </w:tcPr>
          <w:p w:rsidR="007E274E" w:rsidRDefault="007E274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7E274E" w:rsidRDefault="00247F24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7E274E" w:rsidRDefault="00247F24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最晚到达时间</w:t>
            </w:r>
          </w:p>
        </w:tc>
      </w:tr>
      <w:tr w:rsidR="007E274E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E274E" w:rsidRPr="00441B4F" w:rsidRDefault="007E274E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E274E" w:rsidRDefault="007E274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atest_leave_date</w:t>
            </w:r>
          </w:p>
        </w:tc>
        <w:tc>
          <w:tcPr>
            <w:tcW w:w="992" w:type="dxa"/>
            <w:vAlign w:val="center"/>
          </w:tcPr>
          <w:p w:rsidR="007E274E" w:rsidRDefault="007E274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7E274E" w:rsidRDefault="00247F24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7E274E" w:rsidRDefault="00247F24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最晚离开时间</w:t>
            </w:r>
          </w:p>
        </w:tc>
      </w:tr>
      <w:tr w:rsidR="00487A0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87A02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4E7176">
              <w:rPr>
                <w:rFonts w:hint="eastAsia"/>
                <w:sz w:val="18"/>
                <w:szCs w:val="18"/>
              </w:rPr>
              <w:t>eave</w:t>
            </w:r>
            <w:r w:rsidR="00BE08A9">
              <w:rPr>
                <w:rFonts w:hint="eastAsia"/>
                <w:sz w:val="18"/>
                <w:szCs w:val="18"/>
              </w:rPr>
              <w:t>_</w:t>
            </w:r>
            <w:r w:rsidR="004E7176">
              <w:rPr>
                <w:rFonts w:hint="eastAsia"/>
                <w:sz w:val="18"/>
                <w:szCs w:val="18"/>
              </w:rPr>
              <w:t>Check</w:t>
            </w:r>
          </w:p>
        </w:tc>
        <w:tc>
          <w:tcPr>
            <w:tcW w:w="992" w:type="dxa"/>
            <w:vAlign w:val="center"/>
          </w:tcPr>
          <w:p w:rsidR="00487A02" w:rsidRPr="0060020A" w:rsidRDefault="00491C2D" w:rsidP="005A6C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487A02" w:rsidRPr="0060020A" w:rsidRDefault="002F46CE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87A02" w:rsidRPr="0060020A" w:rsidRDefault="00AA1BD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D6BC5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D6BC5" w:rsidRPr="00441B4F" w:rsidRDefault="00FD6BC5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D6BC5" w:rsidRDefault="0074329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4E7176">
              <w:rPr>
                <w:rFonts w:hint="eastAsia"/>
                <w:sz w:val="18"/>
                <w:szCs w:val="18"/>
              </w:rPr>
              <w:t>rrive</w:t>
            </w:r>
            <w:r w:rsidR="00BE08A9">
              <w:rPr>
                <w:rFonts w:hint="eastAsia"/>
                <w:sz w:val="18"/>
                <w:szCs w:val="18"/>
              </w:rPr>
              <w:t>_</w:t>
            </w:r>
            <w:r w:rsidR="004E7176">
              <w:rPr>
                <w:rFonts w:hint="eastAsia"/>
                <w:sz w:val="18"/>
                <w:szCs w:val="18"/>
              </w:rPr>
              <w:t>Check</w:t>
            </w:r>
          </w:p>
        </w:tc>
        <w:tc>
          <w:tcPr>
            <w:tcW w:w="992" w:type="dxa"/>
            <w:vAlign w:val="center"/>
          </w:tcPr>
          <w:p w:rsidR="00FD6BC5" w:rsidRPr="0060020A" w:rsidRDefault="00491C2D" w:rsidP="005A6C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FD6BC5" w:rsidRPr="0060020A" w:rsidRDefault="002F46CE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FD6BC5" w:rsidRPr="0060020A" w:rsidRDefault="00AA1BD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到达签到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64DBD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64DBD" w:rsidRPr="00441B4F" w:rsidRDefault="00A64DB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64DBD" w:rsidRDefault="00A64DBD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pre_activity</w:t>
            </w:r>
          </w:p>
        </w:tc>
        <w:tc>
          <w:tcPr>
            <w:tcW w:w="992" w:type="dxa"/>
            <w:vAlign w:val="center"/>
          </w:tcPr>
          <w:p w:rsidR="00A64DBD" w:rsidRPr="0060020A" w:rsidRDefault="00A64DBD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A64DBD" w:rsidRPr="0060020A" w:rsidRDefault="00A64DBD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A64DBD" w:rsidRPr="0060020A" w:rsidRDefault="00F53551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前置任务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第一个任务，该字段为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87A0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87A02" w:rsidRDefault="00487A02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487A02" w:rsidRDefault="00487A02" w:rsidP="00942A20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487A02" w:rsidRDefault="00487A02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87A02" w:rsidRDefault="00487A02" w:rsidP="00942A20">
            <w:pPr>
              <w:spacing w:line="240" w:lineRule="auto"/>
              <w:rPr>
                <w:sz w:val="18"/>
              </w:rPr>
            </w:pPr>
          </w:p>
        </w:tc>
      </w:tr>
      <w:tr w:rsidR="00487A02" w:rsidRPr="00025FA2" w:rsidTr="00942A2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71C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71C2" w:rsidRPr="00441B4F" w:rsidRDefault="00E871C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871C2" w:rsidRPr="0060020A" w:rsidRDefault="00E871C2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871C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71C2" w:rsidRPr="00441B4F" w:rsidRDefault="00E871C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871C2" w:rsidRPr="0060020A" w:rsidRDefault="00E871C2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487A0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87A02" w:rsidRPr="00C3346D" w:rsidRDefault="00487A02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487A02" w:rsidRPr="0060020A" w:rsidRDefault="00487A02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87A02" w:rsidRPr="00D42DC7" w:rsidRDefault="00487A02" w:rsidP="00942A20">
            <w:pPr>
              <w:spacing w:line="240" w:lineRule="auto"/>
              <w:rPr>
                <w:sz w:val="18"/>
              </w:rPr>
            </w:pPr>
          </w:p>
        </w:tc>
      </w:tr>
      <w:tr w:rsidR="00487A02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487A02" w:rsidRPr="00025FA2" w:rsidRDefault="00487A02" w:rsidP="00942A20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487A02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87A02" w:rsidRPr="00441B4F" w:rsidRDefault="00487A0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487A02" w:rsidRDefault="00487A02" w:rsidP="00942A20">
            <w:pPr>
              <w:spacing w:line="240" w:lineRule="auto"/>
              <w:rPr>
                <w:sz w:val="18"/>
              </w:rPr>
            </w:pPr>
          </w:p>
        </w:tc>
      </w:tr>
    </w:tbl>
    <w:p w:rsidR="00FA0842" w:rsidRDefault="007C48DF" w:rsidP="00FA0842">
      <w:pPr>
        <w:pStyle w:val="2"/>
      </w:pPr>
      <w:bookmarkStart w:id="18" w:name="_Toc415844601"/>
      <w:r>
        <w:rPr>
          <w:rFonts w:hint="eastAsia"/>
        </w:rPr>
        <w:t>交通</w:t>
      </w:r>
      <w:r w:rsidR="00FA0842">
        <w:rPr>
          <w:rFonts w:hint="eastAsia"/>
        </w:rPr>
        <w:t>安排保存</w:t>
      </w:r>
      <w:bookmarkEnd w:id="1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FA0842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FA0842" w:rsidRPr="00025FA2" w:rsidRDefault="00FA0842" w:rsidP="004A54E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保存行程规划中的</w:t>
            </w:r>
            <w:r w:rsidR="004A54EA">
              <w:rPr>
                <w:rFonts w:hint="eastAsia"/>
                <w:sz w:val="18"/>
              </w:rPr>
              <w:t>交通活动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FA0842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FA0842" w:rsidRPr="0060020A" w:rsidRDefault="00FA084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FA0842" w:rsidRPr="00025FA2" w:rsidTr="00942A20">
        <w:tc>
          <w:tcPr>
            <w:tcW w:w="124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FA0842" w:rsidRPr="00025FA2" w:rsidRDefault="00DB7C1B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FA0842">
              <w:rPr>
                <w:rFonts w:hint="eastAsia"/>
                <w:sz w:val="18"/>
              </w:rPr>
              <w:t>/route/</w:t>
            </w:r>
            <w:r w:rsidR="005450FB">
              <w:rPr>
                <w:rFonts w:hint="eastAsia"/>
                <w:sz w:val="18"/>
              </w:rPr>
              <w:t>activity/</w:t>
            </w:r>
            <w:r>
              <w:rPr>
                <w:rFonts w:hint="eastAsia"/>
                <w:sz w:val="18"/>
              </w:rPr>
              <w:t>traffic/S</w:t>
            </w:r>
            <w:r w:rsidR="00833189">
              <w:rPr>
                <w:rFonts w:hint="eastAsia"/>
                <w:sz w:val="18"/>
              </w:rPr>
              <w:t>ave</w:t>
            </w:r>
          </w:p>
        </w:tc>
      </w:tr>
      <w:tr w:rsidR="00FA0842" w:rsidRPr="00025FA2" w:rsidTr="00942A20">
        <w:tc>
          <w:tcPr>
            <w:tcW w:w="124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FA0842" w:rsidRPr="00025FA2" w:rsidRDefault="00FA0842" w:rsidP="00942A20">
            <w:pPr>
              <w:spacing w:line="240" w:lineRule="auto"/>
              <w:rPr>
                <w:sz w:val="18"/>
              </w:rPr>
            </w:pPr>
          </w:p>
        </w:tc>
      </w:tr>
      <w:tr w:rsidR="00FA0842" w:rsidRPr="00025FA2" w:rsidTr="00942A20">
        <w:tc>
          <w:tcPr>
            <w:tcW w:w="124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FA0842" w:rsidRPr="00025FA2" w:rsidRDefault="00FA084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FA0842" w:rsidRPr="00025FA2" w:rsidTr="00942A20">
        <w:tc>
          <w:tcPr>
            <w:tcW w:w="124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FA0842" w:rsidRPr="00025FA2" w:rsidRDefault="00FA0842" w:rsidP="00942A20">
            <w:pPr>
              <w:spacing w:line="240" w:lineRule="auto"/>
              <w:rPr>
                <w:sz w:val="18"/>
              </w:rPr>
            </w:pPr>
          </w:p>
        </w:tc>
      </w:tr>
      <w:tr w:rsidR="00FA0842" w:rsidRPr="00025FA2" w:rsidTr="00942A20">
        <w:tc>
          <w:tcPr>
            <w:tcW w:w="1242" w:type="dxa"/>
            <w:vMerge w:val="restart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AA3AB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FA0842">
              <w:rPr>
                <w:rFonts w:hint="eastAsia"/>
                <w:sz w:val="18"/>
                <w:szCs w:val="18"/>
              </w:rPr>
              <w:t>ctivity</w:t>
            </w:r>
            <w:r w:rsidR="00284332">
              <w:rPr>
                <w:rFonts w:hint="eastAsia"/>
                <w:sz w:val="18"/>
                <w:szCs w:val="18"/>
              </w:rPr>
              <w:t>_</w:t>
            </w:r>
            <w:r w:rsidR="00FA084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景点安排</w:t>
            </w:r>
            <w:r>
              <w:rPr>
                <w:rFonts w:hint="eastAsia"/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如果是新增使用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233CC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8233CC" w:rsidRPr="00441B4F" w:rsidRDefault="008233CC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233CC" w:rsidRDefault="00B7461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8233CC">
              <w:rPr>
                <w:rFonts w:hint="eastAsia"/>
                <w:sz w:val="18"/>
                <w:szCs w:val="18"/>
              </w:rPr>
              <w:t>esource</w:t>
            </w:r>
            <w:r w:rsidR="00284332">
              <w:rPr>
                <w:rFonts w:hint="eastAsia"/>
                <w:sz w:val="18"/>
                <w:szCs w:val="18"/>
              </w:rPr>
              <w:t>_</w:t>
            </w:r>
            <w:r w:rsidR="008233C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8233CC" w:rsidRDefault="008233C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8233CC" w:rsidRDefault="008233C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8233CC" w:rsidRDefault="008233C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AA3AB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FA0842">
              <w:rPr>
                <w:rFonts w:hint="eastAsia"/>
                <w:sz w:val="18"/>
                <w:szCs w:val="18"/>
              </w:rPr>
              <w:t>oute</w:t>
            </w:r>
            <w:r w:rsidR="00284332">
              <w:rPr>
                <w:rFonts w:hint="eastAsia"/>
                <w:sz w:val="18"/>
                <w:szCs w:val="18"/>
              </w:rPr>
              <w:t>_</w:t>
            </w:r>
            <w:r w:rsidR="00FA0842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FA0842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关联行程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AA3AB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FA0842"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992" w:type="dxa"/>
            <w:vAlign w:val="center"/>
          </w:tcPr>
          <w:p w:rsidR="00FA0842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324C0F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324C0F" w:rsidRPr="00441B4F" w:rsidRDefault="00324C0F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24C0F" w:rsidRDefault="00324C0F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ontacter</w:t>
            </w:r>
          </w:p>
        </w:tc>
        <w:tc>
          <w:tcPr>
            <w:tcW w:w="992" w:type="dxa"/>
            <w:vAlign w:val="center"/>
          </w:tcPr>
          <w:p w:rsidR="00324C0F" w:rsidRDefault="00324C0F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324C0F" w:rsidRDefault="00324C0F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24C0F" w:rsidRDefault="00324C0F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</w:t>
            </w:r>
          </w:p>
        </w:tc>
      </w:tr>
      <w:tr w:rsidR="00324C0F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324C0F" w:rsidRPr="00441B4F" w:rsidRDefault="00324C0F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24C0F" w:rsidRDefault="00324C0F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ontact_number</w:t>
            </w:r>
          </w:p>
        </w:tc>
        <w:tc>
          <w:tcPr>
            <w:tcW w:w="992" w:type="dxa"/>
            <w:vAlign w:val="center"/>
          </w:tcPr>
          <w:p w:rsidR="00324C0F" w:rsidRDefault="00324C0F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324C0F" w:rsidRDefault="00324C0F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24C0F" w:rsidRDefault="00324C0F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AA3AB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FA0842"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99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A0842" w:rsidRPr="0060020A" w:rsidRDefault="00F7253B" w:rsidP="003067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交通方式</w:t>
            </w:r>
            <w:r w:rsidR="00FA0842">
              <w:rPr>
                <w:rFonts w:hint="eastAsia"/>
                <w:sz w:val="18"/>
                <w:szCs w:val="18"/>
              </w:rPr>
              <w:t>。</w:t>
            </w:r>
            <w:r w:rsidR="0030670A">
              <w:rPr>
                <w:rFonts w:hint="eastAsia"/>
                <w:sz w:val="18"/>
                <w:szCs w:val="18"/>
              </w:rPr>
              <w:t>参加交通方式字典定义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AA3ABA" w:rsidP="00AA3AB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ehicle_n</w:t>
            </w:r>
            <w:r w:rsidR="001D4A1A">
              <w:rPr>
                <w:rFonts w:hint="eastAsia"/>
                <w:sz w:val="18"/>
                <w:szCs w:val="18"/>
              </w:rPr>
              <w:t>mber</w:t>
            </w:r>
          </w:p>
        </w:tc>
        <w:tc>
          <w:tcPr>
            <w:tcW w:w="99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A0842" w:rsidRPr="0060020A" w:rsidRDefault="00AB758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航班、</w:t>
            </w:r>
            <w:r w:rsidR="00D5457E">
              <w:rPr>
                <w:rFonts w:hint="eastAsia"/>
                <w:sz w:val="18"/>
                <w:szCs w:val="18"/>
              </w:rPr>
              <w:t>班次</w:t>
            </w:r>
            <w:r>
              <w:rPr>
                <w:rFonts w:hint="eastAsia"/>
                <w:sz w:val="18"/>
                <w:szCs w:val="18"/>
              </w:rPr>
              <w:t>、车次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AA3AB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AD3997">
              <w:rPr>
                <w:rFonts w:hint="eastAsia"/>
                <w:sz w:val="18"/>
                <w:szCs w:val="18"/>
              </w:rPr>
              <w:t>eave</w:t>
            </w:r>
            <w:r w:rsidR="001C57F5">
              <w:rPr>
                <w:rFonts w:hint="eastAsia"/>
                <w:sz w:val="18"/>
                <w:szCs w:val="18"/>
              </w:rPr>
              <w:t>_</w:t>
            </w:r>
            <w:r w:rsidR="00B22452">
              <w:rPr>
                <w:rFonts w:hint="eastAsia"/>
                <w:sz w:val="18"/>
                <w:szCs w:val="18"/>
              </w:rPr>
              <w:t>place</w:t>
            </w:r>
          </w:p>
        </w:tc>
        <w:tc>
          <w:tcPr>
            <w:tcW w:w="992" w:type="dxa"/>
            <w:vAlign w:val="center"/>
          </w:tcPr>
          <w:p w:rsidR="00FA0842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Default="00F968C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A0842" w:rsidRDefault="00B22452" w:rsidP="00F968C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</w:t>
            </w:r>
            <w:r>
              <w:rPr>
                <w:rFonts w:hint="eastAsia"/>
                <w:sz w:val="18"/>
                <w:szCs w:val="18"/>
              </w:rPr>
              <w:t>地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AA3AB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AD3997">
              <w:rPr>
                <w:rFonts w:hint="eastAsia"/>
                <w:sz w:val="18"/>
                <w:szCs w:val="18"/>
              </w:rPr>
              <w:t>rrive</w:t>
            </w:r>
            <w:r w:rsidR="001C57F5">
              <w:rPr>
                <w:rFonts w:hint="eastAsia"/>
                <w:sz w:val="18"/>
                <w:szCs w:val="18"/>
              </w:rPr>
              <w:t>_</w:t>
            </w:r>
            <w:r w:rsidR="00B22452">
              <w:rPr>
                <w:rFonts w:hint="eastAsia"/>
                <w:sz w:val="18"/>
                <w:szCs w:val="18"/>
              </w:rPr>
              <w:t>place</w:t>
            </w:r>
          </w:p>
        </w:tc>
        <w:tc>
          <w:tcPr>
            <w:tcW w:w="99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Pr="0060020A" w:rsidRDefault="00F968C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FA0842" w:rsidRPr="0060020A" w:rsidRDefault="00B2245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目的地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AA3ABA" w:rsidP="00AA3AB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leave_datetime</w:t>
            </w:r>
          </w:p>
        </w:tc>
        <w:tc>
          <w:tcPr>
            <w:tcW w:w="99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Pr="0060020A" w:rsidRDefault="00D341B1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atetime</w:t>
            </w:r>
          </w:p>
        </w:tc>
        <w:tc>
          <w:tcPr>
            <w:tcW w:w="3452" w:type="dxa"/>
            <w:vAlign w:val="center"/>
          </w:tcPr>
          <w:p w:rsidR="00FA0842" w:rsidRPr="0060020A" w:rsidRDefault="008774DB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</w:t>
            </w:r>
            <w:r w:rsidR="00FA0842">
              <w:rPr>
                <w:sz w:val="18"/>
                <w:szCs w:val="18"/>
              </w:rPr>
              <w:t>时间</w:t>
            </w:r>
            <w:r w:rsidR="00FA0842">
              <w:rPr>
                <w:rFonts w:hint="eastAsia"/>
                <w:sz w:val="18"/>
                <w:szCs w:val="18"/>
              </w:rPr>
              <w:t>。格式</w:t>
            </w:r>
            <w:r w:rsidR="002D39C7">
              <w:rPr>
                <w:rFonts w:hint="eastAsia"/>
                <w:sz w:val="18"/>
                <w:szCs w:val="18"/>
              </w:rPr>
              <w:t xml:space="preserve">yyyy-mm-dd </w:t>
            </w:r>
            <w:r w:rsidR="00FA0842"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AA3AB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rrive_datetime</w:t>
            </w:r>
          </w:p>
        </w:tc>
        <w:tc>
          <w:tcPr>
            <w:tcW w:w="99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Pr="0060020A" w:rsidRDefault="00D341B1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52" w:type="dxa"/>
            <w:vAlign w:val="center"/>
          </w:tcPr>
          <w:p w:rsidR="00FA0842" w:rsidRPr="0060020A" w:rsidRDefault="008774DB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</w:t>
            </w:r>
            <w:r w:rsidR="00FA0842">
              <w:rPr>
                <w:sz w:val="18"/>
                <w:szCs w:val="18"/>
              </w:rPr>
              <w:t>时间</w:t>
            </w:r>
            <w:r w:rsidR="00FA0842">
              <w:rPr>
                <w:rFonts w:hint="eastAsia"/>
                <w:sz w:val="18"/>
                <w:szCs w:val="18"/>
              </w:rPr>
              <w:t>。格式</w:t>
            </w:r>
            <w:r w:rsidR="002D39C7">
              <w:rPr>
                <w:rFonts w:hint="eastAsia"/>
                <w:sz w:val="18"/>
                <w:szCs w:val="18"/>
              </w:rPr>
              <w:t xml:space="preserve">yyyy-mm-dd </w:t>
            </w:r>
            <w:r w:rsidR="00FA0842"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E9735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E97352" w:rsidRPr="00441B4F" w:rsidRDefault="00E9735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97352" w:rsidRDefault="00E97352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atest_arrive_date</w:t>
            </w:r>
          </w:p>
        </w:tc>
        <w:tc>
          <w:tcPr>
            <w:tcW w:w="992" w:type="dxa"/>
            <w:vAlign w:val="center"/>
          </w:tcPr>
          <w:p w:rsidR="00E97352" w:rsidRDefault="00E97352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E97352" w:rsidRDefault="00E97352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E97352" w:rsidRDefault="00E97352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最晚到达时间</w:t>
            </w:r>
          </w:p>
        </w:tc>
      </w:tr>
      <w:tr w:rsidR="00E9735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E97352" w:rsidRPr="00441B4F" w:rsidRDefault="00E9735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97352" w:rsidRDefault="00E97352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atest_leave_date</w:t>
            </w:r>
          </w:p>
        </w:tc>
        <w:tc>
          <w:tcPr>
            <w:tcW w:w="992" w:type="dxa"/>
            <w:vAlign w:val="center"/>
          </w:tcPr>
          <w:p w:rsidR="00E97352" w:rsidRDefault="00E97352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E97352" w:rsidRDefault="00E97352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E97352" w:rsidRDefault="00E97352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最晚离开时间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6E0D96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FA0842">
              <w:rPr>
                <w:rFonts w:hint="eastAsia"/>
                <w:sz w:val="18"/>
                <w:szCs w:val="18"/>
              </w:rPr>
              <w:t>eave</w:t>
            </w:r>
            <w:r w:rsidR="001C57F5">
              <w:rPr>
                <w:rFonts w:hint="eastAsia"/>
                <w:sz w:val="18"/>
                <w:szCs w:val="18"/>
              </w:rPr>
              <w:t>_</w:t>
            </w:r>
            <w:r w:rsidR="00FA0842">
              <w:rPr>
                <w:rFonts w:hint="eastAsia"/>
                <w:sz w:val="18"/>
                <w:szCs w:val="18"/>
              </w:rPr>
              <w:t>Check</w:t>
            </w:r>
          </w:p>
        </w:tc>
        <w:tc>
          <w:tcPr>
            <w:tcW w:w="99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A0842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0842" w:rsidRDefault="006E0D96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FA0842">
              <w:rPr>
                <w:rFonts w:hint="eastAsia"/>
                <w:sz w:val="18"/>
                <w:szCs w:val="18"/>
              </w:rPr>
              <w:t>rrive</w:t>
            </w:r>
            <w:r w:rsidR="001C57F5">
              <w:rPr>
                <w:rFonts w:hint="eastAsia"/>
                <w:sz w:val="18"/>
                <w:szCs w:val="18"/>
              </w:rPr>
              <w:t>_</w:t>
            </w:r>
            <w:r w:rsidR="00FA0842">
              <w:rPr>
                <w:rFonts w:hint="eastAsia"/>
                <w:sz w:val="18"/>
                <w:szCs w:val="18"/>
              </w:rPr>
              <w:t>Check</w:t>
            </w:r>
          </w:p>
        </w:tc>
        <w:tc>
          <w:tcPr>
            <w:tcW w:w="99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FA0842" w:rsidRPr="0060020A" w:rsidRDefault="00FA0842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到达签到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4F4D9B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F4D9B" w:rsidRPr="00441B4F" w:rsidRDefault="004F4D9B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F4D9B" w:rsidRDefault="004F4D9B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pre_activity</w:t>
            </w:r>
          </w:p>
        </w:tc>
        <w:tc>
          <w:tcPr>
            <w:tcW w:w="992" w:type="dxa"/>
            <w:vAlign w:val="center"/>
          </w:tcPr>
          <w:p w:rsidR="004F4D9B" w:rsidRPr="0060020A" w:rsidRDefault="004F4D9B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F4D9B" w:rsidRPr="0060020A" w:rsidRDefault="004F4D9B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F4D9B" w:rsidRPr="0060020A" w:rsidRDefault="000C6C10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前置任务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第一个任务，该字段为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A084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0842" w:rsidRDefault="00FA0842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FA0842" w:rsidRDefault="00FA0842" w:rsidP="00942A20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FA0842" w:rsidRDefault="00FA0842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FA0842" w:rsidRDefault="00FA0842" w:rsidP="00942A20">
            <w:pPr>
              <w:spacing w:line="240" w:lineRule="auto"/>
              <w:rPr>
                <w:sz w:val="18"/>
              </w:rPr>
            </w:pPr>
          </w:p>
        </w:tc>
      </w:tr>
      <w:tr w:rsidR="00FA0842" w:rsidRPr="00025FA2" w:rsidTr="00942A2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71C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71C2" w:rsidRPr="00441B4F" w:rsidRDefault="00E871C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871C2" w:rsidRPr="0060020A" w:rsidRDefault="00E871C2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871C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71C2" w:rsidRPr="00441B4F" w:rsidRDefault="00E871C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871C2" w:rsidRPr="0060020A" w:rsidRDefault="00E871C2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FA084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0842" w:rsidRPr="00C3346D" w:rsidRDefault="00FA0842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FA0842" w:rsidRPr="0060020A" w:rsidRDefault="00FA0842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FA0842" w:rsidRPr="00D42DC7" w:rsidRDefault="00FA0842" w:rsidP="00942A20">
            <w:pPr>
              <w:spacing w:line="240" w:lineRule="auto"/>
              <w:rPr>
                <w:sz w:val="18"/>
              </w:rPr>
            </w:pPr>
          </w:p>
        </w:tc>
      </w:tr>
      <w:tr w:rsidR="00FA0842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FA0842" w:rsidRPr="00025FA2" w:rsidRDefault="00FA0842" w:rsidP="00942A20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FA0842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0842" w:rsidRPr="00441B4F" w:rsidRDefault="00FA084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FA0842" w:rsidRDefault="00FA0842" w:rsidP="00942A20">
            <w:pPr>
              <w:spacing w:line="240" w:lineRule="auto"/>
              <w:rPr>
                <w:sz w:val="18"/>
              </w:rPr>
            </w:pPr>
          </w:p>
        </w:tc>
      </w:tr>
    </w:tbl>
    <w:p w:rsidR="00356796" w:rsidRDefault="00C25FAC" w:rsidP="00356796">
      <w:pPr>
        <w:pStyle w:val="2"/>
      </w:pPr>
      <w:bookmarkStart w:id="19" w:name="_Toc415844602"/>
      <w:r>
        <w:rPr>
          <w:rFonts w:hint="eastAsia"/>
        </w:rPr>
        <w:t>美食</w:t>
      </w:r>
      <w:r w:rsidR="00356796">
        <w:rPr>
          <w:rFonts w:hint="eastAsia"/>
        </w:rPr>
        <w:t>安排保存</w:t>
      </w:r>
      <w:bookmarkEnd w:id="1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7859A7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7859A7" w:rsidRPr="00025FA2" w:rsidRDefault="00A3611A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保存行程规划中的</w:t>
            </w:r>
            <w:r w:rsidR="00C25FAC">
              <w:rPr>
                <w:rFonts w:hint="eastAsia"/>
                <w:sz w:val="18"/>
              </w:rPr>
              <w:t>美食</w:t>
            </w:r>
            <w:r w:rsidR="00362D12">
              <w:rPr>
                <w:rFonts w:hint="eastAsia"/>
                <w:sz w:val="18"/>
              </w:rPr>
              <w:t>活动</w:t>
            </w:r>
            <w:r w:rsidR="007859A7">
              <w:rPr>
                <w:rFonts w:hint="eastAsia"/>
                <w:sz w:val="18"/>
              </w:rPr>
              <w:t>信息</w:t>
            </w:r>
          </w:p>
        </w:tc>
      </w:tr>
      <w:tr w:rsidR="007859A7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7859A7" w:rsidRPr="0060020A" w:rsidRDefault="007859A7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7859A7" w:rsidRPr="00025FA2" w:rsidTr="00942A20">
        <w:tc>
          <w:tcPr>
            <w:tcW w:w="124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7859A7" w:rsidRPr="00025FA2" w:rsidRDefault="002436FC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7859A7">
              <w:rPr>
                <w:rFonts w:hint="eastAsia"/>
                <w:sz w:val="18"/>
              </w:rPr>
              <w:t>/route/</w:t>
            </w:r>
            <w:r w:rsidR="00FD7909">
              <w:rPr>
                <w:rFonts w:hint="eastAsia"/>
                <w:sz w:val="18"/>
              </w:rPr>
              <w:t>activity/</w:t>
            </w:r>
            <w:r w:rsidR="00C25FAC">
              <w:rPr>
                <w:rFonts w:hint="eastAsia"/>
                <w:sz w:val="18"/>
              </w:rPr>
              <w:t>food</w:t>
            </w:r>
            <w:r>
              <w:rPr>
                <w:rFonts w:hint="eastAsia"/>
                <w:sz w:val="18"/>
              </w:rPr>
              <w:t>/S</w:t>
            </w:r>
            <w:r w:rsidR="007859A7">
              <w:rPr>
                <w:rFonts w:hint="eastAsia"/>
                <w:sz w:val="18"/>
              </w:rPr>
              <w:t>ave</w:t>
            </w:r>
          </w:p>
        </w:tc>
      </w:tr>
      <w:tr w:rsidR="007859A7" w:rsidRPr="00025FA2" w:rsidTr="00942A20">
        <w:tc>
          <w:tcPr>
            <w:tcW w:w="124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7859A7" w:rsidRPr="00025FA2" w:rsidRDefault="007859A7" w:rsidP="00942A20">
            <w:pPr>
              <w:spacing w:line="240" w:lineRule="auto"/>
              <w:rPr>
                <w:sz w:val="18"/>
              </w:rPr>
            </w:pPr>
          </w:p>
        </w:tc>
      </w:tr>
      <w:tr w:rsidR="007859A7" w:rsidRPr="00025FA2" w:rsidTr="00942A20">
        <w:tc>
          <w:tcPr>
            <w:tcW w:w="124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7859A7" w:rsidRPr="00025FA2" w:rsidRDefault="007859A7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7859A7" w:rsidRPr="00025FA2" w:rsidTr="00942A20">
        <w:tc>
          <w:tcPr>
            <w:tcW w:w="124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7859A7" w:rsidRPr="00025FA2" w:rsidRDefault="007859A7" w:rsidP="00942A20">
            <w:pPr>
              <w:spacing w:line="240" w:lineRule="auto"/>
              <w:rPr>
                <w:sz w:val="18"/>
              </w:rPr>
            </w:pPr>
          </w:p>
        </w:tc>
      </w:tr>
      <w:tr w:rsidR="007859A7" w:rsidRPr="00025FA2" w:rsidTr="00942A20">
        <w:tc>
          <w:tcPr>
            <w:tcW w:w="1242" w:type="dxa"/>
            <w:vMerge w:val="restart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7859A7">
              <w:rPr>
                <w:rFonts w:hint="eastAsia"/>
                <w:sz w:val="18"/>
                <w:szCs w:val="18"/>
              </w:rPr>
              <w:t>ctivity</w:t>
            </w:r>
            <w:r w:rsidR="0094591D">
              <w:rPr>
                <w:rFonts w:hint="eastAsia"/>
                <w:sz w:val="18"/>
                <w:szCs w:val="18"/>
              </w:rPr>
              <w:t>_</w:t>
            </w:r>
            <w:r w:rsidR="007859A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景点安排</w:t>
            </w:r>
            <w:r>
              <w:rPr>
                <w:rFonts w:hint="eastAsia"/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如果是新增使用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BE2E30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BE2E30" w:rsidRPr="00441B4F" w:rsidRDefault="00BE2E30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E2E30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BE2E30">
              <w:rPr>
                <w:rFonts w:hint="eastAsia"/>
                <w:sz w:val="18"/>
                <w:szCs w:val="18"/>
              </w:rPr>
              <w:t>esource</w:t>
            </w:r>
            <w:r w:rsidR="0094591D">
              <w:rPr>
                <w:rFonts w:hint="eastAsia"/>
                <w:sz w:val="18"/>
                <w:szCs w:val="18"/>
              </w:rPr>
              <w:t>_</w:t>
            </w:r>
            <w:r w:rsidR="00BE2E3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BE2E30" w:rsidRDefault="00BE2E30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BE2E30" w:rsidRDefault="00BE2E30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E2E30" w:rsidRDefault="00BE2E30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7859A7">
              <w:rPr>
                <w:rFonts w:hint="eastAsia"/>
                <w:sz w:val="18"/>
                <w:szCs w:val="18"/>
              </w:rPr>
              <w:t>oute</w:t>
            </w:r>
            <w:r w:rsidR="00B22047">
              <w:rPr>
                <w:rFonts w:hint="eastAsia"/>
                <w:sz w:val="18"/>
                <w:szCs w:val="18"/>
              </w:rPr>
              <w:t>_</w:t>
            </w:r>
            <w:r w:rsidR="007859A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7859A7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关联行程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7859A7"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992" w:type="dxa"/>
            <w:vAlign w:val="center"/>
          </w:tcPr>
          <w:p w:rsidR="007859A7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504049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04049" w:rsidRPr="00441B4F" w:rsidRDefault="00504049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04049" w:rsidRDefault="00504049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ontacter</w:t>
            </w:r>
          </w:p>
        </w:tc>
        <w:tc>
          <w:tcPr>
            <w:tcW w:w="992" w:type="dxa"/>
            <w:vAlign w:val="center"/>
          </w:tcPr>
          <w:p w:rsidR="00504049" w:rsidRDefault="00504049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504049" w:rsidRDefault="00504049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504049" w:rsidRDefault="00504049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</w:t>
            </w:r>
          </w:p>
        </w:tc>
      </w:tr>
      <w:tr w:rsidR="00504049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04049" w:rsidRPr="00441B4F" w:rsidRDefault="00504049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04049" w:rsidRDefault="00504049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ontact_number</w:t>
            </w:r>
          </w:p>
        </w:tc>
        <w:tc>
          <w:tcPr>
            <w:tcW w:w="992" w:type="dxa"/>
            <w:vAlign w:val="center"/>
          </w:tcPr>
          <w:p w:rsidR="00504049" w:rsidRDefault="00504049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504049" w:rsidRDefault="00504049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504049" w:rsidRDefault="00504049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7859A7">
              <w:rPr>
                <w:rFonts w:hint="eastAsia"/>
                <w:sz w:val="18"/>
                <w:szCs w:val="18"/>
              </w:rPr>
              <w:t>ode</w:t>
            </w:r>
          </w:p>
        </w:tc>
        <w:tc>
          <w:tcPr>
            <w:tcW w:w="99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活动方式。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：集体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：个人，缺省为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optional</w:t>
            </w:r>
          </w:p>
        </w:tc>
        <w:tc>
          <w:tcPr>
            <w:tcW w:w="99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活动性质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：可选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：必须，缺省为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B22047">
              <w:rPr>
                <w:rFonts w:hint="eastAsia"/>
                <w:sz w:val="18"/>
                <w:szCs w:val="18"/>
              </w:rPr>
              <w:t>ctivity_</w:t>
            </w:r>
            <w:r w:rsidR="007859A7">
              <w:rPr>
                <w:sz w:val="18"/>
                <w:szCs w:val="18"/>
              </w:rPr>
              <w:t>D</w:t>
            </w:r>
            <w:r w:rsidR="007859A7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992" w:type="dxa"/>
            <w:vAlign w:val="center"/>
          </w:tcPr>
          <w:p w:rsidR="007859A7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7859A7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活动日期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yyyy-mm-dd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7859A7">
              <w:rPr>
                <w:rFonts w:hint="eastAsia"/>
                <w:sz w:val="18"/>
                <w:szCs w:val="18"/>
              </w:rPr>
              <w:t>eriod</w:t>
            </w:r>
          </w:p>
        </w:tc>
        <w:tc>
          <w:tcPr>
            <w:tcW w:w="99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安排时间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7859A7">
              <w:rPr>
                <w:rFonts w:hint="eastAsia"/>
                <w:sz w:val="18"/>
                <w:szCs w:val="18"/>
              </w:rPr>
              <w:t>tart</w:t>
            </w:r>
            <w:r w:rsidR="00B22047">
              <w:rPr>
                <w:rFonts w:hint="eastAsia"/>
                <w:sz w:val="18"/>
                <w:szCs w:val="18"/>
              </w:rPr>
              <w:t>_</w:t>
            </w:r>
            <w:r w:rsidR="007859A7"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="007859A7">
              <w:rPr>
                <w:rFonts w:hint="eastAsia"/>
                <w:sz w:val="18"/>
                <w:szCs w:val="18"/>
              </w:rPr>
              <w:t>nd</w:t>
            </w:r>
            <w:r w:rsidR="00B22047">
              <w:rPr>
                <w:rFonts w:hint="eastAsia"/>
                <w:sz w:val="18"/>
                <w:szCs w:val="18"/>
              </w:rPr>
              <w:t>_</w:t>
            </w:r>
            <w:r w:rsidR="007859A7"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技术时间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C5703E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C5703E" w:rsidRPr="00441B4F" w:rsidRDefault="00C5703E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5703E" w:rsidRDefault="00C5703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atest_arrive_date</w:t>
            </w:r>
          </w:p>
        </w:tc>
        <w:tc>
          <w:tcPr>
            <w:tcW w:w="992" w:type="dxa"/>
            <w:vAlign w:val="center"/>
          </w:tcPr>
          <w:p w:rsidR="00C5703E" w:rsidRDefault="00C5703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C5703E" w:rsidRDefault="00C5703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C5703E" w:rsidRDefault="00C5703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最晚到达时间</w:t>
            </w:r>
          </w:p>
        </w:tc>
      </w:tr>
      <w:tr w:rsidR="00C5703E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C5703E" w:rsidRPr="00441B4F" w:rsidRDefault="00C5703E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5703E" w:rsidRDefault="00C5703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atest_leave_date</w:t>
            </w:r>
          </w:p>
        </w:tc>
        <w:tc>
          <w:tcPr>
            <w:tcW w:w="992" w:type="dxa"/>
            <w:vAlign w:val="center"/>
          </w:tcPr>
          <w:p w:rsidR="00C5703E" w:rsidRDefault="00C5703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C5703E" w:rsidRDefault="00C5703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C5703E" w:rsidRDefault="00C5703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最晚离开时间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7859A7">
              <w:rPr>
                <w:rFonts w:hint="eastAsia"/>
                <w:sz w:val="18"/>
                <w:szCs w:val="18"/>
              </w:rPr>
              <w:t>eave</w:t>
            </w:r>
            <w:r w:rsidR="00726A9E">
              <w:rPr>
                <w:rFonts w:hint="eastAsia"/>
                <w:sz w:val="18"/>
                <w:szCs w:val="18"/>
              </w:rPr>
              <w:t>_</w:t>
            </w:r>
            <w:r w:rsidR="007859A7">
              <w:rPr>
                <w:rFonts w:hint="eastAsia"/>
                <w:sz w:val="18"/>
                <w:szCs w:val="18"/>
              </w:rPr>
              <w:t>Check</w:t>
            </w:r>
          </w:p>
        </w:tc>
        <w:tc>
          <w:tcPr>
            <w:tcW w:w="99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859A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59A7" w:rsidRDefault="00C6368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7859A7">
              <w:rPr>
                <w:rFonts w:hint="eastAsia"/>
                <w:sz w:val="18"/>
                <w:szCs w:val="18"/>
              </w:rPr>
              <w:t>rrive</w:t>
            </w:r>
            <w:r w:rsidR="00726A9E">
              <w:rPr>
                <w:rFonts w:hint="eastAsia"/>
                <w:sz w:val="18"/>
                <w:szCs w:val="18"/>
              </w:rPr>
              <w:t>_</w:t>
            </w:r>
            <w:r w:rsidR="007859A7">
              <w:rPr>
                <w:rFonts w:hint="eastAsia"/>
                <w:sz w:val="18"/>
                <w:szCs w:val="18"/>
              </w:rPr>
              <w:t>Check</w:t>
            </w:r>
          </w:p>
        </w:tc>
        <w:tc>
          <w:tcPr>
            <w:tcW w:w="99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7859A7" w:rsidRPr="0060020A" w:rsidRDefault="007859A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到达签到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F8531B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8531B" w:rsidRPr="00441B4F" w:rsidRDefault="00F8531B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8531B" w:rsidRDefault="00F8531B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pre_activity</w:t>
            </w:r>
          </w:p>
        </w:tc>
        <w:tc>
          <w:tcPr>
            <w:tcW w:w="992" w:type="dxa"/>
            <w:vAlign w:val="center"/>
          </w:tcPr>
          <w:p w:rsidR="00F8531B" w:rsidRPr="0060020A" w:rsidRDefault="00F8531B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F8531B" w:rsidRPr="0060020A" w:rsidRDefault="00F8531B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8531B" w:rsidRPr="0060020A" w:rsidRDefault="000C6C10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前置任务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第一个任务，该字段为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859A7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859A7" w:rsidRDefault="007859A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7859A7" w:rsidRDefault="007859A7" w:rsidP="00942A20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7859A7" w:rsidRDefault="007859A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7859A7" w:rsidRDefault="007859A7" w:rsidP="00942A20">
            <w:pPr>
              <w:spacing w:line="240" w:lineRule="auto"/>
              <w:rPr>
                <w:sz w:val="18"/>
              </w:rPr>
            </w:pPr>
          </w:p>
        </w:tc>
      </w:tr>
      <w:tr w:rsidR="007859A7" w:rsidRPr="00025FA2" w:rsidTr="00942A2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71C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71C2" w:rsidRPr="00441B4F" w:rsidRDefault="00E871C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871C2" w:rsidRPr="0060020A" w:rsidRDefault="00E871C2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871C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71C2" w:rsidRPr="00441B4F" w:rsidRDefault="00E871C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871C2" w:rsidRPr="0060020A" w:rsidRDefault="00E871C2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7859A7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859A7" w:rsidRPr="00C3346D" w:rsidRDefault="007859A7" w:rsidP="00942A20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7859A7" w:rsidRPr="0060020A" w:rsidRDefault="007859A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7859A7" w:rsidRPr="00D42DC7" w:rsidRDefault="007859A7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</w:tr>
      <w:tr w:rsidR="007859A7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859A7" w:rsidRPr="00C3346D" w:rsidRDefault="007859A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7859A7" w:rsidRPr="0060020A" w:rsidRDefault="007859A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7859A7" w:rsidRPr="00D42DC7" w:rsidRDefault="007859A7" w:rsidP="00942A20">
            <w:pPr>
              <w:spacing w:line="240" w:lineRule="auto"/>
              <w:rPr>
                <w:sz w:val="18"/>
              </w:rPr>
            </w:pPr>
          </w:p>
        </w:tc>
      </w:tr>
      <w:tr w:rsidR="007859A7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7859A7" w:rsidRPr="00025FA2" w:rsidRDefault="007859A7" w:rsidP="00942A20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7859A7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859A7" w:rsidRPr="00441B4F" w:rsidRDefault="007859A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7859A7" w:rsidRDefault="007859A7" w:rsidP="00942A20">
            <w:pPr>
              <w:spacing w:line="240" w:lineRule="auto"/>
              <w:rPr>
                <w:sz w:val="18"/>
              </w:rPr>
            </w:pPr>
          </w:p>
        </w:tc>
      </w:tr>
    </w:tbl>
    <w:p w:rsidR="00530EC7" w:rsidRDefault="00ED52A5" w:rsidP="00530EC7">
      <w:pPr>
        <w:pStyle w:val="2"/>
      </w:pPr>
      <w:bookmarkStart w:id="20" w:name="_Toc415844603"/>
      <w:r>
        <w:rPr>
          <w:rFonts w:hint="eastAsia"/>
        </w:rPr>
        <w:t>住宿</w:t>
      </w:r>
      <w:r w:rsidR="00530EC7">
        <w:rPr>
          <w:rFonts w:hint="eastAsia"/>
        </w:rPr>
        <w:t>安排保存</w:t>
      </w:r>
      <w:bookmarkEnd w:id="2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530EC7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530EC7" w:rsidRPr="00025FA2" w:rsidRDefault="00530EC7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保存行程规划中的</w:t>
            </w:r>
            <w:r w:rsidR="00E669EA">
              <w:rPr>
                <w:rFonts w:hint="eastAsia"/>
                <w:sz w:val="18"/>
              </w:rPr>
              <w:t>住宿</w:t>
            </w:r>
            <w:r>
              <w:rPr>
                <w:rFonts w:hint="eastAsia"/>
                <w:sz w:val="18"/>
              </w:rPr>
              <w:t>安排信息</w:t>
            </w:r>
          </w:p>
        </w:tc>
      </w:tr>
      <w:tr w:rsidR="00530EC7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530EC7" w:rsidRPr="0060020A" w:rsidRDefault="00530EC7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530EC7" w:rsidRPr="00025FA2" w:rsidTr="00942A20">
        <w:tc>
          <w:tcPr>
            <w:tcW w:w="124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530EC7" w:rsidRPr="00025FA2" w:rsidRDefault="00803828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8F39BB">
              <w:rPr>
                <w:rFonts w:hint="eastAsia"/>
                <w:sz w:val="18"/>
              </w:rPr>
              <w:t>/route/</w:t>
            </w:r>
            <w:r w:rsidR="002A74BA">
              <w:rPr>
                <w:rFonts w:hint="eastAsia"/>
                <w:sz w:val="18"/>
              </w:rPr>
              <w:t>activity/</w:t>
            </w:r>
            <w:r w:rsidR="008F39BB">
              <w:rPr>
                <w:rFonts w:hint="eastAsia"/>
                <w:sz w:val="18"/>
              </w:rPr>
              <w:t>residence</w:t>
            </w:r>
            <w:r>
              <w:rPr>
                <w:rFonts w:hint="eastAsia"/>
                <w:sz w:val="18"/>
              </w:rPr>
              <w:t>/S</w:t>
            </w:r>
            <w:r w:rsidR="00530EC7">
              <w:rPr>
                <w:rFonts w:hint="eastAsia"/>
                <w:sz w:val="18"/>
              </w:rPr>
              <w:t>ave</w:t>
            </w:r>
          </w:p>
        </w:tc>
      </w:tr>
      <w:tr w:rsidR="00530EC7" w:rsidRPr="00025FA2" w:rsidTr="00942A20">
        <w:tc>
          <w:tcPr>
            <w:tcW w:w="124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530EC7" w:rsidRPr="00025FA2" w:rsidRDefault="00530EC7" w:rsidP="00942A20">
            <w:pPr>
              <w:spacing w:line="240" w:lineRule="auto"/>
              <w:rPr>
                <w:sz w:val="18"/>
              </w:rPr>
            </w:pPr>
          </w:p>
        </w:tc>
      </w:tr>
      <w:tr w:rsidR="00530EC7" w:rsidRPr="00025FA2" w:rsidTr="00942A20">
        <w:tc>
          <w:tcPr>
            <w:tcW w:w="124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530EC7" w:rsidRPr="00025FA2" w:rsidRDefault="00530EC7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530EC7" w:rsidRPr="00025FA2" w:rsidTr="00942A20">
        <w:tc>
          <w:tcPr>
            <w:tcW w:w="124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530EC7" w:rsidRPr="00025FA2" w:rsidRDefault="00530EC7" w:rsidP="00942A20">
            <w:pPr>
              <w:spacing w:line="240" w:lineRule="auto"/>
              <w:rPr>
                <w:sz w:val="18"/>
              </w:rPr>
            </w:pPr>
          </w:p>
        </w:tc>
      </w:tr>
      <w:tr w:rsidR="00530EC7" w:rsidRPr="00025FA2" w:rsidTr="00942A20">
        <w:tc>
          <w:tcPr>
            <w:tcW w:w="1242" w:type="dxa"/>
            <w:vMerge w:val="restart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4C1A9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530EC7">
              <w:rPr>
                <w:rFonts w:hint="eastAsia"/>
                <w:sz w:val="18"/>
                <w:szCs w:val="18"/>
              </w:rPr>
              <w:t>ctivity</w:t>
            </w:r>
            <w:r w:rsidR="00093341">
              <w:rPr>
                <w:rFonts w:hint="eastAsia"/>
                <w:sz w:val="18"/>
                <w:szCs w:val="18"/>
              </w:rPr>
              <w:t>_</w:t>
            </w:r>
            <w:r w:rsidR="00530EC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景点安排</w:t>
            </w:r>
            <w:r>
              <w:rPr>
                <w:rFonts w:hint="eastAsia"/>
                <w:sz w:val="18"/>
                <w:szCs w:val="18"/>
              </w:rPr>
              <w:t>ID,</w:t>
            </w:r>
            <w:r>
              <w:rPr>
                <w:rFonts w:hint="eastAsia"/>
                <w:sz w:val="18"/>
                <w:szCs w:val="18"/>
              </w:rPr>
              <w:t>如果是新增使用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805C4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A805C4" w:rsidRPr="00441B4F" w:rsidRDefault="00A805C4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805C4" w:rsidRDefault="004C1A9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A805C4">
              <w:rPr>
                <w:rFonts w:hint="eastAsia"/>
                <w:sz w:val="18"/>
                <w:szCs w:val="18"/>
              </w:rPr>
              <w:t>esource</w:t>
            </w:r>
            <w:r w:rsidR="00093341">
              <w:rPr>
                <w:rFonts w:hint="eastAsia"/>
                <w:sz w:val="18"/>
                <w:szCs w:val="18"/>
              </w:rPr>
              <w:t>_</w:t>
            </w:r>
            <w:r w:rsidR="00A805C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A805C4" w:rsidRDefault="00A805C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A805C4" w:rsidRDefault="00A805C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805C4" w:rsidRDefault="00A805C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4C1A9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530EC7">
              <w:rPr>
                <w:rFonts w:hint="eastAsia"/>
                <w:sz w:val="18"/>
                <w:szCs w:val="18"/>
              </w:rPr>
              <w:t>oute</w:t>
            </w:r>
            <w:r w:rsidR="00093341">
              <w:rPr>
                <w:rFonts w:hint="eastAsia"/>
                <w:sz w:val="18"/>
                <w:szCs w:val="18"/>
              </w:rPr>
              <w:t>_</w:t>
            </w:r>
            <w:r w:rsidR="00530EC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关联行程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992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9830E6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9830E6" w:rsidRPr="00441B4F" w:rsidRDefault="009830E6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830E6" w:rsidRDefault="009830E6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ontacter</w:t>
            </w:r>
          </w:p>
        </w:tc>
        <w:tc>
          <w:tcPr>
            <w:tcW w:w="992" w:type="dxa"/>
            <w:vAlign w:val="center"/>
          </w:tcPr>
          <w:p w:rsidR="009830E6" w:rsidRDefault="009830E6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9830E6" w:rsidRDefault="009830E6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9830E6" w:rsidRDefault="009830E6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联系人</w:t>
            </w:r>
          </w:p>
        </w:tc>
      </w:tr>
      <w:tr w:rsidR="009830E6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9830E6" w:rsidRPr="00441B4F" w:rsidRDefault="009830E6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830E6" w:rsidRDefault="009830E6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ontact_number</w:t>
            </w:r>
          </w:p>
        </w:tc>
        <w:tc>
          <w:tcPr>
            <w:tcW w:w="992" w:type="dxa"/>
            <w:vAlign w:val="center"/>
          </w:tcPr>
          <w:p w:rsidR="009830E6" w:rsidRDefault="009830E6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9830E6" w:rsidRDefault="009830E6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9830E6" w:rsidRDefault="009830E6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</w:tr>
      <w:tr w:rsidR="0075386F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75386F" w:rsidRPr="00441B4F" w:rsidRDefault="0075386F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5386F" w:rsidRDefault="004C1A95" w:rsidP="00D372B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75386F">
              <w:rPr>
                <w:rFonts w:hint="eastAsia"/>
                <w:sz w:val="18"/>
                <w:szCs w:val="18"/>
              </w:rPr>
              <w:t>oom</w:t>
            </w:r>
            <w:r w:rsidR="00D372B2">
              <w:rPr>
                <w:rFonts w:hint="eastAsia"/>
                <w:sz w:val="18"/>
                <w:szCs w:val="18"/>
              </w:rPr>
              <w:t>_no</w:t>
            </w:r>
          </w:p>
        </w:tc>
        <w:tc>
          <w:tcPr>
            <w:tcW w:w="992" w:type="dxa"/>
            <w:vAlign w:val="center"/>
          </w:tcPr>
          <w:p w:rsidR="0075386F" w:rsidRDefault="00EB69BA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75386F" w:rsidRDefault="0075386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75386F" w:rsidRDefault="0075386F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房间号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</w:t>
            </w:r>
          </w:p>
        </w:tc>
        <w:tc>
          <w:tcPr>
            <w:tcW w:w="99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活动方式。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：集体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：个人，缺省为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optional</w:t>
            </w:r>
          </w:p>
        </w:tc>
        <w:tc>
          <w:tcPr>
            <w:tcW w:w="99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活动性质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：可选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：必须，缺省为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4C1A9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ctivity_d</w:t>
            </w:r>
            <w:r w:rsidR="00530EC7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992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530EC7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活动日期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yyyy-mm-dd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4C1A9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530EC7">
              <w:rPr>
                <w:rFonts w:hint="eastAsia"/>
                <w:sz w:val="18"/>
                <w:szCs w:val="18"/>
              </w:rPr>
              <w:t>eriod</w:t>
            </w:r>
          </w:p>
        </w:tc>
        <w:tc>
          <w:tcPr>
            <w:tcW w:w="99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安排时间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4C1A9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530EC7">
              <w:rPr>
                <w:rFonts w:hint="eastAsia"/>
                <w:sz w:val="18"/>
                <w:szCs w:val="18"/>
              </w:rPr>
              <w:t>tart</w:t>
            </w:r>
            <w:r w:rsidR="00FF6396">
              <w:rPr>
                <w:rFonts w:hint="eastAsia"/>
                <w:sz w:val="18"/>
                <w:szCs w:val="18"/>
              </w:rPr>
              <w:t>_</w:t>
            </w:r>
            <w:r w:rsidR="00530EC7"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4C1A9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="00530EC7">
              <w:rPr>
                <w:rFonts w:hint="eastAsia"/>
                <w:sz w:val="18"/>
                <w:szCs w:val="18"/>
              </w:rPr>
              <w:t>nd</w:t>
            </w:r>
            <w:r w:rsidR="00FF6396">
              <w:rPr>
                <w:rFonts w:hint="eastAsia"/>
                <w:sz w:val="18"/>
                <w:szCs w:val="18"/>
              </w:rPr>
              <w:t>_</w:t>
            </w:r>
            <w:r w:rsidR="00530EC7"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技术时间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19713D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19713D" w:rsidRPr="00441B4F" w:rsidRDefault="0019713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9713D" w:rsidRDefault="0019713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atest_arrive_date</w:t>
            </w:r>
          </w:p>
        </w:tc>
        <w:tc>
          <w:tcPr>
            <w:tcW w:w="992" w:type="dxa"/>
            <w:vAlign w:val="center"/>
          </w:tcPr>
          <w:p w:rsidR="0019713D" w:rsidRDefault="0019713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19713D" w:rsidRDefault="0019713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19713D" w:rsidRDefault="0019713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最晚到达时间</w:t>
            </w:r>
          </w:p>
        </w:tc>
      </w:tr>
      <w:tr w:rsidR="0019713D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19713D" w:rsidRPr="00441B4F" w:rsidRDefault="0019713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9713D" w:rsidRDefault="0019713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atest_leave_date</w:t>
            </w:r>
          </w:p>
        </w:tc>
        <w:tc>
          <w:tcPr>
            <w:tcW w:w="992" w:type="dxa"/>
            <w:vAlign w:val="center"/>
          </w:tcPr>
          <w:p w:rsidR="0019713D" w:rsidRDefault="0019713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19713D" w:rsidRDefault="0019713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19713D" w:rsidRDefault="0019713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最晚离开时间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4C1A9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530EC7">
              <w:rPr>
                <w:rFonts w:hint="eastAsia"/>
                <w:sz w:val="18"/>
                <w:szCs w:val="18"/>
              </w:rPr>
              <w:t>eave</w:t>
            </w:r>
            <w:r w:rsidR="00FF6396">
              <w:rPr>
                <w:rFonts w:hint="eastAsia"/>
                <w:sz w:val="18"/>
                <w:szCs w:val="18"/>
              </w:rPr>
              <w:t>_</w:t>
            </w:r>
            <w:r w:rsidR="00530EC7">
              <w:rPr>
                <w:rFonts w:hint="eastAsia"/>
                <w:sz w:val="18"/>
                <w:szCs w:val="18"/>
              </w:rPr>
              <w:t>Check</w:t>
            </w:r>
          </w:p>
        </w:tc>
        <w:tc>
          <w:tcPr>
            <w:tcW w:w="99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530EC7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0EC7" w:rsidRDefault="004C1A9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530EC7">
              <w:rPr>
                <w:rFonts w:hint="eastAsia"/>
                <w:sz w:val="18"/>
                <w:szCs w:val="18"/>
              </w:rPr>
              <w:t>rrive</w:t>
            </w:r>
            <w:r w:rsidR="00FF6396">
              <w:rPr>
                <w:rFonts w:hint="eastAsia"/>
                <w:sz w:val="18"/>
                <w:szCs w:val="18"/>
              </w:rPr>
              <w:t>_</w:t>
            </w:r>
            <w:r w:rsidR="00530EC7">
              <w:rPr>
                <w:rFonts w:hint="eastAsia"/>
                <w:sz w:val="18"/>
                <w:szCs w:val="18"/>
              </w:rPr>
              <w:t>Check</w:t>
            </w:r>
          </w:p>
        </w:tc>
        <w:tc>
          <w:tcPr>
            <w:tcW w:w="99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530EC7" w:rsidRPr="0060020A" w:rsidRDefault="00530EC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到达签到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65503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65503" w:rsidRPr="00441B4F" w:rsidRDefault="00265503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65503" w:rsidRDefault="00265503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pre_activity</w:t>
            </w:r>
          </w:p>
        </w:tc>
        <w:tc>
          <w:tcPr>
            <w:tcW w:w="992" w:type="dxa"/>
            <w:vAlign w:val="center"/>
          </w:tcPr>
          <w:p w:rsidR="00265503" w:rsidRPr="0060020A" w:rsidRDefault="00265503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65503" w:rsidRPr="0060020A" w:rsidRDefault="00265503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65503" w:rsidRPr="0060020A" w:rsidRDefault="00265503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前置任务</w:t>
            </w:r>
            <w:r w:rsidR="000C6C10">
              <w:rPr>
                <w:rFonts w:hint="eastAsia"/>
                <w:sz w:val="18"/>
                <w:szCs w:val="18"/>
              </w:rPr>
              <w:t>,</w:t>
            </w:r>
            <w:r w:rsidR="000C6C10">
              <w:rPr>
                <w:rFonts w:hint="eastAsia"/>
                <w:sz w:val="18"/>
                <w:szCs w:val="18"/>
              </w:rPr>
              <w:t>第一个任务，该字段为</w:t>
            </w:r>
            <w:r w:rsidR="000C6C10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530EC7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30EC7" w:rsidRDefault="00530EC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530EC7" w:rsidRDefault="00530EC7" w:rsidP="00942A20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530EC7" w:rsidRDefault="00530EC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530EC7" w:rsidRDefault="00530EC7" w:rsidP="00942A20">
            <w:pPr>
              <w:spacing w:line="240" w:lineRule="auto"/>
              <w:rPr>
                <w:sz w:val="18"/>
              </w:rPr>
            </w:pPr>
          </w:p>
        </w:tc>
      </w:tr>
      <w:tr w:rsidR="00530EC7" w:rsidRPr="00025FA2" w:rsidTr="00942A2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71C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71C2" w:rsidRPr="00441B4F" w:rsidRDefault="00E871C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871C2" w:rsidRPr="0060020A" w:rsidRDefault="00E871C2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871C2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71C2" w:rsidRPr="00441B4F" w:rsidRDefault="00E871C2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871C2" w:rsidRPr="0060020A" w:rsidRDefault="00E871C2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871C2" w:rsidRPr="0060020A" w:rsidRDefault="00E871C2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530EC7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30EC7" w:rsidRPr="00C3346D" w:rsidRDefault="00530EC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530EC7" w:rsidRPr="0060020A" w:rsidRDefault="00530EC7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530EC7" w:rsidRPr="00D42DC7" w:rsidRDefault="00530EC7" w:rsidP="00942A20">
            <w:pPr>
              <w:spacing w:line="240" w:lineRule="auto"/>
              <w:rPr>
                <w:sz w:val="18"/>
              </w:rPr>
            </w:pPr>
          </w:p>
        </w:tc>
      </w:tr>
      <w:tr w:rsidR="00530EC7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530EC7" w:rsidRPr="00025FA2" w:rsidRDefault="00530EC7" w:rsidP="00942A20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530EC7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530EC7" w:rsidRPr="00441B4F" w:rsidRDefault="00530EC7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530EC7" w:rsidRDefault="00530EC7" w:rsidP="00942A20">
            <w:pPr>
              <w:spacing w:line="240" w:lineRule="auto"/>
              <w:rPr>
                <w:sz w:val="18"/>
              </w:rPr>
            </w:pPr>
          </w:p>
        </w:tc>
      </w:tr>
    </w:tbl>
    <w:p w:rsidR="00D6260C" w:rsidRDefault="003B6217" w:rsidP="00D6260C">
      <w:pPr>
        <w:pStyle w:val="2"/>
      </w:pPr>
      <w:bookmarkStart w:id="21" w:name="_Toc415844604"/>
      <w:r>
        <w:rPr>
          <w:rFonts w:hint="eastAsia"/>
        </w:rPr>
        <w:t>活动</w:t>
      </w:r>
      <w:r w:rsidR="00531CE9">
        <w:rPr>
          <w:rFonts w:hint="eastAsia"/>
        </w:rPr>
        <w:t>事项</w:t>
      </w:r>
      <w:r w:rsidR="00D6260C">
        <w:rPr>
          <w:rFonts w:hint="eastAsia"/>
        </w:rPr>
        <w:t>保存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D6260C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D6260C" w:rsidRPr="00025FA2" w:rsidRDefault="00D6260C" w:rsidP="00BB53A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保存行程规划中</w:t>
            </w:r>
            <w:r w:rsidR="00BB53A0">
              <w:rPr>
                <w:rFonts w:hint="eastAsia"/>
                <w:sz w:val="18"/>
              </w:rPr>
              <w:t>各项活动的备注事项</w:t>
            </w:r>
          </w:p>
        </w:tc>
      </w:tr>
      <w:tr w:rsidR="00D6260C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D6260C" w:rsidRPr="0060020A" w:rsidRDefault="00D6260C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D6260C" w:rsidRPr="00025FA2" w:rsidTr="00942A20">
        <w:tc>
          <w:tcPr>
            <w:tcW w:w="124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D6260C" w:rsidRPr="00025FA2" w:rsidRDefault="008D7244" w:rsidP="00FD655F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FD655F">
              <w:rPr>
                <w:rFonts w:hint="eastAsia"/>
                <w:sz w:val="18"/>
              </w:rPr>
              <w:t>/route/todo</w:t>
            </w:r>
            <w:r>
              <w:rPr>
                <w:rFonts w:hint="eastAsia"/>
                <w:sz w:val="18"/>
              </w:rPr>
              <w:t>/S</w:t>
            </w:r>
            <w:r w:rsidR="00D6260C">
              <w:rPr>
                <w:rFonts w:hint="eastAsia"/>
                <w:sz w:val="18"/>
              </w:rPr>
              <w:t>ave</w:t>
            </w:r>
          </w:p>
        </w:tc>
      </w:tr>
      <w:tr w:rsidR="00D6260C" w:rsidRPr="00025FA2" w:rsidTr="00942A20">
        <w:tc>
          <w:tcPr>
            <w:tcW w:w="124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D6260C" w:rsidRPr="00025FA2" w:rsidRDefault="00D6260C" w:rsidP="00942A20">
            <w:pPr>
              <w:spacing w:line="240" w:lineRule="auto"/>
              <w:rPr>
                <w:sz w:val="18"/>
              </w:rPr>
            </w:pPr>
          </w:p>
        </w:tc>
      </w:tr>
      <w:tr w:rsidR="00D6260C" w:rsidRPr="00025FA2" w:rsidTr="00942A20">
        <w:tc>
          <w:tcPr>
            <w:tcW w:w="124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D6260C" w:rsidRPr="00025FA2" w:rsidRDefault="00D6260C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D6260C" w:rsidRPr="00025FA2" w:rsidTr="00942A20">
        <w:tc>
          <w:tcPr>
            <w:tcW w:w="124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D6260C" w:rsidRPr="00025FA2" w:rsidRDefault="00D6260C" w:rsidP="00942A20">
            <w:pPr>
              <w:spacing w:line="240" w:lineRule="auto"/>
              <w:rPr>
                <w:sz w:val="18"/>
              </w:rPr>
            </w:pPr>
          </w:p>
        </w:tc>
      </w:tr>
      <w:tr w:rsidR="00D6260C" w:rsidRPr="00025FA2" w:rsidTr="00942A20">
        <w:tc>
          <w:tcPr>
            <w:tcW w:w="1242" w:type="dxa"/>
            <w:vMerge w:val="restart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B937DD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B937DD" w:rsidRPr="00441B4F" w:rsidRDefault="00B937D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937DD" w:rsidRDefault="00AB214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odo_</w:t>
            </w:r>
            <w:r w:rsidR="00B937D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B937DD" w:rsidRDefault="00B937D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B937DD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B937DD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B937DD" w:rsidRDefault="00B937DD" w:rsidP="00942A2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D6260C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6260C" w:rsidRDefault="00AB214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D6260C">
              <w:rPr>
                <w:rFonts w:hint="eastAsia"/>
                <w:sz w:val="18"/>
                <w:szCs w:val="18"/>
              </w:rPr>
              <w:t>ctivity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D6260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D6260C" w:rsidRPr="0060020A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D6260C" w:rsidRPr="0060020A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6260C" w:rsidRPr="0060020A" w:rsidRDefault="003C60D7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，如果是不属于具体的活动，那该字段为空</w:t>
            </w:r>
          </w:p>
        </w:tc>
      </w:tr>
      <w:tr w:rsidR="00D6260C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6260C" w:rsidRDefault="00AB214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D6260C">
              <w:rPr>
                <w:rFonts w:hint="eastAsia"/>
                <w:sz w:val="18"/>
                <w:szCs w:val="18"/>
              </w:rPr>
              <w:t>oute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D6260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D6260C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D6260C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6260C" w:rsidRPr="0060020A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关联行程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6260C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6260C" w:rsidRDefault="00AB214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D6260C"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992" w:type="dxa"/>
            <w:vAlign w:val="center"/>
          </w:tcPr>
          <w:p w:rsidR="00D6260C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D6260C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6260C" w:rsidRPr="0060020A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D6260C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6260C" w:rsidRDefault="00AB214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8F22BD"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992" w:type="dxa"/>
            <w:vAlign w:val="center"/>
          </w:tcPr>
          <w:p w:rsidR="00D6260C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D6260C" w:rsidRDefault="00D6260C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6260C" w:rsidRDefault="007F1B56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事项详细信息</w:t>
            </w:r>
          </w:p>
        </w:tc>
      </w:tr>
      <w:tr w:rsidR="008F22BD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8F22BD" w:rsidRPr="00441B4F" w:rsidRDefault="008F22B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F22BD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lertable</w:t>
            </w:r>
          </w:p>
        </w:tc>
        <w:tc>
          <w:tcPr>
            <w:tcW w:w="992" w:type="dxa"/>
            <w:vAlign w:val="center"/>
          </w:tcPr>
          <w:p w:rsidR="008F22BD" w:rsidRPr="0060020A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8F22BD" w:rsidRPr="0060020A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8F22BD" w:rsidRPr="0060020A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是否提醒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：不需要。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8F22BD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8F22BD" w:rsidRPr="00441B4F" w:rsidRDefault="008F22B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F22BD" w:rsidRDefault="00AB214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8F22BD">
              <w:rPr>
                <w:rFonts w:hint="eastAsia"/>
                <w:sz w:val="18"/>
                <w:szCs w:val="18"/>
              </w:rPr>
              <w:t>lert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8F22BD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992" w:type="dxa"/>
            <w:vAlign w:val="center"/>
          </w:tcPr>
          <w:p w:rsidR="008F22BD" w:rsidRPr="0060020A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8F22BD" w:rsidRPr="0060020A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8F22BD" w:rsidRPr="0060020A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提醒日期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yyyy-mm-dd</w:t>
            </w:r>
          </w:p>
        </w:tc>
      </w:tr>
      <w:tr w:rsidR="008F22BD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8F22BD" w:rsidRPr="00441B4F" w:rsidRDefault="008F22B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F22BD" w:rsidRDefault="00AB2144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8F22BD">
              <w:rPr>
                <w:rFonts w:hint="eastAsia"/>
                <w:sz w:val="18"/>
                <w:szCs w:val="18"/>
              </w:rPr>
              <w:t>lert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8F22BD"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992" w:type="dxa"/>
            <w:vAlign w:val="center"/>
          </w:tcPr>
          <w:p w:rsidR="008F22BD" w:rsidRPr="0060020A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8F22BD" w:rsidRPr="0060020A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3452" w:type="dxa"/>
            <w:vAlign w:val="center"/>
          </w:tcPr>
          <w:p w:rsidR="008F22BD" w:rsidRPr="0060020A" w:rsidRDefault="008F22BD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提醒</w:t>
            </w:r>
            <w:r>
              <w:rPr>
                <w:rFonts w:hint="eastAsia"/>
                <w:sz w:val="18"/>
                <w:szCs w:val="18"/>
              </w:rPr>
              <w:t>时间。格式</w:t>
            </w:r>
            <w:r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D6260C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D6260C" w:rsidRDefault="00D6260C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D6260C" w:rsidRDefault="00D6260C" w:rsidP="00942A20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D6260C" w:rsidRDefault="00D6260C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D6260C" w:rsidRDefault="00D6260C" w:rsidP="00942A20">
            <w:pPr>
              <w:spacing w:line="240" w:lineRule="auto"/>
              <w:rPr>
                <w:sz w:val="18"/>
              </w:rPr>
            </w:pPr>
          </w:p>
        </w:tc>
      </w:tr>
      <w:tr w:rsidR="00D6260C" w:rsidRPr="00025FA2" w:rsidTr="00942A2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C3BD9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C3BD9" w:rsidRPr="00441B4F" w:rsidRDefault="00EC3BD9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C3BD9" w:rsidRPr="0060020A" w:rsidRDefault="00EC3BD9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C3BD9" w:rsidRPr="0060020A" w:rsidRDefault="00EC3BD9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C3BD9" w:rsidRPr="0060020A" w:rsidRDefault="00EC3BD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C3BD9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C3BD9" w:rsidRPr="00441B4F" w:rsidRDefault="00EC3BD9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C3BD9" w:rsidRPr="0060020A" w:rsidRDefault="00EC3BD9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C3BD9" w:rsidRPr="0060020A" w:rsidRDefault="00EC3BD9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C3BD9" w:rsidRPr="0060020A" w:rsidRDefault="00EC3BD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D6260C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D6260C" w:rsidRPr="00C3346D" w:rsidRDefault="00D6260C" w:rsidP="00942A20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D6260C" w:rsidRPr="0060020A" w:rsidRDefault="00D6260C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D6260C" w:rsidRPr="00D42DC7" w:rsidRDefault="00D6260C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空</w:t>
            </w:r>
          </w:p>
        </w:tc>
      </w:tr>
      <w:tr w:rsidR="00D6260C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D6260C" w:rsidRPr="00C3346D" w:rsidRDefault="00D6260C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D6260C" w:rsidRPr="0060020A" w:rsidRDefault="00D6260C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D6260C" w:rsidRPr="00D42DC7" w:rsidRDefault="00D6260C" w:rsidP="00942A20">
            <w:pPr>
              <w:spacing w:line="240" w:lineRule="auto"/>
              <w:rPr>
                <w:sz w:val="18"/>
              </w:rPr>
            </w:pPr>
          </w:p>
        </w:tc>
      </w:tr>
      <w:tr w:rsidR="00D6260C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D6260C" w:rsidRPr="00025FA2" w:rsidRDefault="00D6260C" w:rsidP="00942A20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D6260C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260C" w:rsidRPr="00441B4F" w:rsidRDefault="00D6260C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D6260C" w:rsidRDefault="00D6260C" w:rsidP="00942A20">
            <w:pPr>
              <w:spacing w:line="240" w:lineRule="auto"/>
              <w:rPr>
                <w:sz w:val="18"/>
              </w:rPr>
            </w:pPr>
          </w:p>
        </w:tc>
      </w:tr>
    </w:tbl>
    <w:p w:rsidR="000D5A88" w:rsidRDefault="000E2BF0" w:rsidP="000D5A88">
      <w:pPr>
        <w:pStyle w:val="2"/>
      </w:pPr>
      <w:bookmarkStart w:id="22" w:name="_Toc415844605"/>
      <w:r>
        <w:rPr>
          <w:rFonts w:hint="eastAsia"/>
        </w:rPr>
        <w:t>旅行资源</w:t>
      </w:r>
      <w:r w:rsidR="004F196A">
        <w:rPr>
          <w:rFonts w:hint="eastAsia"/>
        </w:rPr>
        <w:t>查询</w:t>
      </w:r>
      <w:bookmarkEnd w:id="2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0D5A88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0D5A88" w:rsidRPr="00025FA2" w:rsidRDefault="00252ABD" w:rsidP="00252ABD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旅行资源</w:t>
            </w:r>
            <w:r w:rsidR="00CE6A28">
              <w:rPr>
                <w:rFonts w:hint="eastAsia"/>
                <w:sz w:val="18"/>
              </w:rPr>
              <w:t>的查询</w:t>
            </w:r>
          </w:p>
        </w:tc>
      </w:tr>
      <w:tr w:rsidR="000D5A88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接口状态</w:t>
            </w:r>
          </w:p>
        </w:tc>
        <w:tc>
          <w:tcPr>
            <w:tcW w:w="7280" w:type="dxa"/>
            <w:gridSpan w:val="4"/>
          </w:tcPr>
          <w:p w:rsidR="000D5A88" w:rsidRPr="0060020A" w:rsidRDefault="000D5A88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0D5A88" w:rsidRPr="00025FA2" w:rsidTr="00942A20">
        <w:tc>
          <w:tcPr>
            <w:tcW w:w="124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0D5A88" w:rsidRPr="00025FA2" w:rsidRDefault="005A1530" w:rsidP="005A153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</w:t>
            </w:r>
            <w:r w:rsidR="000D5A88">
              <w:rPr>
                <w:rFonts w:hint="eastAsia"/>
                <w:sz w:val="18"/>
              </w:rPr>
              <w:t>/</w:t>
            </w:r>
            <w:r w:rsidR="009040A5">
              <w:rPr>
                <w:rFonts w:hint="eastAsia"/>
                <w:sz w:val="18"/>
              </w:rPr>
              <w:t>resource</w:t>
            </w:r>
            <w:r w:rsidR="00AB39DB"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Pagination</w:t>
            </w:r>
          </w:p>
        </w:tc>
      </w:tr>
      <w:tr w:rsidR="000D5A88" w:rsidRPr="00025FA2" w:rsidTr="00942A20">
        <w:tc>
          <w:tcPr>
            <w:tcW w:w="124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0D5A88" w:rsidRPr="00025FA2" w:rsidRDefault="000D5A88" w:rsidP="00942A20">
            <w:pPr>
              <w:spacing w:line="240" w:lineRule="auto"/>
              <w:rPr>
                <w:sz w:val="18"/>
              </w:rPr>
            </w:pPr>
          </w:p>
        </w:tc>
      </w:tr>
      <w:tr w:rsidR="000D5A88" w:rsidRPr="00025FA2" w:rsidTr="00942A20">
        <w:tc>
          <w:tcPr>
            <w:tcW w:w="124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0D5A88" w:rsidRPr="00025FA2" w:rsidRDefault="000D5A88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0D5A88" w:rsidRPr="00025FA2" w:rsidTr="00942A20">
        <w:tc>
          <w:tcPr>
            <w:tcW w:w="124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0D5A88" w:rsidRPr="00025FA2" w:rsidRDefault="000D5A88" w:rsidP="00942A20">
            <w:pPr>
              <w:spacing w:line="240" w:lineRule="auto"/>
              <w:rPr>
                <w:sz w:val="18"/>
              </w:rPr>
            </w:pPr>
          </w:p>
        </w:tc>
      </w:tr>
      <w:tr w:rsidR="000D5A88" w:rsidRPr="00025FA2" w:rsidTr="00942A20">
        <w:tc>
          <w:tcPr>
            <w:tcW w:w="1242" w:type="dxa"/>
            <w:vMerge w:val="restart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DD2B5D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DD2B5D" w:rsidRPr="00441B4F" w:rsidRDefault="00DD2B5D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D2B5D" w:rsidRDefault="00A07207" w:rsidP="002F249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DD2B5D">
              <w:rPr>
                <w:rFonts w:hint="eastAsia"/>
                <w:sz w:val="18"/>
                <w:szCs w:val="18"/>
              </w:rPr>
              <w:t>oute</w:t>
            </w:r>
            <w:r w:rsidR="002E2323">
              <w:rPr>
                <w:rFonts w:hint="eastAsia"/>
                <w:sz w:val="18"/>
                <w:szCs w:val="18"/>
              </w:rPr>
              <w:t>_</w:t>
            </w:r>
            <w:r w:rsidR="00DD2B5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DD2B5D" w:rsidRDefault="00DD2B5D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DD2B5D" w:rsidRDefault="00DD2B5D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D2B5D" w:rsidRDefault="00DD2B5D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D5A88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5A88" w:rsidRDefault="00A07207" w:rsidP="002F249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131431">
              <w:rPr>
                <w:rFonts w:hint="eastAsia"/>
                <w:sz w:val="18"/>
                <w:szCs w:val="18"/>
              </w:rPr>
              <w:t>lace</w:t>
            </w:r>
          </w:p>
        </w:tc>
        <w:tc>
          <w:tcPr>
            <w:tcW w:w="992" w:type="dxa"/>
            <w:vAlign w:val="center"/>
          </w:tcPr>
          <w:p w:rsidR="000D5A88" w:rsidRPr="0060020A" w:rsidRDefault="00A9798F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0D5A88" w:rsidRPr="0060020A" w:rsidRDefault="00DB61D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0D5A88" w:rsidRPr="0060020A" w:rsidRDefault="00845B8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目的地</w:t>
            </w:r>
          </w:p>
        </w:tc>
      </w:tr>
      <w:tr w:rsidR="000D5A88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5A88" w:rsidRDefault="00FB3C26" w:rsidP="002F249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ype</w:t>
            </w:r>
          </w:p>
        </w:tc>
        <w:tc>
          <w:tcPr>
            <w:tcW w:w="992" w:type="dxa"/>
            <w:vAlign w:val="center"/>
          </w:tcPr>
          <w:p w:rsidR="000D5A88" w:rsidRPr="0060020A" w:rsidRDefault="00A9798F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0D5A88" w:rsidRPr="0060020A" w:rsidRDefault="00DB61D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A07D2" w:rsidRDefault="00845B83" w:rsidP="00DA07D2">
            <w:pPr>
              <w:spacing w:line="240" w:lineRule="auto"/>
              <w:rPr>
                <w:sz w:val="18"/>
              </w:rPr>
            </w:pPr>
            <w:r>
              <w:rPr>
                <w:sz w:val="18"/>
                <w:szCs w:val="18"/>
              </w:rPr>
              <w:t>类型</w:t>
            </w:r>
            <w:r w:rsidR="00DA07D2">
              <w:rPr>
                <w:rFonts w:hint="eastAsia"/>
                <w:sz w:val="18"/>
                <w:szCs w:val="18"/>
              </w:rPr>
              <w:t>。</w:t>
            </w:r>
            <w:r w:rsidR="00DA07D2">
              <w:rPr>
                <w:rFonts w:hint="eastAsia"/>
                <w:sz w:val="18"/>
              </w:rPr>
              <w:t>1</w:t>
            </w:r>
            <w:r w:rsidR="00DA07D2">
              <w:rPr>
                <w:rFonts w:hint="eastAsia"/>
                <w:sz w:val="18"/>
              </w:rPr>
              <w:t>：交通</w:t>
            </w:r>
            <w:r w:rsidR="00DA07D2">
              <w:rPr>
                <w:rFonts w:hint="eastAsia"/>
                <w:sz w:val="18"/>
              </w:rPr>
              <w:t xml:space="preserve"> 2</w:t>
            </w:r>
            <w:r w:rsidR="00DA07D2">
              <w:rPr>
                <w:rFonts w:hint="eastAsia"/>
                <w:sz w:val="18"/>
              </w:rPr>
              <w:t>：景点</w:t>
            </w:r>
          </w:p>
          <w:p w:rsidR="000D5A88" w:rsidRPr="0060020A" w:rsidRDefault="00DA07D2" w:rsidP="00DA07D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：美食。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：住宿</w:t>
            </w:r>
            <w:r>
              <w:rPr>
                <w:rFonts w:hint="eastAsia"/>
                <w:sz w:val="18"/>
              </w:rPr>
              <w:t xml:space="preserve"> 5</w:t>
            </w:r>
            <w:r>
              <w:rPr>
                <w:rFonts w:hint="eastAsia"/>
                <w:sz w:val="18"/>
              </w:rPr>
              <w:t>：购物</w:t>
            </w:r>
          </w:p>
        </w:tc>
      </w:tr>
      <w:tr w:rsidR="008D4771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8D4771" w:rsidRPr="00441B4F" w:rsidRDefault="008D4771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4771" w:rsidRDefault="00655537" w:rsidP="002F249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FB3C26">
              <w:rPr>
                <w:rFonts w:hint="eastAsia"/>
                <w:sz w:val="18"/>
                <w:szCs w:val="18"/>
              </w:rPr>
              <w:t>ort</w:t>
            </w:r>
          </w:p>
        </w:tc>
        <w:tc>
          <w:tcPr>
            <w:tcW w:w="992" w:type="dxa"/>
            <w:vAlign w:val="center"/>
          </w:tcPr>
          <w:p w:rsidR="008D4771" w:rsidRPr="0060020A" w:rsidRDefault="00A9798F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8D4771" w:rsidRPr="0060020A" w:rsidRDefault="00DB61D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8D4771" w:rsidRPr="0060020A" w:rsidRDefault="00845B8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排序类型</w:t>
            </w:r>
          </w:p>
        </w:tc>
      </w:tr>
      <w:tr w:rsidR="008D4771" w:rsidRPr="00025FA2" w:rsidTr="00942A20">
        <w:tc>
          <w:tcPr>
            <w:tcW w:w="1242" w:type="dxa"/>
            <w:vMerge/>
            <w:shd w:val="clear" w:color="auto" w:fill="EEECE1" w:themeFill="background2"/>
          </w:tcPr>
          <w:p w:rsidR="008D4771" w:rsidRPr="00441B4F" w:rsidRDefault="008D4771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4771" w:rsidRDefault="003D3825" w:rsidP="002F249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992" w:type="dxa"/>
            <w:vAlign w:val="center"/>
          </w:tcPr>
          <w:p w:rsidR="008D4771" w:rsidRPr="0060020A" w:rsidRDefault="00A9798F" w:rsidP="00942A20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8D4771" w:rsidRPr="0060020A" w:rsidRDefault="00DB61D5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8D4771" w:rsidRPr="0060020A" w:rsidRDefault="00845B83" w:rsidP="00942A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资源名称</w:t>
            </w:r>
            <w:r w:rsidR="00E448D7">
              <w:rPr>
                <w:rFonts w:hint="eastAsia"/>
                <w:sz w:val="18"/>
                <w:szCs w:val="18"/>
              </w:rPr>
              <w:t>，如果</w:t>
            </w:r>
            <w:r w:rsidR="00E448D7">
              <w:rPr>
                <w:rFonts w:hint="eastAsia"/>
                <w:sz w:val="18"/>
                <w:szCs w:val="18"/>
              </w:rPr>
              <w:t>nearby</w:t>
            </w:r>
            <w:r w:rsidR="00E448D7">
              <w:rPr>
                <w:rFonts w:hint="eastAsia"/>
                <w:sz w:val="18"/>
                <w:szCs w:val="18"/>
              </w:rPr>
              <w:t>为</w:t>
            </w:r>
            <w:r w:rsidR="00E448D7">
              <w:rPr>
                <w:rFonts w:hint="eastAsia"/>
                <w:sz w:val="18"/>
                <w:szCs w:val="18"/>
              </w:rPr>
              <w:t>1</w:t>
            </w:r>
            <w:r w:rsidR="00E448D7">
              <w:rPr>
                <w:rFonts w:hint="eastAsia"/>
                <w:sz w:val="18"/>
                <w:szCs w:val="18"/>
              </w:rPr>
              <w:t>，该字段必须提供</w:t>
            </w:r>
          </w:p>
        </w:tc>
      </w:tr>
      <w:tr w:rsidR="007D4EFB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D4EFB" w:rsidRPr="00441B4F" w:rsidRDefault="007D4EFB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D4EFB" w:rsidRDefault="007D4EFB" w:rsidP="002F249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latLng</w:t>
            </w:r>
          </w:p>
        </w:tc>
        <w:tc>
          <w:tcPr>
            <w:tcW w:w="992" w:type="dxa"/>
          </w:tcPr>
          <w:p w:rsidR="007D4EFB" w:rsidRDefault="007D4EFB" w:rsidP="00047A45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851" w:type="dxa"/>
          </w:tcPr>
          <w:p w:rsidR="007D4EFB" w:rsidRDefault="007D4EFB" w:rsidP="00047A45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7D4EFB" w:rsidRDefault="007D4EFB" w:rsidP="00047A45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资源经纬度</w:t>
            </w:r>
            <w:r w:rsidR="00E448D7">
              <w:rPr>
                <w:rFonts w:hint="eastAsia"/>
                <w:sz w:val="18"/>
                <w:szCs w:val="18"/>
              </w:rPr>
              <w:t>，如果</w:t>
            </w:r>
            <w:r w:rsidR="00E448D7">
              <w:rPr>
                <w:rFonts w:hint="eastAsia"/>
                <w:sz w:val="18"/>
                <w:szCs w:val="18"/>
              </w:rPr>
              <w:t>nearby</w:t>
            </w:r>
            <w:r w:rsidR="00E448D7">
              <w:rPr>
                <w:rFonts w:hint="eastAsia"/>
                <w:sz w:val="18"/>
                <w:szCs w:val="18"/>
              </w:rPr>
              <w:t>为</w:t>
            </w:r>
            <w:r w:rsidR="00E448D7">
              <w:rPr>
                <w:rFonts w:hint="eastAsia"/>
                <w:sz w:val="18"/>
                <w:szCs w:val="18"/>
              </w:rPr>
              <w:t>1</w:t>
            </w:r>
            <w:r w:rsidR="00E448D7">
              <w:rPr>
                <w:rFonts w:hint="eastAsia"/>
                <w:sz w:val="18"/>
                <w:szCs w:val="18"/>
              </w:rPr>
              <w:t>，该字段必须提供</w:t>
            </w:r>
          </w:p>
        </w:tc>
      </w:tr>
      <w:tr w:rsidR="000D5A88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D5A88" w:rsidRDefault="00B452E3" w:rsidP="002F249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N</w:t>
            </w:r>
            <w:r w:rsidR="00E448D7">
              <w:rPr>
                <w:sz w:val="18"/>
              </w:rPr>
              <w:t>earby</w:t>
            </w:r>
          </w:p>
        </w:tc>
        <w:tc>
          <w:tcPr>
            <w:tcW w:w="992" w:type="dxa"/>
          </w:tcPr>
          <w:p w:rsidR="000D5A88" w:rsidRDefault="00A9798F" w:rsidP="00942A20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851" w:type="dxa"/>
          </w:tcPr>
          <w:p w:rsidR="000D5A88" w:rsidRDefault="00DB61D5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0D5A88" w:rsidRPr="005D5DD2" w:rsidRDefault="00E448D7" w:rsidP="00942A20">
            <w:pPr>
              <w:spacing w:line="240" w:lineRule="auto"/>
            </w:pPr>
            <w:r>
              <w:rPr>
                <w:rFonts w:hint="eastAsia"/>
                <w:sz w:val="18"/>
              </w:rPr>
              <w:t>是否附近</w:t>
            </w:r>
            <w:r w:rsidR="005D5DD2">
              <w:rPr>
                <w:rFonts w:hint="eastAsia"/>
                <w:sz w:val="18"/>
              </w:rPr>
              <w:t>.</w:t>
            </w:r>
            <w:r w:rsidR="005D5DD2" w:rsidRPr="00454FE8">
              <w:rPr>
                <w:sz w:val="18"/>
              </w:rPr>
              <w:t>0:</w:t>
            </w:r>
            <w:r w:rsidR="005D5DD2" w:rsidRPr="00454FE8">
              <w:rPr>
                <w:rFonts w:hint="eastAsia"/>
                <w:sz w:val="18"/>
              </w:rPr>
              <w:t>不是</w:t>
            </w:r>
            <w:r w:rsidR="005D5DD2" w:rsidRPr="00454FE8">
              <w:rPr>
                <w:rFonts w:hint="eastAsia"/>
                <w:sz w:val="18"/>
              </w:rPr>
              <w:t xml:space="preserve"> 1</w:t>
            </w:r>
            <w:r w:rsidR="005D5DD2" w:rsidRPr="00454FE8">
              <w:rPr>
                <w:rFonts w:hint="eastAsia"/>
                <w:sz w:val="18"/>
              </w:rPr>
              <w:t>：是</w:t>
            </w:r>
          </w:p>
        </w:tc>
      </w:tr>
      <w:tr w:rsidR="000D5A88" w:rsidRPr="00025FA2" w:rsidTr="00942A20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C3BD9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C3BD9" w:rsidRPr="00441B4F" w:rsidRDefault="00EC3BD9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C3BD9" w:rsidRPr="0060020A" w:rsidRDefault="00EC3BD9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C3BD9" w:rsidRPr="0060020A" w:rsidRDefault="00EC3BD9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C3BD9" w:rsidRPr="0060020A" w:rsidRDefault="00EC3BD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C3BD9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C3BD9" w:rsidRPr="00441B4F" w:rsidRDefault="00EC3BD9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C3BD9" w:rsidRPr="0060020A" w:rsidRDefault="00EC3BD9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C3BD9" w:rsidRPr="0060020A" w:rsidRDefault="00EC3BD9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C3BD9" w:rsidRPr="0060020A" w:rsidRDefault="00EC3BD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0D5A88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D5A88" w:rsidRPr="00C3346D" w:rsidRDefault="000D5A88" w:rsidP="00942A20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0D5A88" w:rsidRPr="0060020A" w:rsidRDefault="005F0057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</w:tcPr>
          <w:p w:rsidR="000D5A88" w:rsidRPr="00D42DC7" w:rsidRDefault="005F0057" w:rsidP="00942A2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旅行资源列表</w:t>
            </w:r>
            <w:r w:rsidR="00F66694">
              <w:rPr>
                <w:rFonts w:hint="eastAsia"/>
                <w:sz w:val="18"/>
              </w:rPr>
              <w:t>，具体参照资源对象定义</w:t>
            </w:r>
          </w:p>
        </w:tc>
      </w:tr>
      <w:tr w:rsidR="000D5A88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5A88" w:rsidRDefault="000D5A88" w:rsidP="002C6220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D5A88" w:rsidRDefault="000D5A88" w:rsidP="00942A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D5A88" w:rsidRDefault="000D5A88" w:rsidP="00942A2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D5A88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5A88" w:rsidRDefault="000D5A88" w:rsidP="00942A20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D5A88" w:rsidRPr="0060020A" w:rsidRDefault="000D5A88" w:rsidP="00942A20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D5A88" w:rsidRPr="0060020A" w:rsidRDefault="000D5A88" w:rsidP="00942A20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D5A88" w:rsidRPr="00025FA2" w:rsidTr="00942A20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D5A88" w:rsidRPr="00C3346D" w:rsidRDefault="000D5A88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0D5A88" w:rsidRPr="0060020A" w:rsidRDefault="000D5A88" w:rsidP="00942A20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0D5A88" w:rsidRPr="00D42DC7" w:rsidRDefault="000D5A88" w:rsidP="00942A20">
            <w:pPr>
              <w:spacing w:line="240" w:lineRule="auto"/>
              <w:rPr>
                <w:sz w:val="18"/>
              </w:rPr>
            </w:pPr>
          </w:p>
        </w:tc>
      </w:tr>
      <w:tr w:rsidR="000D5A88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0D5A88" w:rsidRPr="00025FA2" w:rsidRDefault="000D5A88" w:rsidP="00942A20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0D5A88" w:rsidRPr="00025FA2" w:rsidTr="00942A20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D5A88" w:rsidRPr="00441B4F" w:rsidRDefault="000D5A88" w:rsidP="00942A20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0D5A88" w:rsidRDefault="000D5A88" w:rsidP="00942A20">
            <w:pPr>
              <w:spacing w:line="240" w:lineRule="auto"/>
              <w:rPr>
                <w:sz w:val="18"/>
              </w:rPr>
            </w:pPr>
          </w:p>
        </w:tc>
      </w:tr>
    </w:tbl>
    <w:p w:rsidR="00B6544D" w:rsidRDefault="00B6544D" w:rsidP="00B6544D">
      <w:pPr>
        <w:pStyle w:val="2"/>
      </w:pPr>
      <w:bookmarkStart w:id="23" w:name="_Toc415844606"/>
      <w:r>
        <w:rPr>
          <w:rFonts w:hint="eastAsia"/>
        </w:rPr>
        <w:t>旅行资源</w:t>
      </w:r>
      <w:r w:rsidR="003610AB">
        <w:rPr>
          <w:rFonts w:hint="eastAsia"/>
        </w:rPr>
        <w:t>查看</w:t>
      </w:r>
      <w:bookmarkEnd w:id="2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B6544D" w:rsidRPr="00025FA2" w:rsidTr="005B69F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B6544D" w:rsidRPr="00025FA2" w:rsidRDefault="00F64D7B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获取具体某个旅行资源信息</w:t>
            </w:r>
          </w:p>
        </w:tc>
      </w:tr>
      <w:tr w:rsidR="00B6544D" w:rsidRPr="00025FA2" w:rsidTr="005B69F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B6544D" w:rsidRPr="0060020A" w:rsidRDefault="00B6544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B6544D" w:rsidRPr="00025FA2" w:rsidTr="005B69F7">
        <w:tc>
          <w:tcPr>
            <w:tcW w:w="124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B6544D" w:rsidRPr="00025FA2" w:rsidRDefault="00B6544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/Query/resource/</w:t>
            </w:r>
            <w:r w:rsidR="00F209B2">
              <w:rPr>
                <w:rFonts w:hint="eastAsia"/>
                <w:sz w:val="18"/>
              </w:rPr>
              <w:t>Load</w:t>
            </w:r>
          </w:p>
        </w:tc>
      </w:tr>
      <w:tr w:rsidR="00B6544D" w:rsidRPr="00025FA2" w:rsidTr="005B69F7">
        <w:tc>
          <w:tcPr>
            <w:tcW w:w="124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B6544D" w:rsidRPr="00025FA2" w:rsidRDefault="00B6544D" w:rsidP="005B69F7">
            <w:pPr>
              <w:spacing w:line="240" w:lineRule="auto"/>
              <w:rPr>
                <w:sz w:val="18"/>
              </w:rPr>
            </w:pPr>
          </w:p>
        </w:tc>
      </w:tr>
      <w:tr w:rsidR="00B6544D" w:rsidRPr="00025FA2" w:rsidTr="005B69F7">
        <w:tc>
          <w:tcPr>
            <w:tcW w:w="124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B6544D" w:rsidRPr="00025FA2" w:rsidRDefault="00B6544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B6544D" w:rsidRPr="00025FA2" w:rsidTr="005B69F7">
        <w:tc>
          <w:tcPr>
            <w:tcW w:w="124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B6544D" w:rsidRPr="00025FA2" w:rsidRDefault="00B6544D" w:rsidP="005B69F7">
            <w:pPr>
              <w:spacing w:line="240" w:lineRule="auto"/>
              <w:rPr>
                <w:sz w:val="18"/>
              </w:rPr>
            </w:pPr>
          </w:p>
        </w:tc>
      </w:tr>
      <w:tr w:rsidR="00B6544D" w:rsidRPr="00025FA2" w:rsidTr="005B69F7">
        <w:tc>
          <w:tcPr>
            <w:tcW w:w="1242" w:type="dxa"/>
            <w:vMerge w:val="restart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B6544D" w:rsidRPr="00025FA2" w:rsidTr="005B69F7">
        <w:tc>
          <w:tcPr>
            <w:tcW w:w="1242" w:type="dxa"/>
            <w:vMerge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6544D" w:rsidRDefault="00C921CA" w:rsidP="001F38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esource_id</w:t>
            </w:r>
          </w:p>
        </w:tc>
        <w:tc>
          <w:tcPr>
            <w:tcW w:w="992" w:type="dxa"/>
            <w:vAlign w:val="center"/>
          </w:tcPr>
          <w:p w:rsidR="00B6544D" w:rsidRDefault="00C921CA" w:rsidP="005B69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B6544D" w:rsidRDefault="00B6544D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6544D" w:rsidRDefault="00C921CA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6544D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6544D" w:rsidRDefault="00B6544D" w:rsidP="005B69F7">
            <w:pPr>
              <w:spacing w:line="240" w:lineRule="auto"/>
              <w:ind w:leftChars="100" w:left="240"/>
              <w:rPr>
                <w:sz w:val="18"/>
              </w:rPr>
            </w:pPr>
          </w:p>
        </w:tc>
        <w:tc>
          <w:tcPr>
            <w:tcW w:w="992" w:type="dxa"/>
          </w:tcPr>
          <w:p w:rsidR="00B6544D" w:rsidRDefault="00B6544D" w:rsidP="005B69F7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B6544D" w:rsidRDefault="00B6544D" w:rsidP="005B69F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B6544D" w:rsidRPr="005D5DD2" w:rsidRDefault="00B6544D" w:rsidP="005B69F7">
            <w:pPr>
              <w:spacing w:line="240" w:lineRule="auto"/>
            </w:pPr>
          </w:p>
        </w:tc>
      </w:tr>
      <w:tr w:rsidR="00B6544D" w:rsidRPr="00025FA2" w:rsidTr="005B69F7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A5B2D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A5B2D" w:rsidRPr="00441B4F" w:rsidRDefault="00AA5B2D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AA5B2D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A5B2D" w:rsidRPr="00441B4F" w:rsidRDefault="00AA5B2D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B6544D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6544D" w:rsidRPr="00C3346D" w:rsidRDefault="00B6544D" w:rsidP="005B69F7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B6544D" w:rsidRPr="0060020A" w:rsidRDefault="003E3A37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Object</w:t>
            </w:r>
          </w:p>
        </w:tc>
        <w:tc>
          <w:tcPr>
            <w:tcW w:w="3452" w:type="dxa"/>
          </w:tcPr>
          <w:p w:rsidR="00B6544D" w:rsidRPr="00D42DC7" w:rsidRDefault="003E3A37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参照资源对象定义</w:t>
            </w:r>
          </w:p>
        </w:tc>
      </w:tr>
      <w:tr w:rsidR="00B6544D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6544D" w:rsidRDefault="00B6544D" w:rsidP="005B69F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6544D" w:rsidRPr="0060020A" w:rsidRDefault="00B6544D" w:rsidP="005B69F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B6544D" w:rsidRPr="0060020A" w:rsidRDefault="00B6544D" w:rsidP="005B69F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B6544D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6544D" w:rsidRPr="00C3346D" w:rsidRDefault="00B6544D" w:rsidP="005B69F7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B6544D" w:rsidRPr="0060020A" w:rsidRDefault="00B6544D" w:rsidP="005B69F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B6544D" w:rsidRPr="00D42DC7" w:rsidRDefault="00B6544D" w:rsidP="005B69F7">
            <w:pPr>
              <w:spacing w:line="240" w:lineRule="auto"/>
              <w:rPr>
                <w:sz w:val="18"/>
              </w:rPr>
            </w:pPr>
          </w:p>
        </w:tc>
      </w:tr>
      <w:tr w:rsidR="00B6544D" w:rsidRPr="00025FA2" w:rsidTr="005B69F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B6544D" w:rsidRPr="00025FA2" w:rsidRDefault="00B6544D" w:rsidP="005B69F7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B6544D" w:rsidRPr="00025FA2" w:rsidTr="005B69F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6544D" w:rsidRPr="00441B4F" w:rsidRDefault="00B6544D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B6544D" w:rsidRDefault="00B6544D" w:rsidP="005B69F7">
            <w:pPr>
              <w:spacing w:line="240" w:lineRule="auto"/>
              <w:rPr>
                <w:sz w:val="18"/>
              </w:rPr>
            </w:pPr>
          </w:p>
        </w:tc>
      </w:tr>
    </w:tbl>
    <w:p w:rsidR="00FA15B1" w:rsidRDefault="002F0147" w:rsidP="00FA15B1">
      <w:pPr>
        <w:pStyle w:val="2"/>
      </w:pPr>
      <w:bookmarkStart w:id="24" w:name="_Toc415844607"/>
      <w:r>
        <w:rPr>
          <w:rFonts w:hint="eastAsia"/>
        </w:rPr>
        <w:t>行程</w:t>
      </w:r>
      <w:r w:rsidR="00B20C9B">
        <w:rPr>
          <w:rFonts w:hint="eastAsia"/>
        </w:rPr>
        <w:t>随记</w:t>
      </w:r>
      <w:bookmarkEnd w:id="2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FA15B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FA15B1" w:rsidRPr="00025FA2" w:rsidRDefault="00B52D1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保存在行程活动过程中记录的文字，图片，视频等信息</w:t>
            </w:r>
          </w:p>
        </w:tc>
      </w:tr>
      <w:tr w:rsidR="00FA15B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FA15B1" w:rsidRPr="0060020A" w:rsidRDefault="00FA15B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FA15B1" w:rsidRPr="00025FA2" w:rsidTr="00EC46E2">
        <w:tc>
          <w:tcPr>
            <w:tcW w:w="124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FA15B1" w:rsidRPr="00025FA2" w:rsidRDefault="00130730" w:rsidP="00945C9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FA15B1">
              <w:rPr>
                <w:rFonts w:hint="eastAsia"/>
                <w:sz w:val="18"/>
              </w:rPr>
              <w:t>/route/</w:t>
            </w:r>
            <w:r w:rsidR="00027FDA">
              <w:rPr>
                <w:rFonts w:hint="eastAsia"/>
                <w:sz w:val="18"/>
              </w:rPr>
              <w:t>diary</w:t>
            </w:r>
            <w:r>
              <w:rPr>
                <w:rFonts w:hint="eastAsia"/>
                <w:sz w:val="18"/>
              </w:rPr>
              <w:t>/S</w:t>
            </w:r>
            <w:r w:rsidR="00FA15B1">
              <w:rPr>
                <w:rFonts w:hint="eastAsia"/>
                <w:sz w:val="18"/>
              </w:rPr>
              <w:t>ave</w:t>
            </w:r>
          </w:p>
        </w:tc>
      </w:tr>
      <w:tr w:rsidR="00FA15B1" w:rsidRPr="00025FA2" w:rsidTr="00EC46E2">
        <w:tc>
          <w:tcPr>
            <w:tcW w:w="124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FA15B1" w:rsidRPr="00025FA2" w:rsidRDefault="00FA15B1" w:rsidP="00EC46E2">
            <w:pPr>
              <w:spacing w:line="240" w:lineRule="auto"/>
              <w:rPr>
                <w:sz w:val="18"/>
              </w:rPr>
            </w:pPr>
          </w:p>
        </w:tc>
      </w:tr>
      <w:tr w:rsidR="00FA15B1" w:rsidRPr="00025FA2" w:rsidTr="00EC46E2">
        <w:tc>
          <w:tcPr>
            <w:tcW w:w="124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FA15B1" w:rsidRPr="00025FA2" w:rsidRDefault="00FA15B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FA15B1" w:rsidRPr="00025FA2" w:rsidTr="00EC46E2">
        <w:tc>
          <w:tcPr>
            <w:tcW w:w="124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FA15B1" w:rsidRPr="00025FA2" w:rsidRDefault="00FA15B1" w:rsidP="00EC46E2">
            <w:pPr>
              <w:spacing w:line="240" w:lineRule="auto"/>
              <w:rPr>
                <w:sz w:val="18"/>
              </w:rPr>
            </w:pPr>
          </w:p>
        </w:tc>
      </w:tr>
      <w:tr w:rsidR="00FA15B1" w:rsidRPr="00025FA2" w:rsidTr="00EC46E2">
        <w:tc>
          <w:tcPr>
            <w:tcW w:w="1242" w:type="dxa"/>
            <w:vMerge w:val="restart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FA15B1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15B1" w:rsidRDefault="005C5972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FA15B1">
              <w:rPr>
                <w:rFonts w:hint="eastAsia"/>
                <w:sz w:val="18"/>
                <w:szCs w:val="18"/>
              </w:rPr>
              <w:t>ctivity_id</w:t>
            </w:r>
          </w:p>
        </w:tc>
        <w:tc>
          <w:tcPr>
            <w:tcW w:w="992" w:type="dxa"/>
            <w:vAlign w:val="center"/>
          </w:tcPr>
          <w:p w:rsidR="00FA15B1" w:rsidRPr="0060020A" w:rsidRDefault="00736422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FA15B1" w:rsidRPr="0060020A" w:rsidRDefault="00FA15B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FA15B1" w:rsidRPr="0060020A" w:rsidRDefault="00FA15B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签到的活动安排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A15B1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15B1" w:rsidRDefault="00736422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</w:t>
            </w:r>
          </w:p>
        </w:tc>
        <w:tc>
          <w:tcPr>
            <w:tcW w:w="992" w:type="dxa"/>
            <w:vAlign w:val="center"/>
          </w:tcPr>
          <w:p w:rsidR="00FA15B1" w:rsidRPr="0060020A" w:rsidRDefault="00736422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FA15B1" w:rsidRPr="0060020A" w:rsidRDefault="00FA15B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3452" w:type="dxa"/>
            <w:vAlign w:val="center"/>
          </w:tcPr>
          <w:p w:rsidR="00FA15B1" w:rsidRPr="0060020A" w:rsidRDefault="00FA15B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图片，可以有多张</w:t>
            </w:r>
          </w:p>
        </w:tc>
      </w:tr>
      <w:tr w:rsidR="00FA15B1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15B1" w:rsidRDefault="00736422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992" w:type="dxa"/>
            <w:vAlign w:val="center"/>
          </w:tcPr>
          <w:p w:rsidR="00FA15B1" w:rsidRPr="0060020A" w:rsidRDefault="00932788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FA15B1" w:rsidRPr="0060020A" w:rsidRDefault="00FA15B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FA15B1" w:rsidRPr="0060020A" w:rsidRDefault="00FA15B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FA15B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15B1" w:rsidRDefault="00FA15B1" w:rsidP="00EC46E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emo</w:t>
            </w:r>
          </w:p>
        </w:tc>
        <w:tc>
          <w:tcPr>
            <w:tcW w:w="992" w:type="dxa"/>
          </w:tcPr>
          <w:p w:rsidR="00FA15B1" w:rsidRDefault="00736422" w:rsidP="00EC46E2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FA15B1" w:rsidRDefault="00FA15B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FA15B1" w:rsidRDefault="00FA15B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</w:tr>
      <w:tr w:rsidR="00FA15B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15B1" w:rsidRDefault="00FA15B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share</w:t>
            </w:r>
          </w:p>
        </w:tc>
        <w:tc>
          <w:tcPr>
            <w:tcW w:w="992" w:type="dxa"/>
          </w:tcPr>
          <w:p w:rsidR="00FA15B1" w:rsidRDefault="00736422" w:rsidP="00EC46E2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</w:p>
        </w:tc>
        <w:tc>
          <w:tcPr>
            <w:tcW w:w="851" w:type="dxa"/>
          </w:tcPr>
          <w:p w:rsidR="00FA15B1" w:rsidRDefault="00FA15B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FA15B1" w:rsidRPr="005D5DD2" w:rsidRDefault="00FA15B1" w:rsidP="00EC46E2">
            <w:pPr>
              <w:spacing w:line="240" w:lineRule="auto"/>
            </w:pPr>
            <w:r>
              <w:rPr>
                <w:rFonts w:hint="eastAsia"/>
                <w:sz w:val="18"/>
              </w:rPr>
              <w:t>分享，可以多个分享。</w:t>
            </w:r>
            <w:r w:rsidR="004362E1">
              <w:rPr>
                <w:rFonts w:hint="eastAsia"/>
                <w:sz w:val="18"/>
              </w:rPr>
              <w:t>l</w:t>
            </w:r>
            <w:r w:rsidR="00237CAB">
              <w:rPr>
                <w:rFonts w:hint="eastAsia"/>
                <w:sz w:val="18"/>
              </w:rPr>
              <w:t>ive/footprint/found</w:t>
            </w:r>
          </w:p>
        </w:tc>
      </w:tr>
      <w:tr w:rsidR="00522BC8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22BC8" w:rsidRPr="00441B4F" w:rsidRDefault="00522BC8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22BC8" w:rsidRDefault="00522BC8" w:rsidP="004B322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ddress</w:t>
            </w:r>
          </w:p>
        </w:tc>
        <w:tc>
          <w:tcPr>
            <w:tcW w:w="992" w:type="dxa"/>
          </w:tcPr>
          <w:p w:rsidR="00522BC8" w:rsidRDefault="00522BC8" w:rsidP="004B322C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522BC8" w:rsidRDefault="00522B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522BC8" w:rsidRPr="005D5DD2" w:rsidRDefault="00522BC8" w:rsidP="004B322C">
            <w:pPr>
              <w:spacing w:line="240" w:lineRule="auto"/>
            </w:pPr>
            <w:r>
              <w:rPr>
                <w:rFonts w:hint="eastAsia"/>
                <w:sz w:val="18"/>
              </w:rPr>
              <w:t>地址</w:t>
            </w:r>
          </w:p>
        </w:tc>
      </w:tr>
      <w:tr w:rsidR="006F2E9F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F2E9F" w:rsidRPr="00441B4F" w:rsidRDefault="006F2E9F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F2E9F" w:rsidRDefault="006F2E9F" w:rsidP="004B322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at/long</w:t>
            </w:r>
          </w:p>
        </w:tc>
        <w:tc>
          <w:tcPr>
            <w:tcW w:w="992" w:type="dxa"/>
          </w:tcPr>
          <w:p w:rsidR="006F2E9F" w:rsidRDefault="006F2E9F" w:rsidP="004B322C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6F2E9F" w:rsidRDefault="006F2E9F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F2E9F" w:rsidRDefault="006F2E9F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经纬度，如果用户选择了位置公开</w:t>
            </w:r>
            <w:r w:rsidR="00392E02">
              <w:rPr>
                <w:rFonts w:hint="eastAsia"/>
                <w:sz w:val="18"/>
              </w:rPr>
              <w:t>，则需提供</w:t>
            </w:r>
          </w:p>
        </w:tc>
      </w:tr>
      <w:tr w:rsidR="00FA15B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15B1" w:rsidRDefault="00FA15B1" w:rsidP="00EC46E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ddress</w:t>
            </w:r>
          </w:p>
        </w:tc>
        <w:tc>
          <w:tcPr>
            <w:tcW w:w="992" w:type="dxa"/>
          </w:tcPr>
          <w:p w:rsidR="00FA15B1" w:rsidRDefault="00736422" w:rsidP="00EC46E2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FA15B1" w:rsidRDefault="00FA15B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FA15B1" w:rsidRPr="005D5DD2" w:rsidRDefault="00FA15B1" w:rsidP="00EC46E2">
            <w:pPr>
              <w:spacing w:line="240" w:lineRule="auto"/>
            </w:pPr>
            <w:r>
              <w:rPr>
                <w:rFonts w:hint="eastAsia"/>
                <w:sz w:val="18"/>
              </w:rPr>
              <w:t>地址</w:t>
            </w:r>
            <w:r w:rsidR="00392E02">
              <w:rPr>
                <w:rFonts w:hint="eastAsia"/>
                <w:sz w:val="18"/>
              </w:rPr>
              <w:t>描述</w:t>
            </w:r>
          </w:p>
        </w:tc>
      </w:tr>
      <w:tr w:rsidR="00FA15B1" w:rsidRPr="00025FA2" w:rsidTr="00EC46E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A5B2D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A5B2D" w:rsidRPr="00441B4F" w:rsidRDefault="00AA5B2D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A5B2D" w:rsidRPr="0060020A" w:rsidRDefault="00AA5B2D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AA5B2D" w:rsidRPr="0060020A" w:rsidRDefault="00AA5B2D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AA5B2D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A5B2D" w:rsidRPr="00441B4F" w:rsidRDefault="00AA5B2D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A5B2D" w:rsidRPr="0060020A" w:rsidRDefault="00AA5B2D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AA5B2D" w:rsidRPr="0060020A" w:rsidRDefault="00AA5B2D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FA15B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15B1" w:rsidRDefault="00FA15B1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FA15B1" w:rsidRPr="0060020A" w:rsidRDefault="00FA15B1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FA15B1" w:rsidRPr="0060020A" w:rsidRDefault="00FA15B1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FA15B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15B1" w:rsidRPr="00C3346D" w:rsidRDefault="00FA15B1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FA15B1" w:rsidRPr="0060020A" w:rsidRDefault="00FA15B1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FA15B1" w:rsidRPr="00D42DC7" w:rsidRDefault="00FA15B1" w:rsidP="00EC46E2">
            <w:pPr>
              <w:spacing w:line="240" w:lineRule="auto"/>
              <w:rPr>
                <w:sz w:val="18"/>
              </w:rPr>
            </w:pPr>
          </w:p>
        </w:tc>
      </w:tr>
      <w:tr w:rsidR="00FA15B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FA15B1" w:rsidRPr="00025FA2" w:rsidRDefault="00FA15B1" w:rsidP="00EC46E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FA15B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15B1" w:rsidRPr="00441B4F" w:rsidRDefault="00FA15B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FA15B1" w:rsidRDefault="00FA15B1" w:rsidP="00EC46E2">
            <w:pPr>
              <w:spacing w:line="240" w:lineRule="auto"/>
              <w:rPr>
                <w:sz w:val="18"/>
              </w:rPr>
            </w:pPr>
          </w:p>
        </w:tc>
      </w:tr>
    </w:tbl>
    <w:p w:rsidR="002A234F" w:rsidRDefault="002A234F" w:rsidP="002A234F">
      <w:pPr>
        <w:pStyle w:val="2"/>
      </w:pPr>
      <w:bookmarkStart w:id="25" w:name="_Toc415844608"/>
      <w:r>
        <w:rPr>
          <w:rFonts w:hint="eastAsia"/>
        </w:rPr>
        <w:t>行程签到</w:t>
      </w:r>
      <w:bookmarkEnd w:id="2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2A234F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2A234F" w:rsidRPr="00025FA2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保存在行程活动过程中的签到记录</w:t>
            </w: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2A234F" w:rsidRPr="0060020A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2A234F" w:rsidRPr="00025FA2" w:rsidTr="003D6A52">
        <w:tc>
          <w:tcPr>
            <w:tcW w:w="124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2A234F" w:rsidRPr="00025FA2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/Persist/route/checkIn/Save</w:t>
            </w:r>
          </w:p>
        </w:tc>
      </w:tr>
      <w:tr w:rsidR="002A234F" w:rsidRPr="00025FA2" w:rsidTr="003D6A52">
        <w:tc>
          <w:tcPr>
            <w:tcW w:w="124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2A234F" w:rsidRPr="00025FA2" w:rsidRDefault="002A234F" w:rsidP="003D6A52">
            <w:pPr>
              <w:spacing w:line="240" w:lineRule="auto"/>
              <w:rPr>
                <w:sz w:val="18"/>
              </w:rPr>
            </w:pPr>
          </w:p>
        </w:tc>
      </w:tr>
      <w:tr w:rsidR="002A234F" w:rsidRPr="00025FA2" w:rsidTr="003D6A52">
        <w:tc>
          <w:tcPr>
            <w:tcW w:w="124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2A234F" w:rsidRPr="00025FA2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2A234F" w:rsidRPr="00025FA2" w:rsidTr="003D6A52">
        <w:tc>
          <w:tcPr>
            <w:tcW w:w="124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登录说明</w:t>
            </w:r>
          </w:p>
        </w:tc>
        <w:tc>
          <w:tcPr>
            <w:tcW w:w="7280" w:type="dxa"/>
            <w:gridSpan w:val="4"/>
          </w:tcPr>
          <w:p w:rsidR="002A234F" w:rsidRPr="00025FA2" w:rsidRDefault="002A234F" w:rsidP="003D6A52">
            <w:pPr>
              <w:spacing w:line="240" w:lineRule="auto"/>
              <w:rPr>
                <w:sz w:val="18"/>
              </w:rPr>
            </w:pPr>
          </w:p>
        </w:tc>
      </w:tr>
      <w:tr w:rsidR="002A234F" w:rsidRPr="00025FA2" w:rsidTr="003D6A52">
        <w:tc>
          <w:tcPr>
            <w:tcW w:w="1242" w:type="dxa"/>
            <w:vMerge w:val="restart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2A234F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A234F" w:rsidRDefault="002A234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activity_id</w:t>
            </w:r>
          </w:p>
        </w:tc>
        <w:tc>
          <w:tcPr>
            <w:tcW w:w="992" w:type="dxa"/>
            <w:vAlign w:val="center"/>
          </w:tcPr>
          <w:p w:rsidR="002A234F" w:rsidRPr="0060020A" w:rsidRDefault="002A234F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A234F" w:rsidRPr="0060020A" w:rsidRDefault="002A234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A234F" w:rsidRPr="0060020A" w:rsidRDefault="002A234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签到的活动安排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A234F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A234F" w:rsidRDefault="002A234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check_type</w:t>
            </w:r>
          </w:p>
        </w:tc>
        <w:tc>
          <w:tcPr>
            <w:tcW w:w="992" w:type="dxa"/>
            <w:vAlign w:val="center"/>
          </w:tcPr>
          <w:p w:rsidR="002A234F" w:rsidRPr="0060020A" w:rsidRDefault="002A234F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A234F" w:rsidRPr="0060020A" w:rsidRDefault="002A234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A234F" w:rsidRPr="0060020A" w:rsidRDefault="002A234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签到类型</w:t>
            </w:r>
            <w:r>
              <w:rPr>
                <w:rFonts w:hint="eastAsia"/>
                <w:sz w:val="18"/>
                <w:szCs w:val="18"/>
              </w:rPr>
              <w:t>：（出发签到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到达签到）</w:t>
            </w:r>
          </w:p>
        </w:tc>
      </w:tr>
      <w:tr w:rsidR="002A234F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A234F" w:rsidRDefault="002A234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user_id</w:t>
            </w:r>
          </w:p>
        </w:tc>
        <w:tc>
          <w:tcPr>
            <w:tcW w:w="992" w:type="dxa"/>
            <w:vAlign w:val="center"/>
          </w:tcPr>
          <w:p w:rsidR="002A234F" w:rsidRPr="0060020A" w:rsidRDefault="002A234F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A234F" w:rsidRPr="0060020A" w:rsidRDefault="002A234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A234F" w:rsidRPr="0060020A" w:rsidRDefault="002A234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签到人</w:t>
            </w: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A234F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ddress</w:t>
            </w:r>
          </w:p>
        </w:tc>
        <w:tc>
          <w:tcPr>
            <w:tcW w:w="992" w:type="dxa"/>
          </w:tcPr>
          <w:p w:rsidR="002A234F" w:rsidRDefault="002A234F" w:rsidP="003D6A52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2A234F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A234F" w:rsidRPr="005D5DD2" w:rsidRDefault="002A234F" w:rsidP="003D6A52">
            <w:pPr>
              <w:spacing w:line="240" w:lineRule="auto"/>
            </w:pPr>
            <w:r>
              <w:rPr>
                <w:rFonts w:hint="eastAsia"/>
                <w:sz w:val="18"/>
              </w:rPr>
              <w:t>地址</w:t>
            </w: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A234F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at/long</w:t>
            </w:r>
          </w:p>
        </w:tc>
        <w:tc>
          <w:tcPr>
            <w:tcW w:w="992" w:type="dxa"/>
          </w:tcPr>
          <w:p w:rsidR="002A234F" w:rsidRDefault="002A234F" w:rsidP="003D6A52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2A234F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A234F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经纬度，如果用户选择了位置公开，则需提供</w:t>
            </w: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A234F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ddress</w:t>
            </w:r>
          </w:p>
        </w:tc>
        <w:tc>
          <w:tcPr>
            <w:tcW w:w="992" w:type="dxa"/>
          </w:tcPr>
          <w:p w:rsidR="002A234F" w:rsidRDefault="002A234F" w:rsidP="003D6A52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2A234F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A234F" w:rsidRPr="005D5DD2" w:rsidRDefault="002A234F" w:rsidP="003D6A52">
            <w:pPr>
              <w:spacing w:line="240" w:lineRule="auto"/>
            </w:pPr>
            <w:r>
              <w:rPr>
                <w:rFonts w:hint="eastAsia"/>
                <w:sz w:val="18"/>
              </w:rPr>
              <w:t>地址描述</w:t>
            </w: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A234F" w:rsidRPr="0060020A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2A234F" w:rsidRPr="0060020A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2A234F" w:rsidRPr="0060020A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A234F" w:rsidRPr="0060020A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2A234F" w:rsidRPr="0060020A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A234F" w:rsidRPr="0060020A" w:rsidRDefault="002A234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A234F" w:rsidRDefault="002A234F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2A234F" w:rsidRPr="0060020A" w:rsidRDefault="002A234F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A234F" w:rsidRPr="0060020A" w:rsidRDefault="002A234F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A234F" w:rsidRPr="00C3346D" w:rsidRDefault="002A234F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2A234F" w:rsidRPr="0060020A" w:rsidRDefault="002A234F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2A234F" w:rsidRPr="00D42DC7" w:rsidRDefault="002A234F" w:rsidP="003D6A52">
            <w:pPr>
              <w:spacing w:line="240" w:lineRule="auto"/>
              <w:rPr>
                <w:sz w:val="18"/>
              </w:rPr>
            </w:pP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2A234F" w:rsidRPr="00025FA2" w:rsidRDefault="002A234F" w:rsidP="003D6A5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2A234F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A234F" w:rsidRPr="00441B4F" w:rsidRDefault="002A234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2A234F" w:rsidRDefault="002A234F" w:rsidP="003D6A52">
            <w:pPr>
              <w:spacing w:line="240" w:lineRule="auto"/>
              <w:rPr>
                <w:sz w:val="18"/>
              </w:rPr>
            </w:pPr>
          </w:p>
        </w:tc>
      </w:tr>
    </w:tbl>
    <w:p w:rsidR="009761E1" w:rsidRDefault="00A17AD6" w:rsidP="009761E1">
      <w:pPr>
        <w:pStyle w:val="2"/>
      </w:pPr>
      <w:bookmarkStart w:id="26" w:name="_Toc415844609"/>
      <w:r>
        <w:rPr>
          <w:rFonts w:hint="eastAsia"/>
        </w:rPr>
        <w:t>签到</w:t>
      </w:r>
      <w:r w:rsidR="00D6766A">
        <w:rPr>
          <w:rFonts w:hint="eastAsia"/>
        </w:rPr>
        <w:t>统计</w:t>
      </w:r>
      <w:bookmarkEnd w:id="2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9761E1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9761E1" w:rsidRPr="00025FA2" w:rsidRDefault="009761E1" w:rsidP="00311596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保存在行程活动过程中</w:t>
            </w:r>
            <w:r w:rsidR="00311596">
              <w:rPr>
                <w:rFonts w:hint="eastAsia"/>
                <w:sz w:val="18"/>
              </w:rPr>
              <w:t>的签到记录</w:t>
            </w: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9761E1" w:rsidRPr="0060020A" w:rsidRDefault="009761E1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9761E1" w:rsidRPr="00025FA2" w:rsidTr="004B322C">
        <w:tc>
          <w:tcPr>
            <w:tcW w:w="124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9761E1" w:rsidRPr="00025FA2" w:rsidRDefault="009761E1" w:rsidP="002978B6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2978B6"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/route/</w:t>
            </w:r>
            <w:r w:rsidR="00F4630A">
              <w:rPr>
                <w:rFonts w:hint="eastAsia"/>
                <w:sz w:val="18"/>
              </w:rPr>
              <w:t>checkIn</w:t>
            </w:r>
            <w:r>
              <w:rPr>
                <w:rFonts w:hint="eastAsia"/>
                <w:sz w:val="18"/>
              </w:rPr>
              <w:t>/</w:t>
            </w:r>
            <w:r w:rsidR="002978B6">
              <w:rPr>
                <w:rFonts w:hint="eastAsia"/>
                <w:sz w:val="18"/>
              </w:rPr>
              <w:t>List</w:t>
            </w:r>
          </w:p>
        </w:tc>
      </w:tr>
      <w:tr w:rsidR="009761E1" w:rsidRPr="00025FA2" w:rsidTr="004B322C">
        <w:tc>
          <w:tcPr>
            <w:tcW w:w="124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9761E1" w:rsidRPr="00025FA2" w:rsidRDefault="009761E1" w:rsidP="004B322C">
            <w:pPr>
              <w:spacing w:line="240" w:lineRule="auto"/>
              <w:rPr>
                <w:sz w:val="18"/>
              </w:rPr>
            </w:pPr>
          </w:p>
        </w:tc>
      </w:tr>
      <w:tr w:rsidR="009761E1" w:rsidRPr="00025FA2" w:rsidTr="004B322C">
        <w:tc>
          <w:tcPr>
            <w:tcW w:w="124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9761E1" w:rsidRPr="00025FA2" w:rsidRDefault="009761E1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9761E1" w:rsidRPr="00025FA2" w:rsidTr="004B322C">
        <w:tc>
          <w:tcPr>
            <w:tcW w:w="124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9761E1" w:rsidRPr="00025FA2" w:rsidRDefault="009761E1" w:rsidP="004B322C">
            <w:pPr>
              <w:spacing w:line="240" w:lineRule="auto"/>
              <w:rPr>
                <w:sz w:val="18"/>
              </w:rPr>
            </w:pPr>
          </w:p>
        </w:tc>
      </w:tr>
      <w:tr w:rsidR="009761E1" w:rsidRPr="00025FA2" w:rsidTr="004B322C">
        <w:tc>
          <w:tcPr>
            <w:tcW w:w="1242" w:type="dxa"/>
            <w:vMerge w:val="restart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9761E1" w:rsidRPr="00025FA2" w:rsidTr="004B322C"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761E1" w:rsidRDefault="009761E1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activity_id</w:t>
            </w:r>
          </w:p>
        </w:tc>
        <w:tc>
          <w:tcPr>
            <w:tcW w:w="992" w:type="dxa"/>
            <w:vAlign w:val="center"/>
          </w:tcPr>
          <w:p w:rsidR="009761E1" w:rsidRPr="0060020A" w:rsidRDefault="009761E1" w:rsidP="004B322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9761E1" w:rsidRPr="0060020A" w:rsidRDefault="009761E1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9761E1" w:rsidRPr="0060020A" w:rsidRDefault="009761E1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签到的活动安排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761E1" w:rsidRPr="00025FA2" w:rsidTr="004B322C"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761E1" w:rsidRDefault="00A01209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4B322C">
              <w:rPr>
                <w:rFonts w:hint="eastAsia"/>
                <w:sz w:val="18"/>
                <w:szCs w:val="18"/>
              </w:rPr>
              <w:t>heck_type</w:t>
            </w:r>
          </w:p>
        </w:tc>
        <w:tc>
          <w:tcPr>
            <w:tcW w:w="992" w:type="dxa"/>
            <w:vAlign w:val="center"/>
          </w:tcPr>
          <w:p w:rsidR="009761E1" w:rsidRPr="0060020A" w:rsidRDefault="004B322C" w:rsidP="004B322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9761E1" w:rsidRPr="0060020A" w:rsidRDefault="004B322C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9761E1" w:rsidRPr="0060020A" w:rsidRDefault="00190DB3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签到类型</w:t>
            </w:r>
            <w:r>
              <w:rPr>
                <w:rFonts w:hint="eastAsia"/>
                <w:sz w:val="18"/>
                <w:szCs w:val="18"/>
              </w:rPr>
              <w:t>：（出发签到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到达签到）</w:t>
            </w:r>
          </w:p>
        </w:tc>
      </w:tr>
      <w:tr w:rsidR="009761E1" w:rsidRPr="00025FA2" w:rsidTr="004B322C"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761E1" w:rsidRDefault="009761E1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9761E1" w:rsidRPr="0060020A" w:rsidRDefault="009761E1" w:rsidP="004B322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9761E1" w:rsidRPr="0060020A" w:rsidRDefault="009761E1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9761E1" w:rsidRPr="0060020A" w:rsidRDefault="009761E1" w:rsidP="004B322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761E1" w:rsidRDefault="009761E1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9761E1" w:rsidRDefault="009761E1" w:rsidP="004B322C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9761E1" w:rsidRDefault="009761E1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9761E1" w:rsidRPr="005D5DD2" w:rsidRDefault="009761E1" w:rsidP="004B322C">
            <w:pPr>
              <w:spacing w:line="240" w:lineRule="auto"/>
            </w:pP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761E1" w:rsidRDefault="009761E1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9761E1" w:rsidRDefault="009761E1" w:rsidP="004B322C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9761E1" w:rsidRDefault="009761E1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9761E1" w:rsidRDefault="009761E1" w:rsidP="004B322C">
            <w:pPr>
              <w:spacing w:line="240" w:lineRule="auto"/>
              <w:rPr>
                <w:sz w:val="18"/>
              </w:rPr>
            </w:pP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761E1" w:rsidRDefault="009761E1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9761E1" w:rsidRDefault="009761E1" w:rsidP="004B322C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9761E1" w:rsidRDefault="009761E1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9761E1" w:rsidRPr="005D5DD2" w:rsidRDefault="009761E1" w:rsidP="004B322C">
            <w:pPr>
              <w:spacing w:line="240" w:lineRule="auto"/>
            </w:pP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761E1" w:rsidRPr="0060020A" w:rsidRDefault="009761E1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9761E1" w:rsidRPr="0060020A" w:rsidRDefault="009761E1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9761E1" w:rsidRPr="0060020A" w:rsidRDefault="009761E1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761E1" w:rsidRPr="0060020A" w:rsidRDefault="009761E1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9761E1" w:rsidRPr="0060020A" w:rsidRDefault="009761E1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9761E1" w:rsidRPr="0060020A" w:rsidRDefault="009761E1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761E1" w:rsidRDefault="00D0679B" w:rsidP="00D0679B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843" w:type="dxa"/>
            <w:gridSpan w:val="2"/>
            <w:vAlign w:val="center"/>
          </w:tcPr>
          <w:p w:rsidR="009761E1" w:rsidRPr="0060020A" w:rsidRDefault="00D0679B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9761E1" w:rsidRPr="0060020A" w:rsidRDefault="00D0679B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签到团员列表</w:t>
            </w: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761E1" w:rsidRPr="00C3346D" w:rsidRDefault="00293662" w:rsidP="00645E3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 w:rsidR="00645E34">
              <w:rPr>
                <w:rFonts w:hint="eastAsia"/>
                <w:sz w:val="18"/>
              </w:rPr>
              <w:t>ember_id</w:t>
            </w:r>
          </w:p>
        </w:tc>
        <w:tc>
          <w:tcPr>
            <w:tcW w:w="1843" w:type="dxa"/>
            <w:gridSpan w:val="2"/>
          </w:tcPr>
          <w:p w:rsidR="009761E1" w:rsidRPr="0060020A" w:rsidRDefault="00645E34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9761E1" w:rsidRPr="00D42DC7" w:rsidRDefault="00645E34" w:rsidP="004B322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团员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9761E1" w:rsidRPr="00025FA2" w:rsidRDefault="009761E1" w:rsidP="004B322C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9761E1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9761E1" w:rsidRPr="00441B4F" w:rsidRDefault="009761E1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9761E1" w:rsidRDefault="009761E1" w:rsidP="004B322C">
            <w:pPr>
              <w:spacing w:line="240" w:lineRule="auto"/>
              <w:rPr>
                <w:sz w:val="18"/>
              </w:rPr>
            </w:pPr>
          </w:p>
        </w:tc>
      </w:tr>
    </w:tbl>
    <w:p w:rsidR="00D65333" w:rsidRDefault="00D65333" w:rsidP="00D65333">
      <w:pPr>
        <w:pStyle w:val="2"/>
      </w:pPr>
      <w:bookmarkStart w:id="27" w:name="_Toc415844610"/>
      <w:r>
        <w:rPr>
          <w:rFonts w:hint="eastAsia"/>
        </w:rPr>
        <w:lastRenderedPageBreak/>
        <w:t>行程</w:t>
      </w:r>
      <w:r w:rsidR="00BD3FF8">
        <w:rPr>
          <w:rFonts w:hint="eastAsia"/>
        </w:rPr>
        <w:t>伙伴</w:t>
      </w:r>
      <w:bookmarkEnd w:id="2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D65333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D65333" w:rsidRPr="00025FA2" w:rsidRDefault="00E159D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查询和行程相关的伙伴</w:t>
            </w:r>
          </w:p>
        </w:tc>
      </w:tr>
      <w:tr w:rsidR="00D65333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D65333" w:rsidRPr="0060020A" w:rsidRDefault="00D6533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D65333" w:rsidRPr="00025FA2" w:rsidTr="00EC46E2">
        <w:tc>
          <w:tcPr>
            <w:tcW w:w="124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D65333" w:rsidRPr="00025FA2" w:rsidRDefault="0012501B" w:rsidP="0012501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Query</w:t>
            </w:r>
            <w:r w:rsidR="00D65333">
              <w:rPr>
                <w:rFonts w:hint="eastAsia"/>
                <w:sz w:val="18"/>
              </w:rPr>
              <w:t>/route/</w:t>
            </w:r>
            <w:r w:rsidR="00FE7AB6">
              <w:rPr>
                <w:rFonts w:hint="eastAsia"/>
                <w:sz w:val="18"/>
              </w:rPr>
              <w:t>member</w:t>
            </w:r>
            <w:r w:rsidR="00D65333"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List</w:t>
            </w:r>
          </w:p>
        </w:tc>
      </w:tr>
      <w:tr w:rsidR="00D65333" w:rsidRPr="00025FA2" w:rsidTr="00EC46E2">
        <w:tc>
          <w:tcPr>
            <w:tcW w:w="124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D65333" w:rsidRPr="00025FA2" w:rsidRDefault="00D65333" w:rsidP="00EC46E2">
            <w:pPr>
              <w:spacing w:line="240" w:lineRule="auto"/>
              <w:rPr>
                <w:sz w:val="18"/>
              </w:rPr>
            </w:pPr>
          </w:p>
        </w:tc>
      </w:tr>
      <w:tr w:rsidR="00D65333" w:rsidRPr="00025FA2" w:rsidTr="00EC46E2">
        <w:tc>
          <w:tcPr>
            <w:tcW w:w="124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D65333" w:rsidRPr="00025FA2" w:rsidRDefault="00D6533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D65333" w:rsidRPr="00025FA2" w:rsidTr="00EC46E2">
        <w:tc>
          <w:tcPr>
            <w:tcW w:w="124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D65333" w:rsidRPr="00025FA2" w:rsidRDefault="00D65333" w:rsidP="00EC46E2">
            <w:pPr>
              <w:spacing w:line="240" w:lineRule="auto"/>
              <w:rPr>
                <w:sz w:val="18"/>
              </w:rPr>
            </w:pPr>
          </w:p>
        </w:tc>
      </w:tr>
      <w:tr w:rsidR="00D65333" w:rsidRPr="00025FA2" w:rsidTr="00EC46E2">
        <w:tc>
          <w:tcPr>
            <w:tcW w:w="1242" w:type="dxa"/>
            <w:vMerge w:val="restart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2283E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A2283E" w:rsidRPr="00441B4F" w:rsidRDefault="00A2283E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2283E" w:rsidRDefault="0026040D" w:rsidP="002D061F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6E69F9"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A2283E" w:rsidRDefault="00A2283E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A2283E" w:rsidRDefault="00A2283E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2283E" w:rsidRDefault="00A2283E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65333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D65333" w:rsidRDefault="00D65333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D65333" w:rsidRDefault="00D65333" w:rsidP="00EC46E2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D65333" w:rsidRDefault="00D65333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D65333" w:rsidRPr="005D5DD2" w:rsidRDefault="00D65333" w:rsidP="00EC46E2">
            <w:pPr>
              <w:spacing w:line="240" w:lineRule="auto"/>
            </w:pPr>
          </w:p>
        </w:tc>
      </w:tr>
      <w:tr w:rsidR="00D65333" w:rsidRPr="00025FA2" w:rsidTr="00EC46E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A5B2D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A5B2D" w:rsidRPr="00441B4F" w:rsidRDefault="00AA5B2D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A5B2D" w:rsidRPr="0060020A" w:rsidRDefault="00AA5B2D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AA5B2D" w:rsidRPr="0060020A" w:rsidRDefault="00AA5B2D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AA5B2D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A5B2D" w:rsidRPr="00441B4F" w:rsidRDefault="00AA5B2D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A5B2D" w:rsidRPr="0060020A" w:rsidRDefault="00AA5B2D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AA5B2D" w:rsidRPr="0060020A" w:rsidRDefault="00AA5B2D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A5B2D" w:rsidRPr="0060020A" w:rsidRDefault="00AA5B2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D65333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D65333" w:rsidRPr="00C3346D" w:rsidRDefault="00D65333" w:rsidP="00EC46E2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D65333" w:rsidRPr="0060020A" w:rsidRDefault="001A7EDE" w:rsidP="00EC46E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3452" w:type="dxa"/>
          </w:tcPr>
          <w:p w:rsidR="00D65333" w:rsidRPr="00D42DC7" w:rsidRDefault="001A7EDE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伙伴列表</w:t>
            </w:r>
            <w:r w:rsidR="00C7384C">
              <w:rPr>
                <w:rFonts w:hint="eastAsia"/>
                <w:sz w:val="18"/>
              </w:rPr>
              <w:t>，见《会员对象》</w:t>
            </w:r>
          </w:p>
        </w:tc>
      </w:tr>
      <w:tr w:rsidR="000E3D30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E3D30" w:rsidRPr="00441B4F" w:rsidRDefault="000E3D30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E3D30" w:rsidRDefault="000E3D30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E3D30" w:rsidRDefault="000E3D30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E3D30" w:rsidRDefault="000E3D30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E3D30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E3D30" w:rsidRPr="00441B4F" w:rsidRDefault="000E3D30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E3D30" w:rsidRDefault="000E3D30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E3D30" w:rsidRDefault="000E3D30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E3D30" w:rsidRDefault="000E3D30" w:rsidP="005658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D65333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D65333" w:rsidRPr="00C3346D" w:rsidRDefault="00D65333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D65333" w:rsidRPr="0060020A" w:rsidRDefault="00D65333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D65333" w:rsidRPr="000E3D30" w:rsidRDefault="00D65333" w:rsidP="00EC46E2">
            <w:pPr>
              <w:spacing w:line="240" w:lineRule="auto"/>
              <w:rPr>
                <w:sz w:val="18"/>
              </w:rPr>
            </w:pPr>
          </w:p>
        </w:tc>
      </w:tr>
      <w:tr w:rsidR="00D65333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D65333" w:rsidRPr="00025FA2" w:rsidRDefault="00D65333" w:rsidP="00EC46E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D65333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5333" w:rsidRPr="00441B4F" w:rsidRDefault="00D65333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D65333" w:rsidRDefault="00D65333" w:rsidP="00EC46E2">
            <w:pPr>
              <w:spacing w:line="240" w:lineRule="auto"/>
              <w:rPr>
                <w:sz w:val="18"/>
              </w:rPr>
            </w:pPr>
          </w:p>
        </w:tc>
      </w:tr>
    </w:tbl>
    <w:p w:rsidR="00216E51" w:rsidRDefault="00216E51" w:rsidP="00216E51">
      <w:pPr>
        <w:pStyle w:val="2"/>
      </w:pPr>
      <w:bookmarkStart w:id="28" w:name="_Toc415844611"/>
      <w:r>
        <w:rPr>
          <w:rFonts w:hint="eastAsia"/>
        </w:rPr>
        <w:t>行程伙伴</w:t>
      </w:r>
      <w:r w:rsidR="00AB0445">
        <w:rPr>
          <w:rFonts w:hint="eastAsia"/>
        </w:rPr>
        <w:t>-</w:t>
      </w:r>
      <w:r w:rsidR="00AB0445">
        <w:rPr>
          <w:rFonts w:hint="eastAsia"/>
        </w:rPr>
        <w:t>添加</w:t>
      </w:r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216E5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216E51" w:rsidRPr="00025FA2" w:rsidRDefault="00625AB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行程添加伙伴</w:t>
            </w: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216E51" w:rsidRPr="0060020A" w:rsidRDefault="00216E5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216E51" w:rsidRPr="00025FA2" w:rsidTr="00EC46E2">
        <w:tc>
          <w:tcPr>
            <w:tcW w:w="124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216E51" w:rsidRPr="00025FA2" w:rsidRDefault="00216E5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B82DE2">
              <w:rPr>
                <w:rFonts w:hint="eastAsia"/>
                <w:sz w:val="18"/>
              </w:rPr>
              <w:t>Persist/</w:t>
            </w:r>
            <w:r>
              <w:rPr>
                <w:rFonts w:hint="eastAsia"/>
                <w:sz w:val="18"/>
              </w:rPr>
              <w:t>route/member/</w:t>
            </w:r>
            <w:r w:rsidR="00BE3511">
              <w:rPr>
                <w:rFonts w:hint="eastAsia"/>
                <w:sz w:val="18"/>
              </w:rPr>
              <w:t>Insert</w:t>
            </w:r>
          </w:p>
        </w:tc>
      </w:tr>
      <w:tr w:rsidR="00216E51" w:rsidRPr="00025FA2" w:rsidTr="00EC46E2">
        <w:tc>
          <w:tcPr>
            <w:tcW w:w="124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216E51" w:rsidRPr="00025FA2" w:rsidRDefault="00216E51" w:rsidP="00EC46E2">
            <w:pPr>
              <w:spacing w:line="240" w:lineRule="auto"/>
              <w:rPr>
                <w:sz w:val="18"/>
              </w:rPr>
            </w:pPr>
          </w:p>
        </w:tc>
      </w:tr>
      <w:tr w:rsidR="00216E51" w:rsidRPr="00025FA2" w:rsidTr="00EC46E2">
        <w:tc>
          <w:tcPr>
            <w:tcW w:w="124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216E51" w:rsidRPr="00025FA2" w:rsidRDefault="00216E5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216E51" w:rsidRPr="00025FA2" w:rsidTr="00EC46E2">
        <w:tc>
          <w:tcPr>
            <w:tcW w:w="124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216E51" w:rsidRPr="00025FA2" w:rsidRDefault="00216E51" w:rsidP="00EC46E2">
            <w:pPr>
              <w:spacing w:line="240" w:lineRule="auto"/>
              <w:rPr>
                <w:sz w:val="18"/>
              </w:rPr>
            </w:pPr>
          </w:p>
        </w:tc>
      </w:tr>
      <w:tr w:rsidR="00216E51" w:rsidRPr="00025FA2" w:rsidTr="00EC46E2">
        <w:tc>
          <w:tcPr>
            <w:tcW w:w="1242" w:type="dxa"/>
            <w:vMerge w:val="restart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216E51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16E51" w:rsidRDefault="000343A8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216E51"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216E51" w:rsidRPr="0060020A" w:rsidRDefault="002148C0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16E51" w:rsidRPr="0060020A" w:rsidRDefault="00216E5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16E51" w:rsidRPr="0060020A" w:rsidRDefault="00216E5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4754C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E4754C" w:rsidRPr="00441B4F" w:rsidRDefault="00E4754C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4754C" w:rsidRDefault="000343A8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E4754C">
              <w:rPr>
                <w:rFonts w:hint="eastAsia"/>
                <w:sz w:val="18"/>
                <w:szCs w:val="18"/>
              </w:rPr>
              <w:t>ember_id</w:t>
            </w:r>
          </w:p>
        </w:tc>
        <w:tc>
          <w:tcPr>
            <w:tcW w:w="992" w:type="dxa"/>
            <w:vAlign w:val="center"/>
          </w:tcPr>
          <w:p w:rsidR="00E4754C" w:rsidRDefault="00C743CD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4754C" w:rsidRDefault="00E4754C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E4754C" w:rsidRDefault="00E4754C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16E51" w:rsidRPr="00E4754C" w:rsidRDefault="000343A8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E4754C" w:rsidRPr="00E4754C">
              <w:rPr>
                <w:sz w:val="18"/>
                <w:szCs w:val="18"/>
              </w:rPr>
              <w:t>ole</w:t>
            </w:r>
          </w:p>
        </w:tc>
        <w:tc>
          <w:tcPr>
            <w:tcW w:w="992" w:type="dxa"/>
          </w:tcPr>
          <w:p w:rsidR="00216E51" w:rsidRPr="00E4754C" w:rsidRDefault="002148C0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</w:tcPr>
          <w:p w:rsidR="00216E51" w:rsidRPr="00E4754C" w:rsidRDefault="00E4754C" w:rsidP="00EC46E2">
            <w:pPr>
              <w:spacing w:line="240" w:lineRule="auto"/>
              <w:rPr>
                <w:sz w:val="18"/>
                <w:szCs w:val="18"/>
              </w:rPr>
            </w:pPr>
            <w:r w:rsidRPr="00E4754C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 w:rsidR="00216E51" w:rsidRPr="00E4754C" w:rsidRDefault="00E4754C" w:rsidP="00EC46E2">
            <w:pPr>
              <w:spacing w:line="240" w:lineRule="auto"/>
              <w:rPr>
                <w:sz w:val="18"/>
                <w:szCs w:val="18"/>
              </w:rPr>
            </w:pPr>
            <w:r w:rsidRPr="00E4754C">
              <w:rPr>
                <w:sz w:val="18"/>
                <w:szCs w:val="18"/>
              </w:rPr>
              <w:t>角色</w:t>
            </w:r>
            <w:r w:rsidRPr="00E4754C">
              <w:rPr>
                <w:rFonts w:hint="eastAsia"/>
                <w:sz w:val="18"/>
                <w:szCs w:val="18"/>
              </w:rPr>
              <w:t>，</w:t>
            </w:r>
            <w:r w:rsidRPr="00E4754C">
              <w:rPr>
                <w:sz w:val="18"/>
                <w:szCs w:val="18"/>
              </w:rPr>
              <w:t>缺省为游伴</w:t>
            </w: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34FA9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4FA9" w:rsidRPr="00441B4F" w:rsidRDefault="00634FA9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4FA9" w:rsidRPr="0060020A" w:rsidRDefault="00634FA9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634FA9" w:rsidRPr="0060020A" w:rsidRDefault="00634FA9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634FA9" w:rsidRPr="0060020A" w:rsidRDefault="00634FA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634FA9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4FA9" w:rsidRPr="00441B4F" w:rsidRDefault="00634FA9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4FA9" w:rsidRPr="0060020A" w:rsidRDefault="00634FA9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634FA9" w:rsidRPr="0060020A" w:rsidRDefault="00634FA9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34FA9" w:rsidRPr="0060020A" w:rsidRDefault="00634FA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16E51" w:rsidRPr="00C3346D" w:rsidRDefault="00216E51" w:rsidP="00EC46E2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216E51" w:rsidRPr="0060020A" w:rsidRDefault="00C87A1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Object</w:t>
            </w:r>
          </w:p>
        </w:tc>
        <w:tc>
          <w:tcPr>
            <w:tcW w:w="3452" w:type="dxa"/>
          </w:tcPr>
          <w:p w:rsidR="00216E51" w:rsidRPr="00D42DC7" w:rsidRDefault="00C87A1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伙伴用户信息，参见《会员对象》</w:t>
            </w: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16E51" w:rsidRDefault="00216E51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216E51" w:rsidRPr="0060020A" w:rsidRDefault="00216E51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16E51" w:rsidRPr="0060020A" w:rsidRDefault="00216E51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16E51" w:rsidRDefault="00216E51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216E51" w:rsidRPr="0060020A" w:rsidRDefault="00216E51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16E51" w:rsidRPr="0060020A" w:rsidRDefault="00216E51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16E51" w:rsidRDefault="00216E51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216E51" w:rsidRPr="0060020A" w:rsidRDefault="00216E51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16E51" w:rsidRPr="0060020A" w:rsidRDefault="00216E51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16E51" w:rsidRPr="00C3346D" w:rsidRDefault="00216E51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216E51" w:rsidRPr="0060020A" w:rsidRDefault="00216E51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216E51" w:rsidRPr="000E3D30" w:rsidRDefault="00216E51" w:rsidP="00EC46E2">
            <w:pPr>
              <w:spacing w:line="240" w:lineRule="auto"/>
              <w:rPr>
                <w:sz w:val="18"/>
              </w:rPr>
            </w:pP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216E51" w:rsidRPr="00025FA2" w:rsidRDefault="00216E51" w:rsidP="00EC46E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216E5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216E51" w:rsidRPr="00441B4F" w:rsidRDefault="00216E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216E51" w:rsidRDefault="00216E51" w:rsidP="00EC46E2">
            <w:pPr>
              <w:spacing w:line="240" w:lineRule="auto"/>
              <w:rPr>
                <w:sz w:val="18"/>
              </w:rPr>
            </w:pPr>
          </w:p>
        </w:tc>
      </w:tr>
    </w:tbl>
    <w:p w:rsidR="008E7C96" w:rsidRDefault="008E7C96" w:rsidP="008E7C96">
      <w:pPr>
        <w:pStyle w:val="2"/>
      </w:pPr>
      <w:bookmarkStart w:id="29" w:name="_Toc415844612"/>
      <w:r>
        <w:rPr>
          <w:rFonts w:hint="eastAsia"/>
        </w:rPr>
        <w:t>行程伙伴</w:t>
      </w:r>
      <w:r w:rsidR="002F52B6">
        <w:rPr>
          <w:rFonts w:hint="eastAsia"/>
        </w:rPr>
        <w:t>-</w:t>
      </w:r>
      <w:r w:rsidR="002F52B6">
        <w:rPr>
          <w:rFonts w:hint="eastAsia"/>
        </w:rPr>
        <w:t>删除</w:t>
      </w:r>
      <w:bookmarkEnd w:id="2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8E7C96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8E7C96" w:rsidRPr="00025FA2" w:rsidRDefault="00EC46E2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</w:t>
            </w:r>
            <w:proofErr w:type="gramStart"/>
            <w:r>
              <w:rPr>
                <w:rFonts w:hint="eastAsia"/>
                <w:sz w:val="18"/>
              </w:rPr>
              <w:t>删除</w:t>
            </w:r>
            <w:r w:rsidR="001602BC">
              <w:rPr>
                <w:rFonts w:hint="eastAsia"/>
                <w:sz w:val="18"/>
              </w:rPr>
              <w:t>伙伴</w:t>
            </w:r>
            <w:proofErr w:type="gramEnd"/>
          </w:p>
        </w:tc>
      </w:tr>
      <w:tr w:rsidR="008E7C96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8E7C96" w:rsidRPr="0060020A" w:rsidRDefault="008E7C96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8E7C96" w:rsidRPr="00025FA2" w:rsidTr="00EC46E2">
        <w:tc>
          <w:tcPr>
            <w:tcW w:w="124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8E7C96" w:rsidRPr="00025FA2" w:rsidRDefault="008E7C96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B839C0">
              <w:rPr>
                <w:rFonts w:hint="eastAsia"/>
                <w:sz w:val="18"/>
              </w:rPr>
              <w:t>Persist/</w:t>
            </w:r>
            <w:r>
              <w:rPr>
                <w:rFonts w:hint="eastAsia"/>
                <w:sz w:val="18"/>
              </w:rPr>
              <w:t>route/member/</w:t>
            </w:r>
            <w:r w:rsidR="00F62C4A">
              <w:rPr>
                <w:rFonts w:hint="eastAsia"/>
                <w:sz w:val="18"/>
              </w:rPr>
              <w:t>Delete</w:t>
            </w:r>
          </w:p>
        </w:tc>
      </w:tr>
      <w:tr w:rsidR="008E7C96" w:rsidRPr="00025FA2" w:rsidTr="00EC46E2">
        <w:tc>
          <w:tcPr>
            <w:tcW w:w="124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8E7C96" w:rsidRPr="00025FA2" w:rsidRDefault="008E7C96" w:rsidP="00EC46E2">
            <w:pPr>
              <w:spacing w:line="240" w:lineRule="auto"/>
              <w:rPr>
                <w:sz w:val="18"/>
              </w:rPr>
            </w:pPr>
          </w:p>
        </w:tc>
      </w:tr>
      <w:tr w:rsidR="008E7C96" w:rsidRPr="00025FA2" w:rsidTr="00EC46E2">
        <w:tc>
          <w:tcPr>
            <w:tcW w:w="124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8E7C96" w:rsidRPr="00025FA2" w:rsidRDefault="008E7C96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8E7C96" w:rsidRPr="00025FA2" w:rsidTr="00EC46E2">
        <w:tc>
          <w:tcPr>
            <w:tcW w:w="124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8E7C96" w:rsidRPr="00025FA2" w:rsidRDefault="008E7C96" w:rsidP="00EC46E2">
            <w:pPr>
              <w:spacing w:line="240" w:lineRule="auto"/>
              <w:rPr>
                <w:sz w:val="18"/>
              </w:rPr>
            </w:pPr>
          </w:p>
        </w:tc>
      </w:tr>
      <w:tr w:rsidR="008E7C96" w:rsidRPr="00025FA2" w:rsidTr="00EC46E2">
        <w:tc>
          <w:tcPr>
            <w:tcW w:w="1242" w:type="dxa"/>
            <w:vMerge w:val="restart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E7C96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E7C96" w:rsidRDefault="008E7C96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8E7C96" w:rsidRPr="0060020A" w:rsidRDefault="00F5063D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8E7C96" w:rsidRPr="0060020A" w:rsidRDefault="008E7C96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8E7C96" w:rsidRPr="0060020A" w:rsidRDefault="008E7C96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E7C96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E7C96" w:rsidRPr="001C11B5" w:rsidRDefault="00A27955" w:rsidP="00EC46E2">
            <w:pPr>
              <w:spacing w:line="240" w:lineRule="auto"/>
              <w:rPr>
                <w:sz w:val="18"/>
                <w:szCs w:val="18"/>
              </w:rPr>
            </w:pPr>
            <w:r w:rsidRPr="001C11B5">
              <w:rPr>
                <w:sz w:val="18"/>
                <w:szCs w:val="18"/>
              </w:rPr>
              <w:t>M</w:t>
            </w:r>
            <w:r w:rsidRPr="001C11B5">
              <w:rPr>
                <w:rFonts w:hint="eastAsia"/>
                <w:sz w:val="18"/>
                <w:szCs w:val="18"/>
              </w:rPr>
              <w:t>ember_id</w:t>
            </w:r>
          </w:p>
        </w:tc>
        <w:tc>
          <w:tcPr>
            <w:tcW w:w="992" w:type="dxa"/>
          </w:tcPr>
          <w:p w:rsidR="008E7C96" w:rsidRPr="001C11B5" w:rsidRDefault="00F5063D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</w:tcPr>
          <w:p w:rsidR="008E7C96" w:rsidRPr="001C11B5" w:rsidRDefault="00A27955" w:rsidP="00EC46E2">
            <w:pPr>
              <w:spacing w:line="240" w:lineRule="auto"/>
              <w:rPr>
                <w:sz w:val="18"/>
                <w:szCs w:val="18"/>
              </w:rPr>
            </w:pPr>
            <w:r w:rsidRPr="001C11B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 w:rsidR="008E7C96" w:rsidRPr="001C11B5" w:rsidRDefault="00A27955" w:rsidP="00EC46E2">
            <w:pPr>
              <w:spacing w:line="240" w:lineRule="auto"/>
              <w:rPr>
                <w:sz w:val="18"/>
                <w:szCs w:val="18"/>
              </w:rPr>
            </w:pPr>
            <w:r w:rsidRPr="001C11B5">
              <w:rPr>
                <w:rFonts w:hint="eastAsia"/>
                <w:sz w:val="18"/>
                <w:szCs w:val="18"/>
              </w:rPr>
              <w:t>用户</w:t>
            </w:r>
            <w:r w:rsidRPr="001C11B5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E7C96" w:rsidRPr="00025FA2" w:rsidTr="00EC46E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549AF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49AF" w:rsidRPr="00441B4F" w:rsidRDefault="00A549AF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549AF" w:rsidRPr="0060020A" w:rsidRDefault="00A549A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A549AF" w:rsidRPr="0060020A" w:rsidRDefault="00A549A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A549AF" w:rsidRPr="0060020A" w:rsidRDefault="00A549AF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A549AF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49AF" w:rsidRPr="00441B4F" w:rsidRDefault="00A549AF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549AF" w:rsidRPr="0060020A" w:rsidRDefault="00A549A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A549AF" w:rsidRPr="0060020A" w:rsidRDefault="00A549A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549AF" w:rsidRPr="0060020A" w:rsidRDefault="00A549AF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8E7C96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E7C96" w:rsidRDefault="008E7C96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8E7C96" w:rsidRPr="0060020A" w:rsidRDefault="008E7C96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E7C96" w:rsidRPr="0060020A" w:rsidRDefault="008E7C96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E7C96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E7C96" w:rsidRDefault="008E7C96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8E7C96" w:rsidRPr="0060020A" w:rsidRDefault="008E7C96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E7C96" w:rsidRPr="0060020A" w:rsidRDefault="008E7C96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E7C96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E7C96" w:rsidRPr="00C3346D" w:rsidRDefault="008E7C96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8E7C96" w:rsidRPr="0060020A" w:rsidRDefault="008E7C96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8E7C96" w:rsidRPr="000E3D30" w:rsidRDefault="008E7C96" w:rsidP="00EC46E2">
            <w:pPr>
              <w:spacing w:line="240" w:lineRule="auto"/>
              <w:rPr>
                <w:sz w:val="18"/>
              </w:rPr>
            </w:pPr>
          </w:p>
        </w:tc>
      </w:tr>
      <w:tr w:rsidR="008E7C96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8E7C96" w:rsidRPr="00025FA2" w:rsidRDefault="008E7C96" w:rsidP="00EC46E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8E7C96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E7C96" w:rsidRPr="00441B4F" w:rsidRDefault="008E7C96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8E7C96" w:rsidRDefault="008E7C96" w:rsidP="00EC46E2">
            <w:pPr>
              <w:spacing w:line="240" w:lineRule="auto"/>
              <w:rPr>
                <w:sz w:val="18"/>
              </w:rPr>
            </w:pPr>
          </w:p>
        </w:tc>
      </w:tr>
    </w:tbl>
    <w:p w:rsidR="001B29EF" w:rsidRDefault="00406A0E" w:rsidP="001B29EF">
      <w:pPr>
        <w:pStyle w:val="2"/>
      </w:pPr>
      <w:bookmarkStart w:id="30" w:name="_Toc415844613"/>
      <w:proofErr w:type="gramStart"/>
      <w:r>
        <w:rPr>
          <w:rFonts w:hint="eastAsia"/>
        </w:rPr>
        <w:t>行程捡人</w:t>
      </w:r>
      <w:proofErr w:type="gramEnd"/>
      <w:r w:rsidR="001B29EF">
        <w:rPr>
          <w:rFonts w:hint="eastAsia"/>
        </w:rPr>
        <w:t>-</w:t>
      </w:r>
      <w:r>
        <w:rPr>
          <w:rFonts w:hint="eastAsia"/>
        </w:rPr>
        <w:t>发布</w:t>
      </w:r>
      <w:bookmarkEnd w:id="3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1B29EF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1B29EF" w:rsidRPr="00025FA2" w:rsidRDefault="00001F4A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发布行程结伴信息</w:t>
            </w: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1B29EF" w:rsidRPr="0060020A" w:rsidRDefault="001B29E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1B29EF" w:rsidRPr="00025FA2" w:rsidTr="003D6A52">
        <w:tc>
          <w:tcPr>
            <w:tcW w:w="124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1B29EF" w:rsidRPr="00025FA2" w:rsidRDefault="001B29EF" w:rsidP="006448EB">
            <w:pPr>
              <w:tabs>
                <w:tab w:val="right" w:pos="7064"/>
              </w:tabs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/Persist/route/</w:t>
            </w:r>
            <w:r w:rsidR="00857187">
              <w:rPr>
                <w:rFonts w:hint="eastAsia"/>
                <w:sz w:val="18"/>
              </w:rPr>
              <w:t>member/</w:t>
            </w:r>
            <w:r w:rsidR="006448EB">
              <w:rPr>
                <w:rFonts w:hint="eastAsia"/>
                <w:sz w:val="18"/>
              </w:rPr>
              <w:t>along/Save</w:t>
            </w:r>
            <w:r w:rsidR="00001F4A">
              <w:rPr>
                <w:sz w:val="18"/>
              </w:rPr>
              <w:tab/>
            </w:r>
          </w:p>
        </w:tc>
      </w:tr>
      <w:tr w:rsidR="001B29EF" w:rsidRPr="00025FA2" w:rsidTr="003D6A52">
        <w:tc>
          <w:tcPr>
            <w:tcW w:w="124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1B29EF" w:rsidRPr="00025FA2" w:rsidRDefault="001B29EF" w:rsidP="003D6A52">
            <w:pPr>
              <w:spacing w:line="240" w:lineRule="auto"/>
              <w:rPr>
                <w:sz w:val="18"/>
              </w:rPr>
            </w:pPr>
          </w:p>
        </w:tc>
      </w:tr>
      <w:tr w:rsidR="001B29EF" w:rsidRPr="00025FA2" w:rsidTr="003D6A52">
        <w:tc>
          <w:tcPr>
            <w:tcW w:w="124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1B29EF" w:rsidRPr="00025FA2" w:rsidRDefault="001B29E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1B29EF" w:rsidRPr="00025FA2" w:rsidTr="003D6A52">
        <w:tc>
          <w:tcPr>
            <w:tcW w:w="124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1B29EF" w:rsidRPr="00025FA2" w:rsidRDefault="001B29EF" w:rsidP="003D6A52">
            <w:pPr>
              <w:spacing w:line="240" w:lineRule="auto"/>
              <w:rPr>
                <w:sz w:val="18"/>
              </w:rPr>
            </w:pPr>
          </w:p>
        </w:tc>
      </w:tr>
      <w:tr w:rsidR="001B29EF" w:rsidRPr="00025FA2" w:rsidTr="003D6A52">
        <w:tc>
          <w:tcPr>
            <w:tcW w:w="1242" w:type="dxa"/>
            <w:vMerge w:val="restart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B29EF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B29EF" w:rsidRDefault="002E1B3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long_id</w:t>
            </w:r>
          </w:p>
        </w:tc>
        <w:tc>
          <w:tcPr>
            <w:tcW w:w="992" w:type="dxa"/>
            <w:vAlign w:val="center"/>
          </w:tcPr>
          <w:p w:rsidR="001B29EF" w:rsidRPr="0060020A" w:rsidRDefault="001B29EF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1B29EF" w:rsidRPr="0060020A" w:rsidRDefault="001B29E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1B29EF" w:rsidRPr="0060020A" w:rsidRDefault="002E1B3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结伴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，新增为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2E1B3C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E1B3C" w:rsidRPr="00441B4F" w:rsidRDefault="002E1B3C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2E1B3C" w:rsidRDefault="002E1B3C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72152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C72152" w:rsidRPr="00441B4F" w:rsidRDefault="00C72152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72152" w:rsidRDefault="00C7215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992" w:type="dxa"/>
            <w:vAlign w:val="center"/>
          </w:tcPr>
          <w:p w:rsidR="00C72152" w:rsidRDefault="00C72152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C72152" w:rsidRDefault="00C7215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C72152" w:rsidRDefault="00C7215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2E1B3C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E1B3C" w:rsidRPr="00441B4F" w:rsidRDefault="002E1B3C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ntent</w:t>
            </w:r>
          </w:p>
        </w:tc>
        <w:tc>
          <w:tcPr>
            <w:tcW w:w="992" w:type="dxa"/>
            <w:vAlign w:val="center"/>
          </w:tcPr>
          <w:p w:rsidR="002E1B3C" w:rsidRDefault="002E1B3C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结伴原因。拼吃、拼车、</w:t>
            </w:r>
            <w:proofErr w:type="gramStart"/>
            <w:r>
              <w:rPr>
                <w:rFonts w:hint="eastAsia"/>
                <w:sz w:val="18"/>
                <w:szCs w:val="18"/>
              </w:rPr>
              <w:t>拼团等</w:t>
            </w:r>
            <w:proofErr w:type="gramEnd"/>
          </w:p>
        </w:tc>
      </w:tr>
      <w:tr w:rsidR="002E1B3C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E1B3C" w:rsidRPr="00441B4F" w:rsidRDefault="002E1B3C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E1B3C" w:rsidRDefault="0004119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long_num</w:t>
            </w:r>
          </w:p>
        </w:tc>
        <w:tc>
          <w:tcPr>
            <w:tcW w:w="992" w:type="dxa"/>
            <w:vAlign w:val="center"/>
          </w:tcPr>
          <w:p w:rsidR="002E1B3C" w:rsidRDefault="0004119F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E1B3C" w:rsidRDefault="0004119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52" w:type="dxa"/>
            <w:vAlign w:val="center"/>
          </w:tcPr>
          <w:p w:rsidR="002E1B3C" w:rsidRDefault="0004119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结伴人数</w:t>
            </w:r>
          </w:p>
        </w:tc>
      </w:tr>
      <w:tr w:rsidR="002E1B3C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E1B3C" w:rsidRPr="00441B4F" w:rsidRDefault="002E1B3C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E1B3C" w:rsidRDefault="0004119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eadline</w:t>
            </w:r>
          </w:p>
        </w:tc>
        <w:tc>
          <w:tcPr>
            <w:tcW w:w="992" w:type="dxa"/>
            <w:vAlign w:val="center"/>
          </w:tcPr>
          <w:p w:rsidR="002E1B3C" w:rsidRDefault="0004119F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E1B3C" w:rsidRDefault="0004119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2E1B3C" w:rsidRDefault="0004119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截止时间</w:t>
            </w:r>
          </w:p>
        </w:tc>
      </w:tr>
      <w:tr w:rsidR="002E1B3C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E1B3C" w:rsidRPr="00441B4F" w:rsidRDefault="002E1B3C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E1B3C" w:rsidRDefault="0004119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992" w:type="dxa"/>
            <w:vAlign w:val="center"/>
          </w:tcPr>
          <w:p w:rsidR="002E1B3C" w:rsidRDefault="0004119F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E1B3C" w:rsidRDefault="0004119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E1B3C" w:rsidRDefault="0004119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结伴描述</w:t>
            </w:r>
          </w:p>
        </w:tc>
      </w:tr>
      <w:tr w:rsidR="002E1B3C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E1B3C" w:rsidRPr="00441B4F" w:rsidRDefault="002E1B3C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2E1B3C" w:rsidRDefault="002E1B3C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E1B3C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2E1B3C" w:rsidRPr="00441B4F" w:rsidRDefault="002E1B3C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2E1B3C" w:rsidRDefault="002E1B3C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E1B3C" w:rsidRDefault="002E1B3C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B29EF" w:rsidRPr="001C11B5" w:rsidRDefault="001B29EF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B29EF" w:rsidRPr="001C11B5" w:rsidRDefault="001B29EF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B29EF" w:rsidRPr="001C11B5" w:rsidRDefault="001B29EF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1B29EF" w:rsidRPr="001C11B5" w:rsidRDefault="001B29EF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B29EF" w:rsidRPr="0060020A" w:rsidRDefault="001B29E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1B29EF" w:rsidRPr="0060020A" w:rsidRDefault="001B29E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1B29EF" w:rsidRPr="0060020A" w:rsidRDefault="001B29E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B29EF" w:rsidRPr="0060020A" w:rsidRDefault="001B29E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1B29EF" w:rsidRPr="0060020A" w:rsidRDefault="001B29E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1B29EF" w:rsidRPr="0060020A" w:rsidRDefault="001B29EF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B29EF" w:rsidRDefault="001B29EF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B29EF" w:rsidRPr="0060020A" w:rsidRDefault="001B29EF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1B29EF" w:rsidRPr="0060020A" w:rsidRDefault="001B29EF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B29EF" w:rsidRDefault="001B29EF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B29EF" w:rsidRPr="0060020A" w:rsidRDefault="001B29EF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1B29EF" w:rsidRPr="0060020A" w:rsidRDefault="001B29EF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B29EF" w:rsidRPr="00C3346D" w:rsidRDefault="001B29EF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1B29EF" w:rsidRPr="0060020A" w:rsidRDefault="001B29EF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B29EF" w:rsidRPr="000E3D30" w:rsidRDefault="001B29EF" w:rsidP="003D6A52">
            <w:pPr>
              <w:spacing w:line="240" w:lineRule="auto"/>
              <w:rPr>
                <w:sz w:val="18"/>
              </w:rPr>
            </w:pP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1B29EF" w:rsidRPr="00025FA2" w:rsidRDefault="001B29EF" w:rsidP="003D6A5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1B29EF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B29EF" w:rsidRPr="00441B4F" w:rsidRDefault="001B29E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1B29EF" w:rsidRDefault="001B29EF" w:rsidP="003D6A52">
            <w:pPr>
              <w:spacing w:line="240" w:lineRule="auto"/>
              <w:rPr>
                <w:sz w:val="18"/>
              </w:rPr>
            </w:pPr>
          </w:p>
        </w:tc>
      </w:tr>
    </w:tbl>
    <w:p w:rsidR="007715F9" w:rsidRDefault="007715F9" w:rsidP="007715F9">
      <w:pPr>
        <w:pStyle w:val="2"/>
      </w:pPr>
      <w:bookmarkStart w:id="31" w:name="_Toc415844614"/>
      <w:proofErr w:type="gramStart"/>
      <w:r>
        <w:rPr>
          <w:rFonts w:hint="eastAsia"/>
        </w:rPr>
        <w:t>行程捡人</w:t>
      </w:r>
      <w:proofErr w:type="gramEnd"/>
      <w:r>
        <w:rPr>
          <w:rFonts w:hint="eastAsia"/>
        </w:rPr>
        <w:t>-</w:t>
      </w:r>
      <w:r w:rsidR="001B56F9">
        <w:rPr>
          <w:rFonts w:hint="eastAsia"/>
        </w:rPr>
        <w:t>查看</w:t>
      </w:r>
      <w:bookmarkEnd w:id="3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7715F9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7715F9" w:rsidRPr="00025FA2" w:rsidRDefault="00905172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7715F9">
              <w:rPr>
                <w:rFonts w:hint="eastAsia"/>
                <w:sz w:val="18"/>
              </w:rPr>
              <w:t>行程结伴信息</w:t>
            </w:r>
          </w:p>
        </w:tc>
      </w:tr>
      <w:tr w:rsidR="007715F9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7715F9" w:rsidRPr="0060020A" w:rsidRDefault="007715F9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7715F9" w:rsidRPr="00025FA2" w:rsidTr="003D6A52">
        <w:tc>
          <w:tcPr>
            <w:tcW w:w="124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7715F9" w:rsidRPr="00025FA2" w:rsidRDefault="007715F9" w:rsidP="003D6A52">
            <w:pPr>
              <w:tabs>
                <w:tab w:val="right" w:pos="7064"/>
              </w:tabs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905172"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/route/member/</w:t>
            </w:r>
            <w:r w:rsidR="00905172">
              <w:rPr>
                <w:rFonts w:hint="eastAsia"/>
                <w:sz w:val="18"/>
              </w:rPr>
              <w:t>along/Load</w:t>
            </w:r>
            <w:r>
              <w:rPr>
                <w:sz w:val="18"/>
              </w:rPr>
              <w:tab/>
            </w:r>
          </w:p>
        </w:tc>
      </w:tr>
      <w:tr w:rsidR="007715F9" w:rsidRPr="00025FA2" w:rsidTr="003D6A52">
        <w:tc>
          <w:tcPr>
            <w:tcW w:w="124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7715F9" w:rsidRPr="00025FA2" w:rsidRDefault="007715F9" w:rsidP="003D6A52">
            <w:pPr>
              <w:spacing w:line="240" w:lineRule="auto"/>
              <w:rPr>
                <w:sz w:val="18"/>
              </w:rPr>
            </w:pPr>
          </w:p>
        </w:tc>
      </w:tr>
      <w:tr w:rsidR="007715F9" w:rsidRPr="00025FA2" w:rsidTr="003D6A52">
        <w:tc>
          <w:tcPr>
            <w:tcW w:w="124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7715F9" w:rsidRPr="00025FA2" w:rsidRDefault="007715F9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7715F9" w:rsidRPr="00025FA2" w:rsidTr="003D6A52">
        <w:tc>
          <w:tcPr>
            <w:tcW w:w="124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7715F9" w:rsidRPr="00025FA2" w:rsidRDefault="007715F9" w:rsidP="003D6A52">
            <w:pPr>
              <w:spacing w:line="240" w:lineRule="auto"/>
              <w:rPr>
                <w:sz w:val="18"/>
              </w:rPr>
            </w:pPr>
          </w:p>
        </w:tc>
      </w:tr>
      <w:tr w:rsidR="007715F9" w:rsidRPr="00025FA2" w:rsidTr="003D6A52">
        <w:tc>
          <w:tcPr>
            <w:tcW w:w="1242" w:type="dxa"/>
            <w:vMerge w:val="restart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7715F9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715F9" w:rsidRDefault="007715F9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long_id</w:t>
            </w:r>
          </w:p>
        </w:tc>
        <w:tc>
          <w:tcPr>
            <w:tcW w:w="992" w:type="dxa"/>
            <w:vAlign w:val="center"/>
          </w:tcPr>
          <w:p w:rsidR="007715F9" w:rsidRPr="0060020A" w:rsidRDefault="007715F9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7715F9" w:rsidRPr="0060020A" w:rsidRDefault="007715F9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7715F9" w:rsidRPr="0060020A" w:rsidRDefault="007715F9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结伴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，新增为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7715F9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715F9" w:rsidRDefault="007715F9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715F9" w:rsidRDefault="007715F9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15F9" w:rsidRDefault="007715F9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7715F9" w:rsidRDefault="007715F9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7715F9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715F9" w:rsidRDefault="007715F9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7715F9" w:rsidRDefault="007715F9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7715F9" w:rsidRDefault="007715F9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7715F9" w:rsidRDefault="007715F9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7715F9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715F9" w:rsidRPr="001C11B5" w:rsidRDefault="007715F9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7715F9" w:rsidRPr="001C11B5" w:rsidRDefault="007715F9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7715F9" w:rsidRPr="001C11B5" w:rsidRDefault="007715F9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7715F9" w:rsidRPr="001C11B5" w:rsidRDefault="007715F9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7715F9" w:rsidRPr="00025FA2" w:rsidTr="003D6A5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7715F9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715F9" w:rsidRPr="0060020A" w:rsidRDefault="007715F9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7715F9" w:rsidRPr="0060020A" w:rsidRDefault="007715F9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7715F9" w:rsidRPr="0060020A" w:rsidRDefault="007715F9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7715F9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715F9" w:rsidRPr="0060020A" w:rsidRDefault="007715F9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7715F9" w:rsidRPr="0060020A" w:rsidRDefault="007715F9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7715F9" w:rsidRPr="0060020A" w:rsidRDefault="007715F9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7715F9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715F9" w:rsidRDefault="00C06BE5" w:rsidP="00C06BE5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843" w:type="dxa"/>
            <w:gridSpan w:val="2"/>
            <w:vAlign w:val="center"/>
          </w:tcPr>
          <w:p w:rsidR="007715F9" w:rsidRPr="0060020A" w:rsidRDefault="00C06BE5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452" w:type="dxa"/>
            <w:vAlign w:val="center"/>
          </w:tcPr>
          <w:p w:rsidR="007715F9" w:rsidRPr="0060020A" w:rsidRDefault="00C06BE5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结伴信息</w:t>
            </w:r>
          </w:p>
        </w:tc>
      </w:tr>
      <w:tr w:rsidR="00AC538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C538F" w:rsidRPr="00441B4F" w:rsidRDefault="00AC538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C538F" w:rsidRDefault="002055F8" w:rsidP="002055F8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long_id</w:t>
            </w:r>
          </w:p>
        </w:tc>
        <w:tc>
          <w:tcPr>
            <w:tcW w:w="1843" w:type="dxa"/>
            <w:gridSpan w:val="2"/>
            <w:vAlign w:val="center"/>
          </w:tcPr>
          <w:p w:rsidR="00AC538F" w:rsidRDefault="002055F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AC538F" w:rsidRDefault="00AC538F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2055F8" w:rsidP="002055F8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055F8" w:rsidRPr="0060020A" w:rsidRDefault="006553E9" w:rsidP="003D6A52">
            <w:pP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捡人标题</w:t>
            </w:r>
            <w:proofErr w:type="gramEnd"/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2055F8" w:rsidP="002055F8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ntent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055F8" w:rsidRPr="0060020A" w:rsidRDefault="006553E9" w:rsidP="003D6A52">
            <w:pP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捡人意图</w:t>
            </w:r>
            <w:proofErr w:type="gramEnd"/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2055F8" w:rsidP="002055F8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long_num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055F8" w:rsidRPr="0060020A" w:rsidRDefault="006553E9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人数</w:t>
            </w: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2055F8" w:rsidP="002055F8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eadline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2055F8" w:rsidRPr="0060020A" w:rsidRDefault="006553E9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截止期限</w:t>
            </w: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2055F8" w:rsidP="002055F8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055F8" w:rsidRPr="0060020A" w:rsidRDefault="006553E9" w:rsidP="003D6A52">
            <w:pP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捡人描述</w:t>
            </w:r>
            <w:proofErr w:type="gramEnd"/>
          </w:p>
        </w:tc>
      </w:tr>
      <w:tr w:rsidR="00AC538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C538F" w:rsidRPr="00441B4F" w:rsidRDefault="00AC538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C538F" w:rsidRDefault="00F62538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  <w:tc>
          <w:tcPr>
            <w:tcW w:w="1843" w:type="dxa"/>
            <w:gridSpan w:val="2"/>
            <w:vAlign w:val="center"/>
          </w:tcPr>
          <w:p w:rsidR="00AC538F" w:rsidRPr="0060020A" w:rsidRDefault="003627C3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st</w:t>
            </w:r>
          </w:p>
        </w:tc>
        <w:tc>
          <w:tcPr>
            <w:tcW w:w="3452" w:type="dxa"/>
            <w:vAlign w:val="center"/>
          </w:tcPr>
          <w:p w:rsidR="00AC538F" w:rsidRPr="0060020A" w:rsidRDefault="003627C3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留言信息</w:t>
            </w:r>
          </w:p>
        </w:tc>
      </w:tr>
      <w:tr w:rsidR="00AC538F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C538F" w:rsidRPr="00441B4F" w:rsidRDefault="00AC538F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C538F" w:rsidRDefault="005D1197" w:rsidP="005D119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omment_id</w:t>
            </w:r>
          </w:p>
        </w:tc>
        <w:tc>
          <w:tcPr>
            <w:tcW w:w="1843" w:type="dxa"/>
            <w:gridSpan w:val="2"/>
            <w:vAlign w:val="center"/>
          </w:tcPr>
          <w:p w:rsidR="00AC538F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C538F" w:rsidRPr="0060020A" w:rsidRDefault="00C37E4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留言</w:t>
            </w:r>
            <w:r w:rsidR="006553E9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6288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2880" w:rsidRPr="00441B4F" w:rsidRDefault="00D6288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62880" w:rsidRDefault="00D62880" w:rsidP="005D119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ublished_time</w:t>
            </w:r>
          </w:p>
        </w:tc>
        <w:tc>
          <w:tcPr>
            <w:tcW w:w="1843" w:type="dxa"/>
            <w:gridSpan w:val="2"/>
            <w:vAlign w:val="center"/>
          </w:tcPr>
          <w:p w:rsidR="00D62880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62880" w:rsidRPr="0060020A" w:rsidRDefault="00C37E4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发布时间</w:t>
            </w: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5D1197" w:rsidP="005D119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ser_id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055F8" w:rsidRPr="0060020A" w:rsidRDefault="00C37E4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留言者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5D1197" w:rsidP="005D119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nickname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055F8" w:rsidRPr="0060020A" w:rsidRDefault="00C37E4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留言者昵称</w:t>
            </w: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5D1197" w:rsidP="005D119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055F8" w:rsidRPr="0060020A" w:rsidRDefault="00C37E4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留言者头像</w:t>
            </w: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C37E42" w:rsidP="005D119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ddress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055F8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位置信息</w:t>
            </w:r>
          </w:p>
        </w:tc>
      </w:tr>
      <w:tr w:rsidR="002B72D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B72D8" w:rsidRPr="00441B4F" w:rsidRDefault="002B72D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B72D8" w:rsidRDefault="00C37E42" w:rsidP="005D119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843" w:type="dxa"/>
            <w:gridSpan w:val="2"/>
            <w:vAlign w:val="center"/>
          </w:tcPr>
          <w:p w:rsidR="002B72D8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B72D8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位置经纬度</w:t>
            </w: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5D1197" w:rsidP="005D119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055F8" w:rsidRPr="0060020A" w:rsidRDefault="002B72D8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留言内容</w:t>
            </w: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2055F8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2055F8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055F8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055F8" w:rsidRPr="00441B4F" w:rsidRDefault="002055F8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055F8" w:rsidRDefault="002055F8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055F8" w:rsidRPr="0060020A" w:rsidRDefault="002055F8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7715F9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715F9" w:rsidRPr="00C3346D" w:rsidRDefault="007715F9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7715F9" w:rsidRPr="0060020A" w:rsidRDefault="007715F9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7715F9" w:rsidRPr="000E3D30" w:rsidRDefault="007715F9" w:rsidP="003D6A52">
            <w:pPr>
              <w:spacing w:line="240" w:lineRule="auto"/>
              <w:rPr>
                <w:sz w:val="18"/>
              </w:rPr>
            </w:pPr>
          </w:p>
        </w:tc>
      </w:tr>
      <w:tr w:rsidR="007715F9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7715F9" w:rsidRPr="00025FA2" w:rsidRDefault="007715F9" w:rsidP="003D6A5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7715F9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715F9" w:rsidRPr="00441B4F" w:rsidRDefault="007715F9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7715F9" w:rsidRDefault="007715F9" w:rsidP="003D6A52">
            <w:pPr>
              <w:spacing w:line="240" w:lineRule="auto"/>
              <w:rPr>
                <w:sz w:val="18"/>
              </w:rPr>
            </w:pPr>
          </w:p>
        </w:tc>
      </w:tr>
    </w:tbl>
    <w:p w:rsidR="00004EB5" w:rsidRDefault="00004EB5" w:rsidP="00004EB5">
      <w:pPr>
        <w:pStyle w:val="2"/>
      </w:pPr>
      <w:bookmarkStart w:id="32" w:name="_Toc415844615"/>
      <w:proofErr w:type="gramStart"/>
      <w:r>
        <w:rPr>
          <w:rFonts w:hint="eastAsia"/>
        </w:rPr>
        <w:t>行程</w:t>
      </w:r>
      <w:r w:rsidR="00060C76">
        <w:rPr>
          <w:rFonts w:hint="eastAsia"/>
        </w:rPr>
        <w:t>捡人</w:t>
      </w:r>
      <w:proofErr w:type="gramEnd"/>
      <w:r>
        <w:rPr>
          <w:rFonts w:hint="eastAsia"/>
        </w:rPr>
        <w:t>-</w:t>
      </w:r>
      <w:r w:rsidR="001A3B8C">
        <w:rPr>
          <w:rFonts w:hint="eastAsia"/>
        </w:rPr>
        <w:t>查询关注</w:t>
      </w:r>
      <w:bookmarkEnd w:id="3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004EB5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004EB5" w:rsidRPr="00025FA2" w:rsidRDefault="009B5AFC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查询行程结伴信息的关注用户</w:t>
            </w: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004EB5" w:rsidRPr="0060020A" w:rsidRDefault="00004EB5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004EB5" w:rsidRPr="00025FA2" w:rsidTr="003D6A52">
        <w:tc>
          <w:tcPr>
            <w:tcW w:w="124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004EB5" w:rsidRPr="00025FA2" w:rsidRDefault="00004EB5" w:rsidP="009B6D91">
            <w:pPr>
              <w:tabs>
                <w:tab w:val="right" w:pos="7064"/>
              </w:tabs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9B6D91"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/route/member/along/</w:t>
            </w:r>
            <w:r w:rsidR="009B6D91">
              <w:rPr>
                <w:rFonts w:hint="eastAsia"/>
                <w:sz w:val="18"/>
              </w:rPr>
              <w:t>followed/List</w:t>
            </w:r>
            <w:r>
              <w:rPr>
                <w:sz w:val="18"/>
              </w:rPr>
              <w:tab/>
            </w:r>
          </w:p>
        </w:tc>
      </w:tr>
      <w:tr w:rsidR="00004EB5" w:rsidRPr="00025FA2" w:rsidTr="003D6A52">
        <w:tc>
          <w:tcPr>
            <w:tcW w:w="124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004EB5" w:rsidRPr="00025FA2" w:rsidRDefault="00004EB5" w:rsidP="003D6A52">
            <w:pPr>
              <w:spacing w:line="240" w:lineRule="auto"/>
              <w:rPr>
                <w:sz w:val="18"/>
              </w:rPr>
            </w:pPr>
          </w:p>
        </w:tc>
      </w:tr>
      <w:tr w:rsidR="00004EB5" w:rsidRPr="00025FA2" w:rsidTr="003D6A52">
        <w:tc>
          <w:tcPr>
            <w:tcW w:w="124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004EB5" w:rsidRPr="00025FA2" w:rsidRDefault="00004EB5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004EB5" w:rsidRPr="00025FA2" w:rsidTr="003D6A52">
        <w:tc>
          <w:tcPr>
            <w:tcW w:w="124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004EB5" w:rsidRPr="00025FA2" w:rsidRDefault="00004EB5" w:rsidP="003D6A52">
            <w:pPr>
              <w:spacing w:line="240" w:lineRule="auto"/>
              <w:rPr>
                <w:sz w:val="18"/>
              </w:rPr>
            </w:pPr>
          </w:p>
        </w:tc>
      </w:tr>
      <w:tr w:rsidR="00004EB5" w:rsidRPr="00025FA2" w:rsidTr="003D6A52">
        <w:tc>
          <w:tcPr>
            <w:tcW w:w="1242" w:type="dxa"/>
            <w:vMerge w:val="restart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004EB5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04EB5" w:rsidRDefault="0022090A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004EB5">
              <w:rPr>
                <w:rFonts w:hint="eastAsia"/>
                <w:sz w:val="18"/>
                <w:szCs w:val="18"/>
              </w:rPr>
              <w:t>long_id</w:t>
            </w:r>
          </w:p>
        </w:tc>
        <w:tc>
          <w:tcPr>
            <w:tcW w:w="992" w:type="dxa"/>
            <w:vAlign w:val="center"/>
          </w:tcPr>
          <w:p w:rsidR="00004EB5" w:rsidRPr="0060020A" w:rsidRDefault="00004EB5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004EB5" w:rsidRPr="0060020A" w:rsidRDefault="00004EB5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004EB5" w:rsidRPr="0060020A" w:rsidRDefault="00004EB5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结伴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，新增为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004EB5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04EB5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04EB5" w:rsidRDefault="00004EB5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04EB5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04EB5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04EB5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04EB5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04EB5" w:rsidRDefault="00004EB5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04EB5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04EB5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04EB5" w:rsidRPr="001C11B5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04EB5" w:rsidRPr="001C11B5" w:rsidRDefault="00004EB5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04EB5" w:rsidRPr="001C11B5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004EB5" w:rsidRPr="001C11B5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04EB5" w:rsidRPr="0060020A" w:rsidRDefault="00004EB5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004EB5" w:rsidRPr="0060020A" w:rsidRDefault="00004EB5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004EB5" w:rsidRPr="0060020A" w:rsidRDefault="00004EB5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04EB5" w:rsidRPr="0060020A" w:rsidRDefault="00004EB5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004EB5" w:rsidRPr="0060020A" w:rsidRDefault="00004EB5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004EB5" w:rsidRPr="0060020A" w:rsidRDefault="00004EB5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04EB5" w:rsidRDefault="00FA0CD3" w:rsidP="00FA0CD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</w:t>
            </w:r>
          </w:p>
        </w:tc>
        <w:tc>
          <w:tcPr>
            <w:tcW w:w="1843" w:type="dxa"/>
            <w:gridSpan w:val="2"/>
            <w:vAlign w:val="center"/>
          </w:tcPr>
          <w:p w:rsidR="00004EB5" w:rsidRPr="0060020A" w:rsidRDefault="00FA0CD3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004EB5" w:rsidRPr="0060020A" w:rsidRDefault="00FA0CD3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关注用户清单</w:t>
            </w: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04EB5" w:rsidRDefault="004A3DFC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</w:t>
            </w:r>
            <w:r w:rsidR="00B841B0">
              <w:rPr>
                <w:sz w:val="18"/>
                <w:szCs w:val="18"/>
              </w:rPr>
              <w:t>_id</w:t>
            </w:r>
          </w:p>
        </w:tc>
        <w:tc>
          <w:tcPr>
            <w:tcW w:w="1843" w:type="dxa"/>
            <w:gridSpan w:val="2"/>
            <w:vAlign w:val="center"/>
          </w:tcPr>
          <w:p w:rsidR="00004EB5" w:rsidRPr="0060020A" w:rsidRDefault="00F411D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004EB5" w:rsidRPr="0060020A" w:rsidRDefault="00004EB5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B841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841B0" w:rsidRPr="00441B4F" w:rsidRDefault="00B841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841B0" w:rsidRDefault="00A57D47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ickname</w:t>
            </w:r>
          </w:p>
        </w:tc>
        <w:tc>
          <w:tcPr>
            <w:tcW w:w="1843" w:type="dxa"/>
            <w:gridSpan w:val="2"/>
            <w:vAlign w:val="center"/>
          </w:tcPr>
          <w:p w:rsidR="00B841B0" w:rsidRPr="0060020A" w:rsidRDefault="00F411D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841B0" w:rsidRPr="0060020A" w:rsidRDefault="00F411D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B841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841B0" w:rsidRPr="00441B4F" w:rsidRDefault="00B841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841B0" w:rsidRDefault="00A57D47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gender</w:t>
            </w:r>
          </w:p>
        </w:tc>
        <w:tc>
          <w:tcPr>
            <w:tcW w:w="1843" w:type="dxa"/>
            <w:gridSpan w:val="2"/>
            <w:vAlign w:val="center"/>
          </w:tcPr>
          <w:p w:rsidR="00B841B0" w:rsidRPr="0060020A" w:rsidRDefault="00F411D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841B0" w:rsidRPr="0060020A" w:rsidRDefault="00F411D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B841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841B0" w:rsidRPr="00441B4F" w:rsidRDefault="00B841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841B0" w:rsidRDefault="00A57D47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1843" w:type="dxa"/>
            <w:gridSpan w:val="2"/>
            <w:vAlign w:val="center"/>
          </w:tcPr>
          <w:p w:rsidR="00B841B0" w:rsidRPr="0060020A" w:rsidRDefault="00F411D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841B0" w:rsidRPr="0060020A" w:rsidRDefault="00F411D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头像</w:t>
            </w:r>
          </w:p>
        </w:tc>
      </w:tr>
      <w:tr w:rsidR="00A57D47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7D47" w:rsidRPr="00441B4F" w:rsidRDefault="00A57D47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57D47" w:rsidRDefault="00F411DE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rovince</w:t>
            </w:r>
          </w:p>
        </w:tc>
        <w:tc>
          <w:tcPr>
            <w:tcW w:w="1843" w:type="dxa"/>
            <w:gridSpan w:val="2"/>
            <w:vAlign w:val="center"/>
          </w:tcPr>
          <w:p w:rsidR="00A57D47" w:rsidRPr="0060020A" w:rsidRDefault="00F411D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57D47" w:rsidRPr="0060020A" w:rsidRDefault="00F411D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省市</w:t>
            </w:r>
          </w:p>
        </w:tc>
      </w:tr>
      <w:tr w:rsidR="00A57D47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7D47" w:rsidRPr="00441B4F" w:rsidRDefault="00A57D47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57D47" w:rsidRDefault="00A57D47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A57D47" w:rsidRPr="0060020A" w:rsidRDefault="00A57D47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A57D47" w:rsidRPr="0060020A" w:rsidRDefault="00A57D47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57D47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7D47" w:rsidRPr="00441B4F" w:rsidRDefault="00A57D47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57D47" w:rsidRDefault="00A57D47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A57D47" w:rsidRPr="0060020A" w:rsidRDefault="00A57D47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A57D47" w:rsidRPr="0060020A" w:rsidRDefault="00A57D47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57D47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7D47" w:rsidRPr="00441B4F" w:rsidRDefault="00A57D47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57D47" w:rsidRDefault="00A57D47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A57D47" w:rsidRPr="0060020A" w:rsidRDefault="00A57D47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A57D47" w:rsidRPr="0060020A" w:rsidRDefault="00A57D47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04EB5" w:rsidRPr="00C3346D" w:rsidRDefault="00004EB5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004EB5" w:rsidRPr="0060020A" w:rsidRDefault="00004EB5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004EB5" w:rsidRPr="000E3D30" w:rsidRDefault="00004EB5" w:rsidP="003D6A52">
            <w:pPr>
              <w:spacing w:line="240" w:lineRule="auto"/>
              <w:rPr>
                <w:sz w:val="18"/>
              </w:rPr>
            </w:pP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004EB5" w:rsidRPr="00025FA2" w:rsidRDefault="00004EB5" w:rsidP="003D6A5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004EB5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04EB5" w:rsidRPr="00441B4F" w:rsidRDefault="00004EB5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004EB5" w:rsidRDefault="00004EB5" w:rsidP="003D6A52">
            <w:pPr>
              <w:spacing w:line="240" w:lineRule="auto"/>
              <w:rPr>
                <w:sz w:val="18"/>
              </w:rPr>
            </w:pPr>
          </w:p>
        </w:tc>
      </w:tr>
    </w:tbl>
    <w:p w:rsidR="00AB6F0E" w:rsidRDefault="001706DC" w:rsidP="00AB6F0E">
      <w:pPr>
        <w:pStyle w:val="2"/>
      </w:pPr>
      <w:bookmarkStart w:id="33" w:name="_Toc415844616"/>
      <w:proofErr w:type="gramStart"/>
      <w:r>
        <w:rPr>
          <w:rFonts w:hint="eastAsia"/>
        </w:rPr>
        <w:t>行程</w:t>
      </w:r>
      <w:r w:rsidR="00060C76">
        <w:rPr>
          <w:rFonts w:hint="eastAsia"/>
        </w:rPr>
        <w:t>捡人</w:t>
      </w:r>
      <w:proofErr w:type="gramEnd"/>
      <w:r w:rsidR="00AB6F0E">
        <w:rPr>
          <w:rFonts w:hint="eastAsia"/>
        </w:rPr>
        <w:t>-</w:t>
      </w:r>
      <w:r w:rsidR="00BB44DF">
        <w:rPr>
          <w:rFonts w:hint="eastAsia"/>
        </w:rPr>
        <w:t>取消</w:t>
      </w:r>
      <w:bookmarkEnd w:id="3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AB6F0E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AB6F0E" w:rsidRPr="00025FA2" w:rsidRDefault="00AB6F0E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发布行程结伴信息</w:t>
            </w: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AB6F0E" w:rsidRPr="0060020A" w:rsidRDefault="00AB6F0E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AB6F0E" w:rsidRPr="00025FA2" w:rsidTr="003D6A52">
        <w:tc>
          <w:tcPr>
            <w:tcW w:w="124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AB6F0E" w:rsidRPr="00025FA2" w:rsidRDefault="00AB6F0E" w:rsidP="003D6A52">
            <w:pPr>
              <w:tabs>
                <w:tab w:val="right" w:pos="7064"/>
              </w:tabs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/Persist/route/member/</w:t>
            </w:r>
            <w:r w:rsidR="00C61FDE">
              <w:rPr>
                <w:rFonts w:hint="eastAsia"/>
                <w:sz w:val="18"/>
              </w:rPr>
              <w:t>along/Delete</w:t>
            </w:r>
            <w:r>
              <w:rPr>
                <w:sz w:val="18"/>
              </w:rPr>
              <w:tab/>
            </w:r>
          </w:p>
        </w:tc>
      </w:tr>
      <w:tr w:rsidR="00AB6F0E" w:rsidRPr="00025FA2" w:rsidTr="003D6A52">
        <w:tc>
          <w:tcPr>
            <w:tcW w:w="124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AB6F0E" w:rsidRPr="00025FA2" w:rsidRDefault="00AB6F0E" w:rsidP="003D6A52">
            <w:pPr>
              <w:spacing w:line="240" w:lineRule="auto"/>
              <w:rPr>
                <w:sz w:val="18"/>
              </w:rPr>
            </w:pPr>
          </w:p>
        </w:tc>
      </w:tr>
      <w:tr w:rsidR="00AB6F0E" w:rsidRPr="00025FA2" w:rsidTr="003D6A52">
        <w:tc>
          <w:tcPr>
            <w:tcW w:w="124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AB6F0E" w:rsidRPr="00025FA2" w:rsidRDefault="00AB6F0E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AB6F0E" w:rsidRPr="00025FA2" w:rsidTr="003D6A52">
        <w:tc>
          <w:tcPr>
            <w:tcW w:w="124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AB6F0E" w:rsidRPr="00025FA2" w:rsidRDefault="00AB6F0E" w:rsidP="003D6A52">
            <w:pPr>
              <w:spacing w:line="240" w:lineRule="auto"/>
              <w:rPr>
                <w:sz w:val="18"/>
              </w:rPr>
            </w:pPr>
          </w:p>
        </w:tc>
      </w:tr>
      <w:tr w:rsidR="00AB6F0E" w:rsidRPr="00025FA2" w:rsidTr="003D6A52">
        <w:tc>
          <w:tcPr>
            <w:tcW w:w="1242" w:type="dxa"/>
            <w:vMerge w:val="restart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B6F0E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B6F0E" w:rsidRDefault="00AB6F0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long_id</w:t>
            </w:r>
          </w:p>
        </w:tc>
        <w:tc>
          <w:tcPr>
            <w:tcW w:w="992" w:type="dxa"/>
            <w:vAlign w:val="center"/>
          </w:tcPr>
          <w:p w:rsidR="00AB6F0E" w:rsidRPr="0060020A" w:rsidRDefault="00AB6F0E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AB6F0E" w:rsidRPr="0060020A" w:rsidRDefault="00AB6F0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B6F0E" w:rsidRPr="0060020A" w:rsidRDefault="00AB6F0E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结伴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，新增为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B6F0E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B6F0E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B6F0E" w:rsidRDefault="00AB6F0E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AB6F0E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AB6F0E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B6F0E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B6F0E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AB6F0E" w:rsidRDefault="00AB6F0E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AB6F0E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AB6F0E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B6F0E" w:rsidRPr="001C11B5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AB6F0E" w:rsidRPr="001C11B5" w:rsidRDefault="00AB6F0E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AB6F0E" w:rsidRPr="001C11B5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AB6F0E" w:rsidRPr="001C11B5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B6F0E" w:rsidRPr="0060020A" w:rsidRDefault="00AB6F0E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AB6F0E" w:rsidRPr="0060020A" w:rsidRDefault="00AB6F0E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AB6F0E" w:rsidRPr="0060020A" w:rsidRDefault="00AB6F0E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B6F0E" w:rsidRPr="0060020A" w:rsidRDefault="00AB6F0E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AB6F0E" w:rsidRPr="0060020A" w:rsidRDefault="00AB6F0E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B6F0E" w:rsidRPr="0060020A" w:rsidRDefault="00AB6F0E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B6F0E" w:rsidRDefault="00AB6F0E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AB6F0E" w:rsidRPr="0060020A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AB6F0E" w:rsidRPr="0060020A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B6F0E" w:rsidRDefault="00AB6F0E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AB6F0E" w:rsidRPr="0060020A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AB6F0E" w:rsidRPr="0060020A" w:rsidRDefault="00AB6F0E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B6F0E" w:rsidRPr="00C3346D" w:rsidRDefault="00AB6F0E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AB6F0E" w:rsidRPr="0060020A" w:rsidRDefault="00AB6F0E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AB6F0E" w:rsidRPr="000E3D30" w:rsidRDefault="00AB6F0E" w:rsidP="003D6A52">
            <w:pPr>
              <w:spacing w:line="240" w:lineRule="auto"/>
              <w:rPr>
                <w:sz w:val="18"/>
              </w:rPr>
            </w:pP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AB6F0E" w:rsidRPr="00025FA2" w:rsidRDefault="00AB6F0E" w:rsidP="003D6A5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AB6F0E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B6F0E" w:rsidRPr="00441B4F" w:rsidRDefault="00AB6F0E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AB6F0E" w:rsidRDefault="00AB6F0E" w:rsidP="003D6A52">
            <w:pPr>
              <w:spacing w:line="240" w:lineRule="auto"/>
              <w:rPr>
                <w:sz w:val="18"/>
              </w:rPr>
            </w:pPr>
          </w:p>
        </w:tc>
      </w:tr>
    </w:tbl>
    <w:p w:rsidR="006C22EE" w:rsidRDefault="001D4CA7" w:rsidP="006C22EE">
      <w:pPr>
        <w:pStyle w:val="2"/>
      </w:pPr>
      <w:bookmarkStart w:id="34" w:name="_Toc415844617"/>
      <w:r>
        <w:rPr>
          <w:rFonts w:hint="eastAsia"/>
        </w:rPr>
        <w:t>费用</w:t>
      </w:r>
      <w:r w:rsidR="009161E5">
        <w:rPr>
          <w:rFonts w:hint="eastAsia"/>
        </w:rPr>
        <w:t>预算</w:t>
      </w:r>
      <w:bookmarkEnd w:id="3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6C22EE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6C22EE" w:rsidRPr="00025FA2" w:rsidRDefault="00A1160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查询行程</w:t>
            </w:r>
            <w:r w:rsidR="00DA71B9">
              <w:rPr>
                <w:rFonts w:hint="eastAsia"/>
                <w:sz w:val="18"/>
              </w:rPr>
              <w:t>预算</w:t>
            </w:r>
            <w:r w:rsidR="009F4831">
              <w:rPr>
                <w:rFonts w:hint="eastAsia"/>
                <w:sz w:val="18"/>
              </w:rPr>
              <w:t>信息</w:t>
            </w: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6C22EE" w:rsidRPr="0060020A" w:rsidRDefault="006C22EE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6C22EE" w:rsidRPr="00025FA2" w:rsidTr="00EC46E2">
        <w:tc>
          <w:tcPr>
            <w:tcW w:w="124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6C22EE" w:rsidRPr="00025FA2" w:rsidRDefault="00E90E21" w:rsidP="0043747E">
            <w:pPr>
              <w:spacing w:line="240" w:lineRule="auto"/>
              <w:rPr>
                <w:sz w:val="18"/>
              </w:rPr>
            </w:pPr>
            <w:bookmarkStart w:id="35" w:name="OLE_LINK3"/>
            <w:r>
              <w:rPr>
                <w:rFonts w:hint="eastAsia"/>
                <w:sz w:val="18"/>
              </w:rPr>
              <w:t>/Query</w:t>
            </w:r>
            <w:r w:rsidR="006C22EE">
              <w:rPr>
                <w:rFonts w:hint="eastAsia"/>
                <w:sz w:val="18"/>
              </w:rPr>
              <w:t>/route/</w:t>
            </w:r>
            <w:r w:rsidR="00166DDE">
              <w:rPr>
                <w:rFonts w:hint="eastAsia"/>
                <w:sz w:val="18"/>
              </w:rPr>
              <w:t>charge</w:t>
            </w:r>
            <w:r w:rsidR="00734983">
              <w:rPr>
                <w:rFonts w:hint="eastAsia"/>
                <w:sz w:val="18"/>
              </w:rPr>
              <w:t>/</w:t>
            </w:r>
            <w:r w:rsidR="00BB3B86">
              <w:rPr>
                <w:rFonts w:hint="eastAsia"/>
                <w:sz w:val="18"/>
              </w:rPr>
              <w:t>b</w:t>
            </w:r>
            <w:r w:rsidR="00B901BF">
              <w:rPr>
                <w:rFonts w:hint="eastAsia"/>
                <w:sz w:val="18"/>
              </w:rPr>
              <w:t>udget</w:t>
            </w:r>
            <w:r w:rsidR="002E7DAE">
              <w:rPr>
                <w:rFonts w:hint="eastAsia"/>
                <w:sz w:val="18"/>
              </w:rPr>
              <w:t>/List</w:t>
            </w:r>
            <w:bookmarkEnd w:id="35"/>
          </w:p>
        </w:tc>
      </w:tr>
      <w:tr w:rsidR="006C22EE" w:rsidRPr="00025FA2" w:rsidTr="00EC46E2">
        <w:tc>
          <w:tcPr>
            <w:tcW w:w="124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6C22EE" w:rsidRPr="00025FA2" w:rsidRDefault="006C22EE" w:rsidP="00EC46E2">
            <w:pPr>
              <w:spacing w:line="240" w:lineRule="auto"/>
              <w:rPr>
                <w:sz w:val="18"/>
              </w:rPr>
            </w:pPr>
          </w:p>
        </w:tc>
      </w:tr>
      <w:tr w:rsidR="006C22EE" w:rsidRPr="00025FA2" w:rsidTr="00EC46E2">
        <w:tc>
          <w:tcPr>
            <w:tcW w:w="124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6C22EE" w:rsidRPr="00025FA2" w:rsidRDefault="006C22EE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6C22EE" w:rsidRPr="00025FA2" w:rsidTr="00EC46E2">
        <w:tc>
          <w:tcPr>
            <w:tcW w:w="124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6C22EE" w:rsidRPr="00025FA2" w:rsidRDefault="006C22EE" w:rsidP="00EC46E2">
            <w:pPr>
              <w:spacing w:line="240" w:lineRule="auto"/>
              <w:rPr>
                <w:sz w:val="18"/>
              </w:rPr>
            </w:pPr>
          </w:p>
        </w:tc>
      </w:tr>
      <w:tr w:rsidR="006C22EE" w:rsidRPr="00025FA2" w:rsidTr="00EC46E2">
        <w:tc>
          <w:tcPr>
            <w:tcW w:w="1242" w:type="dxa"/>
            <w:vMerge w:val="restart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DF7B4B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DF7B4B" w:rsidRPr="00441B4F" w:rsidRDefault="00DF7B4B" w:rsidP="00EC46E2">
            <w:pPr>
              <w:spacing w:line="240" w:lineRule="auto"/>
              <w:rPr>
                <w:b/>
                <w:sz w:val="18"/>
              </w:rPr>
            </w:pPr>
            <w:bookmarkStart w:id="36" w:name="_Hlk414447196"/>
          </w:p>
        </w:tc>
        <w:tc>
          <w:tcPr>
            <w:tcW w:w="1985" w:type="dxa"/>
            <w:vAlign w:val="center"/>
          </w:tcPr>
          <w:p w:rsidR="00DF7B4B" w:rsidRDefault="002E72C1" w:rsidP="00B11EF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B402AC">
              <w:rPr>
                <w:rFonts w:hint="eastAsia"/>
                <w:sz w:val="18"/>
                <w:szCs w:val="18"/>
              </w:rPr>
              <w:t>oute</w:t>
            </w:r>
            <w:r w:rsidR="007739E5">
              <w:rPr>
                <w:rFonts w:hint="eastAsia"/>
                <w:sz w:val="18"/>
                <w:szCs w:val="18"/>
              </w:rPr>
              <w:t>_</w:t>
            </w:r>
            <w:r w:rsidR="00B402AC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DF7B4B" w:rsidRDefault="00751A3B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DF7B4B" w:rsidRDefault="005121CB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F7B4B" w:rsidRDefault="005121CB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D0A47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D0A47" w:rsidRPr="00441B4F" w:rsidRDefault="009D0A4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D0A47" w:rsidRPr="009D0A47" w:rsidRDefault="007739E5" w:rsidP="00B11EF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EA5E03">
              <w:rPr>
                <w:rFonts w:hint="eastAsia"/>
                <w:sz w:val="18"/>
                <w:szCs w:val="18"/>
              </w:rPr>
              <w:t>ategory</w:t>
            </w:r>
          </w:p>
        </w:tc>
        <w:tc>
          <w:tcPr>
            <w:tcW w:w="992" w:type="dxa"/>
          </w:tcPr>
          <w:p w:rsidR="009D0A47" w:rsidRPr="009D0A47" w:rsidRDefault="00751A3B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</w:tcPr>
          <w:p w:rsidR="009D0A47" w:rsidRPr="009D0A47" w:rsidRDefault="00EA5E0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</w:tcPr>
          <w:p w:rsidR="009D0A47" w:rsidRPr="009D0A47" w:rsidRDefault="00EA5E0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预算类型</w:t>
            </w:r>
            <w:r>
              <w:rPr>
                <w:rFonts w:hint="eastAsia"/>
                <w:sz w:val="18"/>
                <w:szCs w:val="18"/>
              </w:rPr>
              <w:t>.1:</w:t>
            </w: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：集体</w:t>
            </w:r>
          </w:p>
        </w:tc>
      </w:tr>
      <w:bookmarkEnd w:id="36"/>
      <w:tr w:rsidR="006C22EE" w:rsidRPr="00025FA2" w:rsidTr="00EC46E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98409F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8409F" w:rsidRPr="00441B4F" w:rsidRDefault="0098409F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8409F" w:rsidRPr="0060020A" w:rsidRDefault="0098409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98409F" w:rsidRPr="0060020A" w:rsidRDefault="0098409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98409F" w:rsidRPr="0060020A" w:rsidRDefault="0098409F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98409F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8409F" w:rsidRPr="00441B4F" w:rsidRDefault="0098409F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8409F" w:rsidRPr="0060020A" w:rsidRDefault="0098409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98409F" w:rsidRPr="0060020A" w:rsidRDefault="0098409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98409F" w:rsidRPr="0060020A" w:rsidRDefault="0098409F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C22EE" w:rsidRPr="00C3346D" w:rsidRDefault="000E047E" w:rsidP="00EC46E2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</w:t>
            </w:r>
            <w:r w:rsidR="006C22EE" w:rsidRPr="00C3346D">
              <w:rPr>
                <w:sz w:val="18"/>
              </w:rPr>
              <w:t>ata</w:t>
            </w:r>
          </w:p>
        </w:tc>
        <w:tc>
          <w:tcPr>
            <w:tcW w:w="1843" w:type="dxa"/>
            <w:gridSpan w:val="2"/>
          </w:tcPr>
          <w:p w:rsidR="006C22EE" w:rsidRPr="0060020A" w:rsidRDefault="006C22EE" w:rsidP="00EC46E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3452" w:type="dxa"/>
          </w:tcPr>
          <w:p w:rsidR="006C22EE" w:rsidRPr="00D42DC7" w:rsidRDefault="00E344CF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预算</w:t>
            </w:r>
            <w:r w:rsidR="006C22EE">
              <w:rPr>
                <w:rFonts w:hint="eastAsia"/>
                <w:sz w:val="18"/>
              </w:rPr>
              <w:t>列表</w:t>
            </w: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C22EE" w:rsidRDefault="000E047E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1F62F0"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1843" w:type="dxa"/>
            <w:gridSpan w:val="2"/>
            <w:vAlign w:val="center"/>
          </w:tcPr>
          <w:p w:rsidR="006C22EE" w:rsidRPr="0060020A" w:rsidRDefault="006C22EE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C22EE" w:rsidRPr="0060020A" w:rsidRDefault="005B73A9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C22EE" w:rsidRDefault="000E047E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C72415">
              <w:rPr>
                <w:rFonts w:hint="eastAsia"/>
                <w:sz w:val="18"/>
                <w:szCs w:val="18"/>
              </w:rPr>
              <w:t>udget_id</w:t>
            </w:r>
          </w:p>
        </w:tc>
        <w:tc>
          <w:tcPr>
            <w:tcW w:w="1843" w:type="dxa"/>
            <w:gridSpan w:val="2"/>
            <w:vAlign w:val="center"/>
          </w:tcPr>
          <w:p w:rsidR="006C22EE" w:rsidRPr="0060020A" w:rsidRDefault="006C22EE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C22EE" w:rsidRPr="0060020A" w:rsidRDefault="005B73A9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C22EE" w:rsidRDefault="005B73A9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tem</w:t>
            </w:r>
          </w:p>
        </w:tc>
        <w:tc>
          <w:tcPr>
            <w:tcW w:w="1843" w:type="dxa"/>
            <w:gridSpan w:val="2"/>
            <w:vAlign w:val="center"/>
          </w:tcPr>
          <w:p w:rsidR="006C22EE" w:rsidRPr="0060020A" w:rsidRDefault="006C22EE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C22EE" w:rsidRPr="0060020A" w:rsidRDefault="005B73A9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预算条目</w:t>
            </w:r>
            <w:r w:rsidR="006C22EE">
              <w:rPr>
                <w:rFonts w:hint="eastAsia"/>
                <w:sz w:val="18"/>
                <w:szCs w:val="18"/>
              </w:rPr>
              <w:t>（</w:t>
            </w:r>
            <w:r w:rsidR="00F935A4">
              <w:rPr>
                <w:rFonts w:hint="eastAsia"/>
                <w:sz w:val="18"/>
                <w:szCs w:val="18"/>
              </w:rPr>
              <w:t>见附录费用项目定义</w:t>
            </w:r>
            <w:r w:rsidR="006C22EE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C22EE" w:rsidRDefault="00C72415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mount</w:t>
            </w:r>
          </w:p>
        </w:tc>
        <w:tc>
          <w:tcPr>
            <w:tcW w:w="1843" w:type="dxa"/>
            <w:gridSpan w:val="2"/>
            <w:vAlign w:val="center"/>
          </w:tcPr>
          <w:p w:rsidR="006C22EE" w:rsidRPr="0060020A" w:rsidRDefault="006C22EE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C22EE" w:rsidRPr="0060020A" w:rsidRDefault="00603174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预算</w:t>
            </w: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C22EE" w:rsidRDefault="00C72415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memo</w:t>
            </w:r>
          </w:p>
        </w:tc>
        <w:tc>
          <w:tcPr>
            <w:tcW w:w="1843" w:type="dxa"/>
            <w:gridSpan w:val="2"/>
            <w:vAlign w:val="center"/>
          </w:tcPr>
          <w:p w:rsidR="006C22EE" w:rsidRPr="0060020A" w:rsidRDefault="006C22EE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C22EE" w:rsidRPr="0060020A" w:rsidRDefault="00603174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C22EE" w:rsidRPr="00C3346D" w:rsidRDefault="006C22EE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6C22EE" w:rsidRPr="0060020A" w:rsidRDefault="006C22EE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C22EE" w:rsidRPr="000E3D30" w:rsidRDefault="006C22EE" w:rsidP="00EC46E2">
            <w:pPr>
              <w:spacing w:line="240" w:lineRule="auto"/>
              <w:rPr>
                <w:sz w:val="18"/>
              </w:rPr>
            </w:pP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6C22EE" w:rsidRPr="00025FA2" w:rsidRDefault="006C22EE" w:rsidP="00EC46E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6C22EE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C22EE" w:rsidRPr="00441B4F" w:rsidRDefault="006C22EE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6C22EE" w:rsidRDefault="006C22EE" w:rsidP="00EC46E2">
            <w:pPr>
              <w:spacing w:line="240" w:lineRule="auto"/>
              <w:rPr>
                <w:sz w:val="18"/>
              </w:rPr>
            </w:pPr>
          </w:p>
        </w:tc>
      </w:tr>
    </w:tbl>
    <w:p w:rsidR="00EB10D0" w:rsidRDefault="00EB10D0" w:rsidP="00EB10D0">
      <w:pPr>
        <w:pStyle w:val="2"/>
      </w:pPr>
      <w:bookmarkStart w:id="37" w:name="_Toc415844618"/>
      <w:r>
        <w:rPr>
          <w:rFonts w:hint="eastAsia"/>
        </w:rPr>
        <w:t>费用预算</w:t>
      </w:r>
      <w:r w:rsidR="00172B70">
        <w:rPr>
          <w:rFonts w:hint="eastAsia"/>
        </w:rPr>
        <w:t>保存</w:t>
      </w:r>
      <w:bookmarkEnd w:id="3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EB10D0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EB10D0" w:rsidRPr="00025FA2" w:rsidRDefault="00DC417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</w:t>
            </w:r>
            <w:r w:rsidR="00EB10D0">
              <w:rPr>
                <w:rFonts w:hint="eastAsia"/>
                <w:sz w:val="18"/>
              </w:rPr>
              <w:t>行程</w:t>
            </w:r>
            <w:r w:rsidR="00E236D6">
              <w:rPr>
                <w:rFonts w:hint="eastAsia"/>
                <w:sz w:val="18"/>
              </w:rPr>
              <w:t xml:space="preserve"> </w:t>
            </w:r>
            <w:r w:rsidR="00EB10D0">
              <w:rPr>
                <w:rFonts w:hint="eastAsia"/>
                <w:sz w:val="18"/>
              </w:rPr>
              <w:t>预算</w:t>
            </w:r>
            <w:r w:rsidR="009E5877">
              <w:rPr>
                <w:rFonts w:hint="eastAsia"/>
                <w:sz w:val="18"/>
              </w:rPr>
              <w:t>信息</w:t>
            </w:r>
          </w:p>
        </w:tc>
      </w:tr>
      <w:tr w:rsidR="00EB10D0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EB10D0" w:rsidRPr="0060020A" w:rsidRDefault="00EB10D0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EB10D0" w:rsidRPr="00025FA2" w:rsidTr="004B400A">
        <w:tc>
          <w:tcPr>
            <w:tcW w:w="124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EB10D0" w:rsidRPr="00025FA2" w:rsidRDefault="00EC340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EB10D0">
              <w:rPr>
                <w:rFonts w:hint="eastAsia"/>
                <w:sz w:val="18"/>
              </w:rPr>
              <w:t>/route/charge/</w:t>
            </w:r>
            <w:r w:rsidR="004540B2">
              <w:rPr>
                <w:rFonts w:hint="eastAsia"/>
                <w:sz w:val="18"/>
              </w:rPr>
              <w:t>b</w:t>
            </w:r>
            <w:r w:rsidR="00EB10D0">
              <w:rPr>
                <w:rFonts w:hint="eastAsia"/>
                <w:sz w:val="18"/>
              </w:rPr>
              <w:t>udget</w:t>
            </w:r>
            <w:r w:rsidR="000D4F24">
              <w:rPr>
                <w:rFonts w:hint="eastAsia"/>
                <w:sz w:val="18"/>
              </w:rPr>
              <w:t>/Save</w:t>
            </w:r>
          </w:p>
        </w:tc>
      </w:tr>
      <w:tr w:rsidR="00EB10D0" w:rsidRPr="00025FA2" w:rsidTr="004B400A">
        <w:tc>
          <w:tcPr>
            <w:tcW w:w="124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EB10D0" w:rsidRPr="00025FA2" w:rsidRDefault="00EB10D0" w:rsidP="004B400A">
            <w:pPr>
              <w:spacing w:line="240" w:lineRule="auto"/>
              <w:rPr>
                <w:sz w:val="18"/>
              </w:rPr>
            </w:pPr>
          </w:p>
        </w:tc>
      </w:tr>
      <w:tr w:rsidR="00EB10D0" w:rsidRPr="00025FA2" w:rsidTr="004B400A">
        <w:tc>
          <w:tcPr>
            <w:tcW w:w="124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EB10D0" w:rsidRPr="00025FA2" w:rsidRDefault="00EB10D0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EB10D0" w:rsidRPr="00025FA2" w:rsidTr="004B400A">
        <w:tc>
          <w:tcPr>
            <w:tcW w:w="124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EB10D0" w:rsidRPr="00025FA2" w:rsidRDefault="00EB10D0" w:rsidP="004B400A">
            <w:pPr>
              <w:spacing w:line="240" w:lineRule="auto"/>
              <w:rPr>
                <w:sz w:val="18"/>
              </w:rPr>
            </w:pPr>
          </w:p>
        </w:tc>
      </w:tr>
      <w:tr w:rsidR="00EB10D0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20FA7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A20FA7" w:rsidRPr="00441B4F" w:rsidRDefault="00A20FA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20FA7" w:rsidRDefault="00273B9C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A20FA7">
              <w:rPr>
                <w:rFonts w:hint="eastAsia"/>
                <w:sz w:val="18"/>
                <w:szCs w:val="18"/>
              </w:rPr>
              <w:t>udget_id</w:t>
            </w:r>
          </w:p>
        </w:tc>
        <w:tc>
          <w:tcPr>
            <w:tcW w:w="992" w:type="dxa"/>
            <w:vAlign w:val="center"/>
          </w:tcPr>
          <w:p w:rsidR="00A20FA7" w:rsidRDefault="001114FE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A20FA7" w:rsidRDefault="00B7395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20FA7" w:rsidRDefault="00DF1C8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4547DD">
              <w:rPr>
                <w:rFonts w:hint="eastAsia"/>
                <w:sz w:val="18"/>
                <w:szCs w:val="18"/>
              </w:rPr>
              <w:t xml:space="preserve">, </w:t>
            </w:r>
            <w:r w:rsidR="004547DD">
              <w:rPr>
                <w:rFonts w:hint="eastAsia"/>
                <w:sz w:val="18"/>
                <w:szCs w:val="18"/>
              </w:rPr>
              <w:t>新增为</w:t>
            </w:r>
            <w:r w:rsidR="004547DD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B10D0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B10D0" w:rsidRDefault="00273B9C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EB10D0"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EB10D0" w:rsidRPr="0060020A" w:rsidRDefault="001114FE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B10D0" w:rsidRPr="0060020A" w:rsidRDefault="00EB10D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EB10D0" w:rsidRPr="0060020A" w:rsidRDefault="00EB10D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20FA7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A20FA7" w:rsidRPr="00441B4F" w:rsidRDefault="00A20FA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20FA7" w:rsidRDefault="00D516AD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A20FA7">
              <w:rPr>
                <w:rFonts w:hint="eastAsia"/>
                <w:sz w:val="18"/>
                <w:szCs w:val="18"/>
              </w:rPr>
              <w:t>tem</w:t>
            </w:r>
          </w:p>
        </w:tc>
        <w:tc>
          <w:tcPr>
            <w:tcW w:w="992" w:type="dxa"/>
            <w:vAlign w:val="center"/>
          </w:tcPr>
          <w:p w:rsidR="00A20FA7" w:rsidRDefault="001114FE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A20FA7" w:rsidRDefault="00B7395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20FA7" w:rsidRDefault="00DF1C8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预算项目</w:t>
            </w:r>
            <w:r w:rsidR="00546C9F">
              <w:rPr>
                <w:rFonts w:hint="eastAsia"/>
                <w:sz w:val="18"/>
                <w:szCs w:val="18"/>
              </w:rPr>
              <w:t>。见附录费用项目定义</w:t>
            </w:r>
          </w:p>
        </w:tc>
      </w:tr>
      <w:tr w:rsidR="002709F5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2709F5" w:rsidRPr="00441B4F" w:rsidRDefault="002709F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709F5" w:rsidRDefault="00D516AD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2709F5">
              <w:rPr>
                <w:rFonts w:hint="eastAsia"/>
                <w:sz w:val="18"/>
                <w:szCs w:val="18"/>
              </w:rPr>
              <w:t>ategory</w:t>
            </w:r>
          </w:p>
        </w:tc>
        <w:tc>
          <w:tcPr>
            <w:tcW w:w="992" w:type="dxa"/>
            <w:vAlign w:val="center"/>
          </w:tcPr>
          <w:p w:rsidR="002709F5" w:rsidRDefault="001114FE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709F5" w:rsidRDefault="002709F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52" w:type="dxa"/>
            <w:vAlign w:val="center"/>
          </w:tcPr>
          <w:p w:rsidR="002709F5" w:rsidRDefault="007C57A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预算类型</w:t>
            </w:r>
            <w:r>
              <w:rPr>
                <w:rFonts w:hint="eastAsia"/>
                <w:sz w:val="18"/>
                <w:szCs w:val="18"/>
              </w:rPr>
              <w:t>.1:</w:t>
            </w:r>
            <w:r>
              <w:rPr>
                <w:rFonts w:hint="eastAsia"/>
                <w:sz w:val="18"/>
                <w:szCs w:val="18"/>
              </w:rPr>
              <w:t>个人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：集体</w:t>
            </w:r>
          </w:p>
        </w:tc>
      </w:tr>
      <w:tr w:rsidR="00A20FA7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A20FA7" w:rsidRPr="00441B4F" w:rsidRDefault="00A20FA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20FA7" w:rsidRDefault="00D516AD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A20FA7">
              <w:rPr>
                <w:rFonts w:hint="eastAsia"/>
                <w:sz w:val="18"/>
                <w:szCs w:val="18"/>
              </w:rPr>
              <w:t>mount</w:t>
            </w:r>
          </w:p>
        </w:tc>
        <w:tc>
          <w:tcPr>
            <w:tcW w:w="992" w:type="dxa"/>
            <w:vAlign w:val="center"/>
          </w:tcPr>
          <w:p w:rsidR="00A20FA7" w:rsidRDefault="001114FE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A20FA7" w:rsidRDefault="00B7395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20FA7" w:rsidRDefault="00DF1C8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预算金额</w:t>
            </w:r>
          </w:p>
        </w:tc>
      </w:tr>
      <w:tr w:rsidR="00A20FA7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A20FA7" w:rsidRPr="00441B4F" w:rsidRDefault="00A20FA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20FA7" w:rsidRDefault="00D516AD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A20FA7"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992" w:type="dxa"/>
            <w:vAlign w:val="center"/>
          </w:tcPr>
          <w:p w:rsidR="00A20FA7" w:rsidRDefault="001114FE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A20FA7" w:rsidRDefault="00B7395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20FA7" w:rsidRDefault="00DF1C8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10D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B10D0" w:rsidRDefault="00EB10D0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EB10D0" w:rsidRDefault="00EB10D0" w:rsidP="004B400A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EB10D0" w:rsidRDefault="00EB10D0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B10D0" w:rsidRPr="005D5DD2" w:rsidRDefault="00EB10D0" w:rsidP="004B400A">
            <w:pPr>
              <w:spacing w:line="240" w:lineRule="auto"/>
            </w:pPr>
          </w:p>
        </w:tc>
      </w:tr>
      <w:tr w:rsidR="00EB10D0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98409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8409F" w:rsidRPr="00441B4F" w:rsidRDefault="0098409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8409F" w:rsidRPr="0060020A" w:rsidRDefault="0098409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98409F" w:rsidRPr="0060020A" w:rsidRDefault="0098409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98409F" w:rsidRPr="0060020A" w:rsidRDefault="0098409F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98409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8409F" w:rsidRPr="00441B4F" w:rsidRDefault="0098409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8409F" w:rsidRPr="0060020A" w:rsidRDefault="0098409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98409F" w:rsidRPr="0060020A" w:rsidRDefault="0098409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98409F" w:rsidRPr="0060020A" w:rsidRDefault="0098409F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EB10D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B10D0" w:rsidRPr="00C3346D" w:rsidRDefault="00EB10D0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B10D0" w:rsidRPr="0060020A" w:rsidRDefault="00EB10D0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B10D0" w:rsidRPr="00D42DC7" w:rsidRDefault="00EB10D0" w:rsidP="004B400A">
            <w:pPr>
              <w:spacing w:line="240" w:lineRule="auto"/>
              <w:rPr>
                <w:sz w:val="18"/>
              </w:rPr>
            </w:pPr>
          </w:p>
        </w:tc>
      </w:tr>
      <w:tr w:rsidR="00EB10D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B10D0" w:rsidRDefault="00EB10D0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B10D0" w:rsidRPr="0060020A" w:rsidRDefault="00EB10D0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EB10D0" w:rsidRPr="0060020A" w:rsidRDefault="00EB10D0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B10D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B10D0" w:rsidRDefault="00EB10D0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B10D0" w:rsidRPr="0060020A" w:rsidRDefault="00EB10D0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EB10D0" w:rsidRPr="0060020A" w:rsidRDefault="00EB10D0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B10D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B10D0" w:rsidRPr="00C3346D" w:rsidRDefault="00EB10D0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B10D0" w:rsidRPr="0060020A" w:rsidRDefault="00EB10D0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B10D0" w:rsidRPr="000E3D30" w:rsidRDefault="00EB10D0" w:rsidP="004B400A">
            <w:pPr>
              <w:spacing w:line="240" w:lineRule="auto"/>
              <w:rPr>
                <w:sz w:val="18"/>
              </w:rPr>
            </w:pPr>
          </w:p>
        </w:tc>
      </w:tr>
      <w:tr w:rsidR="00EB10D0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EB10D0" w:rsidRPr="00025FA2" w:rsidRDefault="00EB10D0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EB10D0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B10D0" w:rsidRPr="00441B4F" w:rsidRDefault="00EB10D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EB10D0" w:rsidRDefault="00EB10D0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444D55" w:rsidRDefault="00444D55" w:rsidP="00444D55">
      <w:pPr>
        <w:pStyle w:val="2"/>
      </w:pPr>
      <w:bookmarkStart w:id="38" w:name="_Toc415844619"/>
      <w:r>
        <w:rPr>
          <w:rFonts w:hint="eastAsia"/>
        </w:rPr>
        <w:t>费用</w:t>
      </w:r>
      <w:r w:rsidR="00CC5202">
        <w:rPr>
          <w:rFonts w:hint="eastAsia"/>
        </w:rPr>
        <w:t>预算</w:t>
      </w:r>
      <w:r>
        <w:rPr>
          <w:rFonts w:hint="eastAsia"/>
        </w:rPr>
        <w:t>删除</w:t>
      </w:r>
      <w:bookmarkEnd w:id="3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444D55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444D55" w:rsidRPr="00025FA2" w:rsidRDefault="00444D55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删除行程</w:t>
            </w:r>
            <w:r w:rsidR="00190132">
              <w:rPr>
                <w:rFonts w:hint="eastAsia"/>
                <w:sz w:val="18"/>
              </w:rPr>
              <w:t>预算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444D55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444D55" w:rsidRPr="0060020A" w:rsidRDefault="00444D55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444D55" w:rsidRPr="00025FA2" w:rsidTr="004B400A">
        <w:tc>
          <w:tcPr>
            <w:tcW w:w="124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URL</w:t>
            </w:r>
          </w:p>
        </w:tc>
        <w:tc>
          <w:tcPr>
            <w:tcW w:w="7280" w:type="dxa"/>
            <w:gridSpan w:val="4"/>
          </w:tcPr>
          <w:p w:rsidR="00444D55" w:rsidRPr="00025FA2" w:rsidRDefault="00444D55" w:rsidP="0036713E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/Persist/route/charge/</w:t>
            </w:r>
            <w:r w:rsidR="0036713E">
              <w:rPr>
                <w:rFonts w:hint="eastAsia"/>
                <w:sz w:val="18"/>
              </w:rPr>
              <w:t>b</w:t>
            </w:r>
            <w:r w:rsidR="0027203A">
              <w:rPr>
                <w:rFonts w:hint="eastAsia"/>
                <w:sz w:val="18"/>
              </w:rPr>
              <w:t>udget</w:t>
            </w:r>
            <w:r>
              <w:rPr>
                <w:rFonts w:hint="eastAsia"/>
                <w:sz w:val="18"/>
              </w:rPr>
              <w:t>/Delete</w:t>
            </w:r>
          </w:p>
        </w:tc>
      </w:tr>
      <w:tr w:rsidR="00444D55" w:rsidRPr="00025FA2" w:rsidTr="004B400A">
        <w:tc>
          <w:tcPr>
            <w:tcW w:w="124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444D55" w:rsidRPr="00025FA2" w:rsidRDefault="00444D55" w:rsidP="004B400A">
            <w:pPr>
              <w:spacing w:line="240" w:lineRule="auto"/>
              <w:rPr>
                <w:sz w:val="18"/>
              </w:rPr>
            </w:pPr>
          </w:p>
        </w:tc>
      </w:tr>
      <w:tr w:rsidR="00444D55" w:rsidRPr="00025FA2" w:rsidTr="004B400A">
        <w:tc>
          <w:tcPr>
            <w:tcW w:w="124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444D55" w:rsidRPr="00025FA2" w:rsidRDefault="00444D55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444D55" w:rsidRPr="00025FA2" w:rsidTr="004B400A">
        <w:tc>
          <w:tcPr>
            <w:tcW w:w="124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444D55" w:rsidRPr="00025FA2" w:rsidRDefault="00444D55" w:rsidP="004B400A">
            <w:pPr>
              <w:spacing w:line="240" w:lineRule="auto"/>
              <w:rPr>
                <w:sz w:val="18"/>
              </w:rPr>
            </w:pPr>
          </w:p>
        </w:tc>
      </w:tr>
      <w:tr w:rsidR="00444D55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444D55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44D55" w:rsidRDefault="00907062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budget</w:t>
            </w:r>
            <w:r w:rsidR="00444D55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444D55" w:rsidRDefault="00444D55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444D55" w:rsidRDefault="00444D5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444D55" w:rsidRDefault="00444D5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44D55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44D55" w:rsidRDefault="00444D55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444D55" w:rsidRDefault="00444D55" w:rsidP="004B400A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444D55" w:rsidRDefault="00444D55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44D55" w:rsidRPr="005D5DD2" w:rsidRDefault="00444D55" w:rsidP="004B400A">
            <w:pPr>
              <w:spacing w:line="240" w:lineRule="auto"/>
            </w:pPr>
          </w:p>
        </w:tc>
      </w:tr>
      <w:tr w:rsidR="00444D55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92109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92109" w:rsidRPr="00441B4F" w:rsidRDefault="00E9210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92109" w:rsidRPr="0060020A" w:rsidRDefault="00E92109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92109" w:rsidRPr="0060020A" w:rsidRDefault="00E92109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92109" w:rsidRPr="0060020A" w:rsidRDefault="00E9210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92109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92109" w:rsidRPr="00441B4F" w:rsidRDefault="00E9210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92109" w:rsidRPr="0060020A" w:rsidRDefault="00E92109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92109" w:rsidRPr="0060020A" w:rsidRDefault="00E92109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92109" w:rsidRPr="0060020A" w:rsidRDefault="00E9210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444D55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44D55" w:rsidRPr="00C3346D" w:rsidRDefault="00444D55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444D55" w:rsidRPr="0060020A" w:rsidRDefault="00444D55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44D55" w:rsidRPr="00D42DC7" w:rsidRDefault="00444D55" w:rsidP="004B400A">
            <w:pPr>
              <w:spacing w:line="240" w:lineRule="auto"/>
              <w:rPr>
                <w:sz w:val="18"/>
              </w:rPr>
            </w:pPr>
          </w:p>
        </w:tc>
      </w:tr>
      <w:tr w:rsidR="00444D55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44D55" w:rsidRDefault="00444D55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444D55" w:rsidRPr="0060020A" w:rsidRDefault="00444D55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444D55" w:rsidRPr="0060020A" w:rsidRDefault="00444D55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44D55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44D55" w:rsidRDefault="00444D55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444D55" w:rsidRPr="0060020A" w:rsidRDefault="00444D55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444D55" w:rsidRPr="0060020A" w:rsidRDefault="00444D55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44D55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44D55" w:rsidRPr="00C3346D" w:rsidRDefault="00444D55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444D55" w:rsidRPr="0060020A" w:rsidRDefault="00444D55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44D55" w:rsidRPr="000E3D30" w:rsidRDefault="00444D55" w:rsidP="004B400A">
            <w:pPr>
              <w:spacing w:line="240" w:lineRule="auto"/>
              <w:rPr>
                <w:sz w:val="18"/>
              </w:rPr>
            </w:pPr>
          </w:p>
        </w:tc>
      </w:tr>
      <w:tr w:rsidR="00444D55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444D55" w:rsidRPr="00025FA2" w:rsidRDefault="00444D55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444D55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44D55" w:rsidRPr="00441B4F" w:rsidRDefault="00444D5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444D55" w:rsidRDefault="00444D55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4D7C6F" w:rsidRDefault="004D7C6F" w:rsidP="004D7C6F">
      <w:pPr>
        <w:pStyle w:val="2"/>
      </w:pPr>
      <w:bookmarkStart w:id="39" w:name="_Toc415844620"/>
      <w:r>
        <w:rPr>
          <w:rFonts w:hint="eastAsia"/>
        </w:rPr>
        <w:t>费用</w:t>
      </w:r>
      <w:r w:rsidR="00CF5D9D">
        <w:rPr>
          <w:rFonts w:hint="eastAsia"/>
        </w:rPr>
        <w:t>账目</w:t>
      </w:r>
      <w:r w:rsidR="009A50BF">
        <w:rPr>
          <w:rFonts w:hint="eastAsia"/>
        </w:rPr>
        <w:t>查询</w:t>
      </w:r>
      <w:bookmarkEnd w:id="3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4D7C6F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4D7C6F" w:rsidRPr="00025FA2" w:rsidRDefault="00730A03" w:rsidP="00C80235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查询集体或者个人的费用收支信息</w:t>
            </w: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4D7C6F" w:rsidRPr="0060020A" w:rsidRDefault="004D7C6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4D7C6F" w:rsidRPr="00025FA2" w:rsidTr="004B400A">
        <w:tc>
          <w:tcPr>
            <w:tcW w:w="124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4D7C6F" w:rsidRPr="00025FA2" w:rsidRDefault="000E6655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/Query/route/charge</w:t>
            </w:r>
            <w:r w:rsidR="0003291B">
              <w:rPr>
                <w:rFonts w:hint="eastAsia"/>
                <w:sz w:val="18"/>
              </w:rPr>
              <w:t>/account</w:t>
            </w:r>
            <w:r w:rsidR="004D7C6F">
              <w:rPr>
                <w:rFonts w:hint="eastAsia"/>
                <w:sz w:val="18"/>
              </w:rPr>
              <w:t>/List</w:t>
            </w:r>
          </w:p>
        </w:tc>
      </w:tr>
      <w:tr w:rsidR="004D7C6F" w:rsidRPr="00025FA2" w:rsidTr="004B400A">
        <w:tc>
          <w:tcPr>
            <w:tcW w:w="124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4D7C6F" w:rsidRPr="00025FA2" w:rsidRDefault="004D7C6F" w:rsidP="004B400A">
            <w:pPr>
              <w:spacing w:line="240" w:lineRule="auto"/>
              <w:rPr>
                <w:sz w:val="18"/>
              </w:rPr>
            </w:pPr>
          </w:p>
        </w:tc>
      </w:tr>
      <w:tr w:rsidR="004D7C6F" w:rsidRPr="00025FA2" w:rsidTr="004B400A">
        <w:tc>
          <w:tcPr>
            <w:tcW w:w="124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4D7C6F" w:rsidRPr="00025FA2" w:rsidRDefault="004D7C6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4D7C6F" w:rsidRPr="00025FA2" w:rsidTr="004B400A">
        <w:tc>
          <w:tcPr>
            <w:tcW w:w="124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4D7C6F" w:rsidRPr="00025FA2" w:rsidRDefault="004D7C6F" w:rsidP="004B400A">
            <w:pPr>
              <w:spacing w:line="240" w:lineRule="auto"/>
              <w:rPr>
                <w:sz w:val="18"/>
              </w:rPr>
            </w:pPr>
          </w:p>
        </w:tc>
      </w:tr>
      <w:tr w:rsidR="004D7C6F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4D7C6F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D7C6F" w:rsidRDefault="000A2A31" w:rsidP="001A70E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4D7C6F">
              <w:rPr>
                <w:rFonts w:hint="eastAsia"/>
                <w:sz w:val="18"/>
                <w:szCs w:val="18"/>
              </w:rPr>
              <w:t>oute</w:t>
            </w:r>
            <w:r w:rsidR="001A70EB">
              <w:rPr>
                <w:rFonts w:hint="eastAsia"/>
                <w:sz w:val="18"/>
                <w:szCs w:val="18"/>
              </w:rPr>
              <w:t>_</w:t>
            </w:r>
            <w:r w:rsidR="004D7C6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4D7C6F" w:rsidRDefault="004370C6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D7C6F" w:rsidRDefault="004D7C6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4D7C6F" w:rsidRDefault="004D7C6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41119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641119" w:rsidRPr="00441B4F" w:rsidRDefault="0064111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41119" w:rsidRDefault="00641119" w:rsidP="001A70EB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categoty</w:t>
            </w:r>
          </w:p>
        </w:tc>
        <w:tc>
          <w:tcPr>
            <w:tcW w:w="992" w:type="dxa"/>
            <w:vAlign w:val="center"/>
          </w:tcPr>
          <w:p w:rsidR="00641119" w:rsidRDefault="004370C6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641119" w:rsidRDefault="0064111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41119" w:rsidRDefault="002D361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支出类型。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：个人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：集体</w:t>
            </w: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bookmarkStart w:id="40" w:name="_Hlk414290408"/>
          </w:p>
        </w:tc>
        <w:tc>
          <w:tcPr>
            <w:tcW w:w="1985" w:type="dxa"/>
          </w:tcPr>
          <w:p w:rsidR="004D7C6F" w:rsidRPr="009D0A47" w:rsidRDefault="004D7C6F" w:rsidP="003C25B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4D7C6F" w:rsidRPr="009D0A47" w:rsidRDefault="004D7C6F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4D7C6F" w:rsidRPr="009D0A47" w:rsidRDefault="004D7C6F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4D7C6F" w:rsidRPr="009D0A47" w:rsidRDefault="004D7C6F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bookmarkEnd w:id="40"/>
      <w:tr w:rsidR="004D7C6F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35D6A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35D6A" w:rsidRPr="00441B4F" w:rsidRDefault="00835D6A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35D6A" w:rsidRPr="0060020A" w:rsidRDefault="00835D6A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835D6A" w:rsidRPr="0060020A" w:rsidRDefault="00835D6A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835D6A" w:rsidRPr="0060020A" w:rsidRDefault="00835D6A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835D6A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35D6A" w:rsidRPr="00441B4F" w:rsidRDefault="00835D6A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35D6A" w:rsidRPr="0060020A" w:rsidRDefault="00835D6A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835D6A" w:rsidRPr="0060020A" w:rsidRDefault="00835D6A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835D6A" w:rsidRPr="0060020A" w:rsidRDefault="00835D6A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D7C6F" w:rsidRPr="00C3346D" w:rsidRDefault="004D7C6F" w:rsidP="004B400A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4D7C6F" w:rsidRPr="0060020A" w:rsidRDefault="004D7C6F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3452" w:type="dxa"/>
          </w:tcPr>
          <w:p w:rsidR="004D7C6F" w:rsidRPr="00D42DC7" w:rsidRDefault="00A576A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支出</w:t>
            </w:r>
            <w:r w:rsidR="004D7C6F">
              <w:rPr>
                <w:rFonts w:hint="eastAsia"/>
                <w:sz w:val="18"/>
              </w:rPr>
              <w:t>列表</w:t>
            </w: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D7C6F" w:rsidRDefault="001F4940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4D7C6F"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1843" w:type="dxa"/>
            <w:gridSpan w:val="2"/>
            <w:vAlign w:val="center"/>
          </w:tcPr>
          <w:p w:rsidR="004D7C6F" w:rsidRPr="0060020A" w:rsidRDefault="004D7C6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D7C6F" w:rsidRPr="0060020A" w:rsidRDefault="004D7C6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D7C6F" w:rsidRDefault="002C0C7D" w:rsidP="002C0C7D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charge</w:t>
            </w:r>
            <w:r w:rsidR="004D7C6F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843" w:type="dxa"/>
            <w:gridSpan w:val="2"/>
            <w:vAlign w:val="center"/>
          </w:tcPr>
          <w:p w:rsidR="004D7C6F" w:rsidRPr="0060020A" w:rsidRDefault="004D7C6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D7C6F" w:rsidRPr="0060020A" w:rsidRDefault="00AA213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</w:t>
            </w:r>
            <w:r w:rsidR="004D7C6F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D7C6F" w:rsidRDefault="001323D3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4D7C6F">
              <w:rPr>
                <w:rFonts w:hint="eastAsia"/>
                <w:sz w:val="18"/>
                <w:szCs w:val="18"/>
              </w:rPr>
              <w:t>tem</w:t>
            </w:r>
          </w:p>
        </w:tc>
        <w:tc>
          <w:tcPr>
            <w:tcW w:w="1843" w:type="dxa"/>
            <w:gridSpan w:val="2"/>
            <w:vAlign w:val="center"/>
          </w:tcPr>
          <w:p w:rsidR="004D7C6F" w:rsidRPr="0060020A" w:rsidRDefault="004D7C6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D7C6F" w:rsidRPr="0060020A" w:rsidRDefault="001323D3" w:rsidP="001323D3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费用项目</w:t>
            </w:r>
            <w:r w:rsidR="004D7C6F">
              <w:rPr>
                <w:rFonts w:hint="eastAsia"/>
                <w:sz w:val="18"/>
                <w:szCs w:val="18"/>
              </w:rPr>
              <w:t>（</w:t>
            </w:r>
            <w:r w:rsidR="00A7041F">
              <w:rPr>
                <w:rFonts w:hint="eastAsia"/>
                <w:sz w:val="18"/>
                <w:szCs w:val="18"/>
              </w:rPr>
              <w:t>见附录费用项目定义</w:t>
            </w:r>
            <w:r w:rsidR="004D7C6F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713786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13786" w:rsidRPr="00441B4F" w:rsidRDefault="00713786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13786" w:rsidRDefault="001323D3" w:rsidP="001323D3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charge</w:t>
            </w:r>
            <w:r w:rsidR="00713786">
              <w:rPr>
                <w:rFonts w:hint="eastAsia"/>
                <w:sz w:val="18"/>
                <w:szCs w:val="18"/>
              </w:rPr>
              <w:t>_date</w:t>
            </w:r>
          </w:p>
        </w:tc>
        <w:tc>
          <w:tcPr>
            <w:tcW w:w="1843" w:type="dxa"/>
            <w:gridSpan w:val="2"/>
            <w:vAlign w:val="center"/>
          </w:tcPr>
          <w:p w:rsidR="00713786" w:rsidRDefault="00CB0B4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713786" w:rsidRDefault="001323D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费用发生时间</w:t>
            </w: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D7C6F" w:rsidRDefault="00A97757" w:rsidP="00A97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</w:t>
            </w:r>
            <w:r w:rsidR="004D7C6F"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1843" w:type="dxa"/>
            <w:gridSpan w:val="2"/>
            <w:vAlign w:val="center"/>
          </w:tcPr>
          <w:p w:rsidR="004D7C6F" w:rsidRPr="0060020A" w:rsidRDefault="004D7C6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D7C6F" w:rsidRPr="0060020A" w:rsidRDefault="001323D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费用金额</w:t>
            </w:r>
          </w:p>
        </w:tc>
      </w:tr>
      <w:tr w:rsidR="00182D45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2D45" w:rsidRPr="00441B4F" w:rsidRDefault="00182D4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82D45" w:rsidRDefault="00C97662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</w:t>
            </w:r>
            <w:r w:rsidR="00182D45">
              <w:rPr>
                <w:rFonts w:hint="eastAsia"/>
                <w:sz w:val="18"/>
                <w:szCs w:val="18"/>
              </w:rPr>
              <w:t>egory</w:t>
            </w:r>
          </w:p>
        </w:tc>
        <w:tc>
          <w:tcPr>
            <w:tcW w:w="1843" w:type="dxa"/>
            <w:gridSpan w:val="2"/>
            <w:vAlign w:val="center"/>
          </w:tcPr>
          <w:p w:rsidR="00182D45" w:rsidRDefault="00182D4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7D13DC" w:rsidRDefault="00047A5E" w:rsidP="004B400A">
            <w:pPr>
              <w:spacing w:line="240" w:lineRule="auto"/>
              <w:rPr>
                <w:sz w:val="18"/>
                <w:szCs w:val="18"/>
              </w:rPr>
            </w:pPr>
            <w:bookmarkStart w:id="41" w:name="OLE_LINK6"/>
            <w:bookmarkStart w:id="42" w:name="OLE_LINK7"/>
            <w:r>
              <w:rPr>
                <w:rFonts w:hint="eastAsia"/>
                <w:sz w:val="18"/>
                <w:szCs w:val="18"/>
              </w:rPr>
              <w:t>费用</w:t>
            </w:r>
            <w:r w:rsidR="00182D45">
              <w:rPr>
                <w:sz w:val="18"/>
                <w:szCs w:val="18"/>
              </w:rPr>
              <w:t>类型</w:t>
            </w:r>
            <w:r w:rsidR="00182D45">
              <w:rPr>
                <w:rFonts w:hint="eastAsia"/>
                <w:sz w:val="18"/>
                <w:szCs w:val="18"/>
              </w:rPr>
              <w:t>.</w:t>
            </w:r>
            <w:bookmarkEnd w:id="41"/>
            <w:bookmarkEnd w:id="42"/>
          </w:p>
          <w:p w:rsidR="00182D45" w:rsidRDefault="00C97662" w:rsidP="007D13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11:</w:t>
            </w:r>
            <w:r>
              <w:rPr>
                <w:rFonts w:hint="eastAsia"/>
                <w:sz w:val="18"/>
                <w:szCs w:val="18"/>
              </w:rPr>
              <w:t>个人支出，</w:t>
            </w:r>
            <w:r>
              <w:rPr>
                <w:rFonts w:hint="eastAsia"/>
                <w:sz w:val="18"/>
                <w:szCs w:val="18"/>
              </w:rPr>
              <w:t>12:</w:t>
            </w:r>
            <w:r w:rsidR="007D13DC">
              <w:rPr>
                <w:rFonts w:hint="eastAsia"/>
                <w:sz w:val="18"/>
                <w:szCs w:val="18"/>
              </w:rPr>
              <w:t>个人分摊支出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7D13DC" w:rsidRPr="007D13DC" w:rsidRDefault="007D13DC" w:rsidP="007D13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21</w:t>
            </w:r>
            <w:r>
              <w:rPr>
                <w:rFonts w:hint="eastAsia"/>
                <w:sz w:val="18"/>
                <w:szCs w:val="18"/>
              </w:rPr>
              <w:t>：集体预收</w:t>
            </w:r>
            <w:r>
              <w:rPr>
                <w:rFonts w:hint="eastAsia"/>
                <w:sz w:val="18"/>
                <w:szCs w:val="18"/>
              </w:rPr>
              <w:t xml:space="preserve"> 22</w:t>
            </w:r>
            <w:r>
              <w:rPr>
                <w:rFonts w:hint="eastAsia"/>
                <w:sz w:val="18"/>
                <w:szCs w:val="18"/>
              </w:rPr>
              <w:t>：集体支出</w:t>
            </w: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D7C6F" w:rsidRDefault="00DD6471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4D7C6F"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1843" w:type="dxa"/>
            <w:gridSpan w:val="2"/>
            <w:vAlign w:val="center"/>
          </w:tcPr>
          <w:p w:rsidR="004D7C6F" w:rsidRPr="0060020A" w:rsidRDefault="004D7C6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4D7C6F" w:rsidRPr="0060020A" w:rsidRDefault="004D7C6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A25365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25365" w:rsidRPr="00441B4F" w:rsidRDefault="00A2536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25365" w:rsidRDefault="00A25365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members</w:t>
            </w:r>
          </w:p>
        </w:tc>
        <w:tc>
          <w:tcPr>
            <w:tcW w:w="1843" w:type="dxa"/>
            <w:gridSpan w:val="2"/>
            <w:vAlign w:val="center"/>
          </w:tcPr>
          <w:p w:rsidR="00A25365" w:rsidRPr="0003503C" w:rsidRDefault="0006155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A25365" w:rsidRPr="0003503C" w:rsidRDefault="00061550" w:rsidP="004B400A">
            <w:pPr>
              <w:spacing w:line="240" w:lineRule="auto"/>
              <w:rPr>
                <w:sz w:val="18"/>
                <w:szCs w:val="18"/>
              </w:rPr>
            </w:pPr>
            <w:r w:rsidRPr="0003503C">
              <w:rPr>
                <w:rFonts w:hint="eastAsia"/>
                <w:sz w:val="18"/>
                <w:szCs w:val="18"/>
              </w:rPr>
              <w:t>只有</w:t>
            </w:r>
            <w:r w:rsidR="00DF4175">
              <w:rPr>
                <w:rFonts w:hint="eastAsia"/>
                <w:sz w:val="18"/>
                <w:szCs w:val="18"/>
              </w:rPr>
              <w:t>集体</w:t>
            </w:r>
            <w:r w:rsidR="0003503C">
              <w:rPr>
                <w:rFonts w:hint="eastAsia"/>
                <w:sz w:val="18"/>
                <w:szCs w:val="18"/>
              </w:rPr>
              <w:t>预收或者支出时有用。</w:t>
            </w:r>
          </w:p>
        </w:tc>
      </w:tr>
      <w:tr w:rsidR="00A25365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25365" w:rsidRPr="00441B4F" w:rsidRDefault="00A2536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25365" w:rsidRDefault="00061550" w:rsidP="00061550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ember_id</w:t>
            </w:r>
          </w:p>
        </w:tc>
        <w:tc>
          <w:tcPr>
            <w:tcW w:w="1843" w:type="dxa"/>
            <w:gridSpan w:val="2"/>
            <w:vAlign w:val="center"/>
          </w:tcPr>
          <w:p w:rsidR="00A25365" w:rsidRDefault="007D705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A25365" w:rsidRDefault="00A25365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25365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25365" w:rsidRPr="00441B4F" w:rsidRDefault="00A2536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25365" w:rsidRDefault="00061550" w:rsidP="00061550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ickname</w:t>
            </w:r>
          </w:p>
        </w:tc>
        <w:tc>
          <w:tcPr>
            <w:tcW w:w="1843" w:type="dxa"/>
            <w:gridSpan w:val="2"/>
            <w:vAlign w:val="center"/>
          </w:tcPr>
          <w:p w:rsidR="00A25365" w:rsidRDefault="007D705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A25365" w:rsidRDefault="00A25365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6155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61550" w:rsidRPr="00441B4F" w:rsidRDefault="0006155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61550" w:rsidRDefault="00061550" w:rsidP="00061550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843" w:type="dxa"/>
            <w:gridSpan w:val="2"/>
            <w:vAlign w:val="center"/>
          </w:tcPr>
          <w:p w:rsidR="00061550" w:rsidRDefault="007D705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061550" w:rsidRDefault="007D705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分摊费用</w:t>
            </w:r>
          </w:p>
        </w:tc>
      </w:tr>
      <w:tr w:rsidR="0006155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61550" w:rsidRPr="00441B4F" w:rsidRDefault="0006155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61550" w:rsidRDefault="00061550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61550" w:rsidRDefault="00061550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61550" w:rsidRDefault="00061550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D7C6F" w:rsidRPr="00C3346D" w:rsidRDefault="004D7C6F" w:rsidP="00835780">
            <w:pPr>
              <w:spacing w:line="240" w:lineRule="auto"/>
              <w:ind w:leftChars="100" w:left="240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4D7C6F" w:rsidRPr="0060020A" w:rsidRDefault="004D7C6F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D7C6F" w:rsidRPr="000E3D30" w:rsidRDefault="004D7C6F" w:rsidP="004B400A">
            <w:pPr>
              <w:spacing w:line="240" w:lineRule="auto"/>
              <w:rPr>
                <w:sz w:val="18"/>
              </w:rPr>
            </w:pP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4D7C6F" w:rsidRPr="00025FA2" w:rsidRDefault="004D7C6F" w:rsidP="005F48A2">
            <w:pPr>
              <w:tabs>
                <w:tab w:val="left" w:pos="945"/>
              </w:tabs>
              <w:spacing w:line="240" w:lineRule="auto"/>
              <w:rPr>
                <w:sz w:val="18"/>
              </w:rPr>
            </w:pPr>
          </w:p>
        </w:tc>
      </w:tr>
      <w:tr w:rsidR="004D7C6F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D7C6F" w:rsidRPr="00441B4F" w:rsidRDefault="004D7C6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4D7C6F" w:rsidRDefault="004D7C6F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3D747E" w:rsidRDefault="006D7AFB" w:rsidP="003D747E">
      <w:pPr>
        <w:pStyle w:val="2"/>
      </w:pPr>
      <w:bookmarkStart w:id="43" w:name="_Toc415844621"/>
      <w:r>
        <w:rPr>
          <w:rFonts w:hint="eastAsia"/>
        </w:rPr>
        <w:t>费用</w:t>
      </w:r>
      <w:r w:rsidR="00CF5D9D">
        <w:rPr>
          <w:rFonts w:hint="eastAsia"/>
        </w:rPr>
        <w:t>账目</w:t>
      </w:r>
      <w:r w:rsidR="003D747E">
        <w:rPr>
          <w:rFonts w:hint="eastAsia"/>
        </w:rPr>
        <w:t>保存</w:t>
      </w:r>
      <w:bookmarkEnd w:id="4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3D747E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3D747E" w:rsidRPr="00025FA2" w:rsidRDefault="003D747E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保存行程</w:t>
            </w:r>
            <w:r w:rsidR="001D3936">
              <w:rPr>
                <w:rFonts w:hint="eastAsia"/>
                <w:sz w:val="18"/>
              </w:rPr>
              <w:t>费用</w:t>
            </w:r>
            <w:r w:rsidR="00D46710">
              <w:rPr>
                <w:rFonts w:hint="eastAsia"/>
                <w:sz w:val="18"/>
              </w:rPr>
              <w:t>支出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3D747E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3D747E" w:rsidRPr="0060020A" w:rsidRDefault="003D747E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3D747E" w:rsidRPr="00025FA2" w:rsidTr="004B400A">
        <w:tc>
          <w:tcPr>
            <w:tcW w:w="1242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3D747E" w:rsidRPr="00025FA2" w:rsidRDefault="001E4C9E" w:rsidP="002E196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/Persist/route/charge</w:t>
            </w:r>
            <w:r w:rsidR="003D747E">
              <w:rPr>
                <w:rFonts w:hint="eastAsia"/>
                <w:sz w:val="18"/>
              </w:rPr>
              <w:t>/</w:t>
            </w:r>
            <w:r w:rsidR="00F144FC">
              <w:rPr>
                <w:rFonts w:hint="eastAsia"/>
                <w:sz w:val="18"/>
              </w:rPr>
              <w:t>account/</w:t>
            </w:r>
            <w:r w:rsidR="00F43FDE">
              <w:rPr>
                <w:rFonts w:hint="eastAsia"/>
                <w:sz w:val="18"/>
              </w:rPr>
              <w:t>Save</w:t>
            </w:r>
          </w:p>
        </w:tc>
      </w:tr>
      <w:tr w:rsidR="003D747E" w:rsidRPr="00025FA2" w:rsidTr="004B400A">
        <w:tc>
          <w:tcPr>
            <w:tcW w:w="1242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3D747E" w:rsidRPr="00025FA2" w:rsidRDefault="003D747E" w:rsidP="004B400A">
            <w:pPr>
              <w:spacing w:line="240" w:lineRule="auto"/>
              <w:rPr>
                <w:sz w:val="18"/>
              </w:rPr>
            </w:pPr>
          </w:p>
        </w:tc>
      </w:tr>
      <w:tr w:rsidR="003D747E" w:rsidRPr="00025FA2" w:rsidTr="004B400A">
        <w:tc>
          <w:tcPr>
            <w:tcW w:w="1242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3D747E" w:rsidRPr="00025FA2" w:rsidRDefault="003D747E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3D747E" w:rsidRPr="00025FA2" w:rsidTr="004B400A">
        <w:tc>
          <w:tcPr>
            <w:tcW w:w="1242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3D747E" w:rsidRPr="00025FA2" w:rsidRDefault="003D747E" w:rsidP="004B400A">
            <w:pPr>
              <w:spacing w:line="240" w:lineRule="auto"/>
              <w:rPr>
                <w:sz w:val="18"/>
              </w:rPr>
            </w:pPr>
          </w:p>
        </w:tc>
      </w:tr>
      <w:tr w:rsidR="003D747E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3D747E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D747E" w:rsidRDefault="00EC2122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expense</w:t>
            </w:r>
            <w:r w:rsidR="003D747E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3D747E" w:rsidRDefault="00951779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D747E" w:rsidRDefault="003D747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D747E" w:rsidRDefault="003D747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951779">
              <w:rPr>
                <w:rFonts w:hint="eastAsia"/>
                <w:sz w:val="18"/>
                <w:szCs w:val="18"/>
              </w:rPr>
              <w:t>,</w:t>
            </w:r>
            <w:r w:rsidR="00951779">
              <w:rPr>
                <w:rFonts w:hint="eastAsia"/>
                <w:sz w:val="18"/>
                <w:szCs w:val="18"/>
              </w:rPr>
              <w:t>新增为</w:t>
            </w:r>
            <w:r w:rsidR="00951779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3D747E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D747E" w:rsidRDefault="003D747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3D747E" w:rsidRPr="0060020A" w:rsidRDefault="00176552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D747E" w:rsidRPr="0060020A" w:rsidRDefault="003D747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D747E" w:rsidRPr="0060020A" w:rsidRDefault="003D747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D747E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3D747E" w:rsidRPr="00441B4F" w:rsidRDefault="003D747E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D747E" w:rsidRDefault="003D747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tem</w:t>
            </w:r>
          </w:p>
        </w:tc>
        <w:tc>
          <w:tcPr>
            <w:tcW w:w="992" w:type="dxa"/>
            <w:vAlign w:val="center"/>
          </w:tcPr>
          <w:p w:rsidR="003D747E" w:rsidRDefault="00176552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D747E" w:rsidRDefault="003D747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D747E" w:rsidRDefault="003D747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预算项目</w:t>
            </w:r>
            <w:r w:rsidR="00F01D5E">
              <w:rPr>
                <w:rFonts w:hint="eastAsia"/>
                <w:sz w:val="18"/>
                <w:szCs w:val="18"/>
              </w:rPr>
              <w:t>。见附录费用项目定义</w:t>
            </w:r>
          </w:p>
        </w:tc>
      </w:tr>
      <w:tr w:rsidR="00C831EC" w:rsidRPr="00A76493" w:rsidTr="004B400A">
        <w:tc>
          <w:tcPr>
            <w:tcW w:w="1242" w:type="dxa"/>
            <w:vMerge/>
            <w:shd w:val="clear" w:color="auto" w:fill="EEECE1" w:themeFill="background2"/>
          </w:tcPr>
          <w:p w:rsidR="00C831EC" w:rsidRPr="00441B4F" w:rsidRDefault="00C831EC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831EC" w:rsidRDefault="00A62AB0" w:rsidP="0008701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C831EC">
              <w:rPr>
                <w:rFonts w:hint="eastAsia"/>
                <w:sz w:val="18"/>
                <w:szCs w:val="18"/>
              </w:rPr>
              <w:t>ategory</w:t>
            </w:r>
          </w:p>
        </w:tc>
        <w:tc>
          <w:tcPr>
            <w:tcW w:w="992" w:type="dxa"/>
            <w:vAlign w:val="center"/>
          </w:tcPr>
          <w:p w:rsidR="00C831EC" w:rsidRDefault="00176552" w:rsidP="00F808A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C831EC" w:rsidRDefault="00F00488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CE6CD5" w:rsidRDefault="00CE6CD5" w:rsidP="00CE6C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CE6CD5" w:rsidRDefault="00CE6CD5" w:rsidP="00CE6C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11:</w:t>
            </w:r>
            <w:r>
              <w:rPr>
                <w:rFonts w:hint="eastAsia"/>
                <w:sz w:val="18"/>
                <w:szCs w:val="18"/>
              </w:rPr>
              <w:t>个人支出，</w:t>
            </w:r>
            <w:r>
              <w:rPr>
                <w:rFonts w:hint="eastAsia"/>
                <w:sz w:val="18"/>
                <w:szCs w:val="18"/>
              </w:rPr>
              <w:t>12:</w:t>
            </w:r>
            <w:r>
              <w:rPr>
                <w:rFonts w:hint="eastAsia"/>
                <w:sz w:val="18"/>
                <w:szCs w:val="18"/>
              </w:rPr>
              <w:t>个人分摊支出。</w:t>
            </w:r>
          </w:p>
          <w:p w:rsidR="00C831EC" w:rsidRDefault="00CE6CD5" w:rsidP="00CE6CD5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：集体预收</w:t>
            </w:r>
            <w:r>
              <w:rPr>
                <w:rFonts w:hint="eastAsia"/>
                <w:sz w:val="18"/>
                <w:szCs w:val="18"/>
              </w:rPr>
              <w:t xml:space="preserve"> 22</w:t>
            </w:r>
            <w:r>
              <w:rPr>
                <w:rFonts w:hint="eastAsia"/>
                <w:sz w:val="18"/>
                <w:szCs w:val="18"/>
              </w:rPr>
              <w:t>：集体支出</w:t>
            </w:r>
          </w:p>
        </w:tc>
      </w:tr>
      <w:tr w:rsidR="00FE6712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E6712" w:rsidRDefault="00163A8F" w:rsidP="0008701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charge</w:t>
            </w:r>
            <w:r w:rsidR="00FE6712">
              <w:rPr>
                <w:rFonts w:hint="eastAsia"/>
                <w:sz w:val="18"/>
                <w:szCs w:val="18"/>
              </w:rPr>
              <w:t>_date</w:t>
            </w:r>
          </w:p>
        </w:tc>
        <w:tc>
          <w:tcPr>
            <w:tcW w:w="992" w:type="dxa"/>
            <w:vAlign w:val="center"/>
          </w:tcPr>
          <w:p w:rsidR="00FE6712" w:rsidRDefault="00176552" w:rsidP="00F808A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FE6712" w:rsidRDefault="00FE6712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FE6712" w:rsidRDefault="00FE6712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支出时间</w:t>
            </w:r>
          </w:p>
        </w:tc>
      </w:tr>
      <w:tr w:rsidR="00FE6712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E6712" w:rsidRDefault="003377F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FE6712">
              <w:rPr>
                <w:rFonts w:hint="eastAsia"/>
                <w:sz w:val="18"/>
                <w:szCs w:val="18"/>
              </w:rPr>
              <w:t>mount</w:t>
            </w:r>
          </w:p>
        </w:tc>
        <w:tc>
          <w:tcPr>
            <w:tcW w:w="992" w:type="dxa"/>
            <w:vAlign w:val="center"/>
          </w:tcPr>
          <w:p w:rsidR="00FE6712" w:rsidRDefault="00176552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FE6712" w:rsidRDefault="00FE6712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FE6712" w:rsidRDefault="00FE6712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预算金额</w:t>
            </w:r>
          </w:p>
        </w:tc>
      </w:tr>
      <w:tr w:rsidR="00FE6712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E6712" w:rsidRDefault="003377F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FE6712"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992" w:type="dxa"/>
            <w:vAlign w:val="center"/>
          </w:tcPr>
          <w:p w:rsidR="00FE6712" w:rsidRDefault="00176552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FE6712" w:rsidRDefault="00FE6712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FE6712" w:rsidRDefault="00FE6712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74906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E74906" w:rsidRPr="00441B4F" w:rsidRDefault="00E74906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74906" w:rsidRDefault="000138E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</w:t>
            </w:r>
          </w:p>
        </w:tc>
        <w:tc>
          <w:tcPr>
            <w:tcW w:w="992" w:type="dxa"/>
            <w:vAlign w:val="center"/>
          </w:tcPr>
          <w:p w:rsidR="00E74906" w:rsidRDefault="00176552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E74906" w:rsidRDefault="00E74906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3452" w:type="dxa"/>
            <w:vAlign w:val="center"/>
          </w:tcPr>
          <w:p w:rsidR="00E74906" w:rsidRDefault="00E74906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2C24B1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2C24B1" w:rsidRPr="00441B4F" w:rsidRDefault="002C24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C24B1" w:rsidRDefault="002C24B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emebers</w:t>
            </w:r>
          </w:p>
        </w:tc>
        <w:tc>
          <w:tcPr>
            <w:tcW w:w="992" w:type="dxa"/>
            <w:vAlign w:val="center"/>
          </w:tcPr>
          <w:p w:rsidR="002C24B1" w:rsidRDefault="002C24B1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2C24B1" w:rsidRDefault="002C24B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C24B1" w:rsidRDefault="002C24B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</w:t>
            </w:r>
            <w:r w:rsidR="006143D2">
              <w:rPr>
                <w:rFonts w:hint="eastAsia"/>
                <w:sz w:val="18"/>
                <w:szCs w:val="18"/>
              </w:rPr>
              <w:t>发生集体费用时有用，格式</w:t>
            </w:r>
            <w:r w:rsidR="006143D2">
              <w:rPr>
                <w:rFonts w:hint="eastAsia"/>
                <w:sz w:val="18"/>
                <w:szCs w:val="18"/>
              </w:rPr>
              <w:t>memberId|amount</w:t>
            </w:r>
          </w:p>
        </w:tc>
      </w:tr>
      <w:tr w:rsidR="002C24B1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2C24B1" w:rsidRPr="00441B4F" w:rsidRDefault="002C24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C24B1" w:rsidRDefault="002C24B1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2C24B1" w:rsidRDefault="002C24B1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C24B1" w:rsidRDefault="002C24B1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C24B1" w:rsidRDefault="002C24B1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C24B1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2C24B1" w:rsidRPr="00441B4F" w:rsidRDefault="002C24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C24B1" w:rsidRDefault="002C24B1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2C24B1" w:rsidRDefault="002C24B1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2C24B1" w:rsidRDefault="002C24B1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C24B1" w:rsidRDefault="002C24B1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FE6712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E6712" w:rsidRDefault="00FE6712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FE6712" w:rsidRDefault="00FE6712" w:rsidP="004B400A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FE6712" w:rsidRDefault="00FE6712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FE6712" w:rsidRPr="005D5DD2" w:rsidRDefault="00FE6712" w:rsidP="004B400A">
            <w:pPr>
              <w:spacing w:line="240" w:lineRule="auto"/>
            </w:pPr>
          </w:p>
        </w:tc>
      </w:tr>
      <w:tr w:rsidR="00FE6712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B13449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13449" w:rsidRPr="00441B4F" w:rsidRDefault="00B1344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13449" w:rsidRPr="0060020A" w:rsidRDefault="00B13449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B13449" w:rsidRPr="0060020A" w:rsidRDefault="00B13449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B13449" w:rsidRPr="0060020A" w:rsidRDefault="00B1344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B13449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13449" w:rsidRPr="00441B4F" w:rsidRDefault="00B1344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13449" w:rsidRPr="0060020A" w:rsidRDefault="00B13449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B13449" w:rsidRPr="0060020A" w:rsidRDefault="00B13449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B13449" w:rsidRPr="0060020A" w:rsidRDefault="00B13449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FE6712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E6712" w:rsidRDefault="00FE6712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FE6712" w:rsidRPr="0060020A" w:rsidRDefault="00FE6712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FE6712" w:rsidRPr="0060020A" w:rsidRDefault="00FE6712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FE6712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E6712" w:rsidRDefault="00FE6712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FE6712" w:rsidRPr="0060020A" w:rsidRDefault="00FE6712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FE6712" w:rsidRPr="0060020A" w:rsidRDefault="00FE6712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FE6712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E6712" w:rsidRPr="00C3346D" w:rsidRDefault="00FE6712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FE6712" w:rsidRPr="0060020A" w:rsidRDefault="00FE6712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FE6712" w:rsidRPr="000E3D30" w:rsidRDefault="00FE6712" w:rsidP="004B400A">
            <w:pPr>
              <w:spacing w:line="240" w:lineRule="auto"/>
              <w:rPr>
                <w:sz w:val="18"/>
              </w:rPr>
            </w:pPr>
          </w:p>
        </w:tc>
      </w:tr>
      <w:tr w:rsidR="00FE6712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业务描述</w:t>
            </w:r>
          </w:p>
        </w:tc>
        <w:tc>
          <w:tcPr>
            <w:tcW w:w="7280" w:type="dxa"/>
            <w:gridSpan w:val="4"/>
          </w:tcPr>
          <w:p w:rsidR="00FE6712" w:rsidRPr="00025FA2" w:rsidRDefault="00FE6712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FE6712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E6712" w:rsidRPr="00441B4F" w:rsidRDefault="00FE6712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FE6712" w:rsidRDefault="00FE6712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700647" w:rsidRDefault="00B929FB" w:rsidP="00700647">
      <w:pPr>
        <w:pStyle w:val="2"/>
      </w:pPr>
      <w:bookmarkStart w:id="44" w:name="_Toc415844622"/>
      <w:r>
        <w:rPr>
          <w:rFonts w:hint="eastAsia"/>
        </w:rPr>
        <w:t>费用</w:t>
      </w:r>
      <w:r w:rsidR="00CF5D9D">
        <w:rPr>
          <w:rFonts w:hint="eastAsia"/>
        </w:rPr>
        <w:t>账目</w:t>
      </w:r>
      <w:r w:rsidR="002020E5">
        <w:rPr>
          <w:rFonts w:hint="eastAsia"/>
        </w:rPr>
        <w:t>删除</w:t>
      </w:r>
      <w:bookmarkEnd w:id="4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700647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700647" w:rsidRPr="00025FA2" w:rsidRDefault="0070064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保存行程费用支出信息</w:t>
            </w:r>
          </w:p>
        </w:tc>
      </w:tr>
      <w:tr w:rsidR="00700647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700647" w:rsidRPr="0060020A" w:rsidRDefault="0070064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700647" w:rsidRPr="00025FA2" w:rsidTr="004B400A">
        <w:tc>
          <w:tcPr>
            <w:tcW w:w="124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700647" w:rsidRPr="00025FA2" w:rsidRDefault="00971166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/Persist/route/charge</w:t>
            </w:r>
            <w:r w:rsidR="00700647">
              <w:rPr>
                <w:rFonts w:hint="eastAsia"/>
                <w:sz w:val="18"/>
              </w:rPr>
              <w:t>/</w:t>
            </w:r>
            <w:r w:rsidR="003B67D3">
              <w:rPr>
                <w:rFonts w:hint="eastAsia"/>
                <w:sz w:val="18"/>
              </w:rPr>
              <w:t>account/</w:t>
            </w:r>
            <w:r w:rsidR="00CB11A2">
              <w:rPr>
                <w:rFonts w:hint="eastAsia"/>
                <w:sz w:val="18"/>
              </w:rPr>
              <w:t>Delete</w:t>
            </w:r>
          </w:p>
        </w:tc>
      </w:tr>
      <w:tr w:rsidR="00700647" w:rsidRPr="00025FA2" w:rsidTr="004B400A">
        <w:tc>
          <w:tcPr>
            <w:tcW w:w="124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700647" w:rsidRPr="00025FA2" w:rsidRDefault="00700647" w:rsidP="004B400A">
            <w:pPr>
              <w:spacing w:line="240" w:lineRule="auto"/>
              <w:rPr>
                <w:sz w:val="18"/>
              </w:rPr>
            </w:pPr>
          </w:p>
        </w:tc>
      </w:tr>
      <w:tr w:rsidR="00700647" w:rsidRPr="00025FA2" w:rsidTr="004B400A">
        <w:tc>
          <w:tcPr>
            <w:tcW w:w="124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700647" w:rsidRPr="00025FA2" w:rsidRDefault="0070064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700647" w:rsidRPr="00025FA2" w:rsidTr="004B400A">
        <w:tc>
          <w:tcPr>
            <w:tcW w:w="124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700647" w:rsidRPr="00025FA2" w:rsidRDefault="00700647" w:rsidP="004B400A">
            <w:pPr>
              <w:spacing w:line="240" w:lineRule="auto"/>
              <w:rPr>
                <w:sz w:val="18"/>
              </w:rPr>
            </w:pPr>
          </w:p>
        </w:tc>
      </w:tr>
      <w:tr w:rsidR="00700647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700647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00647" w:rsidRDefault="00700647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expense_id</w:t>
            </w:r>
          </w:p>
        </w:tc>
        <w:tc>
          <w:tcPr>
            <w:tcW w:w="992" w:type="dxa"/>
            <w:vAlign w:val="center"/>
          </w:tcPr>
          <w:p w:rsidR="00700647" w:rsidRDefault="00700647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851" w:type="dxa"/>
            <w:vAlign w:val="center"/>
          </w:tcPr>
          <w:p w:rsidR="00700647" w:rsidRDefault="00700647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700647" w:rsidRDefault="00F55446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支出</w:t>
            </w:r>
            <w:r w:rsidR="00700647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00647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84903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4903" w:rsidRPr="00441B4F" w:rsidRDefault="0018490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4903" w:rsidRPr="0060020A" w:rsidRDefault="00184903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184903" w:rsidRPr="0060020A" w:rsidRDefault="00184903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184903" w:rsidRPr="0060020A" w:rsidRDefault="00184903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184903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84903" w:rsidRPr="00441B4F" w:rsidRDefault="0018490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84903" w:rsidRPr="0060020A" w:rsidRDefault="00184903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184903" w:rsidRPr="0060020A" w:rsidRDefault="00184903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184903" w:rsidRPr="0060020A" w:rsidRDefault="00184903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700647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00647" w:rsidRDefault="00700647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700647" w:rsidRPr="0060020A" w:rsidRDefault="00700647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700647" w:rsidRPr="0060020A" w:rsidRDefault="00700647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700647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00647" w:rsidRDefault="00700647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700647" w:rsidRPr="0060020A" w:rsidRDefault="00700647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700647" w:rsidRPr="0060020A" w:rsidRDefault="00700647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700647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00647" w:rsidRPr="00C3346D" w:rsidRDefault="00700647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700647" w:rsidRPr="0060020A" w:rsidRDefault="00700647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700647" w:rsidRPr="000E3D30" w:rsidRDefault="00700647" w:rsidP="004B400A">
            <w:pPr>
              <w:spacing w:line="240" w:lineRule="auto"/>
              <w:rPr>
                <w:sz w:val="18"/>
              </w:rPr>
            </w:pPr>
          </w:p>
        </w:tc>
      </w:tr>
      <w:tr w:rsidR="00700647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700647" w:rsidRPr="00025FA2" w:rsidRDefault="00700647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700647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00647" w:rsidRPr="00441B4F" w:rsidRDefault="0070064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700647" w:rsidRDefault="00700647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FA49A1" w:rsidRDefault="00FA49A1" w:rsidP="00FA49A1">
      <w:pPr>
        <w:pStyle w:val="2"/>
      </w:pPr>
      <w:bookmarkStart w:id="45" w:name="_Toc415844623"/>
      <w:r>
        <w:rPr>
          <w:rFonts w:hint="eastAsia"/>
        </w:rPr>
        <w:t>个人费用</w:t>
      </w:r>
      <w:r w:rsidR="00DE664F">
        <w:rPr>
          <w:rFonts w:hint="eastAsia"/>
        </w:rPr>
        <w:t>汇总</w:t>
      </w:r>
      <w:bookmarkEnd w:id="4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FA49A1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FA49A1" w:rsidRPr="00025FA2" w:rsidRDefault="00E02534" w:rsidP="000B3FA6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汇总</w:t>
            </w:r>
            <w:r w:rsidR="00FA49A1">
              <w:rPr>
                <w:rFonts w:hint="eastAsia"/>
                <w:sz w:val="18"/>
              </w:rPr>
              <w:t>行程个人</w:t>
            </w:r>
            <w:r w:rsidR="000B3FA6">
              <w:rPr>
                <w:rFonts w:hint="eastAsia"/>
                <w:sz w:val="18"/>
              </w:rPr>
              <w:t>费用</w:t>
            </w:r>
            <w:r w:rsidR="00FA49A1">
              <w:rPr>
                <w:rFonts w:hint="eastAsia"/>
                <w:sz w:val="18"/>
              </w:rPr>
              <w:t>信息</w:t>
            </w:r>
          </w:p>
        </w:tc>
      </w:tr>
      <w:tr w:rsidR="00FA49A1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FA49A1" w:rsidRPr="0060020A" w:rsidRDefault="00FA49A1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FA49A1" w:rsidRPr="00025FA2" w:rsidTr="004B400A">
        <w:tc>
          <w:tcPr>
            <w:tcW w:w="124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FA49A1" w:rsidRPr="00025FA2" w:rsidRDefault="006208FF" w:rsidP="00010860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</w:t>
            </w:r>
            <w:r w:rsidR="00FA49A1">
              <w:rPr>
                <w:rFonts w:hint="eastAsia"/>
                <w:sz w:val="18"/>
              </w:rPr>
              <w:t>/route/charge/</w:t>
            </w:r>
            <w:r w:rsidR="00010860">
              <w:rPr>
                <w:rFonts w:hint="eastAsia"/>
                <w:sz w:val="18"/>
              </w:rPr>
              <w:t>p</w:t>
            </w:r>
            <w:r w:rsidR="00FA49A1">
              <w:rPr>
                <w:rFonts w:hint="eastAsia"/>
                <w:sz w:val="18"/>
              </w:rPr>
              <w:t>eronal</w:t>
            </w:r>
            <w:r w:rsidR="004072AE">
              <w:rPr>
                <w:rFonts w:hint="eastAsia"/>
                <w:sz w:val="18"/>
              </w:rPr>
              <w:t>/s</w:t>
            </w:r>
            <w:r w:rsidR="00A56AD7">
              <w:rPr>
                <w:rFonts w:hint="eastAsia"/>
                <w:sz w:val="18"/>
              </w:rPr>
              <w:t>ummary</w:t>
            </w:r>
            <w:r w:rsidR="00FA49A1">
              <w:rPr>
                <w:rFonts w:hint="eastAsia"/>
                <w:sz w:val="18"/>
              </w:rPr>
              <w:t>/</w:t>
            </w:r>
            <w:r w:rsidR="00A56AD7">
              <w:rPr>
                <w:rFonts w:hint="eastAsia"/>
                <w:sz w:val="18"/>
              </w:rPr>
              <w:t>List</w:t>
            </w:r>
          </w:p>
        </w:tc>
      </w:tr>
      <w:tr w:rsidR="00FA49A1" w:rsidRPr="00025FA2" w:rsidTr="004B400A">
        <w:tc>
          <w:tcPr>
            <w:tcW w:w="124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FA49A1" w:rsidRPr="00025FA2" w:rsidRDefault="00FA49A1" w:rsidP="004B400A">
            <w:pPr>
              <w:spacing w:line="240" w:lineRule="auto"/>
              <w:rPr>
                <w:sz w:val="18"/>
              </w:rPr>
            </w:pPr>
          </w:p>
        </w:tc>
      </w:tr>
      <w:tr w:rsidR="00FA49A1" w:rsidRPr="00025FA2" w:rsidTr="004B400A">
        <w:tc>
          <w:tcPr>
            <w:tcW w:w="124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FA49A1" w:rsidRPr="00025FA2" w:rsidRDefault="00FA49A1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FA49A1" w:rsidRPr="00025FA2" w:rsidTr="004B400A">
        <w:tc>
          <w:tcPr>
            <w:tcW w:w="124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FA49A1" w:rsidRPr="00025FA2" w:rsidRDefault="00FA49A1" w:rsidP="004B400A">
            <w:pPr>
              <w:spacing w:line="240" w:lineRule="auto"/>
              <w:rPr>
                <w:sz w:val="18"/>
              </w:rPr>
            </w:pPr>
          </w:p>
        </w:tc>
      </w:tr>
      <w:tr w:rsidR="00FA49A1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7BE5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E87BE5" w:rsidRPr="00441B4F" w:rsidRDefault="00E87BE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7BE5" w:rsidRDefault="009D4813" w:rsidP="001A2A3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E87BE5">
              <w:rPr>
                <w:rFonts w:hint="eastAsia"/>
                <w:sz w:val="18"/>
                <w:szCs w:val="18"/>
              </w:rPr>
              <w:t>oute</w:t>
            </w:r>
            <w:r w:rsidR="00A36DC9">
              <w:rPr>
                <w:rFonts w:hint="eastAsia"/>
                <w:sz w:val="18"/>
                <w:szCs w:val="18"/>
              </w:rPr>
              <w:t>_</w:t>
            </w:r>
            <w:r w:rsidR="00E87BE5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E87BE5" w:rsidRDefault="00E87BE5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E87BE5" w:rsidRDefault="00E87BE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E87BE5" w:rsidRDefault="00E87BE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A49A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49A1" w:rsidRDefault="00FA49A1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FA49A1" w:rsidRDefault="00FA49A1" w:rsidP="004B400A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FA49A1" w:rsidRDefault="00FA49A1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FA49A1" w:rsidRPr="005D5DD2" w:rsidRDefault="00FA49A1" w:rsidP="004B400A">
            <w:pPr>
              <w:spacing w:line="240" w:lineRule="auto"/>
            </w:pPr>
          </w:p>
        </w:tc>
      </w:tr>
      <w:tr w:rsidR="00FA49A1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B85E07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85E07" w:rsidRPr="00441B4F" w:rsidRDefault="00B85E0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85E07" w:rsidRPr="0060020A" w:rsidRDefault="00B85E0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B85E07" w:rsidRPr="0060020A" w:rsidRDefault="00B85E0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B85E07" w:rsidRPr="0060020A" w:rsidRDefault="00B85E07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B85E07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85E07" w:rsidRPr="00441B4F" w:rsidRDefault="00B85E0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85E07" w:rsidRPr="0060020A" w:rsidRDefault="00B85E0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B85E07" w:rsidRPr="0060020A" w:rsidRDefault="00B85E0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B85E07" w:rsidRPr="0060020A" w:rsidRDefault="00B85E07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FA49A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49A1" w:rsidRPr="00C3346D" w:rsidRDefault="00FA49A1" w:rsidP="004B400A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FA49A1" w:rsidRPr="0060020A" w:rsidRDefault="00B72C9A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3452" w:type="dxa"/>
          </w:tcPr>
          <w:p w:rsidR="00FA49A1" w:rsidRPr="00D42DC7" w:rsidRDefault="00B72C9A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汇总清单</w:t>
            </w:r>
          </w:p>
        </w:tc>
      </w:tr>
      <w:tr w:rsidR="00FA49A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49A1" w:rsidRDefault="008F1CC9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CD6856"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1843" w:type="dxa"/>
            <w:gridSpan w:val="2"/>
            <w:vAlign w:val="center"/>
          </w:tcPr>
          <w:p w:rsidR="00FA49A1" w:rsidRPr="0060020A" w:rsidRDefault="00556C4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A49A1" w:rsidRPr="0060020A" w:rsidRDefault="0062119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A49A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49A1" w:rsidRDefault="00CD6856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tem</w:t>
            </w:r>
          </w:p>
        </w:tc>
        <w:tc>
          <w:tcPr>
            <w:tcW w:w="1843" w:type="dxa"/>
            <w:gridSpan w:val="2"/>
            <w:vAlign w:val="center"/>
          </w:tcPr>
          <w:p w:rsidR="00FA49A1" w:rsidRPr="0060020A" w:rsidRDefault="00556C4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FA49A1" w:rsidRPr="0060020A" w:rsidRDefault="0062119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汇总项目</w:t>
            </w:r>
            <w:r w:rsidR="00CD6578">
              <w:rPr>
                <w:rFonts w:hint="eastAsia"/>
                <w:sz w:val="18"/>
                <w:szCs w:val="18"/>
              </w:rPr>
              <w:t>。见</w:t>
            </w:r>
            <w:r w:rsidR="006B4DBB">
              <w:rPr>
                <w:rFonts w:hint="eastAsia"/>
                <w:sz w:val="18"/>
                <w:szCs w:val="18"/>
              </w:rPr>
              <w:t>附录</w:t>
            </w:r>
            <w:r w:rsidR="00CD6578">
              <w:rPr>
                <w:rFonts w:hint="eastAsia"/>
                <w:sz w:val="18"/>
                <w:szCs w:val="18"/>
              </w:rPr>
              <w:t>费用项目定义</w:t>
            </w:r>
          </w:p>
        </w:tc>
      </w:tr>
      <w:tr w:rsidR="00CD6856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D6856" w:rsidRPr="00441B4F" w:rsidRDefault="00CD6856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D6856" w:rsidRDefault="00B82D99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 w:rsidR="003E6159">
              <w:rPr>
                <w:rFonts w:hint="eastAsia"/>
                <w:sz w:val="18"/>
                <w:szCs w:val="18"/>
              </w:rPr>
              <w:t>udget</w:t>
            </w:r>
          </w:p>
        </w:tc>
        <w:tc>
          <w:tcPr>
            <w:tcW w:w="1843" w:type="dxa"/>
            <w:gridSpan w:val="2"/>
            <w:vAlign w:val="center"/>
          </w:tcPr>
          <w:p w:rsidR="00CD6856" w:rsidRPr="0060020A" w:rsidRDefault="00556C4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CD6856" w:rsidRPr="0060020A" w:rsidRDefault="0062119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预算</w:t>
            </w:r>
            <w:r w:rsidR="00337073">
              <w:rPr>
                <w:sz w:val="18"/>
                <w:szCs w:val="18"/>
              </w:rPr>
              <w:t>汇总</w:t>
            </w:r>
          </w:p>
        </w:tc>
      </w:tr>
      <w:tr w:rsidR="00CD6856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D6856" w:rsidRPr="00441B4F" w:rsidRDefault="00CD6856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D6856" w:rsidRDefault="002A2469" w:rsidP="00B82D99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B82D99">
              <w:rPr>
                <w:rFonts w:hint="eastAsia"/>
                <w:sz w:val="18"/>
                <w:szCs w:val="18"/>
              </w:rPr>
              <w:t>ccount</w:t>
            </w:r>
          </w:p>
        </w:tc>
        <w:tc>
          <w:tcPr>
            <w:tcW w:w="1843" w:type="dxa"/>
            <w:gridSpan w:val="2"/>
            <w:vAlign w:val="center"/>
          </w:tcPr>
          <w:p w:rsidR="00CD6856" w:rsidRPr="0060020A" w:rsidRDefault="00556C4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3452" w:type="dxa"/>
            <w:vAlign w:val="center"/>
          </w:tcPr>
          <w:p w:rsidR="00CD6856" w:rsidRPr="0060020A" w:rsidRDefault="0062119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支出</w:t>
            </w:r>
            <w:r w:rsidR="00337073">
              <w:rPr>
                <w:sz w:val="18"/>
                <w:szCs w:val="18"/>
              </w:rPr>
              <w:t>汇总</w:t>
            </w:r>
          </w:p>
        </w:tc>
      </w:tr>
      <w:tr w:rsidR="00FA49A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49A1" w:rsidRPr="00C3346D" w:rsidRDefault="00FA49A1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FA49A1" w:rsidRPr="0060020A" w:rsidRDefault="00FA49A1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FA49A1" w:rsidRPr="000E3D30" w:rsidRDefault="00FA49A1" w:rsidP="004B400A">
            <w:pPr>
              <w:spacing w:line="240" w:lineRule="auto"/>
              <w:rPr>
                <w:sz w:val="18"/>
              </w:rPr>
            </w:pPr>
          </w:p>
        </w:tc>
      </w:tr>
      <w:tr w:rsidR="00FA49A1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FA49A1" w:rsidRPr="00025FA2" w:rsidRDefault="00FA49A1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FA49A1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49A1" w:rsidRPr="00441B4F" w:rsidRDefault="00FA49A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FA49A1" w:rsidRDefault="00FA49A1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95238F" w:rsidRDefault="0095238F" w:rsidP="0095238F">
      <w:pPr>
        <w:pStyle w:val="2"/>
      </w:pPr>
      <w:bookmarkStart w:id="46" w:name="_Toc415844624"/>
      <w:r>
        <w:rPr>
          <w:rFonts w:hint="eastAsia"/>
        </w:rPr>
        <w:t>个人费用</w:t>
      </w:r>
      <w:r w:rsidR="005B031F">
        <w:rPr>
          <w:rFonts w:hint="eastAsia"/>
        </w:rPr>
        <w:t>明细</w:t>
      </w:r>
      <w:bookmarkEnd w:id="4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95238F" w:rsidRPr="00025FA2" w:rsidTr="005B69F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95238F" w:rsidRPr="00025FA2" w:rsidRDefault="003169FD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以费用条目为纬度统计用户的支出明细</w:t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95238F" w:rsidRPr="0060020A" w:rsidRDefault="0095238F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95238F" w:rsidRPr="00025FA2" w:rsidTr="005B69F7">
        <w:tc>
          <w:tcPr>
            <w:tcW w:w="124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95238F" w:rsidRPr="00025FA2" w:rsidRDefault="0095238F" w:rsidP="00C5743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/Query/route/charge/peronal/</w:t>
            </w:r>
            <w:r w:rsidR="00C5743C">
              <w:rPr>
                <w:rFonts w:hint="eastAsia"/>
                <w:sz w:val="18"/>
              </w:rPr>
              <w:t>detail</w:t>
            </w:r>
            <w:r>
              <w:rPr>
                <w:rFonts w:hint="eastAsia"/>
                <w:sz w:val="18"/>
              </w:rPr>
              <w:t>/List</w:t>
            </w:r>
          </w:p>
        </w:tc>
      </w:tr>
      <w:tr w:rsidR="0095238F" w:rsidRPr="00025FA2" w:rsidTr="005B69F7">
        <w:tc>
          <w:tcPr>
            <w:tcW w:w="124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95238F" w:rsidRPr="00025FA2" w:rsidRDefault="0095238F" w:rsidP="005B69F7">
            <w:pPr>
              <w:spacing w:line="240" w:lineRule="auto"/>
              <w:rPr>
                <w:sz w:val="18"/>
              </w:rPr>
            </w:pPr>
          </w:p>
        </w:tc>
      </w:tr>
      <w:tr w:rsidR="0095238F" w:rsidRPr="00025FA2" w:rsidTr="005B69F7">
        <w:tc>
          <w:tcPr>
            <w:tcW w:w="124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95238F" w:rsidRPr="00025FA2" w:rsidRDefault="0095238F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95238F" w:rsidRPr="00025FA2" w:rsidTr="005B69F7">
        <w:tc>
          <w:tcPr>
            <w:tcW w:w="124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95238F" w:rsidRPr="00025FA2" w:rsidRDefault="0095238F" w:rsidP="005B69F7">
            <w:pPr>
              <w:spacing w:line="240" w:lineRule="auto"/>
              <w:rPr>
                <w:sz w:val="18"/>
              </w:rPr>
            </w:pPr>
          </w:p>
        </w:tc>
      </w:tr>
      <w:tr w:rsidR="0095238F" w:rsidRPr="00025FA2" w:rsidTr="005B69F7">
        <w:tc>
          <w:tcPr>
            <w:tcW w:w="1242" w:type="dxa"/>
            <w:vMerge w:val="restart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95238F" w:rsidRPr="00025FA2" w:rsidTr="005B69F7">
        <w:tc>
          <w:tcPr>
            <w:tcW w:w="1242" w:type="dxa"/>
            <w:vMerge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5238F" w:rsidRDefault="0095238F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95238F" w:rsidRDefault="00B125B2" w:rsidP="005B69F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95238F" w:rsidRDefault="0095238F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95238F" w:rsidRDefault="0095238F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5238F" w:rsidRDefault="00B125B2" w:rsidP="005B69F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tem</w:t>
            </w:r>
          </w:p>
        </w:tc>
        <w:tc>
          <w:tcPr>
            <w:tcW w:w="992" w:type="dxa"/>
          </w:tcPr>
          <w:p w:rsidR="0095238F" w:rsidRDefault="00B125B2" w:rsidP="005B69F7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</w:p>
        </w:tc>
        <w:tc>
          <w:tcPr>
            <w:tcW w:w="851" w:type="dxa"/>
          </w:tcPr>
          <w:p w:rsidR="0095238F" w:rsidRPr="00924612" w:rsidRDefault="00B125B2" w:rsidP="005B69F7">
            <w:pPr>
              <w:spacing w:line="240" w:lineRule="auto"/>
              <w:rPr>
                <w:sz w:val="18"/>
                <w:szCs w:val="18"/>
              </w:rPr>
            </w:pPr>
            <w:r w:rsidRPr="00924612">
              <w:rPr>
                <w:sz w:val="18"/>
                <w:szCs w:val="18"/>
              </w:rPr>
              <w:t>S</w:t>
            </w:r>
            <w:r w:rsidRPr="00924612"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</w:tcPr>
          <w:p w:rsidR="0095238F" w:rsidRPr="00924612" w:rsidRDefault="00B125B2" w:rsidP="005B69F7">
            <w:pPr>
              <w:spacing w:line="240" w:lineRule="auto"/>
              <w:rPr>
                <w:sz w:val="18"/>
                <w:szCs w:val="18"/>
              </w:rPr>
            </w:pPr>
            <w:r w:rsidRPr="00924612">
              <w:rPr>
                <w:sz w:val="18"/>
                <w:szCs w:val="18"/>
              </w:rPr>
              <w:t>费用条目</w:t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230F04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30F04" w:rsidRPr="00441B4F" w:rsidRDefault="00230F04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30F04" w:rsidRPr="0060020A" w:rsidRDefault="00230F04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230F04" w:rsidRPr="0060020A" w:rsidRDefault="00230F04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230F04" w:rsidRPr="0060020A" w:rsidRDefault="00230F04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230F04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30F04" w:rsidRPr="00441B4F" w:rsidRDefault="00230F04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30F04" w:rsidRPr="0060020A" w:rsidRDefault="00230F04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230F04" w:rsidRPr="0060020A" w:rsidRDefault="00230F04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30F04" w:rsidRPr="0060020A" w:rsidRDefault="00230F04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5238F" w:rsidRPr="00C3346D" w:rsidRDefault="0095238F" w:rsidP="005B69F7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95238F" w:rsidRPr="0060020A" w:rsidRDefault="0095238F" w:rsidP="005B69F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3452" w:type="dxa"/>
          </w:tcPr>
          <w:p w:rsidR="0095238F" w:rsidRPr="00D42DC7" w:rsidRDefault="0095238F" w:rsidP="005B69F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汇总清单</w:t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5238F" w:rsidRDefault="000F29E3" w:rsidP="005B69F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charge</w:t>
            </w:r>
            <w:r w:rsidR="009A008B">
              <w:rPr>
                <w:rFonts w:hint="eastAsia"/>
                <w:sz w:val="18"/>
                <w:szCs w:val="18"/>
              </w:rPr>
              <w:t>_date</w:t>
            </w:r>
          </w:p>
        </w:tc>
        <w:tc>
          <w:tcPr>
            <w:tcW w:w="1843" w:type="dxa"/>
            <w:gridSpan w:val="2"/>
            <w:vAlign w:val="center"/>
          </w:tcPr>
          <w:p w:rsidR="0095238F" w:rsidRPr="0060020A" w:rsidRDefault="009A008B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95238F" w:rsidRPr="0060020A" w:rsidRDefault="009A008B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费用时间</w:t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5238F" w:rsidRDefault="00F528D1" w:rsidP="005B69F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ategory</w:t>
            </w:r>
          </w:p>
        </w:tc>
        <w:tc>
          <w:tcPr>
            <w:tcW w:w="1843" w:type="dxa"/>
            <w:gridSpan w:val="2"/>
            <w:vAlign w:val="center"/>
          </w:tcPr>
          <w:p w:rsidR="0095238F" w:rsidRPr="0060020A" w:rsidRDefault="0095238F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340E78" w:rsidRDefault="00340E78" w:rsidP="00340E7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340E78" w:rsidRDefault="00340E78" w:rsidP="00340E7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11:</w:t>
            </w:r>
            <w:r>
              <w:rPr>
                <w:rFonts w:hint="eastAsia"/>
                <w:sz w:val="18"/>
                <w:szCs w:val="18"/>
              </w:rPr>
              <w:t>个人支出，</w:t>
            </w:r>
            <w:r>
              <w:rPr>
                <w:rFonts w:hint="eastAsia"/>
                <w:sz w:val="18"/>
                <w:szCs w:val="18"/>
              </w:rPr>
              <w:t>12:</w:t>
            </w:r>
            <w:r>
              <w:rPr>
                <w:rFonts w:hint="eastAsia"/>
                <w:sz w:val="18"/>
                <w:szCs w:val="18"/>
              </w:rPr>
              <w:t>个人分摊支出。</w:t>
            </w:r>
          </w:p>
          <w:p w:rsidR="0095238F" w:rsidRPr="0060020A" w:rsidRDefault="00340E78" w:rsidP="00340E7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：集体预收</w:t>
            </w:r>
            <w:r>
              <w:rPr>
                <w:rFonts w:hint="eastAsia"/>
                <w:sz w:val="18"/>
                <w:szCs w:val="18"/>
              </w:rPr>
              <w:t xml:space="preserve"> 22</w:t>
            </w:r>
            <w:r>
              <w:rPr>
                <w:rFonts w:hint="eastAsia"/>
                <w:sz w:val="18"/>
                <w:szCs w:val="18"/>
              </w:rPr>
              <w:t>：集体支出</w:t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5238F" w:rsidRDefault="007026FB" w:rsidP="005B69F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mount</w:t>
            </w:r>
          </w:p>
        </w:tc>
        <w:tc>
          <w:tcPr>
            <w:tcW w:w="1843" w:type="dxa"/>
            <w:gridSpan w:val="2"/>
            <w:vAlign w:val="center"/>
          </w:tcPr>
          <w:p w:rsidR="0095238F" w:rsidRPr="0060020A" w:rsidRDefault="0095238F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double</w:t>
            </w:r>
          </w:p>
        </w:tc>
        <w:tc>
          <w:tcPr>
            <w:tcW w:w="3452" w:type="dxa"/>
            <w:vAlign w:val="center"/>
          </w:tcPr>
          <w:p w:rsidR="0095238F" w:rsidRPr="0060020A" w:rsidRDefault="007026FB" w:rsidP="005B69F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支出</w:t>
            </w:r>
            <w:r>
              <w:rPr>
                <w:sz w:val="18"/>
                <w:szCs w:val="18"/>
              </w:rPr>
              <w:t>金额</w:t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5238F" w:rsidRPr="00C3346D" w:rsidRDefault="007026FB" w:rsidP="007026FB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emo</w:t>
            </w:r>
          </w:p>
        </w:tc>
        <w:tc>
          <w:tcPr>
            <w:tcW w:w="1843" w:type="dxa"/>
            <w:gridSpan w:val="2"/>
          </w:tcPr>
          <w:p w:rsidR="0095238F" w:rsidRPr="0060020A" w:rsidRDefault="007026FB" w:rsidP="005B69F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trng</w:t>
            </w:r>
          </w:p>
        </w:tc>
        <w:tc>
          <w:tcPr>
            <w:tcW w:w="3452" w:type="dxa"/>
          </w:tcPr>
          <w:p w:rsidR="0095238F" w:rsidRPr="000E3D30" w:rsidRDefault="007026FB" w:rsidP="005B69F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支出备注</w:t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95238F" w:rsidRPr="00025FA2" w:rsidRDefault="0095238F" w:rsidP="005B69F7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95238F" w:rsidRPr="00025FA2" w:rsidTr="005B69F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95238F" w:rsidRPr="00441B4F" w:rsidRDefault="0095238F" w:rsidP="005B69F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95238F" w:rsidRDefault="0095238F" w:rsidP="005B69F7">
            <w:pPr>
              <w:spacing w:line="240" w:lineRule="auto"/>
              <w:rPr>
                <w:sz w:val="18"/>
              </w:rPr>
            </w:pPr>
          </w:p>
        </w:tc>
      </w:tr>
    </w:tbl>
    <w:p w:rsidR="00BC6BF3" w:rsidRDefault="00C8024B" w:rsidP="00BC6BF3">
      <w:pPr>
        <w:pStyle w:val="2"/>
      </w:pPr>
      <w:bookmarkStart w:id="47" w:name="_Toc415844625"/>
      <w:r>
        <w:rPr>
          <w:rFonts w:hint="eastAsia"/>
        </w:rPr>
        <w:t>集体费用</w:t>
      </w:r>
      <w:r w:rsidR="00BC6BF3">
        <w:rPr>
          <w:rFonts w:hint="eastAsia"/>
        </w:rPr>
        <w:t>汇总</w:t>
      </w:r>
      <w:bookmarkEnd w:id="4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BC6BF3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BC6BF3" w:rsidRPr="00025FA2" w:rsidRDefault="00BC6BF3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汇总行程个人费用信息</w:t>
            </w: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BC6BF3" w:rsidRPr="0060020A" w:rsidRDefault="00BC6BF3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BC6BF3" w:rsidRPr="00025FA2" w:rsidTr="004B400A">
        <w:tc>
          <w:tcPr>
            <w:tcW w:w="124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BC6BF3" w:rsidRPr="00025FA2" w:rsidRDefault="009650CA" w:rsidP="00C8024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</w:t>
            </w:r>
            <w:r w:rsidR="00BC6BF3">
              <w:rPr>
                <w:rFonts w:hint="eastAsia"/>
                <w:sz w:val="18"/>
              </w:rPr>
              <w:t>/route/charge/</w:t>
            </w:r>
            <w:r w:rsidR="00AA6DCD">
              <w:rPr>
                <w:rFonts w:hint="eastAsia"/>
                <w:sz w:val="18"/>
              </w:rPr>
              <w:t>group</w:t>
            </w:r>
            <w:r w:rsidR="00642FAA">
              <w:rPr>
                <w:rFonts w:hint="eastAsia"/>
                <w:sz w:val="18"/>
              </w:rPr>
              <w:t>/</w:t>
            </w:r>
            <w:r w:rsidR="00C8024B">
              <w:rPr>
                <w:rFonts w:hint="eastAsia"/>
                <w:sz w:val="18"/>
              </w:rPr>
              <w:t>summary</w:t>
            </w:r>
            <w:r w:rsidR="00BC6BF3">
              <w:rPr>
                <w:rFonts w:hint="eastAsia"/>
                <w:sz w:val="18"/>
              </w:rPr>
              <w:t>/List</w:t>
            </w:r>
          </w:p>
        </w:tc>
      </w:tr>
      <w:tr w:rsidR="00BC6BF3" w:rsidRPr="00025FA2" w:rsidTr="004B400A">
        <w:tc>
          <w:tcPr>
            <w:tcW w:w="124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BC6BF3" w:rsidRPr="00025FA2" w:rsidRDefault="00BC6BF3" w:rsidP="004B400A">
            <w:pPr>
              <w:spacing w:line="240" w:lineRule="auto"/>
              <w:rPr>
                <w:sz w:val="18"/>
              </w:rPr>
            </w:pPr>
          </w:p>
        </w:tc>
      </w:tr>
      <w:tr w:rsidR="00BC6BF3" w:rsidRPr="00025FA2" w:rsidTr="004B400A">
        <w:tc>
          <w:tcPr>
            <w:tcW w:w="124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BC6BF3" w:rsidRPr="00025FA2" w:rsidRDefault="00BC6BF3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BC6BF3" w:rsidRPr="00025FA2" w:rsidTr="004B400A">
        <w:tc>
          <w:tcPr>
            <w:tcW w:w="124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BC6BF3" w:rsidRPr="00025FA2" w:rsidRDefault="00BC6BF3" w:rsidP="004B400A">
            <w:pPr>
              <w:spacing w:line="240" w:lineRule="auto"/>
              <w:rPr>
                <w:sz w:val="18"/>
              </w:rPr>
            </w:pPr>
          </w:p>
        </w:tc>
      </w:tr>
      <w:tr w:rsidR="00BC6BF3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BC6BF3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C6BF3" w:rsidRDefault="00CC7B81" w:rsidP="00CC7B81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BC6BF3">
              <w:rPr>
                <w:rFonts w:hint="eastAsia"/>
                <w:sz w:val="18"/>
                <w:szCs w:val="18"/>
              </w:rPr>
              <w:t>oute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BC6BF3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BC6BF3" w:rsidRDefault="00BC6BF3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BC6BF3" w:rsidRDefault="00BC6BF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C6BF3" w:rsidRDefault="00BC6BF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C6BF3" w:rsidRPr="0049401E" w:rsidRDefault="00BC6BF3" w:rsidP="00CC7B81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C6BF3" w:rsidRPr="0049401E" w:rsidRDefault="00BC6BF3" w:rsidP="0049401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BC6BF3" w:rsidRPr="0049401E" w:rsidRDefault="00BC6BF3" w:rsidP="0049401E">
            <w:pPr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BC6BF3" w:rsidRPr="0049401E" w:rsidRDefault="00BC6BF3" w:rsidP="0049401E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173EB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173EB" w:rsidRPr="00441B4F" w:rsidRDefault="008173EB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173EB" w:rsidRPr="0060020A" w:rsidRDefault="008173E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8173EB" w:rsidRPr="0060020A" w:rsidRDefault="008173E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8173EB" w:rsidRPr="0060020A" w:rsidRDefault="008173EB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8173EB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173EB" w:rsidRPr="00441B4F" w:rsidRDefault="008173EB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173EB" w:rsidRPr="0060020A" w:rsidRDefault="008173E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8173EB" w:rsidRPr="0060020A" w:rsidRDefault="008173E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8173EB" w:rsidRPr="0060020A" w:rsidRDefault="008173EB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C6BF3" w:rsidRPr="00C3346D" w:rsidRDefault="00BC6BF3" w:rsidP="004B400A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BC6BF3" w:rsidRPr="0060020A" w:rsidRDefault="00BC6BF3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3452" w:type="dxa"/>
          </w:tcPr>
          <w:p w:rsidR="00BC6BF3" w:rsidRPr="00D42DC7" w:rsidRDefault="00252816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汇总每个团员费用收支情况</w:t>
            </w: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C6BF3" w:rsidRDefault="00886CA6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member</w:t>
            </w:r>
            <w:r w:rsidR="00BC6BF3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843" w:type="dxa"/>
            <w:gridSpan w:val="2"/>
            <w:vAlign w:val="center"/>
          </w:tcPr>
          <w:p w:rsidR="00BC6BF3" w:rsidRPr="0060020A" w:rsidRDefault="00BC6BF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BC6BF3" w:rsidRPr="0060020A" w:rsidRDefault="00AF44D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C6BF3" w:rsidRDefault="00886CA6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nickname</w:t>
            </w:r>
          </w:p>
        </w:tc>
        <w:tc>
          <w:tcPr>
            <w:tcW w:w="1843" w:type="dxa"/>
            <w:gridSpan w:val="2"/>
            <w:vAlign w:val="center"/>
          </w:tcPr>
          <w:p w:rsidR="00BC6BF3" w:rsidRPr="0060020A" w:rsidRDefault="00A542A2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BC6BF3" w:rsidRPr="0060020A" w:rsidRDefault="00AF44D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C6BF3" w:rsidRDefault="00886CA6" w:rsidP="00886CA6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</w:t>
            </w:r>
          </w:p>
        </w:tc>
        <w:tc>
          <w:tcPr>
            <w:tcW w:w="1843" w:type="dxa"/>
            <w:gridSpan w:val="2"/>
            <w:vAlign w:val="center"/>
          </w:tcPr>
          <w:p w:rsidR="00BC6BF3" w:rsidRPr="0060020A" w:rsidRDefault="00EE5EF8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9259F8"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BC6BF3" w:rsidRPr="0060020A" w:rsidRDefault="00AF44D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C6BF3" w:rsidRDefault="00886CA6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rereceive</w:t>
            </w:r>
          </w:p>
        </w:tc>
        <w:tc>
          <w:tcPr>
            <w:tcW w:w="1843" w:type="dxa"/>
            <w:gridSpan w:val="2"/>
            <w:vAlign w:val="center"/>
          </w:tcPr>
          <w:p w:rsidR="00BC6BF3" w:rsidRPr="0060020A" w:rsidRDefault="00886CA6" w:rsidP="00886CA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3452" w:type="dxa"/>
            <w:vAlign w:val="center"/>
          </w:tcPr>
          <w:p w:rsidR="00BC6BF3" w:rsidRPr="0060020A" w:rsidRDefault="00886CA6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预收金额</w:t>
            </w:r>
          </w:p>
        </w:tc>
      </w:tr>
      <w:tr w:rsidR="00886CA6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86CA6" w:rsidRPr="00441B4F" w:rsidRDefault="00886CA6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86CA6" w:rsidRDefault="00886CA6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xpend</w:t>
            </w:r>
          </w:p>
        </w:tc>
        <w:tc>
          <w:tcPr>
            <w:tcW w:w="1843" w:type="dxa"/>
            <w:gridSpan w:val="2"/>
            <w:vAlign w:val="center"/>
          </w:tcPr>
          <w:p w:rsidR="00886CA6" w:rsidRDefault="00886CA6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886CA6" w:rsidRDefault="00886CA6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支出金额</w:t>
            </w:r>
          </w:p>
        </w:tc>
      </w:tr>
      <w:tr w:rsidR="00886CA6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86CA6" w:rsidRPr="00441B4F" w:rsidRDefault="00886CA6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86CA6" w:rsidRDefault="00886CA6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886CA6" w:rsidRDefault="00886CA6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86CA6" w:rsidRDefault="00886CA6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C6BF3" w:rsidRPr="00C3346D" w:rsidRDefault="00BC6BF3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BC6BF3" w:rsidRPr="0060020A" w:rsidRDefault="00BC6BF3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BC6BF3" w:rsidRPr="000E3D30" w:rsidRDefault="00BC6BF3" w:rsidP="004B400A">
            <w:pPr>
              <w:spacing w:line="240" w:lineRule="auto"/>
              <w:rPr>
                <w:sz w:val="18"/>
              </w:rPr>
            </w:pPr>
          </w:p>
        </w:tc>
      </w:tr>
      <w:tr w:rsidR="00BC6BF3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C6BF3" w:rsidRPr="00441B4F" w:rsidRDefault="00BC6BF3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BC6BF3" w:rsidRPr="00025FA2" w:rsidRDefault="00BC6BF3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</w:tbl>
    <w:p w:rsidR="00660D04" w:rsidRDefault="00806106" w:rsidP="00660D04">
      <w:pPr>
        <w:pStyle w:val="2"/>
      </w:pPr>
      <w:bookmarkStart w:id="48" w:name="_Toc415844626"/>
      <w:r>
        <w:rPr>
          <w:rFonts w:hint="eastAsia"/>
        </w:rPr>
        <w:t>集体</w:t>
      </w:r>
      <w:r w:rsidR="0053352B">
        <w:rPr>
          <w:rFonts w:hint="eastAsia"/>
        </w:rPr>
        <w:t>费用个人</w:t>
      </w:r>
      <w:r w:rsidR="00BA1522">
        <w:rPr>
          <w:rFonts w:hint="eastAsia"/>
        </w:rPr>
        <w:t>明细</w:t>
      </w:r>
      <w:bookmarkEnd w:id="4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660D0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660D04" w:rsidRPr="00025FA2" w:rsidRDefault="00953FB6" w:rsidP="00953FB6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按人</w:t>
            </w:r>
            <w:r w:rsidR="00660D04">
              <w:rPr>
                <w:rFonts w:hint="eastAsia"/>
                <w:sz w:val="18"/>
              </w:rPr>
              <w:t>汇总行程</w:t>
            </w:r>
            <w:r>
              <w:rPr>
                <w:rFonts w:hint="eastAsia"/>
                <w:sz w:val="18"/>
              </w:rPr>
              <w:t>中集体费用</w:t>
            </w:r>
            <w:r w:rsidR="00660D04">
              <w:rPr>
                <w:rFonts w:hint="eastAsia"/>
                <w:sz w:val="18"/>
              </w:rPr>
              <w:t>信息</w:t>
            </w:r>
          </w:p>
        </w:tc>
      </w:tr>
      <w:tr w:rsidR="00660D0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660D04" w:rsidRPr="0060020A" w:rsidRDefault="00660D04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660D04" w:rsidRPr="00025FA2" w:rsidTr="004B400A">
        <w:tc>
          <w:tcPr>
            <w:tcW w:w="124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660D04" w:rsidRPr="00025FA2" w:rsidRDefault="008B1C20" w:rsidP="00D5128F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</w:t>
            </w:r>
            <w:r w:rsidR="009650CA"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y</w:t>
            </w:r>
            <w:r w:rsidR="00953FB6">
              <w:rPr>
                <w:rFonts w:hint="eastAsia"/>
                <w:sz w:val="18"/>
              </w:rPr>
              <w:t>/route/charge/group</w:t>
            </w:r>
            <w:r w:rsidR="00F86B20">
              <w:rPr>
                <w:rFonts w:hint="eastAsia"/>
                <w:sz w:val="18"/>
              </w:rPr>
              <w:t>/detail</w:t>
            </w:r>
            <w:r w:rsidR="00660D04">
              <w:rPr>
                <w:rFonts w:hint="eastAsia"/>
                <w:sz w:val="18"/>
              </w:rPr>
              <w:t>/List</w:t>
            </w:r>
          </w:p>
        </w:tc>
      </w:tr>
      <w:tr w:rsidR="00660D04" w:rsidRPr="00025FA2" w:rsidTr="004B400A">
        <w:tc>
          <w:tcPr>
            <w:tcW w:w="124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660D04" w:rsidRPr="00025FA2" w:rsidRDefault="00660D04" w:rsidP="004B400A">
            <w:pPr>
              <w:spacing w:line="240" w:lineRule="auto"/>
              <w:rPr>
                <w:sz w:val="18"/>
              </w:rPr>
            </w:pPr>
          </w:p>
        </w:tc>
      </w:tr>
      <w:tr w:rsidR="00660D04" w:rsidRPr="00025FA2" w:rsidTr="004B400A">
        <w:tc>
          <w:tcPr>
            <w:tcW w:w="124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660D04" w:rsidRPr="00025FA2" w:rsidRDefault="00660D04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660D04" w:rsidRPr="00025FA2" w:rsidTr="004B400A">
        <w:tc>
          <w:tcPr>
            <w:tcW w:w="124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660D04" w:rsidRPr="00025FA2" w:rsidRDefault="00660D04" w:rsidP="004B400A">
            <w:pPr>
              <w:spacing w:line="240" w:lineRule="auto"/>
              <w:rPr>
                <w:sz w:val="18"/>
              </w:rPr>
            </w:pPr>
          </w:p>
        </w:tc>
      </w:tr>
      <w:tr w:rsidR="00660D04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60D04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60D04" w:rsidRDefault="00660D04" w:rsidP="009745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routeId</w:t>
            </w:r>
          </w:p>
        </w:tc>
        <w:tc>
          <w:tcPr>
            <w:tcW w:w="992" w:type="dxa"/>
            <w:vAlign w:val="center"/>
          </w:tcPr>
          <w:p w:rsidR="00660D04" w:rsidRDefault="00660D04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660D04" w:rsidRDefault="00660D0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60D04" w:rsidRDefault="00660D0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F35E7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0F35E7" w:rsidRPr="00441B4F" w:rsidRDefault="000F35E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F35E7" w:rsidRDefault="00974502" w:rsidP="0097450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0F35E7">
              <w:rPr>
                <w:rFonts w:hint="eastAsia"/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0F35E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0F35E7" w:rsidRDefault="000F35E7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0F35E7" w:rsidRDefault="000F35E7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0F35E7" w:rsidRDefault="000F35E7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60D04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60D04" w:rsidRDefault="00660D04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660D04" w:rsidRDefault="00660D04" w:rsidP="004B400A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660D04" w:rsidRDefault="00660D04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60D04" w:rsidRPr="005D5DD2" w:rsidRDefault="00660D04" w:rsidP="004B400A">
            <w:pPr>
              <w:spacing w:line="240" w:lineRule="auto"/>
            </w:pPr>
          </w:p>
        </w:tc>
      </w:tr>
      <w:tr w:rsidR="00660D04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56079B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6079B" w:rsidRPr="00441B4F" w:rsidRDefault="0056079B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6079B" w:rsidRPr="0060020A" w:rsidRDefault="0056079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56079B" w:rsidRPr="0060020A" w:rsidRDefault="0056079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56079B" w:rsidRPr="0060020A" w:rsidRDefault="0056079B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56079B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6079B" w:rsidRPr="00441B4F" w:rsidRDefault="0056079B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6079B" w:rsidRPr="0060020A" w:rsidRDefault="0056079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56079B" w:rsidRPr="0060020A" w:rsidRDefault="0056079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56079B" w:rsidRPr="0060020A" w:rsidRDefault="0056079B" w:rsidP="005B69F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660D04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60D04" w:rsidRPr="00C3346D" w:rsidRDefault="00660D04" w:rsidP="004B400A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660D04" w:rsidRPr="0060020A" w:rsidRDefault="00E0161E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</w:tcPr>
          <w:p w:rsidR="00660D04" w:rsidRPr="00D42DC7" w:rsidRDefault="00660D04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汇总</w:t>
            </w:r>
            <w:r w:rsidR="00342CDB">
              <w:rPr>
                <w:rFonts w:hint="eastAsia"/>
                <w:sz w:val="18"/>
              </w:rPr>
              <w:t>明细</w:t>
            </w:r>
            <w:r>
              <w:rPr>
                <w:sz w:val="18"/>
              </w:rPr>
              <w:t>清单</w:t>
            </w:r>
          </w:p>
        </w:tc>
      </w:tr>
      <w:tr w:rsidR="007929A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929A0" w:rsidRPr="00441B4F" w:rsidRDefault="007929A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929A0" w:rsidRDefault="00847B9D" w:rsidP="0096396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tem</w:t>
            </w:r>
          </w:p>
        </w:tc>
        <w:tc>
          <w:tcPr>
            <w:tcW w:w="1843" w:type="dxa"/>
            <w:gridSpan w:val="2"/>
            <w:vAlign w:val="center"/>
          </w:tcPr>
          <w:p w:rsidR="007929A0" w:rsidRPr="0060020A" w:rsidRDefault="007929A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929A0" w:rsidRPr="0060020A" w:rsidRDefault="00D243CC" w:rsidP="00806425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</w:t>
            </w: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。见附录费用项目定义</w:t>
            </w:r>
          </w:p>
        </w:tc>
      </w:tr>
      <w:tr w:rsidR="007929A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929A0" w:rsidRPr="00441B4F" w:rsidRDefault="007929A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929A0" w:rsidRDefault="008524BE" w:rsidP="0096396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category</w:t>
            </w:r>
          </w:p>
        </w:tc>
        <w:tc>
          <w:tcPr>
            <w:tcW w:w="1843" w:type="dxa"/>
            <w:gridSpan w:val="2"/>
            <w:vAlign w:val="center"/>
          </w:tcPr>
          <w:p w:rsidR="007929A0" w:rsidRPr="0060020A" w:rsidRDefault="006A068C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BE6F89" w:rsidRDefault="00BE6F89" w:rsidP="00BE6F8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</w:t>
            </w:r>
            <w:r>
              <w:rPr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:rsidR="00BE6F89" w:rsidRDefault="00BE6F89" w:rsidP="00BE6F8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11:</w:t>
            </w:r>
            <w:r>
              <w:rPr>
                <w:rFonts w:hint="eastAsia"/>
                <w:sz w:val="18"/>
                <w:szCs w:val="18"/>
              </w:rPr>
              <w:t>个人支出，</w:t>
            </w:r>
            <w:r>
              <w:rPr>
                <w:rFonts w:hint="eastAsia"/>
                <w:sz w:val="18"/>
                <w:szCs w:val="18"/>
              </w:rPr>
              <w:t>12:</w:t>
            </w:r>
            <w:r>
              <w:rPr>
                <w:rFonts w:hint="eastAsia"/>
                <w:sz w:val="18"/>
                <w:szCs w:val="18"/>
              </w:rPr>
              <w:t>个人分摊支出。</w:t>
            </w:r>
          </w:p>
          <w:p w:rsidR="007929A0" w:rsidRPr="0060020A" w:rsidRDefault="00BE6F89" w:rsidP="00BE6F8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rFonts w:hint="eastAsia"/>
                <w:sz w:val="18"/>
                <w:szCs w:val="18"/>
              </w:rPr>
              <w:t>：集体预收</w:t>
            </w:r>
            <w:r>
              <w:rPr>
                <w:rFonts w:hint="eastAsia"/>
                <w:sz w:val="18"/>
                <w:szCs w:val="18"/>
              </w:rPr>
              <w:t xml:space="preserve"> 22</w:t>
            </w:r>
            <w:r>
              <w:rPr>
                <w:rFonts w:hint="eastAsia"/>
                <w:sz w:val="18"/>
                <w:szCs w:val="18"/>
              </w:rPr>
              <w:t>：集体支出</w:t>
            </w:r>
          </w:p>
        </w:tc>
      </w:tr>
      <w:tr w:rsidR="007929A0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929A0" w:rsidRPr="00441B4F" w:rsidRDefault="007929A0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929A0" w:rsidRDefault="00847B9D" w:rsidP="0096396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843" w:type="dxa"/>
            <w:gridSpan w:val="2"/>
            <w:vAlign w:val="center"/>
          </w:tcPr>
          <w:p w:rsidR="007929A0" w:rsidRPr="0060020A" w:rsidRDefault="002818E3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7929A0"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7929A0" w:rsidRPr="0060020A" w:rsidRDefault="00833120" w:rsidP="00806425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</w:t>
            </w:r>
          </w:p>
        </w:tc>
      </w:tr>
      <w:tr w:rsidR="0080295E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0295E" w:rsidRPr="00441B4F" w:rsidRDefault="0080295E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0295E" w:rsidRDefault="0096396A" w:rsidP="0096396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harge_date</w:t>
            </w:r>
          </w:p>
        </w:tc>
        <w:tc>
          <w:tcPr>
            <w:tcW w:w="1843" w:type="dxa"/>
            <w:gridSpan w:val="2"/>
            <w:vAlign w:val="center"/>
          </w:tcPr>
          <w:p w:rsidR="0080295E" w:rsidRDefault="008C1E88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3452" w:type="dxa"/>
            <w:vAlign w:val="center"/>
          </w:tcPr>
          <w:p w:rsidR="0080295E" w:rsidRDefault="00833120" w:rsidP="00833120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费用时间</w:t>
            </w:r>
          </w:p>
        </w:tc>
      </w:tr>
      <w:tr w:rsidR="0080295E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0295E" w:rsidRPr="00441B4F" w:rsidRDefault="0080295E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0295E" w:rsidRDefault="000B7DB6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1843" w:type="dxa"/>
            <w:gridSpan w:val="2"/>
            <w:vAlign w:val="center"/>
          </w:tcPr>
          <w:p w:rsidR="0080295E" w:rsidRDefault="000B7DB6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80295E" w:rsidRDefault="000B7DB6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</w:tr>
      <w:tr w:rsidR="00660D04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60D04" w:rsidRPr="00C3346D" w:rsidRDefault="00660D04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660D04" w:rsidRPr="0060020A" w:rsidRDefault="00660D04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60D04" w:rsidRPr="000E3D30" w:rsidRDefault="00660D04" w:rsidP="004B400A">
            <w:pPr>
              <w:spacing w:line="240" w:lineRule="auto"/>
              <w:rPr>
                <w:sz w:val="18"/>
              </w:rPr>
            </w:pPr>
          </w:p>
        </w:tc>
      </w:tr>
      <w:tr w:rsidR="00660D0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660D04" w:rsidRPr="00025FA2" w:rsidRDefault="00660D04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660D0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60D04" w:rsidRPr="00441B4F" w:rsidRDefault="00660D0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660D04" w:rsidRDefault="00660D04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621ABF" w:rsidRDefault="00621ABF" w:rsidP="00621ABF">
      <w:pPr>
        <w:pStyle w:val="2"/>
      </w:pPr>
      <w:bookmarkStart w:id="49" w:name="_Toc415844627"/>
      <w:r>
        <w:rPr>
          <w:rFonts w:hint="eastAsia"/>
        </w:rPr>
        <w:lastRenderedPageBreak/>
        <w:t>行程相册</w:t>
      </w:r>
      <w:bookmarkEnd w:id="4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621ABF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621ABF" w:rsidRPr="00025FA2" w:rsidRDefault="00621ABF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查看行程中相册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621ABF" w:rsidRPr="0060020A" w:rsidRDefault="00621AB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621ABF" w:rsidRPr="00025FA2" w:rsidTr="004B400A">
        <w:tc>
          <w:tcPr>
            <w:tcW w:w="124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621ABF" w:rsidRPr="00025FA2" w:rsidRDefault="00621AB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/Query/route/album/List</w:t>
            </w:r>
          </w:p>
        </w:tc>
      </w:tr>
      <w:tr w:rsidR="00621ABF" w:rsidRPr="00025FA2" w:rsidTr="004B400A">
        <w:tc>
          <w:tcPr>
            <w:tcW w:w="124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621ABF" w:rsidRPr="00025FA2" w:rsidRDefault="00621ABF" w:rsidP="004B400A">
            <w:pPr>
              <w:spacing w:line="240" w:lineRule="auto"/>
              <w:rPr>
                <w:sz w:val="18"/>
              </w:rPr>
            </w:pPr>
          </w:p>
        </w:tc>
      </w:tr>
      <w:tr w:rsidR="00621ABF" w:rsidRPr="00025FA2" w:rsidTr="004B400A">
        <w:tc>
          <w:tcPr>
            <w:tcW w:w="124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621ABF" w:rsidRPr="00025FA2" w:rsidRDefault="00621AB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621ABF" w:rsidRPr="00025FA2" w:rsidTr="004B400A">
        <w:tc>
          <w:tcPr>
            <w:tcW w:w="124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621ABF" w:rsidRPr="00025FA2" w:rsidRDefault="00621ABF" w:rsidP="004B400A">
            <w:pPr>
              <w:spacing w:line="240" w:lineRule="auto"/>
              <w:rPr>
                <w:sz w:val="18"/>
              </w:rPr>
            </w:pPr>
          </w:p>
        </w:tc>
      </w:tr>
      <w:tr w:rsidR="00621ABF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21ABF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1ABF" w:rsidRDefault="00F54493" w:rsidP="00A14985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A14985"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621ABF" w:rsidRDefault="00365E2D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621ABF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21ABF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53415D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415D" w:rsidRPr="00441B4F" w:rsidRDefault="0053415D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3415D" w:rsidRPr="0060020A" w:rsidRDefault="0053415D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53415D" w:rsidRPr="0060020A" w:rsidRDefault="0053415D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53415D" w:rsidRPr="0060020A" w:rsidRDefault="0053415D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53415D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415D" w:rsidRPr="00441B4F" w:rsidRDefault="0053415D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3415D" w:rsidRPr="0060020A" w:rsidRDefault="0053415D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53415D" w:rsidRPr="0060020A" w:rsidRDefault="0053415D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53415D" w:rsidRPr="0060020A" w:rsidRDefault="0053415D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1ABF" w:rsidRPr="00C3346D" w:rsidRDefault="00621ABF" w:rsidP="004B400A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621ABF" w:rsidRPr="0060020A" w:rsidRDefault="00621ABF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3452" w:type="dxa"/>
          </w:tcPr>
          <w:p w:rsidR="00621ABF" w:rsidRPr="00D42DC7" w:rsidRDefault="00621AB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相册清单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1ABF" w:rsidRDefault="0069006D" w:rsidP="0069006D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lbum_id</w:t>
            </w:r>
          </w:p>
        </w:tc>
        <w:tc>
          <w:tcPr>
            <w:tcW w:w="1843" w:type="dxa"/>
            <w:gridSpan w:val="2"/>
            <w:vAlign w:val="center"/>
          </w:tcPr>
          <w:p w:rsidR="00621ABF" w:rsidRDefault="002C132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21ABF" w:rsidRDefault="00621ABF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1ABF" w:rsidRDefault="004A278B" w:rsidP="0069006D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 w:rsidR="0069006D">
              <w:rPr>
                <w:rFonts w:hint="eastAsia"/>
                <w:sz w:val="18"/>
                <w:szCs w:val="18"/>
              </w:rPr>
              <w:t>ser_id</w:t>
            </w:r>
          </w:p>
        </w:tc>
        <w:tc>
          <w:tcPr>
            <w:tcW w:w="1843" w:type="dxa"/>
            <w:gridSpan w:val="2"/>
            <w:vAlign w:val="center"/>
          </w:tcPr>
          <w:p w:rsidR="00621ABF" w:rsidRPr="0060020A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21ABF" w:rsidRPr="0060020A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1ABF" w:rsidRDefault="0069006D" w:rsidP="0069006D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621ABF">
              <w:rPr>
                <w:rFonts w:hint="eastAsia"/>
                <w:sz w:val="18"/>
                <w:szCs w:val="18"/>
              </w:rPr>
              <w:t>ickname</w:t>
            </w:r>
          </w:p>
        </w:tc>
        <w:tc>
          <w:tcPr>
            <w:tcW w:w="1843" w:type="dxa"/>
            <w:gridSpan w:val="2"/>
            <w:vAlign w:val="center"/>
          </w:tcPr>
          <w:p w:rsidR="00621ABF" w:rsidRPr="0060020A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621ABF" w:rsidRPr="0060020A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1ABF" w:rsidRDefault="0069006D" w:rsidP="0069006D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 w:rsidR="00621ABF">
              <w:rPr>
                <w:rFonts w:hint="eastAsia"/>
                <w:sz w:val="18"/>
                <w:szCs w:val="18"/>
              </w:rPr>
              <w:t>ender</w:t>
            </w:r>
          </w:p>
        </w:tc>
        <w:tc>
          <w:tcPr>
            <w:tcW w:w="1843" w:type="dxa"/>
            <w:gridSpan w:val="2"/>
            <w:vAlign w:val="center"/>
          </w:tcPr>
          <w:p w:rsidR="00621ABF" w:rsidRPr="0060020A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621ABF" w:rsidRPr="0060020A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1ABF" w:rsidRDefault="00621ABF" w:rsidP="0069006D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activity_id</w:t>
            </w:r>
          </w:p>
        </w:tc>
        <w:tc>
          <w:tcPr>
            <w:tcW w:w="1843" w:type="dxa"/>
            <w:gridSpan w:val="2"/>
            <w:vAlign w:val="center"/>
          </w:tcPr>
          <w:p w:rsidR="00621ABF" w:rsidRPr="0060020A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21ABF" w:rsidRPr="0060020A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1ABF" w:rsidRDefault="0069006D" w:rsidP="0069006D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activity_</w:t>
            </w:r>
            <w:r w:rsidR="00621ABF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843" w:type="dxa"/>
            <w:gridSpan w:val="2"/>
            <w:vAlign w:val="center"/>
          </w:tcPr>
          <w:p w:rsidR="00621ABF" w:rsidRPr="0060020A" w:rsidRDefault="00621A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621ABF" w:rsidRPr="0060020A" w:rsidRDefault="002C132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活动名称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1ABF" w:rsidRDefault="0069006D" w:rsidP="0069006D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image_url</w:t>
            </w:r>
          </w:p>
        </w:tc>
        <w:tc>
          <w:tcPr>
            <w:tcW w:w="1843" w:type="dxa"/>
            <w:gridSpan w:val="2"/>
            <w:vAlign w:val="center"/>
          </w:tcPr>
          <w:p w:rsidR="00621ABF" w:rsidRDefault="00A5789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21ABF" w:rsidRDefault="00A5789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照片路径</w:t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1ABF" w:rsidRDefault="00621ABF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621ABF" w:rsidRDefault="00621ABF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621ABF" w:rsidRDefault="00621ABF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1ABF" w:rsidRPr="00C3346D" w:rsidRDefault="00621ABF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621ABF" w:rsidRPr="0060020A" w:rsidRDefault="00621ABF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21ABF" w:rsidRPr="000E3D30" w:rsidRDefault="00621ABF" w:rsidP="004B400A">
            <w:pPr>
              <w:spacing w:line="240" w:lineRule="auto"/>
              <w:rPr>
                <w:sz w:val="18"/>
              </w:rPr>
            </w:pP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621ABF" w:rsidRPr="00025FA2" w:rsidRDefault="00621ABF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621ABF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1ABF" w:rsidRPr="00441B4F" w:rsidRDefault="00621AB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621ABF" w:rsidRDefault="00621ABF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1E2144" w:rsidRDefault="001E2144" w:rsidP="001E2144">
      <w:pPr>
        <w:pStyle w:val="2"/>
      </w:pPr>
      <w:bookmarkStart w:id="50" w:name="_Toc415844628"/>
      <w:r>
        <w:rPr>
          <w:rFonts w:hint="eastAsia"/>
        </w:rPr>
        <w:t>行程相册添加</w:t>
      </w:r>
      <w:bookmarkEnd w:id="5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1E214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行程中相册</w:t>
            </w:r>
            <w:r>
              <w:rPr>
                <w:rFonts w:hint="eastAsia"/>
                <w:sz w:val="18"/>
              </w:rPr>
              <w:t>添加照片</w:t>
            </w: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1E2144" w:rsidRPr="0060020A" w:rsidRDefault="001E2144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1E2144" w:rsidRPr="00025FA2" w:rsidTr="004B400A"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/Persist/route/album/Insert</w:t>
            </w:r>
          </w:p>
        </w:tc>
      </w:tr>
      <w:tr w:rsidR="001E2144" w:rsidRPr="00025FA2" w:rsidTr="004B400A"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spacing w:line="240" w:lineRule="auto"/>
              <w:rPr>
                <w:sz w:val="18"/>
              </w:rPr>
            </w:pPr>
          </w:p>
        </w:tc>
      </w:tr>
      <w:tr w:rsidR="001E2144" w:rsidRPr="00025FA2" w:rsidTr="004B400A"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1E2144" w:rsidRPr="00025FA2" w:rsidTr="004B400A"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spacing w:line="240" w:lineRule="auto"/>
              <w:rPr>
                <w:sz w:val="18"/>
              </w:rPr>
            </w:pPr>
          </w:p>
        </w:tc>
      </w:tr>
      <w:tr w:rsidR="001E2144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E2144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E2144" w:rsidRDefault="004A278B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1E2144">
              <w:rPr>
                <w:rFonts w:hint="eastAsia"/>
                <w:sz w:val="18"/>
                <w:szCs w:val="18"/>
              </w:rPr>
              <w:t>oute_id</w:t>
            </w:r>
          </w:p>
        </w:tc>
        <w:tc>
          <w:tcPr>
            <w:tcW w:w="992" w:type="dxa"/>
            <w:vAlign w:val="center"/>
          </w:tcPr>
          <w:p w:rsidR="001E2144" w:rsidRDefault="004A278B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E2144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E2144" w:rsidRDefault="004A278B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1E2144">
              <w:rPr>
                <w:rFonts w:hint="eastAsia"/>
                <w:sz w:val="18"/>
                <w:szCs w:val="18"/>
              </w:rPr>
              <w:t>ctivity_id</w:t>
            </w:r>
          </w:p>
        </w:tc>
        <w:tc>
          <w:tcPr>
            <w:tcW w:w="992" w:type="dxa"/>
            <w:vAlign w:val="center"/>
          </w:tcPr>
          <w:p w:rsidR="001E2144" w:rsidRDefault="004A278B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E2144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E2144" w:rsidRDefault="004A278B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image_file</w:t>
            </w:r>
            <w:r w:rsidR="00D02EC4"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992" w:type="dxa"/>
            <w:vAlign w:val="center"/>
          </w:tcPr>
          <w:p w:rsidR="001E2144" w:rsidRDefault="004A278B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3452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照片</w:t>
            </w:r>
            <w:r w:rsidR="00D02EC4">
              <w:rPr>
                <w:rFonts w:hint="eastAsia"/>
                <w:sz w:val="18"/>
                <w:szCs w:val="18"/>
              </w:rPr>
              <w:t>,</w:t>
            </w:r>
            <w:r w:rsidR="00D02EC4">
              <w:rPr>
                <w:rFonts w:hint="eastAsia"/>
                <w:sz w:val="18"/>
                <w:szCs w:val="18"/>
              </w:rPr>
              <w:t>可以多张</w:t>
            </w:r>
          </w:p>
        </w:tc>
      </w:tr>
      <w:tr w:rsidR="001E2144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E2144" w:rsidRDefault="004A278B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1E2144">
              <w:rPr>
                <w:rFonts w:hint="eastAsia"/>
                <w:sz w:val="18"/>
                <w:szCs w:val="18"/>
              </w:rPr>
              <w:t>hare</w:t>
            </w:r>
          </w:p>
        </w:tc>
        <w:tc>
          <w:tcPr>
            <w:tcW w:w="992" w:type="dxa"/>
            <w:vAlign w:val="center"/>
          </w:tcPr>
          <w:p w:rsidR="001E2144" w:rsidRDefault="004A278B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共享状态。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sz w:val="18"/>
                <w:szCs w:val="18"/>
              </w:rPr>
              <w:t>不</w:t>
            </w:r>
            <w:proofErr w:type="gramEnd"/>
            <w:r>
              <w:rPr>
                <w:rFonts w:hint="eastAsia"/>
                <w:sz w:val="18"/>
                <w:szCs w:val="18"/>
              </w:rPr>
              <w:t>共享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：行程内共享</w:t>
            </w:r>
            <w:r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：朋友圈内共享。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：公开</w:t>
            </w: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E2144" w:rsidRPr="00A67FC5" w:rsidRDefault="004A278B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 w:rsidR="001E2144">
              <w:rPr>
                <w:rFonts w:hint="eastAsia"/>
                <w:sz w:val="18"/>
                <w:szCs w:val="18"/>
              </w:rPr>
              <w:t>ord</w:t>
            </w:r>
          </w:p>
        </w:tc>
        <w:tc>
          <w:tcPr>
            <w:tcW w:w="992" w:type="dxa"/>
          </w:tcPr>
          <w:p w:rsidR="001E2144" w:rsidRPr="00A67FC5" w:rsidRDefault="004A278B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</w:tcPr>
          <w:p w:rsidR="001E2144" w:rsidRPr="00A67FC5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 w:rsidR="001E2144" w:rsidRPr="00A67FC5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留言</w:t>
            </w: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5F04DC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F04DC" w:rsidRPr="00441B4F" w:rsidRDefault="005F04DC" w:rsidP="004B400A">
            <w:pPr>
              <w:spacing w:line="240" w:lineRule="auto"/>
              <w:rPr>
                <w:b/>
                <w:sz w:val="18"/>
              </w:rPr>
            </w:pPr>
            <w:bookmarkStart w:id="51" w:name="_Hlk415661249"/>
          </w:p>
        </w:tc>
        <w:tc>
          <w:tcPr>
            <w:tcW w:w="1985" w:type="dxa"/>
          </w:tcPr>
          <w:p w:rsidR="005F04DC" w:rsidRPr="0060020A" w:rsidRDefault="005F04DC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5F04DC" w:rsidRPr="0060020A" w:rsidRDefault="005F04DC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5F04DC" w:rsidRPr="0060020A" w:rsidRDefault="005F04DC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5F04DC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F04DC" w:rsidRPr="00441B4F" w:rsidRDefault="005F04DC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F04DC" w:rsidRPr="0060020A" w:rsidRDefault="005F04DC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5F04DC" w:rsidRPr="0060020A" w:rsidRDefault="005F04DC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5F04DC" w:rsidRPr="0060020A" w:rsidRDefault="005F04DC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bookmarkEnd w:id="51"/>
      <w:tr w:rsidR="001E2144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E2144" w:rsidRDefault="001E2144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E2144" w:rsidRPr="00C3346D" w:rsidRDefault="001E2144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1E2144" w:rsidRPr="0060020A" w:rsidRDefault="001E2144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E2144" w:rsidRPr="000E3D30" w:rsidRDefault="001E2144" w:rsidP="004B400A">
            <w:pPr>
              <w:spacing w:line="240" w:lineRule="auto"/>
              <w:rPr>
                <w:sz w:val="18"/>
              </w:rPr>
            </w:pP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1E2144" w:rsidRDefault="001E2144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1E2144" w:rsidRDefault="001E2144" w:rsidP="001E2144">
      <w:pPr>
        <w:pStyle w:val="2"/>
      </w:pPr>
      <w:bookmarkStart w:id="52" w:name="_Toc415844629"/>
      <w:r>
        <w:rPr>
          <w:rFonts w:hint="eastAsia"/>
        </w:rPr>
        <w:t>行程相册</w:t>
      </w:r>
      <w:r w:rsidR="00027BEC">
        <w:rPr>
          <w:rFonts w:hint="eastAsia"/>
        </w:rPr>
        <w:t>删除</w:t>
      </w:r>
      <w:bookmarkEnd w:id="5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1E214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行程相册</w:t>
            </w:r>
            <w:r w:rsidR="004D76BD">
              <w:rPr>
                <w:rFonts w:hint="eastAsia"/>
                <w:sz w:val="18"/>
              </w:rPr>
              <w:t>删除</w:t>
            </w:r>
            <w:r>
              <w:rPr>
                <w:rFonts w:hint="eastAsia"/>
                <w:sz w:val="18"/>
              </w:rPr>
              <w:t>照片</w:t>
            </w: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1E2144" w:rsidRPr="0060020A" w:rsidRDefault="001E2144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1E2144" w:rsidRPr="00025FA2" w:rsidTr="004B400A"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6D732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/Persist/route/album/</w:t>
            </w:r>
            <w:r w:rsidR="006D732A">
              <w:rPr>
                <w:rFonts w:hint="eastAsia"/>
                <w:sz w:val="18"/>
              </w:rPr>
              <w:t>Delete</w:t>
            </w:r>
          </w:p>
        </w:tc>
      </w:tr>
      <w:tr w:rsidR="001E2144" w:rsidRPr="00025FA2" w:rsidTr="004B400A"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spacing w:line="240" w:lineRule="auto"/>
              <w:rPr>
                <w:sz w:val="18"/>
              </w:rPr>
            </w:pPr>
          </w:p>
        </w:tc>
      </w:tr>
      <w:tr w:rsidR="001E2144" w:rsidRPr="00025FA2" w:rsidTr="004B400A"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1E2144" w:rsidRPr="00025FA2" w:rsidTr="004B400A"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spacing w:line="240" w:lineRule="auto"/>
              <w:rPr>
                <w:sz w:val="18"/>
              </w:rPr>
            </w:pPr>
          </w:p>
        </w:tc>
      </w:tr>
      <w:tr w:rsidR="001E2144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E2144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E2144" w:rsidRDefault="00F3010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192A4F">
              <w:rPr>
                <w:rFonts w:hint="eastAsia"/>
                <w:sz w:val="18"/>
                <w:szCs w:val="18"/>
              </w:rPr>
              <w:t>lbum_id</w:t>
            </w:r>
          </w:p>
        </w:tc>
        <w:tc>
          <w:tcPr>
            <w:tcW w:w="992" w:type="dxa"/>
            <w:vAlign w:val="center"/>
          </w:tcPr>
          <w:p w:rsidR="001E2144" w:rsidRDefault="001E2144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1E2144" w:rsidRDefault="00192A4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相册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E2144" w:rsidRPr="00A67FC5" w:rsidRDefault="001E2144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E2144" w:rsidRPr="00A67FC5" w:rsidRDefault="001E2144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1E2144" w:rsidRPr="00A67FC5" w:rsidRDefault="001E2144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1E2144" w:rsidRPr="00A67FC5" w:rsidRDefault="001E2144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8682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8682F" w:rsidRPr="00441B4F" w:rsidRDefault="0068682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8682F" w:rsidRPr="0060020A" w:rsidRDefault="0068682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68682F" w:rsidRPr="0060020A" w:rsidRDefault="0068682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68682F" w:rsidRPr="0060020A" w:rsidRDefault="0068682F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68682F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8682F" w:rsidRPr="00441B4F" w:rsidRDefault="0068682F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8682F" w:rsidRPr="0060020A" w:rsidRDefault="0068682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68682F" w:rsidRPr="0060020A" w:rsidRDefault="0068682F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8682F" w:rsidRPr="0060020A" w:rsidRDefault="0068682F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E2144" w:rsidRDefault="001E2144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1E2144" w:rsidRDefault="001E2144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1E2144" w:rsidRPr="00C3346D" w:rsidRDefault="001E2144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1E2144" w:rsidRPr="0060020A" w:rsidRDefault="001E2144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1E2144" w:rsidRPr="000E3D30" w:rsidRDefault="001E2144" w:rsidP="004B400A">
            <w:pPr>
              <w:spacing w:line="240" w:lineRule="auto"/>
              <w:rPr>
                <w:sz w:val="18"/>
              </w:rPr>
            </w:pP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1E2144" w:rsidRPr="00025FA2" w:rsidRDefault="001E2144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1E2144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1E2144" w:rsidRPr="00441B4F" w:rsidRDefault="001E214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1E2144" w:rsidRDefault="001E2144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D46128" w:rsidRDefault="00D46128" w:rsidP="00D46128">
      <w:pPr>
        <w:pStyle w:val="2"/>
      </w:pPr>
      <w:bookmarkStart w:id="53" w:name="_Toc415844630"/>
      <w:r>
        <w:rPr>
          <w:rFonts w:hint="eastAsia"/>
        </w:rPr>
        <w:t>行程游记</w:t>
      </w:r>
      <w:bookmarkEnd w:id="5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850"/>
        <w:gridCol w:w="851"/>
        <w:gridCol w:w="2885"/>
      </w:tblGrid>
      <w:tr w:rsidR="00D46128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D46128" w:rsidRPr="00025FA2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查看行程游记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D46128" w:rsidRPr="0060020A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D46128" w:rsidRPr="00025FA2" w:rsidTr="00253374">
        <w:tc>
          <w:tcPr>
            <w:tcW w:w="1242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D46128" w:rsidRPr="00025FA2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/Query/route/diary/Load</w:t>
            </w:r>
          </w:p>
        </w:tc>
      </w:tr>
      <w:tr w:rsidR="00D46128" w:rsidRPr="00025FA2" w:rsidTr="00253374">
        <w:tc>
          <w:tcPr>
            <w:tcW w:w="1242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D46128" w:rsidRPr="00025FA2" w:rsidRDefault="00D46128" w:rsidP="00253374">
            <w:pPr>
              <w:spacing w:line="240" w:lineRule="auto"/>
              <w:rPr>
                <w:sz w:val="18"/>
              </w:rPr>
            </w:pPr>
          </w:p>
        </w:tc>
      </w:tr>
      <w:tr w:rsidR="00D46128" w:rsidRPr="00025FA2" w:rsidTr="00253374">
        <w:tc>
          <w:tcPr>
            <w:tcW w:w="1242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D46128" w:rsidRPr="00025FA2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D46128" w:rsidRPr="00025FA2" w:rsidTr="00253374">
        <w:tc>
          <w:tcPr>
            <w:tcW w:w="1242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D46128" w:rsidRPr="00025FA2" w:rsidRDefault="00D46128" w:rsidP="00253374">
            <w:pPr>
              <w:spacing w:line="240" w:lineRule="auto"/>
              <w:rPr>
                <w:sz w:val="18"/>
              </w:rPr>
            </w:pPr>
          </w:p>
        </w:tc>
      </w:tr>
      <w:tr w:rsidR="00D46128" w:rsidRPr="00025FA2" w:rsidTr="00253374">
        <w:tc>
          <w:tcPr>
            <w:tcW w:w="1242" w:type="dxa"/>
            <w:vMerge w:val="restart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2694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850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2885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D4612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route_id</w:t>
            </w:r>
          </w:p>
        </w:tc>
        <w:tc>
          <w:tcPr>
            <w:tcW w:w="850" w:type="dxa"/>
            <w:vAlign w:val="center"/>
          </w:tcPr>
          <w:p w:rsidR="00D46128" w:rsidRDefault="00D4612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885" w:type="dxa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D46128" w:rsidRPr="00A67FC5" w:rsidRDefault="00D46128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D46128" w:rsidRPr="00A67FC5" w:rsidRDefault="00D4612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D46128" w:rsidRPr="00A67FC5" w:rsidRDefault="00D46128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85" w:type="dxa"/>
          </w:tcPr>
          <w:p w:rsidR="00D46128" w:rsidRPr="00A67FC5" w:rsidRDefault="00D46128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2694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701" w:type="dxa"/>
            <w:gridSpan w:val="2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2885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D46128" w:rsidRPr="0060020A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701" w:type="dxa"/>
            <w:gridSpan w:val="2"/>
          </w:tcPr>
          <w:p w:rsidR="00D46128" w:rsidRPr="0060020A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885" w:type="dxa"/>
          </w:tcPr>
          <w:p w:rsidR="00D46128" w:rsidRPr="0060020A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D46128" w:rsidRPr="0060020A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701" w:type="dxa"/>
            <w:gridSpan w:val="2"/>
          </w:tcPr>
          <w:p w:rsidR="00D46128" w:rsidRPr="0060020A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885" w:type="dxa"/>
          </w:tcPr>
          <w:p w:rsidR="00D46128" w:rsidRPr="0060020A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D46128" w:rsidRPr="00C3346D" w:rsidRDefault="00D46128" w:rsidP="00253374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701" w:type="dxa"/>
            <w:gridSpan w:val="2"/>
          </w:tcPr>
          <w:p w:rsidR="00D46128" w:rsidRPr="0060020A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2885" w:type="dxa"/>
          </w:tcPr>
          <w:p w:rsidR="00D46128" w:rsidRPr="00D42DC7" w:rsidRDefault="00D46128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游记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D46128" w:rsidRDefault="00D46128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diary</w:t>
            </w:r>
          </w:p>
        </w:tc>
        <w:tc>
          <w:tcPr>
            <w:tcW w:w="1701" w:type="dxa"/>
            <w:gridSpan w:val="2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85" w:type="dxa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游记概述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D46128" w:rsidRDefault="00D46128" w:rsidP="00253374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701" w:type="dxa"/>
            <w:gridSpan w:val="2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885" w:type="dxa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D46128" w:rsidRDefault="00D46128" w:rsidP="00253374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</w:t>
            </w:r>
          </w:p>
        </w:tc>
        <w:tc>
          <w:tcPr>
            <w:tcW w:w="1701" w:type="dxa"/>
            <w:gridSpan w:val="2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885" w:type="dxa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D46128" w:rsidRDefault="00D46128" w:rsidP="00253374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authors</w:t>
            </w:r>
          </w:p>
        </w:tc>
        <w:tc>
          <w:tcPr>
            <w:tcW w:w="1701" w:type="dxa"/>
            <w:gridSpan w:val="2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885" w:type="dxa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D46128" w:rsidRDefault="00D46128" w:rsidP="00253374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 w:rsidRPr="00E35738">
              <w:rPr>
                <w:sz w:val="18"/>
                <w:szCs w:val="18"/>
              </w:rPr>
              <w:t>P</w:t>
            </w:r>
            <w:r w:rsidRPr="00E35738">
              <w:rPr>
                <w:rFonts w:hint="eastAsia"/>
                <w:sz w:val="18"/>
                <w:szCs w:val="18"/>
              </w:rPr>
              <w:t>reface</w:t>
            </w:r>
          </w:p>
        </w:tc>
        <w:tc>
          <w:tcPr>
            <w:tcW w:w="1701" w:type="dxa"/>
            <w:gridSpan w:val="2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885" w:type="dxa"/>
            <w:vAlign w:val="center"/>
          </w:tcPr>
          <w:p w:rsidR="00D46128" w:rsidRDefault="00D4612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序言</w:t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D46128" w:rsidRPr="00C3346D" w:rsidRDefault="00D46128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701" w:type="dxa"/>
            <w:gridSpan w:val="2"/>
          </w:tcPr>
          <w:p w:rsidR="00D46128" w:rsidRPr="0060020A" w:rsidRDefault="00D46128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2885" w:type="dxa"/>
          </w:tcPr>
          <w:p w:rsidR="00D46128" w:rsidRPr="000E3D30" w:rsidRDefault="00D46128" w:rsidP="00253374">
            <w:pPr>
              <w:spacing w:line="240" w:lineRule="auto"/>
              <w:rPr>
                <w:sz w:val="18"/>
              </w:rPr>
            </w:pP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D46128" w:rsidRPr="00025FA2" w:rsidRDefault="00D46128" w:rsidP="00253374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D46128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46128" w:rsidRPr="00441B4F" w:rsidRDefault="00D4612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D46128" w:rsidRDefault="00D46128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0534A7" w:rsidRDefault="000534A7" w:rsidP="000534A7">
      <w:pPr>
        <w:pStyle w:val="2"/>
      </w:pPr>
      <w:bookmarkStart w:id="54" w:name="_Toc415844631"/>
      <w:r>
        <w:rPr>
          <w:rFonts w:hint="eastAsia"/>
        </w:rPr>
        <w:t>行程</w:t>
      </w:r>
      <w:r w:rsidR="00080357">
        <w:rPr>
          <w:rFonts w:hint="eastAsia"/>
        </w:rPr>
        <w:t>游记</w:t>
      </w:r>
      <w:r w:rsidR="000245FF">
        <w:rPr>
          <w:rFonts w:hint="eastAsia"/>
        </w:rPr>
        <w:t>查询</w:t>
      </w:r>
      <w:bookmarkEnd w:id="5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850"/>
        <w:gridCol w:w="851"/>
        <w:gridCol w:w="2885"/>
      </w:tblGrid>
      <w:tr w:rsidR="000534A7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0534A7" w:rsidRPr="00025FA2" w:rsidRDefault="000534A7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查看行程</w:t>
            </w:r>
            <w:r w:rsidR="00B83225">
              <w:rPr>
                <w:sz w:val="18"/>
              </w:rPr>
              <w:t>游记</w:t>
            </w:r>
          </w:p>
        </w:tc>
      </w:tr>
      <w:tr w:rsidR="000534A7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0534A7" w:rsidRPr="0060020A" w:rsidRDefault="000534A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0534A7" w:rsidRPr="00025FA2" w:rsidTr="004B400A">
        <w:tc>
          <w:tcPr>
            <w:tcW w:w="1242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0534A7" w:rsidRPr="00025FA2" w:rsidRDefault="000534A7" w:rsidP="00131D1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/Query/route/</w:t>
            </w:r>
            <w:r w:rsidR="00131D1C">
              <w:rPr>
                <w:rFonts w:hint="eastAsia"/>
                <w:sz w:val="18"/>
              </w:rPr>
              <w:t>diary</w:t>
            </w:r>
            <w:r w:rsidR="004B6C0F">
              <w:rPr>
                <w:rFonts w:hint="eastAsia"/>
                <w:sz w:val="18"/>
              </w:rPr>
              <w:t>/Pagination</w:t>
            </w:r>
          </w:p>
        </w:tc>
      </w:tr>
      <w:tr w:rsidR="000534A7" w:rsidRPr="00025FA2" w:rsidTr="004B400A">
        <w:tc>
          <w:tcPr>
            <w:tcW w:w="1242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0534A7" w:rsidRPr="00025FA2" w:rsidRDefault="000534A7" w:rsidP="004B400A">
            <w:pPr>
              <w:spacing w:line="240" w:lineRule="auto"/>
              <w:rPr>
                <w:sz w:val="18"/>
              </w:rPr>
            </w:pPr>
          </w:p>
        </w:tc>
      </w:tr>
      <w:tr w:rsidR="000534A7" w:rsidRPr="00025FA2" w:rsidTr="004B400A">
        <w:tc>
          <w:tcPr>
            <w:tcW w:w="1242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0534A7" w:rsidRPr="00025FA2" w:rsidRDefault="000534A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0534A7" w:rsidRPr="00025FA2" w:rsidTr="004B400A">
        <w:tc>
          <w:tcPr>
            <w:tcW w:w="1242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0534A7" w:rsidRPr="00025FA2" w:rsidRDefault="000534A7" w:rsidP="004B400A">
            <w:pPr>
              <w:spacing w:line="240" w:lineRule="auto"/>
              <w:rPr>
                <w:sz w:val="18"/>
              </w:rPr>
            </w:pPr>
          </w:p>
        </w:tc>
      </w:tr>
      <w:tr w:rsidR="000534A7" w:rsidRPr="00025FA2" w:rsidTr="00B44961">
        <w:tc>
          <w:tcPr>
            <w:tcW w:w="1242" w:type="dxa"/>
            <w:vMerge w:val="restart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2694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850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2885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0534A7" w:rsidRPr="00025FA2" w:rsidTr="00B44961">
        <w:tc>
          <w:tcPr>
            <w:tcW w:w="1242" w:type="dxa"/>
            <w:vMerge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0534A7" w:rsidRDefault="000A7F6A" w:rsidP="00A74733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next_cursor</w:t>
            </w:r>
          </w:p>
        </w:tc>
        <w:tc>
          <w:tcPr>
            <w:tcW w:w="850" w:type="dxa"/>
            <w:vAlign w:val="center"/>
          </w:tcPr>
          <w:p w:rsidR="000534A7" w:rsidRDefault="000A7F6A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0534A7" w:rsidRDefault="000534A7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885" w:type="dxa"/>
            <w:vAlign w:val="center"/>
          </w:tcPr>
          <w:p w:rsidR="000534A7" w:rsidRDefault="000534A7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A7F6A" w:rsidRPr="00025FA2" w:rsidTr="00B44961">
        <w:tc>
          <w:tcPr>
            <w:tcW w:w="1242" w:type="dxa"/>
            <w:vMerge/>
            <w:shd w:val="clear" w:color="auto" w:fill="EEECE1" w:themeFill="background2"/>
          </w:tcPr>
          <w:p w:rsidR="000A7F6A" w:rsidRPr="00441B4F" w:rsidRDefault="000A7F6A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0A7F6A" w:rsidRDefault="000A7F6A" w:rsidP="00A74733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ount</w:t>
            </w:r>
          </w:p>
        </w:tc>
        <w:tc>
          <w:tcPr>
            <w:tcW w:w="850" w:type="dxa"/>
            <w:vAlign w:val="center"/>
          </w:tcPr>
          <w:p w:rsidR="000A7F6A" w:rsidRDefault="000A7F6A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0A7F6A" w:rsidRDefault="000A7F6A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885" w:type="dxa"/>
            <w:vAlign w:val="center"/>
          </w:tcPr>
          <w:p w:rsidR="000A7F6A" w:rsidRDefault="000A7F6A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A7F6A" w:rsidRPr="00025FA2" w:rsidTr="00B44961">
        <w:tc>
          <w:tcPr>
            <w:tcW w:w="1242" w:type="dxa"/>
            <w:vMerge/>
            <w:shd w:val="clear" w:color="auto" w:fill="EEECE1" w:themeFill="background2"/>
          </w:tcPr>
          <w:p w:rsidR="000A7F6A" w:rsidRPr="00441B4F" w:rsidRDefault="000A7F6A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0A7F6A" w:rsidRDefault="00D22FCC" w:rsidP="00A74733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0A7F6A">
              <w:rPr>
                <w:rFonts w:hint="eastAsia"/>
                <w:sz w:val="18"/>
                <w:szCs w:val="18"/>
              </w:rPr>
              <w:t>lace</w:t>
            </w:r>
          </w:p>
        </w:tc>
        <w:tc>
          <w:tcPr>
            <w:tcW w:w="850" w:type="dxa"/>
            <w:vAlign w:val="center"/>
          </w:tcPr>
          <w:p w:rsidR="000A7F6A" w:rsidRDefault="000A7F6A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0A7F6A" w:rsidRDefault="00033F18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885" w:type="dxa"/>
            <w:vAlign w:val="center"/>
          </w:tcPr>
          <w:p w:rsidR="000A7F6A" w:rsidRDefault="000A7F6A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目的地</w:t>
            </w:r>
          </w:p>
        </w:tc>
      </w:tr>
      <w:tr w:rsidR="000A7F6A" w:rsidRPr="00025FA2" w:rsidTr="00B44961">
        <w:tc>
          <w:tcPr>
            <w:tcW w:w="1242" w:type="dxa"/>
            <w:vMerge/>
            <w:shd w:val="clear" w:color="auto" w:fill="EEECE1" w:themeFill="background2"/>
          </w:tcPr>
          <w:p w:rsidR="000A7F6A" w:rsidRPr="00441B4F" w:rsidRDefault="000A7F6A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0A7F6A" w:rsidRDefault="000A7F6A" w:rsidP="00A74733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:rsidR="000A7F6A" w:rsidRDefault="000A7F6A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A7F6A" w:rsidRDefault="000A7F6A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85" w:type="dxa"/>
            <w:vAlign w:val="center"/>
          </w:tcPr>
          <w:p w:rsidR="000A7F6A" w:rsidRDefault="000A7F6A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534A7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0534A7" w:rsidRPr="00A67FC5" w:rsidRDefault="000534A7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:rsidR="000534A7" w:rsidRPr="00A67FC5" w:rsidRDefault="000534A7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0534A7" w:rsidRPr="00A67FC5" w:rsidRDefault="000534A7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85" w:type="dxa"/>
          </w:tcPr>
          <w:p w:rsidR="000534A7" w:rsidRPr="00A67FC5" w:rsidRDefault="000534A7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534A7" w:rsidRPr="00025FA2" w:rsidTr="00B44961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2694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701" w:type="dxa"/>
            <w:gridSpan w:val="2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2885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F41E7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F41E7" w:rsidRPr="00441B4F" w:rsidRDefault="00AF41E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AF41E7" w:rsidRPr="0060020A" w:rsidRDefault="00AF41E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701" w:type="dxa"/>
            <w:gridSpan w:val="2"/>
          </w:tcPr>
          <w:p w:rsidR="00AF41E7" w:rsidRPr="0060020A" w:rsidRDefault="00B7579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885" w:type="dxa"/>
          </w:tcPr>
          <w:p w:rsidR="00AF41E7" w:rsidRPr="0060020A" w:rsidRDefault="00AF41E7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AF41E7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F41E7" w:rsidRPr="00441B4F" w:rsidRDefault="00AF41E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AF41E7" w:rsidRPr="0060020A" w:rsidRDefault="00AF41E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701" w:type="dxa"/>
            <w:gridSpan w:val="2"/>
          </w:tcPr>
          <w:p w:rsidR="00AF41E7" w:rsidRPr="0060020A" w:rsidRDefault="00AF41E7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2885" w:type="dxa"/>
          </w:tcPr>
          <w:p w:rsidR="00AF41E7" w:rsidRPr="0060020A" w:rsidRDefault="00AF41E7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0534A7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0534A7" w:rsidRPr="00C3346D" w:rsidRDefault="000534A7" w:rsidP="004B400A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701" w:type="dxa"/>
            <w:gridSpan w:val="2"/>
          </w:tcPr>
          <w:p w:rsidR="000534A7" w:rsidRPr="0060020A" w:rsidRDefault="0034340D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2885" w:type="dxa"/>
          </w:tcPr>
          <w:p w:rsidR="000534A7" w:rsidRPr="00D42DC7" w:rsidRDefault="001F511A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游记</w:t>
            </w:r>
            <w:r w:rsidR="00EA6870">
              <w:rPr>
                <w:rFonts w:hint="eastAsia"/>
                <w:sz w:val="18"/>
              </w:rPr>
              <w:t>列表</w:t>
            </w:r>
          </w:p>
        </w:tc>
      </w:tr>
      <w:tr w:rsidR="00714295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14295" w:rsidRPr="00441B4F" w:rsidRDefault="00714295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714295" w:rsidRDefault="00714295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iary_id</w:t>
            </w:r>
          </w:p>
        </w:tc>
        <w:tc>
          <w:tcPr>
            <w:tcW w:w="1701" w:type="dxa"/>
            <w:gridSpan w:val="2"/>
            <w:vAlign w:val="center"/>
          </w:tcPr>
          <w:p w:rsidR="00714295" w:rsidRDefault="0071429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885" w:type="dxa"/>
            <w:vAlign w:val="center"/>
          </w:tcPr>
          <w:p w:rsidR="00714295" w:rsidRDefault="00714295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游记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E16F4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E16F4" w:rsidRPr="00441B4F" w:rsidRDefault="00EE16F4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EE16F4" w:rsidRDefault="00EE16F4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701" w:type="dxa"/>
            <w:gridSpan w:val="2"/>
            <w:vAlign w:val="center"/>
          </w:tcPr>
          <w:p w:rsidR="00EE16F4" w:rsidRDefault="006559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885" w:type="dxa"/>
            <w:vAlign w:val="center"/>
          </w:tcPr>
          <w:p w:rsidR="00EE16F4" w:rsidRDefault="004B400A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804B9C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04B9C" w:rsidRPr="00441B4F" w:rsidRDefault="00804B9C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804B9C" w:rsidRDefault="00787A6E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1701" w:type="dxa"/>
            <w:gridSpan w:val="2"/>
            <w:vAlign w:val="center"/>
          </w:tcPr>
          <w:p w:rsidR="00804B9C" w:rsidRDefault="006559BF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2885" w:type="dxa"/>
            <w:vAlign w:val="center"/>
          </w:tcPr>
          <w:p w:rsidR="00804B9C" w:rsidRDefault="004B400A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5B6CBE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B6CBE" w:rsidRPr="00441B4F" w:rsidRDefault="005B6CBE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5B6CBE" w:rsidRDefault="00787A6E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ine</w:t>
            </w:r>
          </w:p>
        </w:tc>
        <w:tc>
          <w:tcPr>
            <w:tcW w:w="1701" w:type="dxa"/>
            <w:gridSpan w:val="2"/>
            <w:vAlign w:val="center"/>
          </w:tcPr>
          <w:p w:rsidR="005B6CBE" w:rsidRDefault="005B6CB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885" w:type="dxa"/>
            <w:vAlign w:val="center"/>
          </w:tcPr>
          <w:p w:rsidR="005B6CBE" w:rsidRDefault="002C362E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</w:t>
            </w:r>
          </w:p>
        </w:tc>
      </w:tr>
      <w:tr w:rsidR="00B67009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67009" w:rsidRPr="00441B4F" w:rsidRDefault="00B6700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B67009" w:rsidRDefault="00B67009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ead_num</w:t>
            </w:r>
          </w:p>
        </w:tc>
        <w:tc>
          <w:tcPr>
            <w:tcW w:w="1701" w:type="dxa"/>
            <w:gridSpan w:val="2"/>
            <w:vAlign w:val="center"/>
          </w:tcPr>
          <w:p w:rsidR="00B67009" w:rsidRDefault="00B6700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885" w:type="dxa"/>
            <w:vAlign w:val="center"/>
          </w:tcPr>
          <w:p w:rsidR="00B67009" w:rsidRDefault="00B6700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阅读数</w:t>
            </w:r>
          </w:p>
        </w:tc>
      </w:tr>
      <w:tr w:rsidR="00284F0C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84F0C" w:rsidRPr="00441B4F" w:rsidRDefault="00284F0C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284F0C" w:rsidRDefault="00B67009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avorite_num</w:t>
            </w:r>
          </w:p>
        </w:tc>
        <w:tc>
          <w:tcPr>
            <w:tcW w:w="1701" w:type="dxa"/>
            <w:gridSpan w:val="2"/>
            <w:vAlign w:val="center"/>
          </w:tcPr>
          <w:p w:rsidR="00284F0C" w:rsidRDefault="00B6700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885" w:type="dxa"/>
            <w:vAlign w:val="center"/>
          </w:tcPr>
          <w:p w:rsidR="00284F0C" w:rsidRDefault="00B6700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收藏数</w:t>
            </w:r>
          </w:p>
        </w:tc>
      </w:tr>
      <w:tr w:rsidR="00B67009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67009" w:rsidRPr="00441B4F" w:rsidRDefault="00B6700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B67009" w:rsidRDefault="00B67009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omment_num</w:t>
            </w:r>
          </w:p>
        </w:tc>
        <w:tc>
          <w:tcPr>
            <w:tcW w:w="1701" w:type="dxa"/>
            <w:gridSpan w:val="2"/>
            <w:vAlign w:val="center"/>
          </w:tcPr>
          <w:p w:rsidR="00B67009" w:rsidRDefault="00B6700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885" w:type="dxa"/>
            <w:vAlign w:val="center"/>
          </w:tcPr>
          <w:p w:rsidR="00B67009" w:rsidRDefault="00B6700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评论数</w:t>
            </w:r>
          </w:p>
        </w:tc>
      </w:tr>
      <w:tr w:rsidR="00B67009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67009" w:rsidRPr="00441B4F" w:rsidRDefault="00B6700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B67009" w:rsidRDefault="00B67009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hare_num</w:t>
            </w:r>
          </w:p>
        </w:tc>
        <w:tc>
          <w:tcPr>
            <w:tcW w:w="1701" w:type="dxa"/>
            <w:gridSpan w:val="2"/>
            <w:vAlign w:val="center"/>
          </w:tcPr>
          <w:p w:rsidR="00B67009" w:rsidRDefault="00B6700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2885" w:type="dxa"/>
            <w:vAlign w:val="center"/>
          </w:tcPr>
          <w:p w:rsidR="00B67009" w:rsidRDefault="00B67009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分享数</w:t>
            </w:r>
          </w:p>
        </w:tc>
      </w:tr>
      <w:tr w:rsidR="00B67009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67009" w:rsidRPr="00441B4F" w:rsidRDefault="00B6700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B67009" w:rsidRDefault="007446F4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ublished_date</w:t>
            </w:r>
          </w:p>
        </w:tc>
        <w:tc>
          <w:tcPr>
            <w:tcW w:w="1701" w:type="dxa"/>
            <w:gridSpan w:val="2"/>
            <w:vAlign w:val="center"/>
          </w:tcPr>
          <w:p w:rsidR="00B67009" w:rsidRDefault="007446F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885" w:type="dxa"/>
            <w:vAlign w:val="center"/>
          </w:tcPr>
          <w:p w:rsidR="00B67009" w:rsidRDefault="007446F4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发布时间</w:t>
            </w:r>
          </w:p>
        </w:tc>
      </w:tr>
      <w:tr w:rsidR="00B67009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67009" w:rsidRPr="00441B4F" w:rsidRDefault="00B67009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  <w:vAlign w:val="center"/>
          </w:tcPr>
          <w:p w:rsidR="00B67009" w:rsidRDefault="00B67009" w:rsidP="00787A6E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B67009" w:rsidRDefault="00B67009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85" w:type="dxa"/>
            <w:vAlign w:val="center"/>
          </w:tcPr>
          <w:p w:rsidR="00B67009" w:rsidRDefault="00B67009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534A7" w:rsidRPr="00025FA2" w:rsidTr="00B44961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2694" w:type="dxa"/>
          </w:tcPr>
          <w:p w:rsidR="000534A7" w:rsidRPr="00C3346D" w:rsidRDefault="000534A7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701" w:type="dxa"/>
            <w:gridSpan w:val="2"/>
          </w:tcPr>
          <w:p w:rsidR="000534A7" w:rsidRPr="0060020A" w:rsidRDefault="000534A7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2885" w:type="dxa"/>
          </w:tcPr>
          <w:p w:rsidR="000534A7" w:rsidRPr="000E3D30" w:rsidRDefault="000534A7" w:rsidP="004B400A">
            <w:pPr>
              <w:spacing w:line="240" w:lineRule="auto"/>
              <w:rPr>
                <w:sz w:val="18"/>
              </w:rPr>
            </w:pPr>
          </w:p>
        </w:tc>
      </w:tr>
      <w:tr w:rsidR="000534A7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业务描述</w:t>
            </w:r>
          </w:p>
        </w:tc>
        <w:tc>
          <w:tcPr>
            <w:tcW w:w="7280" w:type="dxa"/>
            <w:gridSpan w:val="4"/>
          </w:tcPr>
          <w:p w:rsidR="000534A7" w:rsidRPr="00025FA2" w:rsidRDefault="000534A7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0534A7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534A7" w:rsidRPr="00441B4F" w:rsidRDefault="000534A7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0534A7" w:rsidRDefault="000534A7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634553" w:rsidRDefault="00634553" w:rsidP="00634553">
      <w:pPr>
        <w:pStyle w:val="2"/>
      </w:pPr>
      <w:bookmarkStart w:id="55" w:name="_Toc415844632"/>
      <w:r>
        <w:rPr>
          <w:rFonts w:hint="eastAsia"/>
        </w:rPr>
        <w:t>行程游记</w:t>
      </w:r>
      <w:r w:rsidR="00472C43">
        <w:rPr>
          <w:rFonts w:hint="eastAsia"/>
        </w:rPr>
        <w:t>章节</w:t>
      </w:r>
      <w:r>
        <w:rPr>
          <w:rFonts w:hint="eastAsia"/>
        </w:rPr>
        <w:t>保存</w:t>
      </w:r>
      <w:bookmarkEnd w:id="5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634553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634553" w:rsidRPr="00025FA2" w:rsidRDefault="00634553" w:rsidP="0009788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保存行程游记</w:t>
            </w:r>
            <w:r w:rsidR="00097889">
              <w:rPr>
                <w:sz w:val="18"/>
              </w:rPr>
              <w:t>章节信息</w:t>
            </w:r>
          </w:p>
        </w:tc>
      </w:tr>
      <w:tr w:rsidR="00634553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634553" w:rsidRPr="0060020A" w:rsidRDefault="00634553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634553" w:rsidRPr="00025FA2" w:rsidTr="00410757">
        <w:tc>
          <w:tcPr>
            <w:tcW w:w="124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634553" w:rsidRPr="00025FA2" w:rsidRDefault="00520D36" w:rsidP="00520D36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634553">
              <w:rPr>
                <w:rFonts w:hint="eastAsia"/>
                <w:sz w:val="18"/>
              </w:rPr>
              <w:t>/route/diary/</w:t>
            </w:r>
            <w:r w:rsidR="0023221D">
              <w:rPr>
                <w:rFonts w:hint="eastAsia"/>
                <w:sz w:val="18"/>
              </w:rPr>
              <w:t>C</w:t>
            </w:r>
            <w:r w:rsidR="00F0147B">
              <w:rPr>
                <w:rFonts w:hint="eastAsia"/>
                <w:sz w:val="18"/>
              </w:rPr>
              <w:t>hapt</w:t>
            </w:r>
            <w:r w:rsidR="00552565">
              <w:rPr>
                <w:rFonts w:hint="eastAsia"/>
                <w:sz w:val="18"/>
              </w:rPr>
              <w:t>er</w:t>
            </w:r>
            <w:r w:rsidR="00634553"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Insert</w:t>
            </w:r>
          </w:p>
        </w:tc>
      </w:tr>
      <w:tr w:rsidR="00634553" w:rsidRPr="00025FA2" w:rsidTr="00410757">
        <w:tc>
          <w:tcPr>
            <w:tcW w:w="124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634553" w:rsidRPr="00025FA2" w:rsidRDefault="00634553" w:rsidP="00410757">
            <w:pPr>
              <w:spacing w:line="240" w:lineRule="auto"/>
              <w:rPr>
                <w:sz w:val="18"/>
              </w:rPr>
            </w:pPr>
          </w:p>
        </w:tc>
      </w:tr>
      <w:tr w:rsidR="00634553" w:rsidRPr="00025FA2" w:rsidTr="00410757">
        <w:tc>
          <w:tcPr>
            <w:tcW w:w="124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634553" w:rsidRPr="00025FA2" w:rsidRDefault="00634553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634553" w:rsidRPr="00025FA2" w:rsidTr="00410757">
        <w:tc>
          <w:tcPr>
            <w:tcW w:w="124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634553" w:rsidRPr="00025FA2" w:rsidRDefault="00634553" w:rsidP="00410757">
            <w:pPr>
              <w:spacing w:line="240" w:lineRule="auto"/>
              <w:rPr>
                <w:sz w:val="18"/>
              </w:rPr>
            </w:pPr>
          </w:p>
        </w:tc>
      </w:tr>
      <w:tr w:rsidR="00634553" w:rsidRPr="00025FA2" w:rsidTr="00410757">
        <w:tc>
          <w:tcPr>
            <w:tcW w:w="1242" w:type="dxa"/>
            <w:vMerge w:val="restart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34553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34553" w:rsidRDefault="00634553" w:rsidP="00A67A6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routeId</w:t>
            </w:r>
          </w:p>
        </w:tc>
        <w:tc>
          <w:tcPr>
            <w:tcW w:w="992" w:type="dxa"/>
            <w:vAlign w:val="center"/>
          </w:tcPr>
          <w:p w:rsidR="00634553" w:rsidRDefault="00634553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634553" w:rsidRDefault="00634553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34553" w:rsidRDefault="00634553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34553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34553" w:rsidRDefault="00634553" w:rsidP="00A67A6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userId</w:t>
            </w:r>
          </w:p>
        </w:tc>
        <w:tc>
          <w:tcPr>
            <w:tcW w:w="992" w:type="dxa"/>
            <w:vAlign w:val="center"/>
          </w:tcPr>
          <w:p w:rsidR="00634553" w:rsidRDefault="00634553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634553" w:rsidRDefault="00634553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34553" w:rsidRDefault="00634553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76CA4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676CA4" w:rsidRPr="00441B4F" w:rsidRDefault="00676CA4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76CA4" w:rsidRDefault="00676CA4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ctivity_id</w:t>
            </w:r>
          </w:p>
        </w:tc>
        <w:tc>
          <w:tcPr>
            <w:tcW w:w="992" w:type="dxa"/>
            <w:vAlign w:val="center"/>
          </w:tcPr>
          <w:p w:rsidR="00676CA4" w:rsidRDefault="00676CA4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676CA4" w:rsidRDefault="00676CA4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76CA4" w:rsidRDefault="00676CA4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对应行程活动</w:t>
            </w:r>
          </w:p>
        </w:tc>
      </w:tr>
      <w:tr w:rsidR="008949BD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8949BD" w:rsidRPr="00441B4F" w:rsidRDefault="008949B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949BD" w:rsidRDefault="00987BD2" w:rsidP="00A67A6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hapt</w:t>
            </w:r>
            <w:r w:rsidR="00552565">
              <w:rPr>
                <w:rFonts w:hint="eastAsia"/>
                <w:sz w:val="18"/>
                <w:szCs w:val="18"/>
              </w:rPr>
              <w:t>er</w:t>
            </w:r>
            <w:r>
              <w:rPr>
                <w:rFonts w:hint="eastAsia"/>
                <w:sz w:val="18"/>
                <w:szCs w:val="18"/>
              </w:rPr>
              <w:t>_name</w:t>
            </w:r>
          </w:p>
        </w:tc>
        <w:tc>
          <w:tcPr>
            <w:tcW w:w="992" w:type="dxa"/>
            <w:vAlign w:val="center"/>
          </w:tcPr>
          <w:p w:rsidR="008949BD" w:rsidRDefault="00D9236C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8949BD" w:rsidRDefault="00D9236C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8949BD" w:rsidRDefault="00D9236C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章节名称</w:t>
            </w:r>
          </w:p>
        </w:tc>
      </w:tr>
      <w:tr w:rsidR="008949BD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8949BD" w:rsidRPr="00441B4F" w:rsidRDefault="008949B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949BD" w:rsidRDefault="008949BD" w:rsidP="00A67A6D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8949BD" w:rsidRDefault="008949BD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949BD" w:rsidRDefault="008949BD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949BD" w:rsidRDefault="008949BD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34553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4553" w:rsidRPr="00A67FC5" w:rsidRDefault="00634553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34553" w:rsidRPr="00A67FC5" w:rsidRDefault="00634553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34553" w:rsidRPr="00A67FC5" w:rsidRDefault="00634553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634553" w:rsidRPr="00A67FC5" w:rsidRDefault="00634553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34553" w:rsidRPr="00025FA2" w:rsidTr="00410757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34553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4553" w:rsidRPr="0060020A" w:rsidRDefault="00634553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634553" w:rsidRPr="0060020A" w:rsidRDefault="00634553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634553" w:rsidRPr="0060020A" w:rsidRDefault="00634553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返回代码包括：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11005</w:t>
            </w:r>
          </w:p>
        </w:tc>
      </w:tr>
      <w:tr w:rsidR="00634553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4553" w:rsidRPr="0060020A" w:rsidRDefault="00634553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634553" w:rsidRPr="0060020A" w:rsidRDefault="00634553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34553" w:rsidRPr="0060020A" w:rsidRDefault="00634553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错误描述，正常时为空字符串，有错误时为显示给用户的错误信息。</w:t>
            </w:r>
          </w:p>
        </w:tc>
      </w:tr>
      <w:tr w:rsidR="00634553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4553" w:rsidRPr="00C3346D" w:rsidRDefault="00634553" w:rsidP="00410757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634553" w:rsidRPr="0060020A" w:rsidRDefault="00634553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34553" w:rsidRPr="00D42DC7" w:rsidRDefault="00634553" w:rsidP="00410757">
            <w:pPr>
              <w:spacing w:line="240" w:lineRule="auto"/>
              <w:rPr>
                <w:sz w:val="18"/>
              </w:rPr>
            </w:pPr>
          </w:p>
        </w:tc>
      </w:tr>
      <w:tr w:rsidR="00634553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34553" w:rsidRPr="00C3346D" w:rsidRDefault="00634553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634553" w:rsidRPr="0060020A" w:rsidRDefault="00634553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34553" w:rsidRPr="000E3D30" w:rsidRDefault="00634553" w:rsidP="00410757">
            <w:pPr>
              <w:spacing w:line="240" w:lineRule="auto"/>
              <w:rPr>
                <w:sz w:val="18"/>
              </w:rPr>
            </w:pPr>
          </w:p>
        </w:tc>
      </w:tr>
      <w:tr w:rsidR="00634553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634553" w:rsidRPr="00025FA2" w:rsidRDefault="00634553" w:rsidP="00410757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634553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34553" w:rsidRPr="00441B4F" w:rsidRDefault="00634553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634553" w:rsidRDefault="00634553" w:rsidP="00410757">
            <w:pPr>
              <w:spacing w:line="240" w:lineRule="auto"/>
              <w:rPr>
                <w:sz w:val="18"/>
              </w:rPr>
            </w:pPr>
          </w:p>
        </w:tc>
      </w:tr>
    </w:tbl>
    <w:p w:rsidR="00855C28" w:rsidRDefault="00855C28" w:rsidP="00855C28">
      <w:pPr>
        <w:pStyle w:val="2"/>
      </w:pPr>
      <w:bookmarkStart w:id="56" w:name="_Toc415844633"/>
      <w:r>
        <w:rPr>
          <w:rFonts w:hint="eastAsia"/>
        </w:rPr>
        <w:t>行程游记章节</w:t>
      </w:r>
      <w:r w:rsidR="00AD0458">
        <w:rPr>
          <w:rFonts w:hint="eastAsia"/>
        </w:rPr>
        <w:t>删除</w:t>
      </w:r>
      <w:bookmarkEnd w:id="5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855C28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855C28" w:rsidRPr="00025FA2" w:rsidRDefault="00701391" w:rsidP="0041075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删除</w:t>
            </w:r>
            <w:r w:rsidR="00855C28">
              <w:rPr>
                <w:sz w:val="18"/>
              </w:rPr>
              <w:t>行程游记章节信息</w:t>
            </w:r>
          </w:p>
        </w:tc>
      </w:tr>
      <w:tr w:rsidR="00855C28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855C28" w:rsidRPr="0060020A" w:rsidRDefault="00855C2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855C28" w:rsidRPr="00025FA2" w:rsidTr="00410757">
        <w:tc>
          <w:tcPr>
            <w:tcW w:w="124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855C28" w:rsidRPr="00025FA2" w:rsidRDefault="00855C28" w:rsidP="009504C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/Persist/route/diary/Chapt</w:t>
            </w:r>
            <w:r w:rsidR="00552565">
              <w:rPr>
                <w:rFonts w:hint="eastAsia"/>
                <w:sz w:val="18"/>
              </w:rPr>
              <w:t>er</w:t>
            </w:r>
            <w:r>
              <w:rPr>
                <w:rFonts w:hint="eastAsia"/>
                <w:sz w:val="18"/>
              </w:rPr>
              <w:t>/</w:t>
            </w:r>
            <w:r w:rsidR="009504CA">
              <w:rPr>
                <w:rFonts w:hint="eastAsia"/>
                <w:sz w:val="18"/>
              </w:rPr>
              <w:t>Delete</w:t>
            </w:r>
          </w:p>
        </w:tc>
      </w:tr>
      <w:tr w:rsidR="00855C28" w:rsidRPr="00025FA2" w:rsidTr="00410757">
        <w:tc>
          <w:tcPr>
            <w:tcW w:w="124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855C28" w:rsidRPr="00025FA2" w:rsidRDefault="00855C28" w:rsidP="00410757">
            <w:pPr>
              <w:spacing w:line="240" w:lineRule="auto"/>
              <w:rPr>
                <w:sz w:val="18"/>
              </w:rPr>
            </w:pPr>
          </w:p>
        </w:tc>
      </w:tr>
      <w:tr w:rsidR="00855C28" w:rsidRPr="00025FA2" w:rsidTr="00410757">
        <w:tc>
          <w:tcPr>
            <w:tcW w:w="124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855C28" w:rsidRPr="00025FA2" w:rsidRDefault="00855C2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855C28" w:rsidRPr="00025FA2" w:rsidTr="00410757">
        <w:tc>
          <w:tcPr>
            <w:tcW w:w="124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855C28" w:rsidRPr="00025FA2" w:rsidRDefault="00855C28" w:rsidP="00410757">
            <w:pPr>
              <w:spacing w:line="240" w:lineRule="auto"/>
              <w:rPr>
                <w:sz w:val="18"/>
              </w:rPr>
            </w:pPr>
          </w:p>
        </w:tc>
      </w:tr>
      <w:tr w:rsidR="00855C28" w:rsidRPr="00025FA2" w:rsidTr="00410757">
        <w:tc>
          <w:tcPr>
            <w:tcW w:w="1242" w:type="dxa"/>
            <w:vMerge w:val="restart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55C28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55C28" w:rsidRDefault="00B328C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chapt</w:t>
            </w:r>
            <w:r w:rsidR="00552565">
              <w:rPr>
                <w:rFonts w:hint="eastAsia"/>
                <w:sz w:val="18"/>
                <w:szCs w:val="18"/>
              </w:rPr>
              <w:t>er</w:t>
            </w:r>
            <w:r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855C28" w:rsidRDefault="00855C28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855C28" w:rsidRDefault="00855C28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855C28" w:rsidRDefault="00B328C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</w:t>
            </w:r>
            <w:r w:rsidR="001D691A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55C28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55C28" w:rsidRDefault="00855C28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855C28" w:rsidRDefault="00855C28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55C28" w:rsidRDefault="00855C28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55C28" w:rsidRDefault="00855C28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55C2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55C28" w:rsidRPr="00A67FC5" w:rsidRDefault="00855C28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855C28" w:rsidRPr="00A67FC5" w:rsidRDefault="00855C28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855C28" w:rsidRPr="00A67FC5" w:rsidRDefault="00855C28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855C28" w:rsidRPr="00A67FC5" w:rsidRDefault="00855C28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55C28" w:rsidRPr="00025FA2" w:rsidTr="00410757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55C2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55C28" w:rsidRPr="0060020A" w:rsidRDefault="00855C2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855C28" w:rsidRPr="0060020A" w:rsidRDefault="00855C2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855C28" w:rsidRPr="0060020A" w:rsidRDefault="00855C2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返回代码包括：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11005</w:t>
            </w:r>
          </w:p>
        </w:tc>
      </w:tr>
      <w:tr w:rsidR="00855C2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55C28" w:rsidRPr="0060020A" w:rsidRDefault="00855C2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855C28" w:rsidRPr="0060020A" w:rsidRDefault="00855C2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855C28" w:rsidRPr="0060020A" w:rsidRDefault="00855C2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错误描述，正常时为空字符串，有错误时为显示给用户的错误信息。</w:t>
            </w:r>
          </w:p>
        </w:tc>
      </w:tr>
      <w:tr w:rsidR="00855C2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55C28" w:rsidRPr="00C3346D" w:rsidRDefault="00855C28" w:rsidP="00410757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855C28" w:rsidRPr="0060020A" w:rsidRDefault="00855C28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855C28" w:rsidRPr="00D42DC7" w:rsidRDefault="00855C28" w:rsidP="00410757">
            <w:pPr>
              <w:spacing w:line="240" w:lineRule="auto"/>
              <w:rPr>
                <w:sz w:val="18"/>
              </w:rPr>
            </w:pPr>
          </w:p>
        </w:tc>
      </w:tr>
      <w:tr w:rsidR="00855C2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55C28" w:rsidRPr="00C3346D" w:rsidRDefault="00855C28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855C28" w:rsidRPr="0060020A" w:rsidRDefault="00855C28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855C28" w:rsidRPr="000E3D30" w:rsidRDefault="00855C28" w:rsidP="00410757">
            <w:pPr>
              <w:spacing w:line="240" w:lineRule="auto"/>
              <w:rPr>
                <w:sz w:val="18"/>
              </w:rPr>
            </w:pPr>
          </w:p>
        </w:tc>
      </w:tr>
      <w:tr w:rsidR="00855C28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855C28" w:rsidRPr="00025FA2" w:rsidRDefault="00855C28" w:rsidP="00410757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855C28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55C28" w:rsidRPr="00441B4F" w:rsidRDefault="00855C2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855C28" w:rsidRDefault="00855C28" w:rsidP="00410757">
            <w:pPr>
              <w:spacing w:line="240" w:lineRule="auto"/>
              <w:rPr>
                <w:sz w:val="18"/>
              </w:rPr>
            </w:pPr>
          </w:p>
        </w:tc>
      </w:tr>
    </w:tbl>
    <w:p w:rsidR="00623029" w:rsidRDefault="00623029" w:rsidP="00623029">
      <w:pPr>
        <w:pStyle w:val="2"/>
      </w:pPr>
      <w:bookmarkStart w:id="57" w:name="_Toc415844634"/>
      <w:r>
        <w:rPr>
          <w:rFonts w:hint="eastAsia"/>
        </w:rPr>
        <w:t>行程游记</w:t>
      </w:r>
      <w:r w:rsidR="00004B88">
        <w:rPr>
          <w:rFonts w:hint="eastAsia"/>
        </w:rPr>
        <w:t>段落</w:t>
      </w:r>
      <w:r w:rsidR="00082302">
        <w:rPr>
          <w:rFonts w:hint="eastAsia"/>
        </w:rPr>
        <w:t>保存</w:t>
      </w:r>
      <w:bookmarkEnd w:id="5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623029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623029" w:rsidRPr="00025FA2" w:rsidRDefault="00126DEF" w:rsidP="0041075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保存撰写的</w:t>
            </w:r>
            <w:r w:rsidR="00623029">
              <w:rPr>
                <w:sz w:val="18"/>
              </w:rPr>
              <w:t>行程游记</w:t>
            </w:r>
            <w:r w:rsidR="009F168B">
              <w:rPr>
                <w:rFonts w:hint="eastAsia"/>
                <w:sz w:val="18"/>
              </w:rPr>
              <w:t>段落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623029" w:rsidRPr="0060020A" w:rsidRDefault="006230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623029" w:rsidRPr="00025FA2" w:rsidTr="00410757">
        <w:tc>
          <w:tcPr>
            <w:tcW w:w="124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623029" w:rsidRPr="00025FA2" w:rsidRDefault="00435891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623029">
              <w:rPr>
                <w:rFonts w:hint="eastAsia"/>
                <w:sz w:val="18"/>
              </w:rPr>
              <w:t>/route/diary</w:t>
            </w:r>
            <w:r w:rsidR="00821ACA">
              <w:rPr>
                <w:rFonts w:hint="eastAsia"/>
                <w:sz w:val="18"/>
              </w:rPr>
              <w:t>/</w:t>
            </w:r>
            <w:r w:rsidR="00A46F25">
              <w:rPr>
                <w:rFonts w:hint="eastAsia"/>
                <w:sz w:val="18"/>
              </w:rPr>
              <w:t>chapt</w:t>
            </w:r>
            <w:r w:rsidR="003C7C48">
              <w:rPr>
                <w:rFonts w:hint="eastAsia"/>
                <w:sz w:val="18"/>
              </w:rPr>
              <w:t>er</w:t>
            </w:r>
            <w:r w:rsidR="00A46F25">
              <w:rPr>
                <w:rFonts w:hint="eastAsia"/>
                <w:sz w:val="18"/>
              </w:rPr>
              <w:t>/paragraph</w:t>
            </w:r>
            <w:r w:rsidR="00562E4C">
              <w:rPr>
                <w:rFonts w:hint="eastAsia"/>
                <w:sz w:val="18"/>
              </w:rPr>
              <w:t>/Save</w:t>
            </w:r>
          </w:p>
        </w:tc>
      </w:tr>
      <w:tr w:rsidR="00623029" w:rsidRPr="00025FA2" w:rsidTr="00410757">
        <w:tc>
          <w:tcPr>
            <w:tcW w:w="124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623029" w:rsidRPr="00025FA2" w:rsidRDefault="00623029" w:rsidP="00410757">
            <w:pPr>
              <w:spacing w:line="240" w:lineRule="auto"/>
              <w:rPr>
                <w:sz w:val="18"/>
              </w:rPr>
            </w:pPr>
          </w:p>
        </w:tc>
      </w:tr>
      <w:tr w:rsidR="00623029" w:rsidRPr="00025FA2" w:rsidTr="00410757">
        <w:tc>
          <w:tcPr>
            <w:tcW w:w="124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623029" w:rsidRPr="00025FA2" w:rsidRDefault="006230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623029" w:rsidRPr="00025FA2" w:rsidTr="00410757">
        <w:tc>
          <w:tcPr>
            <w:tcW w:w="124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623029" w:rsidRPr="00025FA2" w:rsidRDefault="00623029" w:rsidP="00410757">
            <w:pPr>
              <w:spacing w:line="240" w:lineRule="auto"/>
              <w:rPr>
                <w:sz w:val="18"/>
              </w:rPr>
            </w:pPr>
          </w:p>
        </w:tc>
      </w:tr>
      <w:tr w:rsidR="00623029" w:rsidRPr="00025FA2" w:rsidTr="00410757">
        <w:tc>
          <w:tcPr>
            <w:tcW w:w="1242" w:type="dxa"/>
            <w:vMerge w:val="restart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122885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122885" w:rsidRPr="00441B4F" w:rsidRDefault="0012288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routeId</w:t>
            </w:r>
          </w:p>
        </w:tc>
        <w:tc>
          <w:tcPr>
            <w:tcW w:w="992" w:type="dxa"/>
            <w:vAlign w:val="center"/>
          </w:tcPr>
          <w:p w:rsidR="00122885" w:rsidRDefault="00122885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22885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122885" w:rsidRPr="00441B4F" w:rsidRDefault="0012288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userId</w:t>
            </w:r>
          </w:p>
        </w:tc>
        <w:tc>
          <w:tcPr>
            <w:tcW w:w="992" w:type="dxa"/>
            <w:vAlign w:val="center"/>
          </w:tcPr>
          <w:p w:rsidR="00122885" w:rsidRDefault="00122885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22885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122885" w:rsidRPr="00441B4F" w:rsidRDefault="0012288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hapt</w:t>
            </w:r>
            <w:r w:rsidR="00C43BB3">
              <w:rPr>
                <w:rFonts w:hint="eastAsia"/>
                <w:sz w:val="18"/>
                <w:szCs w:val="18"/>
              </w:rPr>
              <w:t>er</w:t>
            </w:r>
            <w:r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122885" w:rsidRDefault="00122885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F5EED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0F5EED" w:rsidRPr="00441B4F" w:rsidRDefault="000F5EE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F5EED" w:rsidRDefault="000F5EED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aragraph</w:t>
            </w:r>
          </w:p>
        </w:tc>
        <w:tc>
          <w:tcPr>
            <w:tcW w:w="992" w:type="dxa"/>
            <w:vAlign w:val="center"/>
          </w:tcPr>
          <w:p w:rsidR="000F5EED" w:rsidRDefault="000F5EED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0F5EED" w:rsidRDefault="000F5EED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0F5EED" w:rsidRDefault="000F5EED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段落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22885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122885" w:rsidRPr="00441B4F" w:rsidRDefault="0012288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22885" w:rsidRDefault="00A91A70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992" w:type="dxa"/>
            <w:vAlign w:val="center"/>
          </w:tcPr>
          <w:p w:rsidR="00122885" w:rsidRDefault="00122885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122885" w:rsidRDefault="00E33293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</w:t>
            </w:r>
          </w:p>
        </w:tc>
      </w:tr>
      <w:tr w:rsidR="00122885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122885" w:rsidRPr="00441B4F" w:rsidRDefault="0012288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22885" w:rsidRDefault="00A91A70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</w:t>
            </w:r>
          </w:p>
        </w:tc>
        <w:tc>
          <w:tcPr>
            <w:tcW w:w="992" w:type="dxa"/>
            <w:vAlign w:val="center"/>
          </w:tcPr>
          <w:p w:rsidR="00122885" w:rsidRDefault="00122885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122885" w:rsidRDefault="00E33293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122885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122885" w:rsidRPr="00441B4F" w:rsidRDefault="0012288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22885" w:rsidRDefault="00122885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22885" w:rsidRDefault="00122885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122885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122885" w:rsidRPr="00441B4F" w:rsidRDefault="0012288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22885" w:rsidRDefault="00122885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122885" w:rsidRDefault="00122885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122885" w:rsidRDefault="00122885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3029" w:rsidRPr="00A67FC5" w:rsidRDefault="00623029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23029" w:rsidRPr="00A67FC5" w:rsidRDefault="00623029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:rsidR="00623029" w:rsidRPr="00A67FC5" w:rsidRDefault="00623029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</w:tcPr>
          <w:p w:rsidR="00623029" w:rsidRPr="00A67FC5" w:rsidRDefault="00623029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3029" w:rsidRPr="0060020A" w:rsidRDefault="006230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623029" w:rsidRPr="0060020A" w:rsidRDefault="006230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623029" w:rsidRPr="0060020A" w:rsidRDefault="006230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返回代码包括：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，</w:t>
            </w:r>
            <w:r>
              <w:rPr>
                <w:rFonts w:hint="eastAsia"/>
                <w:sz w:val="18"/>
              </w:rPr>
              <w:t>11005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3029" w:rsidRPr="0060020A" w:rsidRDefault="006230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623029" w:rsidRPr="0060020A" w:rsidRDefault="006230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23029" w:rsidRPr="0060020A" w:rsidRDefault="006230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错误描述，正常时为空字符串，有错误时为显示给用户的错误信息。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3029" w:rsidRPr="00C3346D" w:rsidRDefault="00623029" w:rsidP="00410757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623029" w:rsidRPr="0060020A" w:rsidRDefault="00623029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23029" w:rsidRPr="00D42DC7" w:rsidRDefault="00623029" w:rsidP="00410757">
            <w:pPr>
              <w:spacing w:line="240" w:lineRule="auto"/>
              <w:rPr>
                <w:sz w:val="18"/>
              </w:rPr>
            </w:pP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diary</w:t>
            </w:r>
          </w:p>
        </w:tc>
        <w:tc>
          <w:tcPr>
            <w:tcW w:w="1843" w:type="dxa"/>
            <w:gridSpan w:val="2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游记概述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843" w:type="dxa"/>
            <w:gridSpan w:val="2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</w:t>
            </w:r>
          </w:p>
        </w:tc>
        <w:tc>
          <w:tcPr>
            <w:tcW w:w="1843" w:type="dxa"/>
            <w:gridSpan w:val="2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chapts</w:t>
            </w:r>
          </w:p>
        </w:tc>
        <w:tc>
          <w:tcPr>
            <w:tcW w:w="1843" w:type="dxa"/>
            <w:gridSpan w:val="2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章节列表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chapt</w:t>
            </w:r>
          </w:p>
        </w:tc>
        <w:tc>
          <w:tcPr>
            <w:tcW w:w="1843" w:type="dxa"/>
            <w:gridSpan w:val="2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452" w:type="dxa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activity_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章节对应活动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paragraphs</w:t>
            </w:r>
          </w:p>
        </w:tc>
        <w:tc>
          <w:tcPr>
            <w:tcW w:w="1843" w:type="dxa"/>
            <w:gridSpan w:val="2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段落列表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400" w:left="9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aragraph</w:t>
            </w:r>
          </w:p>
        </w:tc>
        <w:tc>
          <w:tcPr>
            <w:tcW w:w="1843" w:type="dxa"/>
            <w:gridSpan w:val="2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452" w:type="dxa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段落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400" w:left="9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aragraph_id</w:t>
            </w:r>
          </w:p>
        </w:tc>
        <w:tc>
          <w:tcPr>
            <w:tcW w:w="1843" w:type="dxa"/>
            <w:gridSpan w:val="2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段落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400" w:left="9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index</w:t>
            </w:r>
          </w:p>
        </w:tc>
        <w:tc>
          <w:tcPr>
            <w:tcW w:w="1843" w:type="dxa"/>
            <w:gridSpan w:val="2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623029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段落顺序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400" w:left="9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1843" w:type="dxa"/>
            <w:gridSpan w:val="2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文字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23029" w:rsidRDefault="00623029" w:rsidP="00410757">
            <w:pPr>
              <w:spacing w:line="240" w:lineRule="auto"/>
              <w:ind w:leftChars="400" w:left="9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img</w:t>
            </w:r>
          </w:p>
        </w:tc>
        <w:tc>
          <w:tcPr>
            <w:tcW w:w="1843" w:type="dxa"/>
            <w:gridSpan w:val="2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23029" w:rsidRPr="0060020A" w:rsidRDefault="006230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23029" w:rsidRPr="00C3346D" w:rsidRDefault="00623029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623029" w:rsidRPr="0060020A" w:rsidRDefault="00623029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23029" w:rsidRPr="000E3D30" w:rsidRDefault="00623029" w:rsidP="00410757">
            <w:pPr>
              <w:spacing w:line="240" w:lineRule="auto"/>
              <w:rPr>
                <w:sz w:val="18"/>
              </w:rPr>
            </w:pP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623029" w:rsidRPr="00025FA2" w:rsidRDefault="00623029" w:rsidP="00410757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623029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23029" w:rsidRPr="00441B4F" w:rsidRDefault="006230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623029" w:rsidRDefault="00623029" w:rsidP="00410757">
            <w:pPr>
              <w:spacing w:line="240" w:lineRule="auto"/>
              <w:rPr>
                <w:sz w:val="18"/>
              </w:rPr>
            </w:pPr>
          </w:p>
        </w:tc>
      </w:tr>
    </w:tbl>
    <w:p w:rsidR="00C6495D" w:rsidRDefault="0095725E" w:rsidP="00C6495D">
      <w:pPr>
        <w:pStyle w:val="2"/>
      </w:pPr>
      <w:bookmarkStart w:id="58" w:name="_Toc415844635"/>
      <w:r>
        <w:rPr>
          <w:rFonts w:hint="eastAsia"/>
        </w:rPr>
        <w:t>行程</w:t>
      </w:r>
      <w:r w:rsidR="00C6495D">
        <w:rPr>
          <w:rFonts w:hint="eastAsia"/>
        </w:rPr>
        <w:t>直播</w:t>
      </w:r>
      <w:r>
        <w:rPr>
          <w:rFonts w:hint="eastAsia"/>
        </w:rPr>
        <w:t>-</w:t>
      </w:r>
      <w:r>
        <w:rPr>
          <w:rFonts w:hint="eastAsia"/>
        </w:rPr>
        <w:t>直播查询</w:t>
      </w:r>
      <w:bookmarkEnd w:id="5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2"/>
        <w:gridCol w:w="953"/>
        <w:gridCol w:w="997"/>
        <w:gridCol w:w="3768"/>
      </w:tblGrid>
      <w:tr w:rsidR="00C6495D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C6495D" w:rsidRPr="00025FA2" w:rsidRDefault="00C6495D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获取直播行程清单</w:t>
            </w:r>
          </w:p>
        </w:tc>
      </w:tr>
      <w:tr w:rsidR="00C6495D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C6495D" w:rsidRPr="0060020A" w:rsidRDefault="00C6495D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C6495D" w:rsidRPr="00025FA2" w:rsidTr="00410757">
        <w:tc>
          <w:tcPr>
            <w:tcW w:w="124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C6495D" w:rsidRPr="00025FA2" w:rsidRDefault="00C6495D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A168BE">
              <w:rPr>
                <w:rFonts w:hint="eastAsia"/>
                <w:sz w:val="18"/>
              </w:rPr>
              <w:t>Query/</w:t>
            </w:r>
            <w:r>
              <w:rPr>
                <w:rFonts w:hint="eastAsia"/>
                <w:sz w:val="18"/>
              </w:rPr>
              <w:t>route/live</w:t>
            </w:r>
            <w:r w:rsidR="004E5C19">
              <w:rPr>
                <w:rFonts w:hint="eastAsia"/>
                <w:sz w:val="18"/>
              </w:rPr>
              <w:t>/Pagination</w:t>
            </w:r>
          </w:p>
        </w:tc>
      </w:tr>
      <w:tr w:rsidR="00C6495D" w:rsidRPr="00025FA2" w:rsidTr="00410757">
        <w:tc>
          <w:tcPr>
            <w:tcW w:w="124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C6495D" w:rsidRPr="00025FA2" w:rsidRDefault="00C6495D" w:rsidP="00410757">
            <w:pPr>
              <w:spacing w:line="240" w:lineRule="auto"/>
              <w:rPr>
                <w:sz w:val="18"/>
              </w:rPr>
            </w:pPr>
          </w:p>
        </w:tc>
      </w:tr>
      <w:tr w:rsidR="00C6495D" w:rsidRPr="00025FA2" w:rsidTr="00410757">
        <w:tc>
          <w:tcPr>
            <w:tcW w:w="124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C6495D" w:rsidRPr="00025FA2" w:rsidRDefault="00C6495D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C6495D" w:rsidRPr="00025FA2" w:rsidTr="00410757">
        <w:tc>
          <w:tcPr>
            <w:tcW w:w="124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C6495D" w:rsidRPr="00025FA2" w:rsidRDefault="00C6495D" w:rsidP="00410757">
            <w:pPr>
              <w:spacing w:line="240" w:lineRule="auto"/>
              <w:rPr>
                <w:sz w:val="18"/>
              </w:rPr>
            </w:pPr>
          </w:p>
        </w:tc>
      </w:tr>
      <w:tr w:rsidR="00C6495D" w:rsidRPr="00025FA2" w:rsidTr="00410757">
        <w:tc>
          <w:tcPr>
            <w:tcW w:w="1242" w:type="dxa"/>
            <w:vMerge w:val="restart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56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53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997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C6495D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C6495D" w:rsidRPr="0060020A" w:rsidRDefault="00C6495D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60020A">
              <w:rPr>
                <w:rFonts w:hint="eastAsia"/>
                <w:sz w:val="18"/>
                <w:szCs w:val="18"/>
              </w:rPr>
              <w:t>ext</w:t>
            </w:r>
            <w:r>
              <w:rPr>
                <w:rFonts w:hint="eastAsia"/>
                <w:sz w:val="18"/>
                <w:szCs w:val="18"/>
              </w:rPr>
              <w:t>_cursor</w:t>
            </w:r>
          </w:p>
        </w:tc>
        <w:tc>
          <w:tcPr>
            <w:tcW w:w="953" w:type="dxa"/>
            <w:vAlign w:val="center"/>
          </w:tcPr>
          <w:p w:rsidR="00C6495D" w:rsidRPr="0060020A" w:rsidRDefault="00C6495D" w:rsidP="00410757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997" w:type="dxa"/>
            <w:vAlign w:val="center"/>
          </w:tcPr>
          <w:p w:rsidR="00C6495D" w:rsidRPr="0060020A" w:rsidRDefault="00C6495D" w:rsidP="00410757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768" w:type="dxa"/>
            <w:vAlign w:val="center"/>
          </w:tcPr>
          <w:p w:rsidR="00C6495D" w:rsidRPr="0060020A" w:rsidRDefault="00C6495D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见通用规则说明</w:t>
            </w:r>
          </w:p>
        </w:tc>
      </w:tr>
      <w:tr w:rsidR="00C6495D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C6495D" w:rsidRPr="0060020A" w:rsidRDefault="00C6495D" w:rsidP="00410757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sz w:val="18"/>
                <w:szCs w:val="18"/>
              </w:rPr>
              <w:t>count</w:t>
            </w:r>
          </w:p>
        </w:tc>
        <w:tc>
          <w:tcPr>
            <w:tcW w:w="953" w:type="dxa"/>
            <w:vAlign w:val="center"/>
          </w:tcPr>
          <w:p w:rsidR="00C6495D" w:rsidRPr="0060020A" w:rsidRDefault="00C6495D" w:rsidP="00410757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sz w:val="18"/>
                <w:szCs w:val="18"/>
              </w:rPr>
              <w:t>false</w:t>
            </w:r>
          </w:p>
        </w:tc>
        <w:tc>
          <w:tcPr>
            <w:tcW w:w="997" w:type="dxa"/>
            <w:vAlign w:val="center"/>
          </w:tcPr>
          <w:p w:rsidR="00C6495D" w:rsidRPr="0060020A" w:rsidRDefault="00C6495D" w:rsidP="00410757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sz w:val="18"/>
                <w:szCs w:val="18"/>
              </w:rPr>
              <w:t>int</w:t>
            </w:r>
          </w:p>
        </w:tc>
        <w:tc>
          <w:tcPr>
            <w:tcW w:w="3768" w:type="dxa"/>
            <w:vAlign w:val="center"/>
          </w:tcPr>
          <w:p w:rsidR="00C6495D" w:rsidRPr="0060020A" w:rsidRDefault="00C6495D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见通用规则说明，首页上调用时该字段值额外</w:t>
            </w: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C6495D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C6495D" w:rsidRDefault="00C6495D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953" w:type="dxa"/>
          </w:tcPr>
          <w:p w:rsidR="00C6495D" w:rsidRDefault="00C6495D" w:rsidP="00410757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997" w:type="dxa"/>
          </w:tcPr>
          <w:p w:rsidR="00C6495D" w:rsidRDefault="00C6495D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C6495D" w:rsidRDefault="00C6495D" w:rsidP="00410757">
            <w:pPr>
              <w:spacing w:line="240" w:lineRule="auto"/>
              <w:rPr>
                <w:sz w:val="18"/>
              </w:rPr>
            </w:pPr>
          </w:p>
        </w:tc>
      </w:tr>
      <w:tr w:rsidR="00C6495D" w:rsidRPr="00025FA2" w:rsidTr="00410757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56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950" w:type="dxa"/>
            <w:gridSpan w:val="2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2E0542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E0542" w:rsidRPr="00441B4F" w:rsidRDefault="002E0542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2E0542" w:rsidRPr="0060020A" w:rsidRDefault="002E0542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950" w:type="dxa"/>
            <w:gridSpan w:val="2"/>
          </w:tcPr>
          <w:p w:rsidR="002E0542" w:rsidRPr="0060020A" w:rsidRDefault="002E0542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768" w:type="dxa"/>
          </w:tcPr>
          <w:p w:rsidR="002E0542" w:rsidRPr="0060020A" w:rsidRDefault="002E0542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2E0542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E0542" w:rsidRPr="00441B4F" w:rsidRDefault="002E0542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2E0542" w:rsidRPr="0060020A" w:rsidRDefault="002E0542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950" w:type="dxa"/>
            <w:gridSpan w:val="2"/>
          </w:tcPr>
          <w:p w:rsidR="002E0542" w:rsidRPr="0060020A" w:rsidRDefault="002E0542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2E0542" w:rsidRPr="0060020A" w:rsidRDefault="002E0542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C6495D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C6495D" w:rsidRPr="00C3346D" w:rsidRDefault="00C6495D" w:rsidP="00410757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950" w:type="dxa"/>
            <w:gridSpan w:val="2"/>
          </w:tcPr>
          <w:p w:rsidR="00C6495D" w:rsidRPr="0060020A" w:rsidRDefault="00C6495D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768" w:type="dxa"/>
          </w:tcPr>
          <w:p w:rsidR="00C6495D" w:rsidRPr="00D42DC7" w:rsidRDefault="00C6495D" w:rsidP="0041075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直播行程</w:t>
            </w:r>
            <w:r w:rsidR="00C275F7">
              <w:rPr>
                <w:rFonts w:hint="eastAsia"/>
                <w:sz w:val="18"/>
              </w:rPr>
              <w:t>，</w:t>
            </w:r>
            <w:r w:rsidR="00C275F7">
              <w:rPr>
                <w:sz w:val="18"/>
              </w:rPr>
              <w:t>参照</w:t>
            </w:r>
            <w:r w:rsidR="00C275F7">
              <w:rPr>
                <w:rFonts w:hint="eastAsia"/>
                <w:sz w:val="18"/>
              </w:rPr>
              <w:t>《行程对象》定义</w:t>
            </w:r>
          </w:p>
        </w:tc>
      </w:tr>
      <w:tr w:rsidR="00C6495D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C6495D" w:rsidRPr="00C3346D" w:rsidRDefault="00C6495D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1950" w:type="dxa"/>
            <w:gridSpan w:val="2"/>
          </w:tcPr>
          <w:p w:rsidR="00C6495D" w:rsidRPr="0060020A" w:rsidRDefault="00C6495D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C6495D" w:rsidRPr="00D42DC7" w:rsidRDefault="00C6495D" w:rsidP="00410757">
            <w:pPr>
              <w:spacing w:line="240" w:lineRule="auto"/>
              <w:rPr>
                <w:sz w:val="18"/>
              </w:rPr>
            </w:pPr>
          </w:p>
        </w:tc>
      </w:tr>
      <w:tr w:rsidR="00C6495D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C6495D" w:rsidRPr="00025FA2" w:rsidRDefault="00C6495D" w:rsidP="00410757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C6495D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6495D" w:rsidRPr="00441B4F" w:rsidRDefault="00C6495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C6495D" w:rsidRDefault="00C6495D" w:rsidP="00410757">
            <w:pPr>
              <w:spacing w:line="240" w:lineRule="auto"/>
              <w:rPr>
                <w:sz w:val="18"/>
              </w:rPr>
            </w:pPr>
          </w:p>
        </w:tc>
      </w:tr>
    </w:tbl>
    <w:p w:rsidR="00E01FB1" w:rsidRDefault="00BC203D" w:rsidP="00E01FB1">
      <w:pPr>
        <w:pStyle w:val="2"/>
      </w:pPr>
      <w:bookmarkStart w:id="59" w:name="_Toc415844636"/>
      <w:r>
        <w:rPr>
          <w:rFonts w:hint="eastAsia"/>
        </w:rPr>
        <w:t>行程直播</w:t>
      </w:r>
      <w:r w:rsidR="0095725E">
        <w:rPr>
          <w:rFonts w:hint="eastAsia"/>
        </w:rPr>
        <w:t>-</w:t>
      </w:r>
      <w:r w:rsidR="0095725E">
        <w:rPr>
          <w:rFonts w:hint="eastAsia"/>
        </w:rPr>
        <w:t>直播间查询</w:t>
      </w:r>
      <w:bookmarkEnd w:id="5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E01FB1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E01FB1" w:rsidRPr="00025FA2" w:rsidRDefault="000F1172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查询某个行程的直播</w:t>
            </w:r>
            <w:r w:rsidR="00D11D36">
              <w:rPr>
                <w:rFonts w:hint="eastAsia"/>
                <w:sz w:val="18"/>
              </w:rPr>
              <w:t>信息</w:t>
            </w: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E01FB1" w:rsidRPr="0060020A" w:rsidRDefault="00E01FB1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E01FB1" w:rsidRPr="00025FA2" w:rsidTr="004B400A">
        <w:tc>
          <w:tcPr>
            <w:tcW w:w="124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E01FB1" w:rsidRPr="00025FA2" w:rsidRDefault="00E01FB1" w:rsidP="00DF1B9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DF1B94">
              <w:rPr>
                <w:rFonts w:hint="eastAsia"/>
                <w:sz w:val="18"/>
              </w:rPr>
              <w:t>Query</w:t>
            </w:r>
            <w:r>
              <w:rPr>
                <w:rFonts w:hint="eastAsia"/>
                <w:sz w:val="18"/>
              </w:rPr>
              <w:t>/route/</w:t>
            </w:r>
            <w:r w:rsidR="00DF1B94">
              <w:rPr>
                <w:rFonts w:hint="eastAsia"/>
                <w:sz w:val="18"/>
              </w:rPr>
              <w:t>live</w:t>
            </w:r>
            <w:r>
              <w:rPr>
                <w:rFonts w:hint="eastAsia"/>
                <w:sz w:val="18"/>
              </w:rPr>
              <w:t>/</w:t>
            </w:r>
            <w:r w:rsidR="00DF1B94">
              <w:rPr>
                <w:rFonts w:hint="eastAsia"/>
                <w:sz w:val="18"/>
              </w:rPr>
              <w:t>room</w:t>
            </w:r>
            <w:r>
              <w:rPr>
                <w:rFonts w:hint="eastAsia"/>
                <w:sz w:val="18"/>
              </w:rPr>
              <w:t>/List</w:t>
            </w:r>
          </w:p>
        </w:tc>
      </w:tr>
      <w:tr w:rsidR="00E01FB1" w:rsidRPr="00025FA2" w:rsidTr="004B400A">
        <w:tc>
          <w:tcPr>
            <w:tcW w:w="124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E01FB1" w:rsidRPr="00025FA2" w:rsidRDefault="00E01FB1" w:rsidP="004B400A">
            <w:pPr>
              <w:spacing w:line="240" w:lineRule="auto"/>
              <w:rPr>
                <w:sz w:val="18"/>
              </w:rPr>
            </w:pPr>
          </w:p>
        </w:tc>
      </w:tr>
      <w:tr w:rsidR="00E01FB1" w:rsidRPr="00025FA2" w:rsidTr="004B400A">
        <w:tc>
          <w:tcPr>
            <w:tcW w:w="124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E01FB1" w:rsidRPr="00025FA2" w:rsidRDefault="00E01FB1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E01FB1" w:rsidRPr="00025FA2" w:rsidTr="004B400A">
        <w:tc>
          <w:tcPr>
            <w:tcW w:w="124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E01FB1" w:rsidRPr="00025FA2" w:rsidRDefault="00E01FB1" w:rsidP="004B400A">
            <w:pPr>
              <w:spacing w:line="240" w:lineRule="auto"/>
              <w:rPr>
                <w:sz w:val="18"/>
              </w:rPr>
            </w:pPr>
          </w:p>
        </w:tc>
      </w:tr>
      <w:tr w:rsidR="00E01FB1" w:rsidRPr="00025FA2" w:rsidTr="004B400A">
        <w:tc>
          <w:tcPr>
            <w:tcW w:w="1242" w:type="dxa"/>
            <w:vMerge w:val="restart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01FB1" w:rsidRPr="00025FA2" w:rsidTr="004B400A">
        <w:tc>
          <w:tcPr>
            <w:tcW w:w="1242" w:type="dxa"/>
            <w:vMerge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01FB1" w:rsidRDefault="007C1DAD" w:rsidP="007C1D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E01FB1">
              <w:rPr>
                <w:rFonts w:hint="eastAsia"/>
                <w:sz w:val="18"/>
                <w:szCs w:val="18"/>
              </w:rPr>
              <w:t>oute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E01F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E01FB1" w:rsidRDefault="007C1DAD" w:rsidP="004B400A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01FB1" w:rsidRDefault="00E01FB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E01FB1" w:rsidRDefault="00E01FB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01FB1" w:rsidRDefault="00E01FB1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E01FB1" w:rsidRDefault="00E01FB1" w:rsidP="004B400A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E01FB1" w:rsidRDefault="00E01FB1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01FB1" w:rsidRPr="005D5DD2" w:rsidRDefault="00E01FB1" w:rsidP="004B400A">
            <w:pPr>
              <w:spacing w:line="240" w:lineRule="auto"/>
            </w:pP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5B531B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B531B" w:rsidRPr="00441B4F" w:rsidRDefault="005B531B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B531B" w:rsidRPr="0060020A" w:rsidRDefault="005B531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5B531B" w:rsidRPr="0060020A" w:rsidRDefault="005B531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5B531B" w:rsidRPr="0060020A" w:rsidRDefault="005B531B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5B531B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B531B" w:rsidRPr="00441B4F" w:rsidRDefault="005B531B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B531B" w:rsidRPr="0060020A" w:rsidRDefault="005B531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5B531B" w:rsidRPr="0060020A" w:rsidRDefault="005B531B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5B531B" w:rsidRPr="0060020A" w:rsidRDefault="005B531B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01FB1" w:rsidRPr="00C3346D" w:rsidRDefault="00E01FB1" w:rsidP="004B400A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E01FB1" w:rsidRPr="0060020A" w:rsidRDefault="00E01FB1" w:rsidP="004B400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3452" w:type="dxa"/>
          </w:tcPr>
          <w:p w:rsidR="00E01FB1" w:rsidRPr="00D42DC7" w:rsidRDefault="00542960" w:rsidP="004B400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直播间列表</w:t>
            </w: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01FB1" w:rsidRDefault="00D9236B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04649F">
              <w:rPr>
                <w:rFonts w:hint="eastAsia"/>
                <w:sz w:val="18"/>
                <w:szCs w:val="18"/>
              </w:rPr>
              <w:t>oom_id</w:t>
            </w:r>
          </w:p>
        </w:tc>
        <w:tc>
          <w:tcPr>
            <w:tcW w:w="1843" w:type="dxa"/>
            <w:gridSpan w:val="2"/>
            <w:vAlign w:val="center"/>
          </w:tcPr>
          <w:p w:rsidR="00E01FB1" w:rsidRPr="0060020A" w:rsidRDefault="00E01FB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452" w:type="dxa"/>
            <w:vAlign w:val="center"/>
          </w:tcPr>
          <w:p w:rsidR="00E01FB1" w:rsidRPr="0060020A" w:rsidRDefault="0054296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直播间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01FB1" w:rsidRDefault="00D9236B" w:rsidP="001B328F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04649F">
              <w:rPr>
                <w:rFonts w:hint="eastAsia"/>
                <w:sz w:val="18"/>
                <w:szCs w:val="18"/>
              </w:rPr>
              <w:t>oom_name</w:t>
            </w:r>
          </w:p>
        </w:tc>
        <w:tc>
          <w:tcPr>
            <w:tcW w:w="1843" w:type="dxa"/>
            <w:gridSpan w:val="2"/>
            <w:vAlign w:val="center"/>
          </w:tcPr>
          <w:p w:rsidR="00E01FB1" w:rsidRPr="0060020A" w:rsidRDefault="00E01FB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E01FB1" w:rsidRPr="0060020A" w:rsidRDefault="0054296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直播间名称</w:t>
            </w: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01FB1" w:rsidRDefault="00D9236B" w:rsidP="001B328F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 w:rsidR="0004649F">
              <w:rPr>
                <w:rFonts w:hint="eastAsia"/>
                <w:sz w:val="18"/>
                <w:szCs w:val="18"/>
              </w:rPr>
              <w:t>nvolved_num</w:t>
            </w:r>
          </w:p>
        </w:tc>
        <w:tc>
          <w:tcPr>
            <w:tcW w:w="1843" w:type="dxa"/>
            <w:gridSpan w:val="2"/>
            <w:vAlign w:val="center"/>
          </w:tcPr>
          <w:p w:rsidR="00E01FB1" w:rsidRPr="0060020A" w:rsidRDefault="00E01FB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E01FB1" w:rsidRPr="0060020A" w:rsidRDefault="0054296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参加直播人数</w:t>
            </w: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01FB1" w:rsidRDefault="00D9236B" w:rsidP="001B328F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 w:rsidR="0004649F">
              <w:rPr>
                <w:rFonts w:hint="eastAsia"/>
                <w:sz w:val="18"/>
                <w:szCs w:val="18"/>
              </w:rPr>
              <w:t>atest_live_time</w:t>
            </w:r>
          </w:p>
        </w:tc>
        <w:tc>
          <w:tcPr>
            <w:tcW w:w="1843" w:type="dxa"/>
            <w:gridSpan w:val="2"/>
            <w:vAlign w:val="center"/>
          </w:tcPr>
          <w:p w:rsidR="00E01FB1" w:rsidRPr="0060020A" w:rsidRDefault="00E01FB1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E01FB1" w:rsidRPr="0060020A" w:rsidRDefault="00542960" w:rsidP="004B400A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最近直播时间</w:t>
            </w: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01FB1" w:rsidRDefault="00E01FB1" w:rsidP="004B400A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01FB1" w:rsidRDefault="00E01FB1" w:rsidP="004B400A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E01FB1" w:rsidRDefault="00E01FB1" w:rsidP="004B400A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01FB1" w:rsidRPr="00C3346D" w:rsidRDefault="00E01FB1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01FB1" w:rsidRPr="0060020A" w:rsidRDefault="00E01FB1" w:rsidP="004B400A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01FB1" w:rsidRPr="000E3D30" w:rsidRDefault="00E01FB1" w:rsidP="004B400A">
            <w:pPr>
              <w:spacing w:line="240" w:lineRule="auto"/>
              <w:rPr>
                <w:sz w:val="18"/>
              </w:rPr>
            </w:pP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E01FB1" w:rsidRPr="00025FA2" w:rsidRDefault="00E01FB1" w:rsidP="004B400A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E01FB1" w:rsidRPr="00025FA2" w:rsidTr="004B400A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01FB1" w:rsidRPr="00441B4F" w:rsidRDefault="00E01FB1" w:rsidP="004B400A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E01FB1" w:rsidRDefault="00E01FB1" w:rsidP="004B400A">
            <w:pPr>
              <w:spacing w:line="240" w:lineRule="auto"/>
              <w:rPr>
                <w:sz w:val="18"/>
              </w:rPr>
            </w:pPr>
          </w:p>
        </w:tc>
      </w:tr>
    </w:tbl>
    <w:p w:rsidR="006C033E" w:rsidRDefault="0095725E" w:rsidP="006C033E">
      <w:pPr>
        <w:pStyle w:val="2"/>
      </w:pPr>
      <w:bookmarkStart w:id="60" w:name="_Toc415844637"/>
      <w:r>
        <w:rPr>
          <w:rFonts w:hint="eastAsia"/>
        </w:rPr>
        <w:t>行程直播</w:t>
      </w:r>
      <w:r>
        <w:rPr>
          <w:rFonts w:hint="eastAsia"/>
        </w:rPr>
        <w:t>-</w:t>
      </w:r>
      <w:r w:rsidR="009E0361">
        <w:rPr>
          <w:rFonts w:hint="eastAsia"/>
        </w:rPr>
        <w:t>直播内容</w:t>
      </w:r>
      <w:bookmarkEnd w:id="6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6C033E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6C033E" w:rsidRPr="00025FA2" w:rsidRDefault="006C033E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查询某个行程的直播信息</w:t>
            </w:r>
          </w:p>
        </w:tc>
      </w:tr>
      <w:tr w:rsidR="006C033E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6C033E" w:rsidRPr="0060020A" w:rsidRDefault="006C033E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6C033E" w:rsidRPr="00025FA2" w:rsidTr="00410757">
        <w:tc>
          <w:tcPr>
            <w:tcW w:w="124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6C033E" w:rsidRPr="00025FA2" w:rsidRDefault="006C033E" w:rsidP="00BE44D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/Query/route/live/</w:t>
            </w:r>
            <w:r w:rsidR="007E4A73">
              <w:rPr>
                <w:rFonts w:hint="eastAsia"/>
                <w:sz w:val="18"/>
              </w:rPr>
              <w:t>room/</w:t>
            </w:r>
            <w:r w:rsidR="00F57658">
              <w:rPr>
                <w:rFonts w:hint="eastAsia"/>
                <w:sz w:val="18"/>
              </w:rPr>
              <w:t>content/</w:t>
            </w:r>
            <w:r>
              <w:rPr>
                <w:rFonts w:hint="eastAsia"/>
                <w:sz w:val="18"/>
              </w:rPr>
              <w:t>List</w:t>
            </w:r>
          </w:p>
        </w:tc>
      </w:tr>
      <w:tr w:rsidR="006C033E" w:rsidRPr="00025FA2" w:rsidTr="00410757">
        <w:tc>
          <w:tcPr>
            <w:tcW w:w="124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6C033E" w:rsidRPr="00025FA2" w:rsidRDefault="006C033E" w:rsidP="00410757">
            <w:pPr>
              <w:spacing w:line="240" w:lineRule="auto"/>
              <w:rPr>
                <w:sz w:val="18"/>
              </w:rPr>
            </w:pPr>
          </w:p>
        </w:tc>
      </w:tr>
      <w:tr w:rsidR="006C033E" w:rsidRPr="00025FA2" w:rsidTr="00410757">
        <w:tc>
          <w:tcPr>
            <w:tcW w:w="124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6C033E" w:rsidRPr="00025FA2" w:rsidRDefault="006C033E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6C033E" w:rsidRPr="00025FA2" w:rsidTr="00410757">
        <w:tc>
          <w:tcPr>
            <w:tcW w:w="124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6C033E" w:rsidRPr="00025FA2" w:rsidRDefault="006C033E" w:rsidP="00410757">
            <w:pPr>
              <w:spacing w:line="240" w:lineRule="auto"/>
              <w:rPr>
                <w:sz w:val="18"/>
              </w:rPr>
            </w:pPr>
          </w:p>
        </w:tc>
      </w:tr>
      <w:tr w:rsidR="006C033E" w:rsidRPr="00025FA2" w:rsidTr="00410757">
        <w:tc>
          <w:tcPr>
            <w:tcW w:w="1242" w:type="dxa"/>
            <w:vMerge w:val="restart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6C033E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C033E" w:rsidRDefault="00244AC7" w:rsidP="00244AC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5A00CD">
              <w:rPr>
                <w:rFonts w:hint="eastAsia"/>
                <w:sz w:val="18"/>
                <w:szCs w:val="18"/>
              </w:rPr>
              <w:t>oom_</w:t>
            </w:r>
            <w:r w:rsidR="006C033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  <w:vAlign w:val="center"/>
          </w:tcPr>
          <w:p w:rsidR="006C033E" w:rsidRDefault="006C033E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6C033E" w:rsidRDefault="006C033E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6C033E" w:rsidRDefault="006C033E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033E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C033E" w:rsidRDefault="006C033E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6C033E" w:rsidRDefault="006C033E" w:rsidP="00410757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6C033E" w:rsidRDefault="006C033E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C033E" w:rsidRPr="005D5DD2" w:rsidRDefault="006C033E" w:rsidP="00410757">
            <w:pPr>
              <w:spacing w:line="240" w:lineRule="auto"/>
            </w:pPr>
          </w:p>
        </w:tc>
      </w:tr>
      <w:tr w:rsidR="006C033E" w:rsidRPr="00025FA2" w:rsidTr="00410757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19D5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19D5" w:rsidRPr="00441B4F" w:rsidRDefault="00E819D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19D5" w:rsidRPr="0060020A" w:rsidRDefault="00E819D5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819D5" w:rsidRPr="0060020A" w:rsidRDefault="00E819D5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819D5" w:rsidRPr="0060020A" w:rsidRDefault="00E819D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819D5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19D5" w:rsidRPr="00441B4F" w:rsidRDefault="00E819D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19D5" w:rsidRPr="0060020A" w:rsidRDefault="00E819D5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819D5" w:rsidRPr="0060020A" w:rsidRDefault="00E819D5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819D5" w:rsidRPr="0060020A" w:rsidRDefault="00E819D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6C033E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C033E" w:rsidRPr="00C3346D" w:rsidRDefault="006C033E" w:rsidP="00410757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6C033E" w:rsidRPr="0060020A" w:rsidRDefault="006C033E" w:rsidP="0041075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List</w:t>
            </w:r>
          </w:p>
        </w:tc>
        <w:tc>
          <w:tcPr>
            <w:tcW w:w="3452" w:type="dxa"/>
          </w:tcPr>
          <w:p w:rsidR="006C033E" w:rsidRPr="00D42DC7" w:rsidRDefault="006C033E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直播</w:t>
            </w:r>
            <w:r w:rsidR="00A21865">
              <w:rPr>
                <w:rFonts w:hint="eastAsia"/>
                <w:sz w:val="18"/>
              </w:rPr>
              <w:t>内容</w:t>
            </w:r>
            <w:r>
              <w:rPr>
                <w:rFonts w:hint="eastAsia"/>
                <w:sz w:val="18"/>
              </w:rPr>
              <w:t>列表</w:t>
            </w:r>
          </w:p>
        </w:tc>
      </w:tr>
      <w:tr w:rsidR="000F2F8C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F2F8C" w:rsidRPr="00441B4F" w:rsidRDefault="000F2F8C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F2F8C" w:rsidRDefault="003D79FF" w:rsidP="003D79FF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0F2F8C">
              <w:rPr>
                <w:rFonts w:hint="eastAsia"/>
                <w:sz w:val="18"/>
                <w:szCs w:val="18"/>
              </w:rPr>
              <w:t>ontent_id</w:t>
            </w:r>
          </w:p>
        </w:tc>
        <w:tc>
          <w:tcPr>
            <w:tcW w:w="1843" w:type="dxa"/>
            <w:gridSpan w:val="2"/>
            <w:vAlign w:val="center"/>
          </w:tcPr>
          <w:p w:rsidR="000F2F8C" w:rsidRDefault="000F2F8C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0F2F8C" w:rsidRDefault="000F2F8C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直播内容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F2F8C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F2F8C" w:rsidRPr="00441B4F" w:rsidRDefault="000F2F8C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F2F8C" w:rsidRDefault="000F2F8C" w:rsidP="003D79FF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1843" w:type="dxa"/>
            <w:gridSpan w:val="2"/>
            <w:vAlign w:val="center"/>
          </w:tcPr>
          <w:p w:rsidR="000F2F8C" w:rsidRDefault="000F2F8C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0F2F8C" w:rsidRDefault="000F2F8C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直播内容文字</w:t>
            </w:r>
          </w:p>
        </w:tc>
      </w:tr>
      <w:tr w:rsidR="000F2F8C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F2F8C" w:rsidRPr="00441B4F" w:rsidRDefault="000F2F8C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F2F8C" w:rsidRDefault="000F2F8C" w:rsidP="003D79FF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images</w:t>
            </w:r>
          </w:p>
        </w:tc>
        <w:tc>
          <w:tcPr>
            <w:tcW w:w="1843" w:type="dxa"/>
            <w:gridSpan w:val="2"/>
            <w:vAlign w:val="center"/>
          </w:tcPr>
          <w:p w:rsidR="000F2F8C" w:rsidRDefault="000F2F8C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0F2F8C" w:rsidRDefault="000F2F8C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直播内容图片</w:t>
            </w:r>
          </w:p>
        </w:tc>
      </w:tr>
      <w:tr w:rsidR="00BF227D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F227D" w:rsidRPr="00441B4F" w:rsidRDefault="00BF227D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F227D" w:rsidRDefault="00BF227D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ive_date</w:t>
            </w:r>
          </w:p>
        </w:tc>
        <w:tc>
          <w:tcPr>
            <w:tcW w:w="1843" w:type="dxa"/>
            <w:gridSpan w:val="2"/>
            <w:vAlign w:val="center"/>
          </w:tcPr>
          <w:p w:rsidR="00BF227D" w:rsidRDefault="00BF227D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F227D" w:rsidRPr="00C230AF" w:rsidRDefault="000F39E3" w:rsidP="00410757">
            <w:pPr>
              <w:spacing w:line="240" w:lineRule="auto"/>
              <w:rPr>
                <w:sz w:val="18"/>
                <w:szCs w:val="18"/>
              </w:rPr>
            </w:pPr>
            <w:r w:rsidRPr="00C230AF">
              <w:rPr>
                <w:rFonts w:hint="eastAsia"/>
                <w:sz w:val="18"/>
                <w:szCs w:val="18"/>
              </w:rPr>
              <w:t>直播时间</w:t>
            </w:r>
          </w:p>
        </w:tc>
      </w:tr>
      <w:tr w:rsidR="00FF0635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F0635" w:rsidRPr="00441B4F" w:rsidRDefault="00FF063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F0635" w:rsidRDefault="00FF0635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omment_num</w:t>
            </w:r>
          </w:p>
        </w:tc>
        <w:tc>
          <w:tcPr>
            <w:tcW w:w="1843" w:type="dxa"/>
            <w:gridSpan w:val="2"/>
            <w:vAlign w:val="center"/>
          </w:tcPr>
          <w:p w:rsidR="00FF0635" w:rsidRDefault="00FF063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FF0635" w:rsidRPr="00C230AF" w:rsidRDefault="00FF063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评论数</w:t>
            </w:r>
          </w:p>
        </w:tc>
      </w:tr>
      <w:tr w:rsidR="00FF0635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F0635" w:rsidRPr="00441B4F" w:rsidRDefault="00FF063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F0635" w:rsidRDefault="004775F1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FF0635">
              <w:rPr>
                <w:rFonts w:hint="eastAsia"/>
                <w:sz w:val="18"/>
                <w:szCs w:val="18"/>
              </w:rPr>
              <w:t>hare_num</w:t>
            </w:r>
          </w:p>
        </w:tc>
        <w:tc>
          <w:tcPr>
            <w:tcW w:w="1843" w:type="dxa"/>
            <w:gridSpan w:val="2"/>
            <w:vAlign w:val="center"/>
          </w:tcPr>
          <w:p w:rsidR="00FF0635" w:rsidRDefault="00FF063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FF0635" w:rsidRPr="00C230AF" w:rsidRDefault="00FF063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分享数</w:t>
            </w:r>
          </w:p>
        </w:tc>
      </w:tr>
      <w:tr w:rsidR="00FF0635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F0635" w:rsidRPr="00441B4F" w:rsidRDefault="00FF0635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F0635" w:rsidRDefault="004775F1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 w:rsidR="00FF0635">
              <w:rPr>
                <w:rFonts w:hint="eastAsia"/>
                <w:sz w:val="18"/>
                <w:szCs w:val="18"/>
              </w:rPr>
              <w:t>humbup_num</w:t>
            </w:r>
          </w:p>
        </w:tc>
        <w:tc>
          <w:tcPr>
            <w:tcW w:w="1843" w:type="dxa"/>
            <w:gridSpan w:val="2"/>
            <w:vAlign w:val="center"/>
          </w:tcPr>
          <w:p w:rsidR="00FF0635" w:rsidRDefault="00FF063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FF0635" w:rsidRPr="00C230AF" w:rsidRDefault="00FF0635" w:rsidP="00410757">
            <w:pP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点赞数</w:t>
            </w:r>
            <w:proofErr w:type="gramEnd"/>
          </w:p>
        </w:tc>
      </w:tr>
      <w:tr w:rsidR="003530A6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530A6" w:rsidRPr="00441B4F" w:rsidRDefault="003530A6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530A6" w:rsidRDefault="004775F1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 w:rsidR="003530A6">
              <w:rPr>
                <w:rFonts w:hint="eastAsia"/>
                <w:sz w:val="18"/>
                <w:szCs w:val="18"/>
              </w:rPr>
              <w:t>avorite_num</w:t>
            </w:r>
          </w:p>
        </w:tc>
        <w:tc>
          <w:tcPr>
            <w:tcW w:w="1843" w:type="dxa"/>
            <w:gridSpan w:val="2"/>
            <w:vAlign w:val="center"/>
          </w:tcPr>
          <w:p w:rsidR="003530A6" w:rsidRDefault="003530A6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3530A6" w:rsidRDefault="003530A6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收藏数</w:t>
            </w:r>
          </w:p>
        </w:tc>
      </w:tr>
      <w:tr w:rsidR="003530A6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530A6" w:rsidRPr="00441B4F" w:rsidRDefault="003530A6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530A6" w:rsidRDefault="000232B8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followed</w:t>
            </w:r>
            <w:r w:rsidR="001037A1">
              <w:rPr>
                <w:rFonts w:hint="eastAsia"/>
                <w:sz w:val="18"/>
                <w:szCs w:val="18"/>
              </w:rPr>
              <w:t>_num</w:t>
            </w:r>
          </w:p>
        </w:tc>
        <w:tc>
          <w:tcPr>
            <w:tcW w:w="1843" w:type="dxa"/>
            <w:gridSpan w:val="2"/>
            <w:vAlign w:val="center"/>
          </w:tcPr>
          <w:p w:rsidR="003530A6" w:rsidRDefault="001037A1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3530A6" w:rsidRDefault="001037A1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关注数</w:t>
            </w:r>
          </w:p>
        </w:tc>
      </w:tr>
      <w:tr w:rsidR="00787A2F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87A2F" w:rsidRPr="00441B4F" w:rsidRDefault="00787A2F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7A2F" w:rsidRDefault="00787A2F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Member</w:t>
            </w:r>
          </w:p>
        </w:tc>
        <w:tc>
          <w:tcPr>
            <w:tcW w:w="1843" w:type="dxa"/>
            <w:gridSpan w:val="2"/>
            <w:vAlign w:val="center"/>
          </w:tcPr>
          <w:p w:rsidR="00787A2F" w:rsidRDefault="00E56910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452" w:type="dxa"/>
            <w:vAlign w:val="center"/>
          </w:tcPr>
          <w:p w:rsidR="00787A2F" w:rsidRDefault="00B55218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直播人信息</w:t>
            </w:r>
          </w:p>
        </w:tc>
      </w:tr>
      <w:tr w:rsidR="00787A2F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87A2F" w:rsidRPr="00441B4F" w:rsidRDefault="00787A2F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7A2F" w:rsidRDefault="004E6B3D" w:rsidP="0041075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787A2F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_</w:t>
            </w:r>
            <w:r w:rsidR="00787A2F">
              <w:rPr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  <w:vAlign w:val="center"/>
          </w:tcPr>
          <w:p w:rsidR="00787A2F" w:rsidRPr="0060020A" w:rsidRDefault="00787A2F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787A2F" w:rsidRPr="0060020A" w:rsidRDefault="00787A2F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成员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06A1B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06A1B" w:rsidRPr="00441B4F" w:rsidRDefault="00D06A1B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06A1B" w:rsidRDefault="00D06A1B" w:rsidP="0041075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1843" w:type="dxa"/>
            <w:gridSpan w:val="2"/>
            <w:vAlign w:val="center"/>
          </w:tcPr>
          <w:p w:rsidR="00D06A1B" w:rsidRDefault="00D06A1B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06A1B" w:rsidRDefault="00D06A1B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787A2F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87A2F" w:rsidRPr="00441B4F" w:rsidRDefault="00787A2F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7A2F" w:rsidRDefault="00787A2F" w:rsidP="0041075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ickname</w:t>
            </w:r>
          </w:p>
        </w:tc>
        <w:tc>
          <w:tcPr>
            <w:tcW w:w="1843" w:type="dxa"/>
            <w:gridSpan w:val="2"/>
            <w:vAlign w:val="center"/>
          </w:tcPr>
          <w:p w:rsidR="00787A2F" w:rsidRPr="0060020A" w:rsidRDefault="00787A2F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787A2F" w:rsidRPr="0060020A" w:rsidRDefault="00787A2F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787A2F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87A2F" w:rsidRPr="00441B4F" w:rsidRDefault="00787A2F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87A2F" w:rsidRDefault="00787A2F" w:rsidP="00410757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ender</w:t>
            </w:r>
          </w:p>
        </w:tc>
        <w:tc>
          <w:tcPr>
            <w:tcW w:w="1843" w:type="dxa"/>
            <w:gridSpan w:val="2"/>
            <w:vAlign w:val="center"/>
          </w:tcPr>
          <w:p w:rsidR="00787A2F" w:rsidRPr="0060020A" w:rsidRDefault="00787A2F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787A2F" w:rsidRPr="0060020A" w:rsidRDefault="00787A2F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6C033E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6C033E" w:rsidRDefault="00553A48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comments</w:t>
            </w:r>
          </w:p>
        </w:tc>
        <w:tc>
          <w:tcPr>
            <w:tcW w:w="1843" w:type="dxa"/>
            <w:gridSpan w:val="2"/>
            <w:vAlign w:val="center"/>
          </w:tcPr>
          <w:p w:rsidR="006C033E" w:rsidRDefault="00E56910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6C033E" w:rsidRDefault="006C033E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553A4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53A48" w:rsidRPr="00441B4F" w:rsidRDefault="00553A4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53A48" w:rsidRDefault="00020052" w:rsidP="00E56910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946C9A">
              <w:rPr>
                <w:rFonts w:hint="eastAsia"/>
                <w:sz w:val="18"/>
                <w:szCs w:val="18"/>
              </w:rPr>
              <w:t>omment</w:t>
            </w:r>
            <w:r w:rsidR="00AE6707">
              <w:rPr>
                <w:rFonts w:hint="eastAsia"/>
                <w:sz w:val="18"/>
                <w:szCs w:val="18"/>
              </w:rPr>
              <w:t>_</w:t>
            </w:r>
            <w:r w:rsidR="00946C9A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843" w:type="dxa"/>
            <w:gridSpan w:val="2"/>
            <w:vAlign w:val="center"/>
          </w:tcPr>
          <w:p w:rsidR="00553A48" w:rsidRDefault="00E56910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553A48" w:rsidRDefault="00AE670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53A4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53A48" w:rsidRPr="00441B4F" w:rsidRDefault="00553A4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53A48" w:rsidRDefault="00946C9A" w:rsidP="00E56910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</w:t>
            </w:r>
          </w:p>
        </w:tc>
        <w:tc>
          <w:tcPr>
            <w:tcW w:w="1843" w:type="dxa"/>
            <w:gridSpan w:val="2"/>
            <w:vAlign w:val="center"/>
          </w:tcPr>
          <w:p w:rsidR="00553A48" w:rsidRDefault="00E56910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553A48" w:rsidRDefault="00AE670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评论内容</w:t>
            </w:r>
          </w:p>
        </w:tc>
      </w:tr>
      <w:tr w:rsidR="00553A4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53A48" w:rsidRPr="00441B4F" w:rsidRDefault="00553A4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53A48" w:rsidRDefault="00020052" w:rsidP="00E56910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892061">
              <w:rPr>
                <w:rFonts w:hint="eastAsia"/>
                <w:sz w:val="18"/>
                <w:szCs w:val="18"/>
              </w:rPr>
              <w:t>omment_date</w:t>
            </w:r>
          </w:p>
        </w:tc>
        <w:tc>
          <w:tcPr>
            <w:tcW w:w="1843" w:type="dxa"/>
            <w:gridSpan w:val="2"/>
            <w:vAlign w:val="center"/>
          </w:tcPr>
          <w:p w:rsidR="00553A48" w:rsidRDefault="00E56910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553A48" w:rsidRDefault="00AE670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评论日期</w:t>
            </w:r>
          </w:p>
        </w:tc>
      </w:tr>
      <w:tr w:rsidR="00553A4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53A48" w:rsidRPr="00441B4F" w:rsidRDefault="00553A4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53A48" w:rsidRDefault="00020052" w:rsidP="00E56910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7705D0">
              <w:rPr>
                <w:rFonts w:hint="eastAsia"/>
                <w:sz w:val="18"/>
                <w:szCs w:val="18"/>
              </w:rPr>
              <w:t>omment_address</w:t>
            </w:r>
          </w:p>
        </w:tc>
        <w:tc>
          <w:tcPr>
            <w:tcW w:w="1843" w:type="dxa"/>
            <w:gridSpan w:val="2"/>
            <w:vAlign w:val="center"/>
          </w:tcPr>
          <w:p w:rsidR="00553A48" w:rsidRDefault="00E56910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553A48" w:rsidRDefault="00AE670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评论地址（用户允许公开地址）</w:t>
            </w:r>
          </w:p>
        </w:tc>
      </w:tr>
      <w:tr w:rsidR="00537341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7341" w:rsidRPr="00441B4F" w:rsidRDefault="0053734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7341" w:rsidRDefault="00020052" w:rsidP="00BC3D29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="00537341">
              <w:rPr>
                <w:sz w:val="18"/>
                <w:szCs w:val="18"/>
              </w:rPr>
              <w:t>ember</w:t>
            </w:r>
          </w:p>
        </w:tc>
        <w:tc>
          <w:tcPr>
            <w:tcW w:w="1843" w:type="dxa"/>
            <w:gridSpan w:val="2"/>
            <w:vAlign w:val="center"/>
          </w:tcPr>
          <w:p w:rsidR="00537341" w:rsidRDefault="00970C13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452" w:type="dxa"/>
            <w:vAlign w:val="center"/>
          </w:tcPr>
          <w:p w:rsidR="00537341" w:rsidRDefault="00AE670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评论者信息</w:t>
            </w:r>
          </w:p>
        </w:tc>
      </w:tr>
      <w:tr w:rsidR="00537341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7341" w:rsidRPr="00441B4F" w:rsidRDefault="0053734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7341" w:rsidRDefault="004E6EE1" w:rsidP="00BC3D29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537341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_i</w:t>
            </w:r>
            <w:r w:rsidR="00537341">
              <w:rPr>
                <w:sz w:val="18"/>
                <w:szCs w:val="18"/>
              </w:rPr>
              <w:t>d</w:t>
            </w:r>
          </w:p>
        </w:tc>
        <w:tc>
          <w:tcPr>
            <w:tcW w:w="1843" w:type="dxa"/>
            <w:gridSpan w:val="2"/>
            <w:vAlign w:val="center"/>
          </w:tcPr>
          <w:p w:rsidR="00537341" w:rsidRPr="0060020A" w:rsidRDefault="00537341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537341" w:rsidRPr="0060020A" w:rsidRDefault="00AE670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评论人</w:t>
            </w:r>
            <w:r w:rsidR="0053734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37341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7341" w:rsidRPr="00441B4F" w:rsidRDefault="0053734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7341" w:rsidRDefault="00537341" w:rsidP="00BC3D29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ickname</w:t>
            </w:r>
          </w:p>
        </w:tc>
        <w:tc>
          <w:tcPr>
            <w:tcW w:w="1843" w:type="dxa"/>
            <w:gridSpan w:val="2"/>
            <w:vAlign w:val="center"/>
          </w:tcPr>
          <w:p w:rsidR="00537341" w:rsidRPr="0060020A" w:rsidRDefault="00FF063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537341" w:rsidRPr="0060020A" w:rsidRDefault="00AE670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评论人</w:t>
            </w:r>
            <w:r w:rsidR="00537341">
              <w:rPr>
                <w:rFonts w:hint="eastAsia"/>
                <w:sz w:val="18"/>
                <w:szCs w:val="18"/>
              </w:rPr>
              <w:t>昵称</w:t>
            </w:r>
          </w:p>
        </w:tc>
      </w:tr>
      <w:tr w:rsidR="00D06A1B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06A1B" w:rsidRPr="00441B4F" w:rsidRDefault="00D06A1B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06A1B" w:rsidRDefault="00D06A1B" w:rsidP="00F014E6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1843" w:type="dxa"/>
            <w:gridSpan w:val="2"/>
            <w:vAlign w:val="center"/>
          </w:tcPr>
          <w:p w:rsidR="00D06A1B" w:rsidRDefault="00D06A1B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06A1B" w:rsidRDefault="00D06A1B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537341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7341" w:rsidRPr="00441B4F" w:rsidRDefault="00537341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37341" w:rsidRDefault="00537341" w:rsidP="00BC3D29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ender</w:t>
            </w:r>
          </w:p>
        </w:tc>
        <w:tc>
          <w:tcPr>
            <w:tcW w:w="1843" w:type="dxa"/>
            <w:gridSpan w:val="2"/>
            <w:vAlign w:val="center"/>
          </w:tcPr>
          <w:p w:rsidR="00537341" w:rsidRPr="0060020A" w:rsidRDefault="00FF0635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537341" w:rsidRPr="0060020A" w:rsidRDefault="00AE6707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评论人</w:t>
            </w:r>
            <w:r w:rsidR="00537341">
              <w:rPr>
                <w:sz w:val="18"/>
                <w:szCs w:val="18"/>
              </w:rPr>
              <w:t>性别</w:t>
            </w:r>
          </w:p>
        </w:tc>
      </w:tr>
      <w:tr w:rsidR="00553A4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53A48" w:rsidRPr="00441B4F" w:rsidRDefault="00553A4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553A48" w:rsidRDefault="00553A48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553A48" w:rsidRDefault="00553A48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553A48" w:rsidRDefault="00553A48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6C033E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6C033E" w:rsidRPr="00C3346D" w:rsidRDefault="006C033E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6C033E" w:rsidRPr="0060020A" w:rsidRDefault="006C033E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6C033E" w:rsidRPr="000E3D30" w:rsidRDefault="006C033E" w:rsidP="00410757">
            <w:pPr>
              <w:spacing w:line="240" w:lineRule="auto"/>
              <w:rPr>
                <w:sz w:val="18"/>
              </w:rPr>
            </w:pPr>
          </w:p>
        </w:tc>
      </w:tr>
      <w:tr w:rsidR="006C033E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6C033E" w:rsidRPr="00025FA2" w:rsidRDefault="006C033E" w:rsidP="00410757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6C033E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6C033E" w:rsidRPr="00441B4F" w:rsidRDefault="006C033E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6C033E" w:rsidRDefault="006C033E" w:rsidP="00410757">
            <w:pPr>
              <w:spacing w:line="240" w:lineRule="auto"/>
              <w:rPr>
                <w:sz w:val="18"/>
              </w:rPr>
            </w:pPr>
          </w:p>
        </w:tc>
      </w:tr>
    </w:tbl>
    <w:p w:rsidR="007E67F9" w:rsidRDefault="00CC0A5F" w:rsidP="007E67F9">
      <w:pPr>
        <w:pStyle w:val="2"/>
      </w:pPr>
      <w:bookmarkStart w:id="61" w:name="_Toc415844638"/>
      <w:r>
        <w:rPr>
          <w:rFonts w:hint="eastAsia"/>
        </w:rPr>
        <w:t>行程</w:t>
      </w:r>
      <w:proofErr w:type="gramStart"/>
      <w:r>
        <w:rPr>
          <w:rFonts w:hint="eastAsia"/>
        </w:rPr>
        <w:t>捡人</w:t>
      </w:r>
      <w:r w:rsidR="007E67F9">
        <w:rPr>
          <w:rFonts w:hint="eastAsia"/>
        </w:rPr>
        <w:t>-</w:t>
      </w:r>
      <w:r w:rsidR="00EF5F72">
        <w:rPr>
          <w:rFonts w:hint="eastAsia"/>
        </w:rPr>
        <w:t>捡人</w:t>
      </w:r>
      <w:proofErr w:type="gramEnd"/>
      <w:r w:rsidR="00EF5F72">
        <w:rPr>
          <w:rFonts w:hint="eastAsia"/>
        </w:rPr>
        <w:t>查询</w:t>
      </w:r>
      <w:bookmarkEnd w:id="6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562"/>
        <w:gridCol w:w="953"/>
        <w:gridCol w:w="997"/>
        <w:gridCol w:w="3768"/>
      </w:tblGrid>
      <w:tr w:rsidR="007E67F9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7E67F9" w:rsidRPr="00025FA2" w:rsidRDefault="00D2374F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获取有效的</w:t>
            </w:r>
            <w:proofErr w:type="gramStart"/>
            <w:r>
              <w:rPr>
                <w:rFonts w:hint="eastAsia"/>
                <w:sz w:val="18"/>
              </w:rPr>
              <w:t>行程捡人信息</w:t>
            </w:r>
            <w:proofErr w:type="gramEnd"/>
          </w:p>
        </w:tc>
      </w:tr>
      <w:tr w:rsidR="007E67F9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7E67F9" w:rsidRPr="0060020A" w:rsidRDefault="007E67F9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7E67F9" w:rsidRPr="00025FA2" w:rsidTr="00253374">
        <w:tc>
          <w:tcPr>
            <w:tcW w:w="124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7E67F9" w:rsidRPr="00025FA2" w:rsidRDefault="007E67F9" w:rsidP="00D2374F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/Query/route/</w:t>
            </w:r>
            <w:r w:rsidR="00D2374F">
              <w:rPr>
                <w:rFonts w:hint="eastAsia"/>
                <w:sz w:val="18"/>
              </w:rPr>
              <w:t>along</w:t>
            </w:r>
            <w:r>
              <w:rPr>
                <w:rFonts w:hint="eastAsia"/>
                <w:sz w:val="18"/>
              </w:rPr>
              <w:t>/Pagination</w:t>
            </w:r>
          </w:p>
        </w:tc>
      </w:tr>
      <w:tr w:rsidR="007E67F9" w:rsidRPr="00025FA2" w:rsidTr="00253374">
        <w:tc>
          <w:tcPr>
            <w:tcW w:w="124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7E67F9" w:rsidRPr="00025FA2" w:rsidRDefault="007E67F9" w:rsidP="00253374">
            <w:pPr>
              <w:spacing w:line="240" w:lineRule="auto"/>
              <w:rPr>
                <w:sz w:val="18"/>
              </w:rPr>
            </w:pPr>
          </w:p>
        </w:tc>
      </w:tr>
      <w:tr w:rsidR="007E67F9" w:rsidRPr="00025FA2" w:rsidTr="00253374">
        <w:tc>
          <w:tcPr>
            <w:tcW w:w="124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7E67F9" w:rsidRPr="00025FA2" w:rsidRDefault="007E67F9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7E67F9" w:rsidRPr="00025FA2" w:rsidTr="00253374">
        <w:tc>
          <w:tcPr>
            <w:tcW w:w="124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7E67F9" w:rsidRPr="00025FA2" w:rsidRDefault="007E67F9" w:rsidP="00253374">
            <w:pPr>
              <w:spacing w:line="240" w:lineRule="auto"/>
              <w:rPr>
                <w:sz w:val="18"/>
              </w:rPr>
            </w:pPr>
          </w:p>
        </w:tc>
      </w:tr>
      <w:tr w:rsidR="007E67F9" w:rsidRPr="00025FA2" w:rsidTr="00253374">
        <w:tc>
          <w:tcPr>
            <w:tcW w:w="1242" w:type="dxa"/>
            <w:vMerge w:val="restart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56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53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997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7E67F9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7E67F9" w:rsidRPr="0060020A" w:rsidRDefault="001A0CE4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 w:rsidR="007E67F9" w:rsidRPr="0060020A">
              <w:rPr>
                <w:rFonts w:hint="eastAsia"/>
                <w:sz w:val="18"/>
                <w:szCs w:val="18"/>
              </w:rPr>
              <w:t>ext</w:t>
            </w:r>
            <w:r w:rsidR="007E67F9">
              <w:rPr>
                <w:rFonts w:hint="eastAsia"/>
                <w:sz w:val="18"/>
                <w:szCs w:val="18"/>
              </w:rPr>
              <w:t>_cursor</w:t>
            </w:r>
          </w:p>
        </w:tc>
        <w:tc>
          <w:tcPr>
            <w:tcW w:w="953" w:type="dxa"/>
            <w:vAlign w:val="center"/>
          </w:tcPr>
          <w:p w:rsidR="007E67F9" w:rsidRPr="0060020A" w:rsidRDefault="007E67F9" w:rsidP="00253374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rFonts w:hint="eastAsia"/>
                <w:sz w:val="18"/>
                <w:szCs w:val="18"/>
              </w:rPr>
              <w:t>false</w:t>
            </w:r>
          </w:p>
        </w:tc>
        <w:tc>
          <w:tcPr>
            <w:tcW w:w="997" w:type="dxa"/>
            <w:vAlign w:val="center"/>
          </w:tcPr>
          <w:p w:rsidR="007E67F9" w:rsidRPr="0060020A" w:rsidRDefault="007E67F9" w:rsidP="00253374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768" w:type="dxa"/>
            <w:vAlign w:val="center"/>
          </w:tcPr>
          <w:p w:rsidR="007E67F9" w:rsidRPr="0060020A" w:rsidRDefault="007E67F9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见通用规则说明</w:t>
            </w:r>
          </w:p>
        </w:tc>
      </w:tr>
      <w:tr w:rsidR="007E67F9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  <w:vAlign w:val="center"/>
          </w:tcPr>
          <w:p w:rsidR="007E67F9" w:rsidRPr="0060020A" w:rsidRDefault="007E67F9" w:rsidP="00253374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sz w:val="18"/>
                <w:szCs w:val="18"/>
              </w:rPr>
              <w:t>count</w:t>
            </w:r>
          </w:p>
        </w:tc>
        <w:tc>
          <w:tcPr>
            <w:tcW w:w="953" w:type="dxa"/>
            <w:vAlign w:val="center"/>
          </w:tcPr>
          <w:p w:rsidR="007E67F9" w:rsidRPr="0060020A" w:rsidRDefault="007E67F9" w:rsidP="00253374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sz w:val="18"/>
                <w:szCs w:val="18"/>
              </w:rPr>
              <w:t>false</w:t>
            </w:r>
          </w:p>
        </w:tc>
        <w:tc>
          <w:tcPr>
            <w:tcW w:w="997" w:type="dxa"/>
            <w:vAlign w:val="center"/>
          </w:tcPr>
          <w:p w:rsidR="007E67F9" w:rsidRPr="0060020A" w:rsidRDefault="007E67F9" w:rsidP="00253374">
            <w:pPr>
              <w:spacing w:line="240" w:lineRule="auto"/>
              <w:rPr>
                <w:sz w:val="18"/>
                <w:szCs w:val="18"/>
              </w:rPr>
            </w:pPr>
            <w:r w:rsidRPr="0060020A">
              <w:rPr>
                <w:sz w:val="18"/>
                <w:szCs w:val="18"/>
              </w:rPr>
              <w:t>int</w:t>
            </w:r>
          </w:p>
        </w:tc>
        <w:tc>
          <w:tcPr>
            <w:tcW w:w="3768" w:type="dxa"/>
            <w:vAlign w:val="center"/>
          </w:tcPr>
          <w:p w:rsidR="007E67F9" w:rsidRPr="0060020A" w:rsidRDefault="007E67F9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见通用规则说明，首页上调用时该字段值额外</w:t>
            </w:r>
            <w:r>
              <w:rPr>
                <w:rFonts w:hint="eastAsia"/>
                <w:sz w:val="18"/>
                <w:szCs w:val="18"/>
              </w:rPr>
              <w:t>10</w:t>
            </w:r>
          </w:p>
        </w:tc>
      </w:tr>
      <w:tr w:rsidR="007E67F9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7E67F9" w:rsidRDefault="007E67F9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953" w:type="dxa"/>
          </w:tcPr>
          <w:p w:rsidR="007E67F9" w:rsidRDefault="007E67F9" w:rsidP="00253374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997" w:type="dxa"/>
          </w:tcPr>
          <w:p w:rsidR="007E67F9" w:rsidRDefault="007E67F9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7E67F9" w:rsidRDefault="007E67F9" w:rsidP="00253374">
            <w:pPr>
              <w:spacing w:line="240" w:lineRule="auto"/>
              <w:rPr>
                <w:sz w:val="18"/>
              </w:rPr>
            </w:pPr>
          </w:p>
        </w:tc>
      </w:tr>
      <w:tr w:rsidR="007E67F9" w:rsidRPr="00025FA2" w:rsidTr="00253374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56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950" w:type="dxa"/>
            <w:gridSpan w:val="2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768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7E67F9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7E67F9" w:rsidRPr="0060020A" w:rsidRDefault="007E67F9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950" w:type="dxa"/>
            <w:gridSpan w:val="2"/>
          </w:tcPr>
          <w:p w:rsidR="007E67F9" w:rsidRPr="0060020A" w:rsidRDefault="007E67F9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768" w:type="dxa"/>
          </w:tcPr>
          <w:p w:rsidR="007E67F9" w:rsidRPr="0060020A" w:rsidRDefault="007E67F9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7E67F9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7E67F9" w:rsidRPr="0060020A" w:rsidRDefault="007E67F9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950" w:type="dxa"/>
            <w:gridSpan w:val="2"/>
          </w:tcPr>
          <w:p w:rsidR="007E67F9" w:rsidRPr="0060020A" w:rsidRDefault="007E67F9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768" w:type="dxa"/>
          </w:tcPr>
          <w:p w:rsidR="007E67F9" w:rsidRPr="0060020A" w:rsidRDefault="007E67F9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7E67F9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7E67F9" w:rsidRPr="00C3346D" w:rsidRDefault="007E67F9" w:rsidP="00253374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950" w:type="dxa"/>
            <w:gridSpan w:val="2"/>
          </w:tcPr>
          <w:p w:rsidR="007E67F9" w:rsidRPr="0060020A" w:rsidRDefault="007E67F9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768" w:type="dxa"/>
          </w:tcPr>
          <w:p w:rsidR="007E67F9" w:rsidRPr="00D42DC7" w:rsidRDefault="00C571B6" w:rsidP="00C571B6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捡人信息</w:t>
            </w:r>
            <w:proofErr w:type="gramEnd"/>
            <w:r>
              <w:rPr>
                <w:sz w:val="18"/>
              </w:rPr>
              <w:t>列表</w:t>
            </w:r>
            <w:r w:rsidR="007E67F9">
              <w:rPr>
                <w:rFonts w:hint="eastAsia"/>
                <w:sz w:val="18"/>
              </w:rPr>
              <w:t>，</w:t>
            </w:r>
            <w:r w:rsidR="007E67F9">
              <w:rPr>
                <w:sz w:val="18"/>
              </w:rPr>
              <w:t>参照</w:t>
            </w:r>
            <w:r w:rsidR="007E67F9">
              <w:rPr>
                <w:rFonts w:hint="eastAsia"/>
                <w:sz w:val="18"/>
              </w:rPr>
              <w:t>《</w:t>
            </w:r>
            <w:r>
              <w:rPr>
                <w:rFonts w:hint="eastAsia"/>
                <w:sz w:val="18"/>
              </w:rPr>
              <w:t>捡人</w:t>
            </w:r>
            <w:r w:rsidR="007E67F9">
              <w:rPr>
                <w:rFonts w:hint="eastAsia"/>
                <w:sz w:val="18"/>
              </w:rPr>
              <w:t>对象》定义</w:t>
            </w:r>
          </w:p>
        </w:tc>
      </w:tr>
      <w:tr w:rsidR="007E67F9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562" w:type="dxa"/>
          </w:tcPr>
          <w:p w:rsidR="007E67F9" w:rsidRPr="00C3346D" w:rsidRDefault="007E67F9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950" w:type="dxa"/>
            <w:gridSpan w:val="2"/>
          </w:tcPr>
          <w:p w:rsidR="007E67F9" w:rsidRPr="0060020A" w:rsidRDefault="007E67F9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768" w:type="dxa"/>
          </w:tcPr>
          <w:p w:rsidR="007E67F9" w:rsidRPr="00633204" w:rsidRDefault="007E67F9" w:rsidP="00253374">
            <w:pPr>
              <w:spacing w:line="240" w:lineRule="auto"/>
              <w:rPr>
                <w:sz w:val="18"/>
              </w:rPr>
            </w:pPr>
          </w:p>
        </w:tc>
      </w:tr>
      <w:tr w:rsidR="007E67F9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业务描述</w:t>
            </w:r>
          </w:p>
        </w:tc>
        <w:tc>
          <w:tcPr>
            <w:tcW w:w="7280" w:type="dxa"/>
            <w:gridSpan w:val="4"/>
          </w:tcPr>
          <w:p w:rsidR="007E67F9" w:rsidRPr="00025FA2" w:rsidRDefault="007E67F9" w:rsidP="00253374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7E67F9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E67F9" w:rsidRPr="00441B4F" w:rsidRDefault="007E67F9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7E67F9" w:rsidRDefault="007E67F9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380DA1" w:rsidRDefault="00380DA1" w:rsidP="00380DA1">
      <w:pPr>
        <w:pStyle w:val="2"/>
      </w:pPr>
      <w:bookmarkStart w:id="62" w:name="_Toc415844639"/>
      <w:r>
        <w:rPr>
          <w:rFonts w:hint="eastAsia"/>
        </w:rPr>
        <w:t>用户信息</w:t>
      </w:r>
      <w:r w:rsidR="009D0AA0">
        <w:rPr>
          <w:rFonts w:hint="eastAsia"/>
        </w:rPr>
        <w:t>-</w:t>
      </w:r>
      <w:r w:rsidR="00256FF8">
        <w:rPr>
          <w:rFonts w:hint="eastAsia"/>
        </w:rPr>
        <w:t>保存</w:t>
      </w:r>
      <w:bookmarkEnd w:id="6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380DA1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380DA1" w:rsidRPr="00025FA2" w:rsidRDefault="00256FF8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</w:t>
            </w:r>
            <w:r w:rsidR="00380DA1">
              <w:rPr>
                <w:rFonts w:hint="eastAsia"/>
                <w:sz w:val="18"/>
              </w:rPr>
              <w:t>用户</w:t>
            </w:r>
            <w:r>
              <w:rPr>
                <w:rFonts w:hint="eastAsia"/>
                <w:sz w:val="18"/>
              </w:rPr>
              <w:t>基本</w:t>
            </w:r>
            <w:r w:rsidR="00380DA1">
              <w:rPr>
                <w:rFonts w:hint="eastAsia"/>
                <w:sz w:val="18"/>
              </w:rPr>
              <w:t>信息</w:t>
            </w: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380DA1" w:rsidRPr="0060020A" w:rsidRDefault="00380DA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380DA1" w:rsidRPr="00025FA2" w:rsidTr="00253374">
        <w:tc>
          <w:tcPr>
            <w:tcW w:w="124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380DA1" w:rsidRPr="00025FA2" w:rsidRDefault="00380DA1" w:rsidP="00256FF8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256FF8">
              <w:rPr>
                <w:rFonts w:hint="eastAsia"/>
                <w:sz w:val="18"/>
              </w:rPr>
              <w:t>Persist</w:t>
            </w:r>
            <w:r>
              <w:rPr>
                <w:rFonts w:hint="eastAsia"/>
                <w:sz w:val="18"/>
              </w:rPr>
              <w:t>/User/</w:t>
            </w:r>
            <w:r w:rsidR="00256FF8">
              <w:rPr>
                <w:rFonts w:hint="eastAsia"/>
                <w:sz w:val="18"/>
              </w:rPr>
              <w:t>Save</w:t>
            </w:r>
          </w:p>
        </w:tc>
      </w:tr>
      <w:tr w:rsidR="00380DA1" w:rsidRPr="00025FA2" w:rsidTr="00253374">
        <w:tc>
          <w:tcPr>
            <w:tcW w:w="124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380DA1" w:rsidRPr="00025FA2" w:rsidRDefault="00380DA1" w:rsidP="00253374">
            <w:pPr>
              <w:spacing w:line="240" w:lineRule="auto"/>
              <w:rPr>
                <w:sz w:val="18"/>
              </w:rPr>
            </w:pPr>
          </w:p>
        </w:tc>
      </w:tr>
      <w:tr w:rsidR="00380DA1" w:rsidRPr="00025FA2" w:rsidTr="00253374">
        <w:tc>
          <w:tcPr>
            <w:tcW w:w="124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380DA1" w:rsidRPr="00025FA2" w:rsidRDefault="00380DA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380DA1" w:rsidRPr="00025FA2" w:rsidTr="00253374">
        <w:tc>
          <w:tcPr>
            <w:tcW w:w="124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380DA1" w:rsidRPr="00025FA2" w:rsidRDefault="00380DA1" w:rsidP="00253374">
            <w:pPr>
              <w:spacing w:line="240" w:lineRule="auto"/>
              <w:rPr>
                <w:sz w:val="18"/>
              </w:rPr>
            </w:pPr>
          </w:p>
        </w:tc>
      </w:tr>
      <w:tr w:rsidR="00380DA1" w:rsidRPr="00025FA2" w:rsidTr="00253374">
        <w:tc>
          <w:tcPr>
            <w:tcW w:w="1242" w:type="dxa"/>
            <w:vMerge w:val="restart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Y</w:t>
            </w: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380DA1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80DA1" w:rsidRDefault="00256FF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ser_id</w:t>
            </w:r>
          </w:p>
        </w:tc>
        <w:tc>
          <w:tcPr>
            <w:tcW w:w="992" w:type="dxa"/>
            <w:vAlign w:val="center"/>
          </w:tcPr>
          <w:p w:rsidR="00380DA1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80DA1" w:rsidRDefault="00380DA1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80DA1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80DA1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80DA1" w:rsidRDefault="00256FF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ickname</w:t>
            </w:r>
          </w:p>
        </w:tc>
        <w:tc>
          <w:tcPr>
            <w:tcW w:w="992" w:type="dxa"/>
            <w:vAlign w:val="center"/>
          </w:tcPr>
          <w:p w:rsidR="00380DA1" w:rsidRPr="0060020A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80DA1" w:rsidRPr="0060020A" w:rsidRDefault="00380DA1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80DA1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</w:tr>
      <w:tr w:rsidR="00380DA1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80DA1" w:rsidRDefault="00256FF8" w:rsidP="00256FF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ender</w:t>
            </w:r>
          </w:p>
        </w:tc>
        <w:tc>
          <w:tcPr>
            <w:tcW w:w="992" w:type="dxa"/>
            <w:vAlign w:val="center"/>
          </w:tcPr>
          <w:p w:rsidR="00380DA1" w:rsidRPr="0060020A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380DA1" w:rsidRPr="0060020A" w:rsidRDefault="00380DA1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380DA1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256FF8" w:rsidP="00256FF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irth_date</w:t>
            </w:r>
          </w:p>
        </w:tc>
        <w:tc>
          <w:tcPr>
            <w:tcW w:w="992" w:type="dxa"/>
            <w:vAlign w:val="center"/>
          </w:tcPr>
          <w:p w:rsidR="00256FF8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56FF8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56FF8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出生日期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256FF8" w:rsidP="00256FF8">
            <w:pPr>
              <w:spacing w:line="240" w:lineRule="auto"/>
              <w:rPr>
                <w:sz w:val="18"/>
                <w:szCs w:val="18"/>
              </w:rPr>
            </w:pPr>
            <w:r w:rsidRPr="00256FF8">
              <w:rPr>
                <w:rFonts w:hint="eastAsia"/>
                <w:sz w:val="18"/>
                <w:szCs w:val="18"/>
              </w:rPr>
              <w:t>c</w:t>
            </w:r>
            <w:r w:rsidRPr="00256FF8">
              <w:rPr>
                <w:sz w:val="18"/>
                <w:szCs w:val="18"/>
              </w:rPr>
              <w:t>onstellation</w:t>
            </w:r>
          </w:p>
        </w:tc>
        <w:tc>
          <w:tcPr>
            <w:tcW w:w="992" w:type="dxa"/>
            <w:vAlign w:val="center"/>
          </w:tcPr>
          <w:p w:rsidR="00256FF8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56FF8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56FF8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星座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256FF8" w:rsidP="00256FF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arriage</w:t>
            </w:r>
          </w:p>
        </w:tc>
        <w:tc>
          <w:tcPr>
            <w:tcW w:w="992" w:type="dxa"/>
            <w:vAlign w:val="center"/>
          </w:tcPr>
          <w:p w:rsidR="00256FF8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56FF8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56FF8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婚姻状态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256FF8" w:rsidP="00256FF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eight</w:t>
            </w:r>
          </w:p>
        </w:tc>
        <w:tc>
          <w:tcPr>
            <w:tcW w:w="992" w:type="dxa"/>
            <w:vAlign w:val="center"/>
          </w:tcPr>
          <w:p w:rsidR="00256FF8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56FF8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56FF8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身高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256FF8" w:rsidP="00256FF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eight</w:t>
            </w:r>
          </w:p>
        </w:tc>
        <w:tc>
          <w:tcPr>
            <w:tcW w:w="992" w:type="dxa"/>
            <w:vAlign w:val="center"/>
          </w:tcPr>
          <w:p w:rsidR="00256FF8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56FF8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56FF8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体重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256FF8" w:rsidP="00256FF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ative_place</w:t>
            </w:r>
          </w:p>
        </w:tc>
        <w:tc>
          <w:tcPr>
            <w:tcW w:w="992" w:type="dxa"/>
            <w:vAlign w:val="center"/>
          </w:tcPr>
          <w:p w:rsidR="00256FF8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56FF8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56FF8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籍贯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256FF8" w:rsidP="00256FF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esidence_place</w:t>
            </w:r>
          </w:p>
        </w:tc>
        <w:tc>
          <w:tcPr>
            <w:tcW w:w="992" w:type="dxa"/>
            <w:vAlign w:val="center"/>
          </w:tcPr>
          <w:p w:rsidR="00256FF8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56FF8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56FF8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居住地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256FF8" w:rsidP="00256FF8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obile_no</w:t>
            </w:r>
          </w:p>
        </w:tc>
        <w:tc>
          <w:tcPr>
            <w:tcW w:w="992" w:type="dxa"/>
            <w:vAlign w:val="center"/>
          </w:tcPr>
          <w:p w:rsidR="00256FF8" w:rsidRDefault="00256FF8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56FF8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256FF8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手机号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2C5FD6" w:rsidP="002C5FD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992" w:type="dxa"/>
            <w:vAlign w:val="center"/>
          </w:tcPr>
          <w:p w:rsidR="00256FF8" w:rsidRDefault="002C5FD6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256FF8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3452" w:type="dxa"/>
            <w:vAlign w:val="center"/>
          </w:tcPr>
          <w:p w:rsidR="00256FF8" w:rsidRPr="0060020A" w:rsidRDefault="002C5FD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头像</w:t>
            </w:r>
          </w:p>
        </w:tc>
      </w:tr>
      <w:tr w:rsidR="00256FF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56FF8" w:rsidRPr="00441B4F" w:rsidRDefault="00256FF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56FF8" w:rsidRDefault="000767FD" w:rsidP="00825FAD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travel_preference</w:t>
            </w:r>
          </w:p>
        </w:tc>
        <w:tc>
          <w:tcPr>
            <w:tcW w:w="992" w:type="dxa"/>
            <w:vAlign w:val="center"/>
          </w:tcPr>
          <w:p w:rsidR="00256FF8" w:rsidRDefault="000767FD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56FF8" w:rsidRDefault="000767FD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56FF8" w:rsidRPr="0060020A" w:rsidRDefault="000767FD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旅行偏好</w:t>
            </w: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0DA1" w:rsidRPr="00DA40EC" w:rsidRDefault="0020634F" w:rsidP="00253374">
            <w:pPr>
              <w:spacing w:line="240" w:lineRule="auto"/>
              <w:rPr>
                <w:sz w:val="18"/>
                <w:szCs w:val="18"/>
              </w:rPr>
            </w:pPr>
            <w:r w:rsidRPr="00DA40EC">
              <w:rPr>
                <w:sz w:val="18"/>
                <w:szCs w:val="18"/>
              </w:rPr>
              <w:t>W</w:t>
            </w:r>
            <w:r w:rsidRPr="00DA40EC">
              <w:rPr>
                <w:rFonts w:hint="eastAsia"/>
                <w:sz w:val="18"/>
                <w:szCs w:val="18"/>
              </w:rPr>
              <w:t>ords</w:t>
            </w:r>
          </w:p>
        </w:tc>
        <w:tc>
          <w:tcPr>
            <w:tcW w:w="992" w:type="dxa"/>
          </w:tcPr>
          <w:p w:rsidR="00380DA1" w:rsidRPr="00DA40EC" w:rsidRDefault="0020634F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DA40EC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</w:tcPr>
          <w:p w:rsidR="00380DA1" w:rsidRPr="00DA40EC" w:rsidRDefault="0020634F" w:rsidP="00253374">
            <w:pPr>
              <w:spacing w:line="240" w:lineRule="auto"/>
              <w:rPr>
                <w:sz w:val="18"/>
                <w:szCs w:val="18"/>
              </w:rPr>
            </w:pPr>
            <w:r w:rsidRPr="00DA40EC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</w:tcPr>
          <w:p w:rsidR="00380DA1" w:rsidRPr="00DA40EC" w:rsidRDefault="0020634F" w:rsidP="00253374">
            <w:pPr>
              <w:spacing w:line="240" w:lineRule="auto"/>
              <w:rPr>
                <w:sz w:val="18"/>
                <w:szCs w:val="18"/>
              </w:rPr>
            </w:pPr>
            <w:r w:rsidRPr="00DA40EC">
              <w:rPr>
                <w:sz w:val="18"/>
                <w:szCs w:val="18"/>
              </w:rPr>
              <w:t>旅行格言</w:t>
            </w: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0DA1" w:rsidRPr="0060020A" w:rsidRDefault="00380DA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380DA1" w:rsidRPr="0060020A" w:rsidRDefault="00380DA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380DA1" w:rsidRPr="0060020A" w:rsidRDefault="00380DA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0DA1" w:rsidRPr="0060020A" w:rsidRDefault="00380DA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380DA1" w:rsidRPr="0060020A" w:rsidRDefault="00380DA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380DA1" w:rsidRPr="0060020A" w:rsidRDefault="00380DA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0DA1" w:rsidRPr="00C3346D" w:rsidRDefault="00380DA1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380DA1" w:rsidRPr="0060020A" w:rsidRDefault="00380DA1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380DA1" w:rsidRPr="00D42DC7" w:rsidRDefault="00380DA1" w:rsidP="00253374">
            <w:pPr>
              <w:spacing w:line="240" w:lineRule="auto"/>
              <w:rPr>
                <w:sz w:val="18"/>
              </w:rPr>
            </w:pP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80DA1" w:rsidRDefault="00380DA1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80DA1" w:rsidRPr="0060020A" w:rsidRDefault="00380DA1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380DA1" w:rsidRPr="0060020A" w:rsidRDefault="00380DA1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380DA1" w:rsidRDefault="00380DA1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380DA1" w:rsidRPr="0060020A" w:rsidRDefault="00380DA1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380DA1" w:rsidRPr="0060020A" w:rsidRDefault="00380DA1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380DA1" w:rsidRPr="00C3346D" w:rsidRDefault="00380DA1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380DA1" w:rsidRPr="0060020A" w:rsidRDefault="00380DA1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380DA1" w:rsidRPr="00D42DC7" w:rsidRDefault="00380DA1" w:rsidP="00253374">
            <w:pPr>
              <w:spacing w:line="240" w:lineRule="auto"/>
              <w:rPr>
                <w:sz w:val="18"/>
              </w:rPr>
            </w:pP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380DA1" w:rsidRPr="00025FA2" w:rsidRDefault="00380DA1" w:rsidP="00253374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380DA1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380DA1" w:rsidRPr="00441B4F" w:rsidRDefault="00380DA1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380DA1" w:rsidRDefault="00380DA1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BC3D29" w:rsidRDefault="0065758A" w:rsidP="00BC3D29">
      <w:pPr>
        <w:pStyle w:val="2"/>
      </w:pPr>
      <w:bookmarkStart w:id="63" w:name="_Toc415844640"/>
      <w:r>
        <w:rPr>
          <w:rFonts w:hint="eastAsia"/>
        </w:rPr>
        <w:t>用户信息</w:t>
      </w:r>
      <w:r w:rsidR="008F0D4C">
        <w:rPr>
          <w:rFonts w:hint="eastAsia"/>
        </w:rPr>
        <w:t>-</w:t>
      </w:r>
      <w:r w:rsidR="008F0D4C">
        <w:rPr>
          <w:rFonts w:hint="eastAsia"/>
        </w:rPr>
        <w:t>查看</w:t>
      </w:r>
      <w:bookmarkEnd w:id="6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BC3D29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BC3D29" w:rsidRPr="00025FA2" w:rsidRDefault="00C53890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获取用户信息</w:t>
            </w:r>
          </w:p>
        </w:tc>
      </w:tr>
      <w:tr w:rsidR="00BC3D29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接口状态</w:t>
            </w:r>
          </w:p>
        </w:tc>
        <w:tc>
          <w:tcPr>
            <w:tcW w:w="7280" w:type="dxa"/>
            <w:gridSpan w:val="4"/>
          </w:tcPr>
          <w:p w:rsidR="00BC3D29" w:rsidRPr="0060020A" w:rsidRDefault="00BC3D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BC3D29" w:rsidRPr="00025FA2" w:rsidTr="00410757">
        <w:tc>
          <w:tcPr>
            <w:tcW w:w="124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BC3D29" w:rsidRPr="00025FA2" w:rsidRDefault="00BC3D29" w:rsidP="00BE58B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BE58BC">
              <w:rPr>
                <w:rFonts w:hint="eastAsia"/>
                <w:sz w:val="18"/>
              </w:rPr>
              <w:t>Query/U</w:t>
            </w:r>
            <w:r w:rsidR="00964B9B">
              <w:rPr>
                <w:rFonts w:hint="eastAsia"/>
                <w:sz w:val="18"/>
              </w:rPr>
              <w:t>s</w:t>
            </w:r>
            <w:r w:rsidR="00BE58BC">
              <w:rPr>
                <w:rFonts w:hint="eastAsia"/>
                <w:sz w:val="18"/>
              </w:rPr>
              <w:t>er</w:t>
            </w:r>
            <w:r>
              <w:rPr>
                <w:rFonts w:hint="eastAsia"/>
                <w:sz w:val="18"/>
              </w:rPr>
              <w:t>/</w:t>
            </w:r>
            <w:r w:rsidR="00BE58BC">
              <w:rPr>
                <w:rFonts w:hint="eastAsia"/>
                <w:sz w:val="18"/>
              </w:rPr>
              <w:t>Load</w:t>
            </w:r>
          </w:p>
        </w:tc>
      </w:tr>
      <w:tr w:rsidR="00BC3D29" w:rsidRPr="00025FA2" w:rsidTr="00410757">
        <w:tc>
          <w:tcPr>
            <w:tcW w:w="124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BC3D29" w:rsidRPr="00025FA2" w:rsidRDefault="00BC3D29" w:rsidP="00410757">
            <w:pPr>
              <w:spacing w:line="240" w:lineRule="auto"/>
              <w:rPr>
                <w:sz w:val="18"/>
              </w:rPr>
            </w:pPr>
          </w:p>
        </w:tc>
      </w:tr>
      <w:tr w:rsidR="00BC3D29" w:rsidRPr="00025FA2" w:rsidTr="00410757">
        <w:tc>
          <w:tcPr>
            <w:tcW w:w="124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BC3D29" w:rsidRPr="00025FA2" w:rsidRDefault="00BC3D29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BC3D29" w:rsidRPr="00025FA2" w:rsidTr="00410757">
        <w:tc>
          <w:tcPr>
            <w:tcW w:w="124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BC3D29" w:rsidRPr="00025FA2" w:rsidRDefault="00BC3D29" w:rsidP="00410757">
            <w:pPr>
              <w:spacing w:line="240" w:lineRule="auto"/>
              <w:rPr>
                <w:sz w:val="18"/>
              </w:rPr>
            </w:pPr>
          </w:p>
        </w:tc>
      </w:tr>
      <w:tr w:rsidR="00BC3D29" w:rsidRPr="00025FA2" w:rsidTr="00410757">
        <w:tc>
          <w:tcPr>
            <w:tcW w:w="1242" w:type="dxa"/>
            <w:vMerge w:val="restart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Y</w:t>
            </w: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BC3D29" w:rsidRPr="00025FA2" w:rsidTr="00410757">
        <w:tc>
          <w:tcPr>
            <w:tcW w:w="1242" w:type="dxa"/>
            <w:vMerge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C3D29" w:rsidRDefault="0095633C" w:rsidP="00C9176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ser_id</w:t>
            </w:r>
          </w:p>
        </w:tc>
        <w:tc>
          <w:tcPr>
            <w:tcW w:w="992" w:type="dxa"/>
            <w:vAlign w:val="center"/>
          </w:tcPr>
          <w:p w:rsidR="00BC3D29" w:rsidRDefault="00BC3D29" w:rsidP="00410757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BC3D29" w:rsidRDefault="00BC3D29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C3D29" w:rsidRDefault="00C91764" w:rsidP="00410757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UserEntity</w:t>
            </w:r>
          </w:p>
        </w:tc>
      </w:tr>
      <w:tr w:rsidR="00BC3D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C3D29" w:rsidRDefault="00BC3D29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BC3D29" w:rsidRDefault="00BC3D29" w:rsidP="00410757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BC3D29" w:rsidRDefault="00BC3D29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BC3D29" w:rsidRPr="005D5DD2" w:rsidRDefault="00BC3D29" w:rsidP="00410757">
            <w:pPr>
              <w:spacing w:line="240" w:lineRule="auto"/>
            </w:pPr>
          </w:p>
        </w:tc>
      </w:tr>
      <w:tr w:rsidR="00BC3D29" w:rsidRPr="00025FA2" w:rsidTr="00410757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5352E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52E8" w:rsidRPr="00441B4F" w:rsidRDefault="005352E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352E8" w:rsidRPr="0060020A" w:rsidRDefault="005352E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5352E8" w:rsidRPr="0060020A" w:rsidRDefault="005352E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5352E8" w:rsidRPr="0060020A" w:rsidRDefault="005352E8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5352E8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5352E8" w:rsidRPr="00441B4F" w:rsidRDefault="005352E8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5352E8" w:rsidRPr="0060020A" w:rsidRDefault="005352E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5352E8" w:rsidRPr="0060020A" w:rsidRDefault="005352E8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5352E8" w:rsidRPr="0060020A" w:rsidRDefault="005352E8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BC3D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C3D29" w:rsidRPr="00C3346D" w:rsidRDefault="00BC3D29" w:rsidP="00410757">
            <w:pPr>
              <w:spacing w:line="240" w:lineRule="auto"/>
              <w:rPr>
                <w:sz w:val="18"/>
              </w:rPr>
            </w:pPr>
            <w:r w:rsidRPr="00C3346D">
              <w:rPr>
                <w:sz w:val="18"/>
              </w:rPr>
              <w:t>data</w:t>
            </w:r>
          </w:p>
        </w:tc>
        <w:tc>
          <w:tcPr>
            <w:tcW w:w="1843" w:type="dxa"/>
            <w:gridSpan w:val="2"/>
          </w:tcPr>
          <w:p w:rsidR="00BC3D29" w:rsidRPr="0060020A" w:rsidRDefault="002F29F1" w:rsidP="0041075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Object</w:t>
            </w:r>
          </w:p>
        </w:tc>
        <w:tc>
          <w:tcPr>
            <w:tcW w:w="3452" w:type="dxa"/>
          </w:tcPr>
          <w:p w:rsidR="00BC3D29" w:rsidRPr="00D42DC7" w:rsidRDefault="002F29F1" w:rsidP="0041075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用户对象</w:t>
            </w:r>
          </w:p>
        </w:tc>
      </w:tr>
      <w:tr w:rsidR="00BC3D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C3D29" w:rsidRDefault="00BC3D29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BC3D29" w:rsidRPr="0060020A" w:rsidRDefault="00BC3D29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BC3D29" w:rsidRPr="0060020A" w:rsidRDefault="00BC3D29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C3D6A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C3D6A" w:rsidRPr="00441B4F" w:rsidRDefault="000C3D6A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C3D6A" w:rsidRDefault="000C3D6A" w:rsidP="00410757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C3D6A" w:rsidRPr="0060020A" w:rsidRDefault="000C3D6A" w:rsidP="00410757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C3D6A" w:rsidRPr="0060020A" w:rsidRDefault="000C3D6A" w:rsidP="00410757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BC3D29" w:rsidRPr="00025FA2" w:rsidTr="00410757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BC3D29" w:rsidRPr="00C3346D" w:rsidRDefault="00BC3D29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BC3D29" w:rsidRPr="0060020A" w:rsidRDefault="00BC3D29" w:rsidP="00410757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BC3D29" w:rsidRPr="00D42DC7" w:rsidRDefault="00BC3D29" w:rsidP="00410757">
            <w:pPr>
              <w:spacing w:line="240" w:lineRule="auto"/>
              <w:rPr>
                <w:sz w:val="18"/>
              </w:rPr>
            </w:pPr>
          </w:p>
        </w:tc>
      </w:tr>
      <w:tr w:rsidR="00BC3D29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BC3D29" w:rsidRPr="00025FA2" w:rsidRDefault="00BC3D29" w:rsidP="00410757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BC3D29" w:rsidRPr="00025FA2" w:rsidTr="00410757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BC3D29" w:rsidRPr="00441B4F" w:rsidRDefault="00BC3D29" w:rsidP="00410757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BC3D29" w:rsidRDefault="00BC3D29" w:rsidP="00410757">
            <w:pPr>
              <w:spacing w:line="240" w:lineRule="auto"/>
              <w:rPr>
                <w:sz w:val="18"/>
              </w:rPr>
            </w:pPr>
          </w:p>
        </w:tc>
      </w:tr>
    </w:tbl>
    <w:p w:rsidR="00A53787" w:rsidRDefault="00E32265" w:rsidP="00A53787">
      <w:pPr>
        <w:pStyle w:val="2"/>
      </w:pPr>
      <w:bookmarkStart w:id="64" w:name="_Toc415844641"/>
      <w:r>
        <w:rPr>
          <w:rFonts w:hint="eastAsia"/>
        </w:rPr>
        <w:t>点评</w:t>
      </w:r>
      <w:bookmarkEnd w:id="6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A53787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A53787" w:rsidRDefault="002E5799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保存用户在</w:t>
            </w:r>
            <w:r>
              <w:rPr>
                <w:rFonts w:hint="eastAsia"/>
                <w:sz w:val="18"/>
              </w:rPr>
              <w:t>APP</w:t>
            </w:r>
            <w:r>
              <w:rPr>
                <w:rFonts w:hint="eastAsia"/>
                <w:sz w:val="18"/>
              </w:rPr>
              <w:t>内的点评信息</w:t>
            </w:r>
            <w:r w:rsidR="00D66251">
              <w:rPr>
                <w:rFonts w:hint="eastAsia"/>
                <w:sz w:val="18"/>
              </w:rPr>
              <w:t>，系统中所有的</w:t>
            </w:r>
            <w:r w:rsidR="00BC64B7">
              <w:rPr>
                <w:rFonts w:hint="eastAsia"/>
                <w:sz w:val="18"/>
              </w:rPr>
              <w:t>点评都可以采用该接口，只需根据具体的应用场景替换</w:t>
            </w:r>
            <w:r w:rsidR="00BC64B7">
              <w:rPr>
                <w:rFonts w:hint="eastAsia"/>
                <w:sz w:val="18"/>
              </w:rPr>
              <w:t>URL</w:t>
            </w:r>
            <w:r w:rsidR="00BC64B7">
              <w:rPr>
                <w:rFonts w:hint="eastAsia"/>
                <w:sz w:val="18"/>
              </w:rPr>
              <w:t>中的</w:t>
            </w:r>
            <w:r w:rsidR="00BC64B7">
              <w:rPr>
                <w:rFonts w:hint="eastAsia"/>
                <w:sz w:val="18"/>
              </w:rPr>
              <w:t>category</w:t>
            </w:r>
            <w:r w:rsidR="00864A5C">
              <w:rPr>
                <w:rFonts w:hint="eastAsia"/>
                <w:sz w:val="18"/>
              </w:rPr>
              <w:t>字段。比如</w:t>
            </w:r>
          </w:p>
          <w:p w:rsidR="00864A5C" w:rsidRPr="00025FA2" w:rsidRDefault="00864A5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/route/comment/save</w:t>
            </w:r>
            <w:r>
              <w:rPr>
                <w:rFonts w:hint="eastAsia"/>
                <w:sz w:val="18"/>
              </w:rPr>
              <w:t>：表示对行程的点评</w:t>
            </w:r>
          </w:p>
        </w:tc>
      </w:tr>
      <w:tr w:rsidR="00A53787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A53787" w:rsidRPr="0060020A" w:rsidRDefault="00A53787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A53787" w:rsidRPr="00025FA2" w:rsidTr="00EC46E2">
        <w:tc>
          <w:tcPr>
            <w:tcW w:w="124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A53787" w:rsidRPr="00025FA2" w:rsidRDefault="00A53787" w:rsidP="00E14127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E14127">
              <w:rPr>
                <w:rFonts w:hint="eastAsia"/>
                <w:sz w:val="18"/>
              </w:rPr>
              <w:t>{categoty}/</w:t>
            </w:r>
            <w:r w:rsidR="00696259">
              <w:rPr>
                <w:rFonts w:hint="eastAsia"/>
                <w:sz w:val="18"/>
              </w:rPr>
              <w:t>comment</w:t>
            </w:r>
            <w:r>
              <w:rPr>
                <w:rFonts w:hint="eastAsia"/>
                <w:sz w:val="18"/>
              </w:rPr>
              <w:t>/save</w:t>
            </w:r>
          </w:p>
        </w:tc>
      </w:tr>
      <w:tr w:rsidR="00A53787" w:rsidRPr="00025FA2" w:rsidTr="00EC46E2">
        <w:tc>
          <w:tcPr>
            <w:tcW w:w="124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A53787" w:rsidRPr="00025FA2" w:rsidRDefault="00A53787" w:rsidP="00EC46E2">
            <w:pPr>
              <w:spacing w:line="240" w:lineRule="auto"/>
              <w:rPr>
                <w:sz w:val="18"/>
              </w:rPr>
            </w:pPr>
          </w:p>
        </w:tc>
      </w:tr>
      <w:tr w:rsidR="00A53787" w:rsidRPr="00025FA2" w:rsidTr="00EC46E2">
        <w:tc>
          <w:tcPr>
            <w:tcW w:w="124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A53787" w:rsidRPr="00025FA2" w:rsidRDefault="00A53787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A53787" w:rsidRPr="00025FA2" w:rsidTr="00EC46E2">
        <w:tc>
          <w:tcPr>
            <w:tcW w:w="124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A53787" w:rsidRPr="00025FA2" w:rsidRDefault="00A53787" w:rsidP="00EC46E2">
            <w:pPr>
              <w:spacing w:line="240" w:lineRule="auto"/>
              <w:rPr>
                <w:sz w:val="18"/>
              </w:rPr>
            </w:pPr>
          </w:p>
        </w:tc>
      </w:tr>
      <w:tr w:rsidR="00A53787" w:rsidRPr="00025FA2" w:rsidTr="00EC46E2">
        <w:tc>
          <w:tcPr>
            <w:tcW w:w="1242" w:type="dxa"/>
            <w:vMerge w:val="restart"/>
            <w:shd w:val="clear" w:color="auto" w:fill="EEECE1" w:themeFill="background2"/>
          </w:tcPr>
          <w:p w:rsidR="00A53787" w:rsidRPr="00441B4F" w:rsidRDefault="000C100E" w:rsidP="00EC46E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Y</w:t>
            </w:r>
            <w:r w:rsidR="00A53787"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B12099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B12099" w:rsidRPr="00441B4F" w:rsidRDefault="00B12099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B12099" w:rsidRDefault="00F340C8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="00B12099">
              <w:rPr>
                <w:sz w:val="18"/>
                <w:szCs w:val="18"/>
              </w:rPr>
              <w:t>ubject</w:t>
            </w:r>
            <w:r w:rsidR="00B12099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B12099" w:rsidRDefault="007A16B9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B12099" w:rsidRDefault="00B12099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B12099" w:rsidRDefault="00B12099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该字段表示是对哪个主体的点评或者评论，可以格局具体场景重新命名。比如</w:t>
            </w:r>
            <w:r>
              <w:rPr>
                <w:rFonts w:hint="eastAsia"/>
                <w:sz w:val="18"/>
                <w:szCs w:val="18"/>
              </w:rPr>
              <w:t>route_id</w:t>
            </w:r>
            <w:r>
              <w:rPr>
                <w:rFonts w:hint="eastAsia"/>
                <w:sz w:val="18"/>
                <w:szCs w:val="18"/>
              </w:rPr>
              <w:t>表示是行程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53787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53787" w:rsidRDefault="00EE760E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arent_id</w:t>
            </w:r>
          </w:p>
        </w:tc>
        <w:tc>
          <w:tcPr>
            <w:tcW w:w="992" w:type="dxa"/>
            <w:vAlign w:val="center"/>
          </w:tcPr>
          <w:p w:rsidR="00A53787" w:rsidRPr="0060020A" w:rsidRDefault="007A16B9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A53787" w:rsidRPr="0060020A" w:rsidRDefault="00A53787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53787" w:rsidRPr="0060020A" w:rsidRDefault="00EE760E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只在做回复时有效，表示回复的评论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7A16B9">
              <w:rPr>
                <w:rFonts w:hint="eastAsia"/>
                <w:sz w:val="18"/>
                <w:szCs w:val="18"/>
              </w:rPr>
              <w:t>,</w:t>
            </w:r>
            <w:r w:rsidR="007A16B9">
              <w:rPr>
                <w:rFonts w:hint="eastAsia"/>
                <w:sz w:val="18"/>
                <w:szCs w:val="18"/>
              </w:rPr>
              <w:t>否则为</w:t>
            </w:r>
            <w:r w:rsidR="007A16B9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A53787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53787" w:rsidRDefault="00D541BC" w:rsidP="00D541B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omment</w:t>
            </w:r>
          </w:p>
        </w:tc>
        <w:tc>
          <w:tcPr>
            <w:tcW w:w="992" w:type="dxa"/>
            <w:vAlign w:val="center"/>
          </w:tcPr>
          <w:p w:rsidR="00A53787" w:rsidRPr="0060020A" w:rsidRDefault="00F82928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A53787" w:rsidRPr="0060020A" w:rsidRDefault="000C100E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53787" w:rsidRPr="0060020A" w:rsidRDefault="000C100E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</w:tr>
      <w:tr w:rsidR="002D04E0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2D04E0" w:rsidRPr="00441B4F" w:rsidRDefault="002D04E0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D04E0" w:rsidRDefault="00D84443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2D04E0">
              <w:rPr>
                <w:rFonts w:hint="eastAsia"/>
                <w:sz w:val="18"/>
                <w:szCs w:val="18"/>
              </w:rPr>
              <w:t>aty</w:t>
            </w:r>
          </w:p>
        </w:tc>
        <w:tc>
          <w:tcPr>
            <w:tcW w:w="992" w:type="dxa"/>
            <w:vAlign w:val="center"/>
          </w:tcPr>
          <w:p w:rsidR="002D04E0" w:rsidRDefault="00F82928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2D04E0" w:rsidRDefault="002D04E0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2D04E0" w:rsidRDefault="0080445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评分</w:t>
            </w:r>
          </w:p>
        </w:tc>
      </w:tr>
      <w:tr w:rsidR="00A53787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53787" w:rsidRDefault="00D84443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941902">
              <w:rPr>
                <w:rFonts w:hint="eastAsia"/>
                <w:sz w:val="18"/>
                <w:szCs w:val="18"/>
              </w:rPr>
              <w:t>ttachment</w:t>
            </w:r>
          </w:p>
        </w:tc>
        <w:tc>
          <w:tcPr>
            <w:tcW w:w="992" w:type="dxa"/>
            <w:vAlign w:val="center"/>
          </w:tcPr>
          <w:p w:rsidR="00A53787" w:rsidRPr="0060020A" w:rsidRDefault="00F82928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A53787" w:rsidRPr="0060020A" w:rsidRDefault="00941902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  <w:tc>
          <w:tcPr>
            <w:tcW w:w="3452" w:type="dxa"/>
            <w:vAlign w:val="center"/>
          </w:tcPr>
          <w:p w:rsidR="00A53787" w:rsidRPr="0060020A" w:rsidRDefault="00941902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附件</w:t>
            </w:r>
          </w:p>
        </w:tc>
      </w:tr>
      <w:tr w:rsidR="00A53787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53787" w:rsidRDefault="00D8444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 w:rsidR="00A53787">
              <w:rPr>
                <w:rFonts w:hint="eastAsia"/>
                <w:sz w:val="18"/>
              </w:rPr>
              <w:t>emo</w:t>
            </w:r>
          </w:p>
        </w:tc>
        <w:tc>
          <w:tcPr>
            <w:tcW w:w="992" w:type="dxa"/>
          </w:tcPr>
          <w:p w:rsidR="00A53787" w:rsidRDefault="00F82928" w:rsidP="00EC46E2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A53787" w:rsidRDefault="00A53787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53787" w:rsidRDefault="00A53787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</w:tr>
      <w:tr w:rsidR="00A53787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53787" w:rsidRDefault="00D8444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</w:t>
            </w:r>
            <w:r w:rsidR="00C87A0E">
              <w:rPr>
                <w:rFonts w:hint="eastAsia"/>
                <w:sz w:val="18"/>
              </w:rPr>
              <w:t>ublicable</w:t>
            </w:r>
          </w:p>
        </w:tc>
        <w:tc>
          <w:tcPr>
            <w:tcW w:w="992" w:type="dxa"/>
          </w:tcPr>
          <w:p w:rsidR="00A53787" w:rsidRDefault="00F82928" w:rsidP="00EC46E2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A53787" w:rsidRDefault="00C87A0E" w:rsidP="00EC46E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A53787" w:rsidRPr="005D5DD2" w:rsidRDefault="00C87A0E" w:rsidP="00EC46E2">
            <w:pPr>
              <w:spacing w:line="240" w:lineRule="auto"/>
            </w:pPr>
            <w:r>
              <w:rPr>
                <w:rFonts w:hint="eastAsia"/>
                <w:sz w:val="18"/>
              </w:rPr>
              <w:t>是否公开</w:t>
            </w:r>
            <w:r>
              <w:rPr>
                <w:rFonts w:hint="eastAsia"/>
                <w:sz w:val="18"/>
              </w:rPr>
              <w:t>,0</w:t>
            </w:r>
            <w:r>
              <w:rPr>
                <w:rFonts w:hint="eastAsia"/>
                <w:sz w:val="18"/>
              </w:rPr>
              <w:t>：不公开</w:t>
            </w:r>
            <w:r>
              <w:rPr>
                <w:rFonts w:hint="eastAsia"/>
                <w:sz w:val="18"/>
              </w:rPr>
              <w:t xml:space="preserve"> 1</w:t>
            </w:r>
            <w:r>
              <w:rPr>
                <w:rFonts w:hint="eastAsia"/>
                <w:sz w:val="18"/>
              </w:rPr>
              <w:t>：公开，缺省是</w:t>
            </w:r>
            <w:r>
              <w:rPr>
                <w:rFonts w:hint="eastAsia"/>
                <w:sz w:val="18"/>
              </w:rPr>
              <w:t>1</w:t>
            </w:r>
          </w:p>
        </w:tc>
      </w:tr>
      <w:tr w:rsidR="00A53787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53787" w:rsidRDefault="00D8444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 w:rsidR="00A53787">
              <w:rPr>
                <w:rFonts w:hint="eastAsia"/>
                <w:sz w:val="18"/>
              </w:rPr>
              <w:t>ddress</w:t>
            </w:r>
          </w:p>
        </w:tc>
        <w:tc>
          <w:tcPr>
            <w:tcW w:w="992" w:type="dxa"/>
          </w:tcPr>
          <w:p w:rsidR="00A53787" w:rsidRDefault="00F82928" w:rsidP="00EC46E2">
            <w:pPr>
              <w:spacing w:line="24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</w:p>
        </w:tc>
        <w:tc>
          <w:tcPr>
            <w:tcW w:w="851" w:type="dxa"/>
          </w:tcPr>
          <w:p w:rsidR="00A53787" w:rsidRDefault="00A53787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53787" w:rsidRPr="005D5DD2" w:rsidRDefault="00A53787" w:rsidP="00EC46E2">
            <w:pPr>
              <w:spacing w:line="240" w:lineRule="auto"/>
            </w:pPr>
            <w:r>
              <w:rPr>
                <w:rFonts w:hint="eastAsia"/>
                <w:sz w:val="18"/>
              </w:rPr>
              <w:t>地址</w:t>
            </w:r>
          </w:p>
        </w:tc>
      </w:tr>
      <w:tr w:rsidR="00A53787" w:rsidRPr="00025FA2" w:rsidTr="00EC46E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9C7083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C7083" w:rsidRPr="00441B4F" w:rsidRDefault="009C7083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C7083" w:rsidRPr="0060020A" w:rsidRDefault="009C708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9C7083" w:rsidRPr="0060020A" w:rsidRDefault="009C708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9C7083" w:rsidRPr="0060020A" w:rsidRDefault="009C7083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9C7083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C7083" w:rsidRPr="00441B4F" w:rsidRDefault="009C7083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C7083" w:rsidRPr="0060020A" w:rsidRDefault="009C708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9C7083" w:rsidRPr="0060020A" w:rsidRDefault="009C7083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9C7083" w:rsidRPr="0060020A" w:rsidRDefault="009C7083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A53787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53787" w:rsidRDefault="00A53787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A53787" w:rsidRPr="0060020A" w:rsidRDefault="00A53787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A53787" w:rsidRPr="0060020A" w:rsidRDefault="00A53787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53787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53787" w:rsidRPr="00C3346D" w:rsidRDefault="00A53787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A53787" w:rsidRPr="0060020A" w:rsidRDefault="00A53787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A53787" w:rsidRPr="00D42DC7" w:rsidRDefault="00A53787" w:rsidP="00EC46E2">
            <w:pPr>
              <w:spacing w:line="240" w:lineRule="auto"/>
              <w:rPr>
                <w:sz w:val="18"/>
              </w:rPr>
            </w:pPr>
          </w:p>
        </w:tc>
      </w:tr>
      <w:tr w:rsidR="00A53787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A53787" w:rsidRPr="00025FA2" w:rsidRDefault="00A53787" w:rsidP="00EC46E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A53787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53787" w:rsidRPr="00441B4F" w:rsidRDefault="00A53787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A53787" w:rsidRDefault="00A53787" w:rsidP="00EC46E2">
            <w:pPr>
              <w:spacing w:line="240" w:lineRule="auto"/>
              <w:rPr>
                <w:sz w:val="18"/>
              </w:rPr>
            </w:pPr>
          </w:p>
        </w:tc>
      </w:tr>
    </w:tbl>
    <w:p w:rsidR="00D66251" w:rsidRDefault="003B429C" w:rsidP="00D66251">
      <w:pPr>
        <w:pStyle w:val="2"/>
      </w:pPr>
      <w:bookmarkStart w:id="65" w:name="_Toc415844642"/>
      <w:r>
        <w:rPr>
          <w:rFonts w:hint="eastAsia"/>
        </w:rPr>
        <w:t>收藏</w:t>
      </w:r>
      <w:bookmarkEnd w:id="6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D6625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FE036A" w:rsidRDefault="00FE036A" w:rsidP="00FE036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保存用户在</w:t>
            </w:r>
            <w:r>
              <w:rPr>
                <w:rFonts w:hint="eastAsia"/>
                <w:sz w:val="18"/>
              </w:rPr>
              <w:t>APP</w:t>
            </w:r>
            <w:r>
              <w:rPr>
                <w:rFonts w:hint="eastAsia"/>
                <w:sz w:val="18"/>
              </w:rPr>
              <w:t>内的</w:t>
            </w:r>
            <w:r w:rsidR="004019E2">
              <w:rPr>
                <w:rFonts w:hint="eastAsia"/>
                <w:sz w:val="18"/>
              </w:rPr>
              <w:t>收藏</w:t>
            </w:r>
            <w:r>
              <w:rPr>
                <w:rFonts w:hint="eastAsia"/>
                <w:sz w:val="18"/>
              </w:rPr>
              <w:t>信息，系统中所有的</w:t>
            </w:r>
            <w:r w:rsidR="00254A87">
              <w:rPr>
                <w:rFonts w:hint="eastAsia"/>
                <w:sz w:val="18"/>
              </w:rPr>
              <w:t>收藏</w:t>
            </w:r>
            <w:r>
              <w:rPr>
                <w:rFonts w:hint="eastAsia"/>
                <w:sz w:val="18"/>
              </w:rPr>
              <w:t>都可以采用该接口，只需根据具体的应用场景替换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中的</w:t>
            </w:r>
            <w:r>
              <w:rPr>
                <w:rFonts w:hint="eastAsia"/>
                <w:sz w:val="18"/>
              </w:rPr>
              <w:t>category</w:t>
            </w:r>
            <w:r>
              <w:rPr>
                <w:rFonts w:hint="eastAsia"/>
                <w:sz w:val="18"/>
              </w:rPr>
              <w:t>字段。比如</w:t>
            </w:r>
          </w:p>
          <w:p w:rsidR="00D66251" w:rsidRPr="00025FA2" w:rsidRDefault="00FE036A" w:rsidP="00214151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/route/</w:t>
            </w:r>
            <w:r w:rsidR="00214151">
              <w:rPr>
                <w:rFonts w:hint="eastAsia"/>
                <w:sz w:val="18"/>
              </w:rPr>
              <w:t>favorite</w:t>
            </w:r>
            <w:r>
              <w:rPr>
                <w:rFonts w:hint="eastAsia"/>
                <w:sz w:val="18"/>
              </w:rPr>
              <w:t>/save</w:t>
            </w:r>
            <w:r>
              <w:rPr>
                <w:rFonts w:hint="eastAsia"/>
                <w:sz w:val="18"/>
              </w:rPr>
              <w:t>：表示对行程的</w:t>
            </w:r>
            <w:r w:rsidR="00A50E4D">
              <w:rPr>
                <w:rFonts w:hint="eastAsia"/>
                <w:sz w:val="18"/>
              </w:rPr>
              <w:t>收藏</w:t>
            </w:r>
          </w:p>
        </w:tc>
      </w:tr>
      <w:tr w:rsidR="00D6625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D66251" w:rsidRPr="0060020A" w:rsidRDefault="00D6625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D66251" w:rsidRPr="00025FA2" w:rsidTr="00EC46E2">
        <w:tc>
          <w:tcPr>
            <w:tcW w:w="124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D66251" w:rsidRPr="00025FA2" w:rsidRDefault="00D66251" w:rsidP="00B165F6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</w:t>
            </w:r>
            <w:r w:rsidR="00B165F6">
              <w:rPr>
                <w:rFonts w:hint="eastAsia"/>
                <w:sz w:val="18"/>
              </w:rPr>
              <w:t>{category}</w:t>
            </w:r>
            <w:r>
              <w:rPr>
                <w:rFonts w:hint="eastAsia"/>
                <w:sz w:val="18"/>
              </w:rPr>
              <w:t>/</w:t>
            </w:r>
            <w:r w:rsidR="00B165F6">
              <w:rPr>
                <w:rFonts w:hint="eastAsia"/>
                <w:sz w:val="18"/>
              </w:rPr>
              <w:t>favorite</w:t>
            </w:r>
            <w:r>
              <w:rPr>
                <w:rFonts w:hint="eastAsia"/>
                <w:sz w:val="18"/>
              </w:rPr>
              <w:t>/save</w:t>
            </w:r>
          </w:p>
        </w:tc>
      </w:tr>
      <w:tr w:rsidR="00D66251" w:rsidRPr="00025FA2" w:rsidTr="00EC46E2">
        <w:tc>
          <w:tcPr>
            <w:tcW w:w="124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D66251" w:rsidRPr="00025FA2" w:rsidRDefault="00D66251" w:rsidP="00EC46E2">
            <w:pPr>
              <w:spacing w:line="240" w:lineRule="auto"/>
              <w:rPr>
                <w:sz w:val="18"/>
              </w:rPr>
            </w:pPr>
          </w:p>
        </w:tc>
      </w:tr>
      <w:tr w:rsidR="00D66251" w:rsidRPr="00025FA2" w:rsidTr="00EC46E2">
        <w:tc>
          <w:tcPr>
            <w:tcW w:w="124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D66251" w:rsidRPr="00025FA2" w:rsidRDefault="00D66251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D66251" w:rsidRPr="00025FA2" w:rsidTr="00EC46E2">
        <w:tc>
          <w:tcPr>
            <w:tcW w:w="124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D66251" w:rsidRPr="00025FA2" w:rsidRDefault="00D66251" w:rsidP="00EC46E2">
            <w:pPr>
              <w:spacing w:line="240" w:lineRule="auto"/>
              <w:rPr>
                <w:sz w:val="18"/>
              </w:rPr>
            </w:pPr>
          </w:p>
        </w:tc>
      </w:tr>
      <w:tr w:rsidR="00D66251" w:rsidRPr="00025FA2" w:rsidTr="00EC46E2">
        <w:tc>
          <w:tcPr>
            <w:tcW w:w="1242" w:type="dxa"/>
            <w:vMerge w:val="restart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D66251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66251" w:rsidRDefault="00A45CE2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ubject</w:t>
            </w:r>
            <w:r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D66251" w:rsidRPr="0060020A" w:rsidRDefault="00D66251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D66251" w:rsidRPr="0060020A" w:rsidRDefault="00D66251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66251" w:rsidRPr="0060020A" w:rsidRDefault="00D60E63" w:rsidP="00C62FD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该字段表示是对哪个主体的</w:t>
            </w:r>
            <w:r w:rsidR="00C62FD6">
              <w:rPr>
                <w:rFonts w:hint="eastAsia"/>
                <w:sz w:val="18"/>
                <w:szCs w:val="18"/>
              </w:rPr>
              <w:t>收藏</w:t>
            </w:r>
            <w:r>
              <w:rPr>
                <w:rFonts w:hint="eastAsia"/>
                <w:sz w:val="18"/>
                <w:szCs w:val="18"/>
              </w:rPr>
              <w:t>，可以格局具体场景重新命名。比如</w:t>
            </w:r>
            <w:r>
              <w:rPr>
                <w:rFonts w:hint="eastAsia"/>
                <w:sz w:val="18"/>
                <w:szCs w:val="18"/>
              </w:rPr>
              <w:t>route_id</w:t>
            </w:r>
            <w:r>
              <w:rPr>
                <w:rFonts w:hint="eastAsia"/>
                <w:sz w:val="18"/>
                <w:szCs w:val="18"/>
              </w:rPr>
              <w:t>表示是行程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6625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D66251" w:rsidRDefault="00D66251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D66251" w:rsidRDefault="00D66251" w:rsidP="00EC46E2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D66251" w:rsidRDefault="00D66251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D66251" w:rsidRPr="005D5DD2" w:rsidRDefault="00D66251" w:rsidP="00EC46E2">
            <w:pPr>
              <w:spacing w:line="240" w:lineRule="auto"/>
            </w:pPr>
          </w:p>
        </w:tc>
      </w:tr>
      <w:tr w:rsidR="00D66251" w:rsidRPr="00025FA2" w:rsidTr="00EC46E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986E78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86E78" w:rsidRPr="00441B4F" w:rsidRDefault="00986E78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86E78" w:rsidRPr="0060020A" w:rsidRDefault="00986E78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986E78" w:rsidRPr="0060020A" w:rsidRDefault="00986E78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986E78" w:rsidRPr="0060020A" w:rsidRDefault="00986E7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986E78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86E78" w:rsidRPr="00441B4F" w:rsidRDefault="00986E78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986E78" w:rsidRPr="0060020A" w:rsidRDefault="00986E78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986E78" w:rsidRPr="0060020A" w:rsidRDefault="00986E78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986E78" w:rsidRPr="0060020A" w:rsidRDefault="00986E7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D6625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D66251" w:rsidRDefault="00D66251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D66251" w:rsidRPr="0060020A" w:rsidRDefault="00D66251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D66251" w:rsidRPr="0060020A" w:rsidRDefault="00D66251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D66251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D66251" w:rsidRPr="00C3346D" w:rsidRDefault="00D66251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D66251" w:rsidRPr="0060020A" w:rsidRDefault="00D66251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D66251" w:rsidRPr="00D42DC7" w:rsidRDefault="00D66251" w:rsidP="00EC46E2">
            <w:pPr>
              <w:spacing w:line="240" w:lineRule="auto"/>
              <w:rPr>
                <w:sz w:val="18"/>
              </w:rPr>
            </w:pPr>
          </w:p>
        </w:tc>
      </w:tr>
      <w:tr w:rsidR="00D6625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D66251" w:rsidRPr="00025FA2" w:rsidRDefault="00D66251" w:rsidP="00EC46E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D66251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D66251" w:rsidRPr="00441B4F" w:rsidRDefault="00D66251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D66251" w:rsidRDefault="00D66251" w:rsidP="00EC46E2">
            <w:pPr>
              <w:spacing w:line="240" w:lineRule="auto"/>
              <w:rPr>
                <w:sz w:val="18"/>
              </w:rPr>
            </w:pPr>
          </w:p>
        </w:tc>
      </w:tr>
    </w:tbl>
    <w:p w:rsidR="004A6C1C" w:rsidRDefault="00FA4952" w:rsidP="004A6C1C">
      <w:pPr>
        <w:pStyle w:val="2"/>
      </w:pPr>
      <w:bookmarkStart w:id="66" w:name="_Toc415844643"/>
      <w:r>
        <w:rPr>
          <w:rFonts w:hint="eastAsia"/>
        </w:rPr>
        <w:t>点赞</w:t>
      </w:r>
      <w:bookmarkEnd w:id="6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4A6C1C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4A6C1C" w:rsidRDefault="004A6C1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保存用户在</w:t>
            </w:r>
            <w:r>
              <w:rPr>
                <w:rFonts w:hint="eastAsia"/>
                <w:sz w:val="18"/>
              </w:rPr>
              <w:t>APP</w:t>
            </w:r>
            <w:r>
              <w:rPr>
                <w:rFonts w:hint="eastAsia"/>
                <w:sz w:val="18"/>
              </w:rPr>
              <w:t>内</w:t>
            </w:r>
            <w:proofErr w:type="gramStart"/>
            <w:r>
              <w:rPr>
                <w:rFonts w:hint="eastAsia"/>
                <w:sz w:val="18"/>
              </w:rPr>
              <w:t>的</w:t>
            </w:r>
            <w:r w:rsidR="00FC4FE6">
              <w:rPr>
                <w:rFonts w:hint="eastAsia"/>
                <w:sz w:val="18"/>
              </w:rPr>
              <w:t>点赞</w:t>
            </w:r>
            <w:r>
              <w:rPr>
                <w:rFonts w:hint="eastAsia"/>
                <w:sz w:val="18"/>
              </w:rPr>
              <w:t>信息</w:t>
            </w:r>
            <w:proofErr w:type="gramEnd"/>
            <w:r>
              <w:rPr>
                <w:rFonts w:hint="eastAsia"/>
                <w:sz w:val="18"/>
              </w:rPr>
              <w:t>，系统中所有的</w:t>
            </w:r>
            <w:proofErr w:type="gramStart"/>
            <w:r w:rsidR="00987917">
              <w:rPr>
                <w:rFonts w:hint="eastAsia"/>
                <w:sz w:val="18"/>
              </w:rPr>
              <w:t>点赞</w:t>
            </w:r>
            <w:r>
              <w:rPr>
                <w:rFonts w:hint="eastAsia"/>
                <w:sz w:val="18"/>
              </w:rPr>
              <w:t>都</w:t>
            </w:r>
            <w:proofErr w:type="gramEnd"/>
            <w:r>
              <w:rPr>
                <w:rFonts w:hint="eastAsia"/>
                <w:sz w:val="18"/>
              </w:rPr>
              <w:t>可以采用该接口，只需根据具体的应用场景替换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中的</w:t>
            </w:r>
            <w:r>
              <w:rPr>
                <w:rFonts w:hint="eastAsia"/>
                <w:sz w:val="18"/>
              </w:rPr>
              <w:t>category</w:t>
            </w:r>
            <w:r>
              <w:rPr>
                <w:rFonts w:hint="eastAsia"/>
                <w:sz w:val="18"/>
              </w:rPr>
              <w:t>字段。比如</w:t>
            </w:r>
          </w:p>
          <w:p w:rsidR="004A6C1C" w:rsidRPr="00025FA2" w:rsidRDefault="004A6C1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/route/</w:t>
            </w:r>
            <w:r w:rsidR="004E03B7">
              <w:rPr>
                <w:rFonts w:hint="eastAsia"/>
                <w:sz w:val="18"/>
              </w:rPr>
              <w:t>thumbup</w:t>
            </w:r>
            <w:r>
              <w:rPr>
                <w:rFonts w:hint="eastAsia"/>
                <w:sz w:val="18"/>
              </w:rPr>
              <w:t>/save</w:t>
            </w:r>
            <w:r>
              <w:rPr>
                <w:rFonts w:hint="eastAsia"/>
                <w:sz w:val="18"/>
              </w:rPr>
              <w:t>：表示对行程</w:t>
            </w:r>
            <w:proofErr w:type="gramStart"/>
            <w:r>
              <w:rPr>
                <w:rFonts w:hint="eastAsia"/>
                <w:sz w:val="18"/>
              </w:rPr>
              <w:t>的</w:t>
            </w:r>
            <w:r w:rsidR="002231F8">
              <w:rPr>
                <w:rFonts w:hint="eastAsia"/>
                <w:sz w:val="18"/>
              </w:rPr>
              <w:t>点赞</w:t>
            </w:r>
            <w:proofErr w:type="gramEnd"/>
          </w:p>
        </w:tc>
      </w:tr>
      <w:tr w:rsidR="004A6C1C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4A6C1C" w:rsidRPr="0060020A" w:rsidRDefault="004A6C1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4A6C1C" w:rsidRPr="00025FA2" w:rsidTr="00EC46E2">
        <w:tc>
          <w:tcPr>
            <w:tcW w:w="124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4A6C1C" w:rsidRPr="00025FA2" w:rsidRDefault="004A6C1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/{category}/</w:t>
            </w:r>
            <w:r w:rsidR="00570917">
              <w:rPr>
                <w:rFonts w:hint="eastAsia"/>
                <w:sz w:val="18"/>
              </w:rPr>
              <w:t>thumbup</w:t>
            </w:r>
            <w:r>
              <w:rPr>
                <w:rFonts w:hint="eastAsia"/>
                <w:sz w:val="18"/>
              </w:rPr>
              <w:t>/save</w:t>
            </w:r>
          </w:p>
        </w:tc>
      </w:tr>
      <w:tr w:rsidR="004A6C1C" w:rsidRPr="00025FA2" w:rsidTr="00EC46E2">
        <w:tc>
          <w:tcPr>
            <w:tcW w:w="124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4A6C1C" w:rsidRPr="00025FA2" w:rsidRDefault="004A6C1C" w:rsidP="00EC46E2">
            <w:pPr>
              <w:spacing w:line="240" w:lineRule="auto"/>
              <w:rPr>
                <w:sz w:val="18"/>
              </w:rPr>
            </w:pPr>
          </w:p>
        </w:tc>
      </w:tr>
      <w:tr w:rsidR="004A6C1C" w:rsidRPr="00025FA2" w:rsidTr="00EC46E2">
        <w:tc>
          <w:tcPr>
            <w:tcW w:w="124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4A6C1C" w:rsidRPr="00025FA2" w:rsidRDefault="004A6C1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4A6C1C" w:rsidRPr="00025FA2" w:rsidTr="00EC46E2">
        <w:tc>
          <w:tcPr>
            <w:tcW w:w="124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登录说明</w:t>
            </w:r>
          </w:p>
        </w:tc>
        <w:tc>
          <w:tcPr>
            <w:tcW w:w="7280" w:type="dxa"/>
            <w:gridSpan w:val="4"/>
          </w:tcPr>
          <w:p w:rsidR="004A6C1C" w:rsidRPr="00025FA2" w:rsidRDefault="004A6C1C" w:rsidP="00EC46E2">
            <w:pPr>
              <w:spacing w:line="240" w:lineRule="auto"/>
              <w:rPr>
                <w:sz w:val="18"/>
              </w:rPr>
            </w:pPr>
          </w:p>
        </w:tc>
      </w:tr>
      <w:tr w:rsidR="004A6C1C" w:rsidRPr="00025FA2" w:rsidTr="00EC46E2">
        <w:tc>
          <w:tcPr>
            <w:tcW w:w="1242" w:type="dxa"/>
            <w:vMerge w:val="restart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4A6C1C" w:rsidRPr="00025FA2" w:rsidTr="00EC46E2">
        <w:tc>
          <w:tcPr>
            <w:tcW w:w="1242" w:type="dxa"/>
            <w:vMerge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A6C1C" w:rsidRDefault="004A6C1C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ubject</w:t>
            </w:r>
            <w:r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4A6C1C" w:rsidRPr="0060020A" w:rsidRDefault="004A6C1C" w:rsidP="00EC46E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4A6C1C" w:rsidRPr="0060020A" w:rsidRDefault="004A6C1C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4A6C1C" w:rsidRPr="0060020A" w:rsidRDefault="004A6C1C" w:rsidP="00EC46E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该字段表示是对哪个主体的</w:t>
            </w:r>
            <w:r w:rsidR="00997A8A">
              <w:rPr>
                <w:rFonts w:hint="eastAsia"/>
                <w:sz w:val="18"/>
                <w:szCs w:val="18"/>
              </w:rPr>
              <w:t>点赞</w:t>
            </w:r>
            <w:r>
              <w:rPr>
                <w:rFonts w:hint="eastAsia"/>
                <w:sz w:val="18"/>
                <w:szCs w:val="18"/>
              </w:rPr>
              <w:t>，可以格局具体场景重新命名。比如</w:t>
            </w:r>
            <w:r>
              <w:rPr>
                <w:rFonts w:hint="eastAsia"/>
                <w:sz w:val="18"/>
                <w:szCs w:val="18"/>
              </w:rPr>
              <w:t>route_id</w:t>
            </w:r>
            <w:r>
              <w:rPr>
                <w:rFonts w:hint="eastAsia"/>
                <w:sz w:val="18"/>
                <w:szCs w:val="18"/>
              </w:rPr>
              <w:t>表示是行程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A6C1C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A6C1C" w:rsidRDefault="004A6C1C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4A6C1C" w:rsidRDefault="004A6C1C" w:rsidP="00EC46E2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4A6C1C" w:rsidRDefault="004A6C1C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A6C1C" w:rsidRPr="005D5DD2" w:rsidRDefault="004A6C1C" w:rsidP="00EC46E2">
            <w:pPr>
              <w:spacing w:line="240" w:lineRule="auto"/>
            </w:pPr>
          </w:p>
        </w:tc>
      </w:tr>
      <w:tr w:rsidR="004A6C1C" w:rsidRPr="00025FA2" w:rsidTr="00EC46E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2A5EDC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A5EDC" w:rsidRPr="00441B4F" w:rsidRDefault="002A5EDC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A5EDC" w:rsidRPr="0060020A" w:rsidRDefault="002A5ED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2A5EDC" w:rsidRPr="0060020A" w:rsidRDefault="002A5ED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2A5EDC" w:rsidRPr="0060020A" w:rsidRDefault="002A5EDC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2A5EDC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2A5EDC" w:rsidRPr="00441B4F" w:rsidRDefault="002A5EDC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2A5EDC" w:rsidRPr="0060020A" w:rsidRDefault="002A5ED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2A5EDC" w:rsidRPr="0060020A" w:rsidRDefault="002A5EDC" w:rsidP="00EC46E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A5EDC" w:rsidRPr="0060020A" w:rsidRDefault="002A5EDC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4A6C1C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A6C1C" w:rsidRDefault="004A6C1C" w:rsidP="00EC46E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4A6C1C" w:rsidRPr="0060020A" w:rsidRDefault="004A6C1C" w:rsidP="00EC46E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4A6C1C" w:rsidRPr="0060020A" w:rsidRDefault="004A6C1C" w:rsidP="00EC46E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A6C1C" w:rsidRPr="00025FA2" w:rsidTr="00EC46E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A6C1C" w:rsidRPr="00C3346D" w:rsidRDefault="004A6C1C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4A6C1C" w:rsidRPr="0060020A" w:rsidRDefault="004A6C1C" w:rsidP="00EC46E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A6C1C" w:rsidRPr="00D42DC7" w:rsidRDefault="004A6C1C" w:rsidP="00EC46E2">
            <w:pPr>
              <w:spacing w:line="240" w:lineRule="auto"/>
              <w:rPr>
                <w:sz w:val="18"/>
              </w:rPr>
            </w:pPr>
          </w:p>
        </w:tc>
      </w:tr>
      <w:tr w:rsidR="004A6C1C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4A6C1C" w:rsidRPr="00025FA2" w:rsidRDefault="004A6C1C" w:rsidP="00EC46E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4A6C1C" w:rsidRPr="00025FA2" w:rsidTr="00EC46E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A6C1C" w:rsidRPr="00441B4F" w:rsidRDefault="004A6C1C" w:rsidP="00EC46E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4A6C1C" w:rsidRDefault="004A6C1C" w:rsidP="00EC46E2">
            <w:pPr>
              <w:spacing w:line="240" w:lineRule="auto"/>
              <w:rPr>
                <w:sz w:val="18"/>
              </w:rPr>
            </w:pPr>
          </w:p>
        </w:tc>
      </w:tr>
    </w:tbl>
    <w:p w:rsidR="00747915" w:rsidRDefault="00EE70F9" w:rsidP="00747915">
      <w:pPr>
        <w:pStyle w:val="2"/>
      </w:pPr>
      <w:bookmarkStart w:id="67" w:name="_Toc415844644"/>
      <w:r>
        <w:rPr>
          <w:rFonts w:hint="eastAsia"/>
        </w:rPr>
        <w:t>举报</w:t>
      </w:r>
      <w:bookmarkEnd w:id="6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747915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747915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保存用户在</w:t>
            </w:r>
            <w:r>
              <w:rPr>
                <w:rFonts w:hint="eastAsia"/>
                <w:sz w:val="18"/>
              </w:rPr>
              <w:t>APP</w:t>
            </w:r>
            <w:r>
              <w:rPr>
                <w:rFonts w:hint="eastAsia"/>
                <w:sz w:val="18"/>
              </w:rPr>
              <w:t>内的</w:t>
            </w:r>
            <w:r w:rsidR="00446A10">
              <w:rPr>
                <w:rFonts w:hint="eastAsia"/>
                <w:sz w:val="18"/>
              </w:rPr>
              <w:t>举报</w:t>
            </w:r>
            <w:r>
              <w:rPr>
                <w:rFonts w:hint="eastAsia"/>
                <w:sz w:val="18"/>
              </w:rPr>
              <w:t>信息，系统中所有的</w:t>
            </w:r>
            <w:r w:rsidR="00CA598A">
              <w:rPr>
                <w:rFonts w:hint="eastAsia"/>
                <w:sz w:val="18"/>
              </w:rPr>
              <w:t>举报</w:t>
            </w:r>
            <w:r>
              <w:rPr>
                <w:rFonts w:hint="eastAsia"/>
                <w:sz w:val="18"/>
              </w:rPr>
              <w:t>都可以采用该接口，只需根据具体的应用场景替换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中的</w:t>
            </w:r>
            <w:r>
              <w:rPr>
                <w:rFonts w:hint="eastAsia"/>
                <w:sz w:val="18"/>
              </w:rPr>
              <w:t>category</w:t>
            </w:r>
            <w:r>
              <w:rPr>
                <w:rFonts w:hint="eastAsia"/>
                <w:sz w:val="18"/>
              </w:rPr>
              <w:t>字段。比如</w:t>
            </w:r>
          </w:p>
          <w:p w:rsidR="00747915" w:rsidRPr="00025FA2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/route/</w:t>
            </w:r>
            <w:r w:rsidR="00CA598A">
              <w:rPr>
                <w:rFonts w:hint="eastAsia"/>
                <w:sz w:val="18"/>
              </w:rPr>
              <w:t>report</w:t>
            </w:r>
            <w:r>
              <w:rPr>
                <w:rFonts w:hint="eastAsia"/>
                <w:sz w:val="18"/>
              </w:rPr>
              <w:t>/save</w:t>
            </w:r>
            <w:r w:rsidR="00B14D80">
              <w:rPr>
                <w:rFonts w:hint="eastAsia"/>
                <w:sz w:val="18"/>
              </w:rPr>
              <w:t>：表示对行程的举报</w:t>
            </w:r>
          </w:p>
        </w:tc>
      </w:tr>
      <w:tr w:rsidR="00747915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747915" w:rsidRPr="0060020A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747915" w:rsidRPr="00025FA2" w:rsidTr="004B322C">
        <w:tc>
          <w:tcPr>
            <w:tcW w:w="124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747915" w:rsidRPr="00025FA2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/{category}/</w:t>
            </w:r>
            <w:r w:rsidR="00555C85">
              <w:rPr>
                <w:rFonts w:hint="eastAsia"/>
                <w:sz w:val="18"/>
              </w:rPr>
              <w:t>report</w:t>
            </w:r>
            <w:r>
              <w:rPr>
                <w:rFonts w:hint="eastAsia"/>
                <w:sz w:val="18"/>
              </w:rPr>
              <w:t>/save</w:t>
            </w:r>
          </w:p>
        </w:tc>
      </w:tr>
      <w:tr w:rsidR="00747915" w:rsidRPr="00025FA2" w:rsidTr="004B322C">
        <w:tc>
          <w:tcPr>
            <w:tcW w:w="124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747915" w:rsidRPr="00025FA2" w:rsidRDefault="00747915" w:rsidP="004B322C">
            <w:pPr>
              <w:spacing w:line="240" w:lineRule="auto"/>
              <w:rPr>
                <w:sz w:val="18"/>
              </w:rPr>
            </w:pPr>
          </w:p>
        </w:tc>
      </w:tr>
      <w:tr w:rsidR="00747915" w:rsidRPr="00025FA2" w:rsidTr="004B322C">
        <w:tc>
          <w:tcPr>
            <w:tcW w:w="124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747915" w:rsidRPr="00025FA2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747915" w:rsidRPr="00025FA2" w:rsidTr="004B322C">
        <w:tc>
          <w:tcPr>
            <w:tcW w:w="124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747915" w:rsidRPr="00025FA2" w:rsidRDefault="00747915" w:rsidP="004B322C">
            <w:pPr>
              <w:spacing w:line="240" w:lineRule="auto"/>
              <w:rPr>
                <w:sz w:val="18"/>
              </w:rPr>
            </w:pPr>
          </w:p>
        </w:tc>
      </w:tr>
      <w:tr w:rsidR="00747915" w:rsidRPr="00025FA2" w:rsidTr="004B322C">
        <w:tc>
          <w:tcPr>
            <w:tcW w:w="1242" w:type="dxa"/>
            <w:vMerge w:val="restart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747915" w:rsidRPr="00025FA2" w:rsidTr="004B322C">
        <w:tc>
          <w:tcPr>
            <w:tcW w:w="1242" w:type="dxa"/>
            <w:vMerge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47915" w:rsidRDefault="00747915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ubject</w:t>
            </w:r>
            <w:r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747915" w:rsidRPr="0060020A" w:rsidRDefault="00747915" w:rsidP="004B322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747915" w:rsidRPr="0060020A" w:rsidRDefault="00747915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747915" w:rsidRPr="0060020A" w:rsidRDefault="00747915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该字段表示是对哪个主体的</w:t>
            </w:r>
            <w:r w:rsidR="00154BDE">
              <w:rPr>
                <w:rFonts w:hint="eastAsia"/>
                <w:sz w:val="18"/>
                <w:szCs w:val="18"/>
              </w:rPr>
              <w:t>关注</w:t>
            </w:r>
            <w:r>
              <w:rPr>
                <w:rFonts w:hint="eastAsia"/>
                <w:sz w:val="18"/>
                <w:szCs w:val="18"/>
              </w:rPr>
              <w:t>，可以格局具体场景重新命名。比如</w:t>
            </w:r>
            <w:r>
              <w:rPr>
                <w:rFonts w:hint="eastAsia"/>
                <w:sz w:val="18"/>
                <w:szCs w:val="18"/>
              </w:rPr>
              <w:t>route_id</w:t>
            </w:r>
            <w:r>
              <w:rPr>
                <w:rFonts w:hint="eastAsia"/>
                <w:sz w:val="18"/>
                <w:szCs w:val="18"/>
              </w:rPr>
              <w:t>表示是行程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47915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47915" w:rsidRDefault="00747915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747915" w:rsidRDefault="00747915" w:rsidP="004B322C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747915" w:rsidRDefault="00747915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747915" w:rsidRPr="005D5DD2" w:rsidRDefault="00747915" w:rsidP="004B322C">
            <w:pPr>
              <w:spacing w:line="240" w:lineRule="auto"/>
            </w:pPr>
          </w:p>
        </w:tc>
      </w:tr>
      <w:tr w:rsidR="00747915" w:rsidRPr="00025FA2" w:rsidTr="004B322C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747915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47915" w:rsidRPr="0060020A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747915" w:rsidRPr="0060020A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747915" w:rsidRPr="0060020A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747915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47915" w:rsidRPr="0060020A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747915" w:rsidRPr="0060020A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747915" w:rsidRPr="0060020A" w:rsidRDefault="00747915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747915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747915" w:rsidRDefault="00747915" w:rsidP="004B322C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747915" w:rsidRPr="0060020A" w:rsidRDefault="00747915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747915" w:rsidRPr="0060020A" w:rsidRDefault="00747915" w:rsidP="004B322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747915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747915" w:rsidRPr="00C3346D" w:rsidRDefault="00747915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747915" w:rsidRPr="0060020A" w:rsidRDefault="00747915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747915" w:rsidRPr="00D42DC7" w:rsidRDefault="00747915" w:rsidP="004B322C">
            <w:pPr>
              <w:spacing w:line="240" w:lineRule="auto"/>
              <w:rPr>
                <w:sz w:val="18"/>
              </w:rPr>
            </w:pPr>
          </w:p>
        </w:tc>
      </w:tr>
      <w:tr w:rsidR="00747915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747915" w:rsidRPr="00025FA2" w:rsidRDefault="00747915" w:rsidP="004B322C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747915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747915" w:rsidRPr="00441B4F" w:rsidRDefault="00747915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747915" w:rsidRDefault="00747915" w:rsidP="004B322C">
            <w:pPr>
              <w:spacing w:line="240" w:lineRule="auto"/>
              <w:rPr>
                <w:sz w:val="18"/>
              </w:rPr>
            </w:pPr>
          </w:p>
        </w:tc>
      </w:tr>
    </w:tbl>
    <w:p w:rsidR="00A86A25" w:rsidRDefault="00A86A25" w:rsidP="00A86A25">
      <w:pPr>
        <w:pStyle w:val="2"/>
      </w:pPr>
      <w:bookmarkStart w:id="68" w:name="_Toc415844645"/>
      <w:r>
        <w:rPr>
          <w:rFonts w:hint="eastAsia"/>
        </w:rPr>
        <w:t>关注</w:t>
      </w:r>
      <w:bookmarkEnd w:id="6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A86A25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A86A25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保存用户在</w:t>
            </w:r>
            <w:r>
              <w:rPr>
                <w:rFonts w:hint="eastAsia"/>
                <w:sz w:val="18"/>
              </w:rPr>
              <w:t>APP</w:t>
            </w:r>
            <w:r>
              <w:rPr>
                <w:rFonts w:hint="eastAsia"/>
                <w:sz w:val="18"/>
              </w:rPr>
              <w:t>内的关注信息，系统中所有的关注都可以采用该接口，只需根据具体的应用场景替换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中的</w:t>
            </w:r>
            <w:r>
              <w:rPr>
                <w:rFonts w:hint="eastAsia"/>
                <w:sz w:val="18"/>
              </w:rPr>
              <w:t>category</w:t>
            </w:r>
            <w:r>
              <w:rPr>
                <w:rFonts w:hint="eastAsia"/>
                <w:sz w:val="18"/>
              </w:rPr>
              <w:t>字段。比如</w:t>
            </w:r>
          </w:p>
          <w:p w:rsidR="00A86A25" w:rsidRPr="00025FA2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/route/following/save</w:t>
            </w:r>
            <w:r>
              <w:rPr>
                <w:rFonts w:hint="eastAsia"/>
                <w:sz w:val="18"/>
              </w:rPr>
              <w:t>：表示对行程</w:t>
            </w:r>
            <w:proofErr w:type="gramStart"/>
            <w:r>
              <w:rPr>
                <w:rFonts w:hint="eastAsia"/>
                <w:sz w:val="18"/>
              </w:rPr>
              <w:t>的点赞</w:t>
            </w:r>
            <w:proofErr w:type="gramEnd"/>
          </w:p>
        </w:tc>
      </w:tr>
      <w:tr w:rsidR="00A86A25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接口状态</w:t>
            </w:r>
          </w:p>
        </w:tc>
        <w:tc>
          <w:tcPr>
            <w:tcW w:w="7280" w:type="dxa"/>
            <w:gridSpan w:val="4"/>
          </w:tcPr>
          <w:p w:rsidR="00A86A25" w:rsidRPr="0060020A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A86A25" w:rsidRPr="00025FA2" w:rsidTr="00253374">
        <w:tc>
          <w:tcPr>
            <w:tcW w:w="124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A86A25" w:rsidRPr="00025FA2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/{category}/following/save</w:t>
            </w:r>
          </w:p>
        </w:tc>
      </w:tr>
      <w:tr w:rsidR="00A86A25" w:rsidRPr="00025FA2" w:rsidTr="00253374">
        <w:tc>
          <w:tcPr>
            <w:tcW w:w="124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A86A25" w:rsidRPr="00025FA2" w:rsidRDefault="00A86A25" w:rsidP="00253374">
            <w:pPr>
              <w:spacing w:line="240" w:lineRule="auto"/>
              <w:rPr>
                <w:sz w:val="18"/>
              </w:rPr>
            </w:pPr>
          </w:p>
        </w:tc>
      </w:tr>
      <w:tr w:rsidR="00A86A25" w:rsidRPr="00025FA2" w:rsidTr="00253374">
        <w:tc>
          <w:tcPr>
            <w:tcW w:w="124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A86A25" w:rsidRPr="00025FA2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A86A25" w:rsidRPr="00025FA2" w:rsidTr="00253374">
        <w:tc>
          <w:tcPr>
            <w:tcW w:w="124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A86A25" w:rsidRPr="00025FA2" w:rsidRDefault="00A86A25" w:rsidP="00253374">
            <w:pPr>
              <w:spacing w:line="240" w:lineRule="auto"/>
              <w:rPr>
                <w:sz w:val="18"/>
              </w:rPr>
            </w:pPr>
          </w:p>
        </w:tc>
      </w:tr>
      <w:tr w:rsidR="00A86A25" w:rsidRPr="00025FA2" w:rsidTr="00253374">
        <w:tc>
          <w:tcPr>
            <w:tcW w:w="1242" w:type="dxa"/>
            <w:vMerge w:val="restart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86A25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86A25" w:rsidRDefault="00A86A2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ubject</w:t>
            </w:r>
            <w:r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A86A25" w:rsidRPr="0060020A" w:rsidRDefault="00A86A2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851" w:type="dxa"/>
            <w:vAlign w:val="center"/>
          </w:tcPr>
          <w:p w:rsidR="00A86A25" w:rsidRPr="0060020A" w:rsidRDefault="00A86A2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A86A25" w:rsidRPr="0060020A" w:rsidRDefault="00A86A2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该字段表示是对哪个主体的关注，可以格局具体场景重新命名。比如</w:t>
            </w:r>
            <w:r>
              <w:rPr>
                <w:rFonts w:hint="eastAsia"/>
                <w:sz w:val="18"/>
                <w:szCs w:val="18"/>
              </w:rPr>
              <w:t>route_id</w:t>
            </w:r>
            <w:r>
              <w:rPr>
                <w:rFonts w:hint="eastAsia"/>
                <w:sz w:val="18"/>
                <w:szCs w:val="18"/>
              </w:rPr>
              <w:t>表示是行程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86A25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86A25" w:rsidRDefault="00A86A25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A86A25" w:rsidRDefault="00A86A25" w:rsidP="00253374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A86A25" w:rsidRDefault="00A86A25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A86A25" w:rsidRPr="005D5DD2" w:rsidRDefault="00A86A25" w:rsidP="00253374">
            <w:pPr>
              <w:spacing w:line="240" w:lineRule="auto"/>
            </w:pPr>
          </w:p>
        </w:tc>
      </w:tr>
      <w:tr w:rsidR="00A86A25" w:rsidRPr="00025FA2" w:rsidTr="00253374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A86A25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86A25" w:rsidRPr="0060020A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A86A25" w:rsidRPr="0060020A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A86A25" w:rsidRPr="0060020A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A86A25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86A25" w:rsidRPr="0060020A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A86A25" w:rsidRPr="0060020A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A86A25" w:rsidRPr="0060020A" w:rsidRDefault="00A86A2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A86A25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A86A25" w:rsidRDefault="00A86A25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A86A25" w:rsidRPr="0060020A" w:rsidRDefault="00A86A25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A86A25" w:rsidRPr="0060020A" w:rsidRDefault="00A86A25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A86A25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A86A25" w:rsidRPr="00C3346D" w:rsidRDefault="00A86A25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A86A25" w:rsidRPr="0060020A" w:rsidRDefault="00A86A25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A86A25" w:rsidRPr="00D42DC7" w:rsidRDefault="00A86A25" w:rsidP="00253374">
            <w:pPr>
              <w:spacing w:line="240" w:lineRule="auto"/>
              <w:rPr>
                <w:sz w:val="18"/>
              </w:rPr>
            </w:pPr>
          </w:p>
        </w:tc>
      </w:tr>
      <w:tr w:rsidR="00A86A25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A86A25" w:rsidRPr="00025FA2" w:rsidRDefault="00A86A25" w:rsidP="00253374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A86A25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A86A25" w:rsidRPr="00441B4F" w:rsidRDefault="00A86A25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A86A25" w:rsidRDefault="00A86A25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0D1DC8" w:rsidRDefault="000D1DC8" w:rsidP="000D1DC8">
      <w:pPr>
        <w:pStyle w:val="2"/>
      </w:pPr>
      <w:bookmarkStart w:id="69" w:name="_Toc415844646"/>
      <w:r>
        <w:rPr>
          <w:rFonts w:hint="eastAsia"/>
        </w:rPr>
        <w:t>目的地</w:t>
      </w:r>
      <w:r>
        <w:rPr>
          <w:rFonts w:hint="eastAsia"/>
        </w:rPr>
        <w:t>-</w:t>
      </w:r>
      <w:r>
        <w:rPr>
          <w:rFonts w:hint="eastAsia"/>
        </w:rPr>
        <w:t>洲</w:t>
      </w:r>
      <w:bookmarkEnd w:id="69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0D1DC8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0D1DC8" w:rsidRPr="00025FA2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根据洲际查询国家信息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0D1DC8" w:rsidRPr="0060020A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0D1DC8" w:rsidRPr="00025FA2" w:rsidTr="004B322C">
        <w:tc>
          <w:tcPr>
            <w:tcW w:w="124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0D1DC8" w:rsidRPr="00025FA2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/Query/destination/country/List</w:t>
            </w:r>
          </w:p>
        </w:tc>
      </w:tr>
      <w:tr w:rsidR="000D1DC8" w:rsidRPr="00025FA2" w:rsidTr="004B322C">
        <w:tc>
          <w:tcPr>
            <w:tcW w:w="124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0D1DC8" w:rsidRPr="00025FA2" w:rsidRDefault="000D1DC8" w:rsidP="004B322C">
            <w:pPr>
              <w:spacing w:line="240" w:lineRule="auto"/>
              <w:rPr>
                <w:sz w:val="18"/>
              </w:rPr>
            </w:pPr>
          </w:p>
        </w:tc>
      </w:tr>
      <w:tr w:rsidR="000D1DC8" w:rsidRPr="00025FA2" w:rsidTr="004B322C">
        <w:tc>
          <w:tcPr>
            <w:tcW w:w="124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0D1DC8" w:rsidRPr="00025FA2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0D1DC8" w:rsidRPr="00025FA2" w:rsidTr="004B322C">
        <w:tc>
          <w:tcPr>
            <w:tcW w:w="124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0D1DC8" w:rsidRPr="00025FA2" w:rsidRDefault="000D1DC8" w:rsidP="004B322C">
            <w:pPr>
              <w:spacing w:line="240" w:lineRule="auto"/>
              <w:rPr>
                <w:sz w:val="18"/>
              </w:rPr>
            </w:pPr>
          </w:p>
        </w:tc>
      </w:tr>
      <w:tr w:rsidR="000D1DC8" w:rsidRPr="00025FA2" w:rsidTr="004B322C">
        <w:tc>
          <w:tcPr>
            <w:tcW w:w="1242" w:type="dxa"/>
            <w:vMerge w:val="restart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0D1DC8" w:rsidRPr="00025FA2" w:rsidTr="004B322C"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0D1DC8" w:rsidRPr="0060020A" w:rsidRDefault="000D1DC8" w:rsidP="004B322C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D1DC8" w:rsidRDefault="000D1DC8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0D1DC8" w:rsidRDefault="000D1DC8" w:rsidP="004B322C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0D1DC8" w:rsidRDefault="000D1DC8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0D1DC8" w:rsidRPr="005D5DD2" w:rsidRDefault="000D1DC8" w:rsidP="004B322C">
            <w:pPr>
              <w:spacing w:line="240" w:lineRule="auto"/>
            </w:pP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D1DC8" w:rsidRPr="0060020A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0D1DC8" w:rsidRPr="0060020A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0D1DC8" w:rsidRPr="0060020A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D1DC8" w:rsidRPr="0060020A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0D1DC8" w:rsidRPr="0060020A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0D1DC8" w:rsidRPr="0060020A" w:rsidRDefault="000D1DC8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continent_code</w:t>
            </w: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tirng</w:t>
            </w: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洲编码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countries</w:t>
            </w: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国家清单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ountry_id</w:t>
            </w: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中文名称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ename</w:t>
            </w: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英文名称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city_num</w:t>
            </w: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州</w:t>
            </w:r>
            <w:r>
              <w:rPr>
                <w:rFonts w:hint="eastAsia"/>
                <w:sz w:val="18"/>
                <w:szCs w:val="18"/>
              </w:rPr>
              <w:t>/</w:t>
            </w:r>
            <w:proofErr w:type="gramStart"/>
            <w:r>
              <w:rPr>
                <w:rFonts w:hint="eastAsia"/>
                <w:sz w:val="18"/>
                <w:szCs w:val="18"/>
              </w:rPr>
              <w:t>省数量</w:t>
            </w:r>
            <w:proofErr w:type="gramEnd"/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0D1DC8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0D1DC8" w:rsidRPr="0060020A" w:rsidRDefault="000D1DC8" w:rsidP="004B322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0D1DC8" w:rsidRPr="00C3346D" w:rsidRDefault="000D1DC8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0D1DC8" w:rsidRPr="0060020A" w:rsidRDefault="000D1DC8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0D1DC8" w:rsidRPr="00D42DC7" w:rsidRDefault="000D1DC8" w:rsidP="004B322C">
            <w:pPr>
              <w:spacing w:line="240" w:lineRule="auto"/>
              <w:rPr>
                <w:sz w:val="18"/>
              </w:rPr>
            </w:pP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0D1DC8" w:rsidRPr="00025FA2" w:rsidRDefault="000D1DC8" w:rsidP="004B322C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0D1DC8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0D1DC8" w:rsidRPr="00441B4F" w:rsidRDefault="000D1DC8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0D1DC8" w:rsidRDefault="000D1DC8" w:rsidP="004B322C">
            <w:pPr>
              <w:spacing w:line="240" w:lineRule="auto"/>
              <w:rPr>
                <w:sz w:val="18"/>
              </w:rPr>
            </w:pPr>
          </w:p>
        </w:tc>
      </w:tr>
    </w:tbl>
    <w:p w:rsidR="008E589E" w:rsidRDefault="008E589E" w:rsidP="008E589E">
      <w:pPr>
        <w:pStyle w:val="2"/>
      </w:pPr>
      <w:bookmarkStart w:id="70" w:name="_Toc415844647"/>
      <w:r>
        <w:rPr>
          <w:rFonts w:hint="eastAsia"/>
        </w:rPr>
        <w:t>目的地</w:t>
      </w:r>
      <w:r>
        <w:rPr>
          <w:rFonts w:hint="eastAsia"/>
        </w:rPr>
        <w:t>-</w:t>
      </w:r>
      <w:r w:rsidR="008A7487">
        <w:rPr>
          <w:rFonts w:hint="eastAsia"/>
        </w:rPr>
        <w:t>国家</w:t>
      </w:r>
      <w:bookmarkEnd w:id="70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8E589E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8E589E" w:rsidRPr="00025FA2" w:rsidRDefault="00CF6FFE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根据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查找国家旅游信息</w:t>
            </w: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8E589E" w:rsidRPr="0060020A" w:rsidRDefault="008E589E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8E589E" w:rsidRPr="00025FA2" w:rsidTr="004B322C">
        <w:tc>
          <w:tcPr>
            <w:tcW w:w="124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8E589E" w:rsidRPr="00025FA2" w:rsidRDefault="008E589E" w:rsidP="00B1326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/Query/destination/country/</w:t>
            </w:r>
            <w:r w:rsidR="00B1326B">
              <w:rPr>
                <w:rFonts w:hint="eastAsia"/>
                <w:sz w:val="18"/>
              </w:rPr>
              <w:t>Load</w:t>
            </w:r>
          </w:p>
        </w:tc>
      </w:tr>
      <w:tr w:rsidR="008E589E" w:rsidRPr="00025FA2" w:rsidTr="004B322C">
        <w:tc>
          <w:tcPr>
            <w:tcW w:w="124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8E589E" w:rsidRPr="00025FA2" w:rsidRDefault="008E589E" w:rsidP="004B322C">
            <w:pPr>
              <w:spacing w:line="240" w:lineRule="auto"/>
              <w:rPr>
                <w:sz w:val="18"/>
              </w:rPr>
            </w:pPr>
          </w:p>
        </w:tc>
      </w:tr>
      <w:tr w:rsidR="008E589E" w:rsidRPr="00025FA2" w:rsidTr="004B322C">
        <w:tc>
          <w:tcPr>
            <w:tcW w:w="124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8E589E" w:rsidRPr="00025FA2" w:rsidRDefault="008E589E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8E589E" w:rsidRPr="00025FA2" w:rsidTr="004B322C">
        <w:tc>
          <w:tcPr>
            <w:tcW w:w="124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8E589E" w:rsidRPr="00025FA2" w:rsidRDefault="008E589E" w:rsidP="004B322C">
            <w:pPr>
              <w:spacing w:line="240" w:lineRule="auto"/>
              <w:rPr>
                <w:sz w:val="18"/>
              </w:rPr>
            </w:pPr>
          </w:p>
        </w:tc>
      </w:tr>
      <w:tr w:rsidR="008E589E" w:rsidRPr="00025FA2" w:rsidTr="004B322C">
        <w:tc>
          <w:tcPr>
            <w:tcW w:w="1242" w:type="dxa"/>
            <w:vMerge w:val="restart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E589E" w:rsidRPr="00025FA2" w:rsidTr="004B322C">
        <w:tc>
          <w:tcPr>
            <w:tcW w:w="1242" w:type="dxa"/>
            <w:vMerge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E589E" w:rsidRDefault="00B203C4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790E8D">
              <w:rPr>
                <w:rFonts w:hint="eastAsia"/>
                <w:sz w:val="18"/>
                <w:szCs w:val="18"/>
              </w:rPr>
              <w:t>ountry_id</w:t>
            </w:r>
          </w:p>
        </w:tc>
        <w:tc>
          <w:tcPr>
            <w:tcW w:w="992" w:type="dxa"/>
            <w:vAlign w:val="center"/>
          </w:tcPr>
          <w:p w:rsidR="008E589E" w:rsidRPr="0060020A" w:rsidRDefault="00790E8D" w:rsidP="004B322C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8E589E" w:rsidRPr="0060020A" w:rsidRDefault="00790E8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8E589E" w:rsidRPr="0060020A" w:rsidRDefault="00790E8D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国家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E589E" w:rsidRDefault="008E589E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8E589E" w:rsidRDefault="008E589E" w:rsidP="004B322C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8E589E" w:rsidRDefault="008E589E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8E589E" w:rsidRPr="005D5DD2" w:rsidRDefault="008E589E" w:rsidP="004B322C">
            <w:pPr>
              <w:spacing w:line="240" w:lineRule="auto"/>
            </w:pP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E589E" w:rsidRPr="0060020A" w:rsidRDefault="008E589E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8E589E" w:rsidRPr="0060020A" w:rsidRDefault="008E589E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8E589E" w:rsidRPr="0060020A" w:rsidRDefault="008E589E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E589E" w:rsidRPr="0060020A" w:rsidRDefault="008E589E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8E589E" w:rsidRPr="0060020A" w:rsidRDefault="008E589E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8E589E" w:rsidRPr="0060020A" w:rsidRDefault="008E589E" w:rsidP="004B322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E589E" w:rsidRDefault="008E589E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43" w:type="dxa"/>
            <w:gridSpan w:val="2"/>
            <w:vAlign w:val="center"/>
          </w:tcPr>
          <w:p w:rsidR="008E589E" w:rsidRPr="0060020A" w:rsidRDefault="008E589E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E589E" w:rsidRPr="0060020A" w:rsidRDefault="008E589E" w:rsidP="004B322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914CAB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14CAB" w:rsidRPr="00441B4F" w:rsidRDefault="00914CAB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14CAB" w:rsidRDefault="00EC2438" w:rsidP="004B322C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rovinces</w:t>
            </w:r>
          </w:p>
        </w:tc>
        <w:tc>
          <w:tcPr>
            <w:tcW w:w="1843" w:type="dxa"/>
            <w:gridSpan w:val="2"/>
            <w:vAlign w:val="center"/>
          </w:tcPr>
          <w:p w:rsidR="00914CAB" w:rsidRPr="0060020A" w:rsidRDefault="00914CAB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914CAB" w:rsidRPr="0060020A" w:rsidRDefault="00EC2438" w:rsidP="004B322C">
            <w:pP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推荐省</w:t>
            </w:r>
            <w:proofErr w:type="gramEnd"/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州</w:t>
            </w:r>
          </w:p>
        </w:tc>
      </w:tr>
      <w:tr w:rsidR="00914CAB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14CAB" w:rsidRPr="00441B4F" w:rsidRDefault="00914CAB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14CAB" w:rsidRDefault="00EC2438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</w:t>
            </w:r>
            <w:r w:rsidR="00914CAB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843" w:type="dxa"/>
            <w:gridSpan w:val="2"/>
            <w:vAlign w:val="center"/>
          </w:tcPr>
          <w:p w:rsidR="00914CAB" w:rsidRPr="0060020A" w:rsidRDefault="00914CAB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914CAB" w:rsidRPr="0060020A" w:rsidRDefault="00EC243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省市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914CAB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14CAB" w:rsidRPr="00441B4F" w:rsidRDefault="00914CAB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14CAB" w:rsidRDefault="00914CAB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1843" w:type="dxa"/>
            <w:gridSpan w:val="2"/>
            <w:vAlign w:val="center"/>
          </w:tcPr>
          <w:p w:rsidR="00914CAB" w:rsidRPr="0060020A" w:rsidRDefault="00914CAB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914CAB" w:rsidRPr="0060020A" w:rsidRDefault="00EC243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914CAB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14CAB" w:rsidRPr="00441B4F" w:rsidRDefault="00914CAB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14CAB" w:rsidRDefault="00EC2438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cene_num</w:t>
            </w:r>
          </w:p>
        </w:tc>
        <w:tc>
          <w:tcPr>
            <w:tcW w:w="1843" w:type="dxa"/>
            <w:gridSpan w:val="2"/>
            <w:vAlign w:val="center"/>
          </w:tcPr>
          <w:p w:rsidR="00914CAB" w:rsidRPr="0060020A" w:rsidRDefault="00EC2438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52" w:type="dxa"/>
            <w:vAlign w:val="center"/>
          </w:tcPr>
          <w:p w:rsidR="00914CAB" w:rsidRPr="0060020A" w:rsidRDefault="00EC2438" w:rsidP="00EC2438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景点数量</w:t>
            </w:r>
          </w:p>
        </w:tc>
      </w:tr>
      <w:tr w:rsidR="00914CAB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914CAB" w:rsidRPr="00441B4F" w:rsidRDefault="00914CAB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914CAB" w:rsidRDefault="00914CAB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1843" w:type="dxa"/>
            <w:gridSpan w:val="2"/>
            <w:vAlign w:val="center"/>
          </w:tcPr>
          <w:p w:rsidR="00914CAB" w:rsidRPr="0060020A" w:rsidRDefault="00914CAB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914CAB" w:rsidRPr="0060020A" w:rsidRDefault="00914CAB" w:rsidP="004B322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</w:t>
            </w: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E589E" w:rsidRDefault="008E589E" w:rsidP="004B322C">
            <w:pPr>
              <w:spacing w:line="240" w:lineRule="auto"/>
              <w:ind w:leftChars="200" w:left="48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8E589E" w:rsidRPr="0060020A" w:rsidRDefault="008E589E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E589E" w:rsidRPr="0060020A" w:rsidRDefault="008E589E" w:rsidP="004B322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E589E" w:rsidRDefault="008E589E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8E589E" w:rsidRPr="0060020A" w:rsidRDefault="008E589E" w:rsidP="004B322C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E589E" w:rsidRPr="0060020A" w:rsidRDefault="008E589E" w:rsidP="004B322C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E589E" w:rsidRPr="00C3346D" w:rsidRDefault="008E589E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8E589E" w:rsidRPr="0060020A" w:rsidRDefault="008E589E" w:rsidP="004B322C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8E589E" w:rsidRPr="00D42DC7" w:rsidRDefault="008E589E" w:rsidP="004B322C">
            <w:pPr>
              <w:spacing w:line="240" w:lineRule="auto"/>
              <w:rPr>
                <w:sz w:val="18"/>
              </w:rPr>
            </w:pP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8E589E" w:rsidRPr="00025FA2" w:rsidRDefault="008E589E" w:rsidP="004B322C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8E589E" w:rsidRPr="00025FA2" w:rsidTr="004B322C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E589E" w:rsidRPr="00441B4F" w:rsidRDefault="008E589E" w:rsidP="004B322C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8E589E" w:rsidRDefault="008E589E" w:rsidP="004B322C">
            <w:pPr>
              <w:spacing w:line="240" w:lineRule="auto"/>
              <w:rPr>
                <w:sz w:val="18"/>
              </w:rPr>
            </w:pPr>
          </w:p>
        </w:tc>
      </w:tr>
    </w:tbl>
    <w:p w:rsidR="008D091A" w:rsidRDefault="009B381B" w:rsidP="008D091A">
      <w:pPr>
        <w:pStyle w:val="2"/>
      </w:pPr>
      <w:bookmarkStart w:id="71" w:name="_Toc415844648"/>
      <w:r>
        <w:rPr>
          <w:rFonts w:hint="eastAsia"/>
        </w:rPr>
        <w:t>用户聊天</w:t>
      </w:r>
      <w:r w:rsidR="0072445A">
        <w:rPr>
          <w:rFonts w:hint="eastAsia"/>
        </w:rPr>
        <w:t>-</w:t>
      </w:r>
      <w:r w:rsidR="0072445A">
        <w:rPr>
          <w:rFonts w:hint="eastAsia"/>
        </w:rPr>
        <w:t>会话查询</w:t>
      </w:r>
      <w:bookmarkEnd w:id="7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8D091A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8D091A" w:rsidRPr="00025FA2" w:rsidRDefault="0044166C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用户聊天信息</w:t>
            </w:r>
            <w:r w:rsidR="004C7A26">
              <w:rPr>
                <w:rFonts w:hint="eastAsia"/>
                <w:sz w:val="18"/>
              </w:rPr>
              <w:t>查询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8D091A" w:rsidRPr="0060020A" w:rsidRDefault="008D091A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8D091A" w:rsidRPr="00025FA2" w:rsidTr="003D6A52">
        <w:tc>
          <w:tcPr>
            <w:tcW w:w="124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8D091A" w:rsidRPr="00025FA2" w:rsidRDefault="008D091A" w:rsidP="0072445A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/Query/</w:t>
            </w:r>
            <w:r w:rsidR="0072445A">
              <w:rPr>
                <w:rFonts w:hint="eastAsia"/>
                <w:sz w:val="18"/>
              </w:rPr>
              <w:t>message</w:t>
            </w:r>
            <w:r>
              <w:rPr>
                <w:rFonts w:hint="eastAsia"/>
                <w:sz w:val="18"/>
              </w:rPr>
              <w:t>/</w:t>
            </w:r>
            <w:r w:rsidR="0072445A">
              <w:rPr>
                <w:rFonts w:hint="eastAsia"/>
                <w:sz w:val="18"/>
              </w:rPr>
              <w:t>session</w:t>
            </w:r>
            <w:r>
              <w:rPr>
                <w:rFonts w:hint="eastAsia"/>
                <w:sz w:val="18"/>
              </w:rPr>
              <w:t>/</w:t>
            </w:r>
            <w:r w:rsidR="0072445A">
              <w:rPr>
                <w:rFonts w:hint="eastAsia"/>
                <w:sz w:val="18"/>
              </w:rPr>
              <w:t>List</w:t>
            </w:r>
          </w:p>
        </w:tc>
      </w:tr>
      <w:tr w:rsidR="008D091A" w:rsidRPr="00025FA2" w:rsidTr="003D6A52">
        <w:tc>
          <w:tcPr>
            <w:tcW w:w="124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格式</w:t>
            </w:r>
          </w:p>
        </w:tc>
        <w:tc>
          <w:tcPr>
            <w:tcW w:w="7280" w:type="dxa"/>
            <w:gridSpan w:val="4"/>
          </w:tcPr>
          <w:p w:rsidR="008D091A" w:rsidRPr="00025FA2" w:rsidRDefault="008D091A" w:rsidP="003D6A52">
            <w:pPr>
              <w:spacing w:line="240" w:lineRule="auto"/>
              <w:rPr>
                <w:sz w:val="18"/>
              </w:rPr>
            </w:pPr>
          </w:p>
        </w:tc>
      </w:tr>
      <w:tr w:rsidR="008D091A" w:rsidRPr="00025FA2" w:rsidTr="003D6A52">
        <w:tc>
          <w:tcPr>
            <w:tcW w:w="124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8D091A" w:rsidRPr="00025FA2" w:rsidRDefault="008D091A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8D091A" w:rsidRPr="00025FA2" w:rsidTr="003D6A52">
        <w:tc>
          <w:tcPr>
            <w:tcW w:w="124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8D091A" w:rsidRPr="00025FA2" w:rsidRDefault="008D091A" w:rsidP="003D6A52">
            <w:pPr>
              <w:spacing w:line="240" w:lineRule="auto"/>
              <w:rPr>
                <w:sz w:val="18"/>
              </w:rPr>
            </w:pPr>
          </w:p>
        </w:tc>
      </w:tr>
      <w:tr w:rsidR="008D091A" w:rsidRPr="00025FA2" w:rsidTr="003D6A52">
        <w:tc>
          <w:tcPr>
            <w:tcW w:w="1242" w:type="dxa"/>
            <w:vMerge w:val="restart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D091A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091A" w:rsidRDefault="008D091A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8D091A" w:rsidRPr="0060020A" w:rsidRDefault="008D091A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8D091A" w:rsidRPr="0060020A" w:rsidRDefault="008D091A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D091A" w:rsidRPr="0060020A" w:rsidRDefault="008D091A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D091A" w:rsidRDefault="008D091A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8D091A" w:rsidRDefault="008D091A" w:rsidP="003D6A52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8D091A" w:rsidRDefault="008D091A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8D091A" w:rsidRPr="005D5DD2" w:rsidRDefault="008D091A" w:rsidP="003D6A52">
            <w:pPr>
              <w:spacing w:line="240" w:lineRule="auto"/>
            </w:pP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D091A" w:rsidRPr="0060020A" w:rsidRDefault="008D091A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8D091A" w:rsidRPr="0060020A" w:rsidRDefault="008D091A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8D091A" w:rsidRPr="0060020A" w:rsidRDefault="008D091A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D091A" w:rsidRPr="0060020A" w:rsidRDefault="008D091A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8D091A" w:rsidRPr="0060020A" w:rsidRDefault="008D091A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8D091A" w:rsidRPr="0060020A" w:rsidRDefault="008D091A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091A" w:rsidRDefault="008D091A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43" w:type="dxa"/>
            <w:gridSpan w:val="2"/>
            <w:vAlign w:val="center"/>
          </w:tcPr>
          <w:p w:rsidR="008D091A" w:rsidRPr="0060020A" w:rsidRDefault="00E90529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8D091A" w:rsidRPr="0060020A" w:rsidRDefault="00E90529" w:rsidP="00E90529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会话列表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091A" w:rsidRDefault="00C64429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ession_id</w:t>
            </w:r>
          </w:p>
        </w:tc>
        <w:tc>
          <w:tcPr>
            <w:tcW w:w="1843" w:type="dxa"/>
            <w:gridSpan w:val="2"/>
            <w:vAlign w:val="center"/>
          </w:tcPr>
          <w:p w:rsidR="008D091A" w:rsidRPr="0060020A" w:rsidRDefault="005263B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8D091A" w:rsidRPr="0060020A" w:rsidRDefault="008D091A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091A" w:rsidRDefault="00C64429" w:rsidP="00C64429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essin_name</w:t>
            </w:r>
          </w:p>
        </w:tc>
        <w:tc>
          <w:tcPr>
            <w:tcW w:w="1843" w:type="dxa"/>
            <w:gridSpan w:val="2"/>
            <w:vAlign w:val="center"/>
          </w:tcPr>
          <w:p w:rsidR="008D091A" w:rsidRPr="0060020A" w:rsidRDefault="005263B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8D091A" w:rsidRPr="0060020A" w:rsidRDefault="005263B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会话名称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091A" w:rsidRDefault="00C64429" w:rsidP="00C64429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atest_message_date</w:t>
            </w:r>
          </w:p>
        </w:tc>
        <w:tc>
          <w:tcPr>
            <w:tcW w:w="1843" w:type="dxa"/>
            <w:gridSpan w:val="2"/>
            <w:vAlign w:val="center"/>
          </w:tcPr>
          <w:p w:rsidR="008D091A" w:rsidRPr="0060020A" w:rsidRDefault="005263B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8D091A" w:rsidRPr="0060020A" w:rsidRDefault="005263B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最近一次聊天时间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091A" w:rsidRDefault="00C64429" w:rsidP="00C64429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atest_message_content</w:t>
            </w:r>
          </w:p>
        </w:tc>
        <w:tc>
          <w:tcPr>
            <w:tcW w:w="1843" w:type="dxa"/>
            <w:gridSpan w:val="2"/>
            <w:vAlign w:val="center"/>
          </w:tcPr>
          <w:p w:rsidR="008D091A" w:rsidRPr="0060020A" w:rsidRDefault="005263B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8D091A" w:rsidRPr="0060020A" w:rsidRDefault="005263B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最近一次聊天内容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091A" w:rsidRDefault="00C64429" w:rsidP="00C64429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Image_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843" w:type="dxa"/>
            <w:gridSpan w:val="2"/>
            <w:vAlign w:val="center"/>
          </w:tcPr>
          <w:p w:rsidR="008D091A" w:rsidRPr="0060020A" w:rsidRDefault="005263B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8D091A" w:rsidRPr="0060020A" w:rsidRDefault="005263BC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会话图片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091A" w:rsidRDefault="00A7402F" w:rsidP="00CF33B0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new_message</w:t>
            </w:r>
          </w:p>
        </w:tc>
        <w:tc>
          <w:tcPr>
            <w:tcW w:w="1843" w:type="dxa"/>
            <w:gridSpan w:val="2"/>
            <w:vAlign w:val="center"/>
          </w:tcPr>
          <w:p w:rsidR="008D091A" w:rsidRPr="0060020A" w:rsidRDefault="00A7402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8D091A" w:rsidRPr="0060020A" w:rsidRDefault="00A7402F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是否有新消息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8D091A" w:rsidRDefault="008D091A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8D091A" w:rsidRPr="0060020A" w:rsidRDefault="008D091A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8D091A" w:rsidRPr="0060020A" w:rsidRDefault="008D091A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8D091A" w:rsidRPr="00C3346D" w:rsidRDefault="008D091A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8D091A" w:rsidRPr="0060020A" w:rsidRDefault="008D091A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8D091A" w:rsidRPr="00D42DC7" w:rsidRDefault="008D091A" w:rsidP="003D6A52">
            <w:pPr>
              <w:spacing w:line="240" w:lineRule="auto"/>
              <w:rPr>
                <w:sz w:val="18"/>
              </w:rPr>
            </w:pP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8D091A" w:rsidRPr="00025FA2" w:rsidRDefault="008D091A" w:rsidP="003D6A5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8D091A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8D091A" w:rsidRPr="00441B4F" w:rsidRDefault="008D091A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8D091A" w:rsidRDefault="008D091A" w:rsidP="003D6A52">
            <w:pPr>
              <w:spacing w:line="240" w:lineRule="auto"/>
              <w:rPr>
                <w:sz w:val="18"/>
              </w:rPr>
            </w:pPr>
          </w:p>
        </w:tc>
      </w:tr>
    </w:tbl>
    <w:p w:rsidR="00CF33B0" w:rsidRDefault="00CF33B0" w:rsidP="00CF33B0">
      <w:pPr>
        <w:pStyle w:val="2"/>
      </w:pPr>
      <w:bookmarkStart w:id="72" w:name="_Toc415844649"/>
      <w:r>
        <w:rPr>
          <w:rFonts w:hint="eastAsia"/>
        </w:rPr>
        <w:t>用户聊天</w:t>
      </w:r>
      <w:r>
        <w:rPr>
          <w:rFonts w:hint="eastAsia"/>
        </w:rPr>
        <w:t>-</w:t>
      </w:r>
      <w:r w:rsidR="00B03CDE">
        <w:rPr>
          <w:rFonts w:hint="eastAsia"/>
        </w:rPr>
        <w:t>创建</w:t>
      </w:r>
      <w:r>
        <w:rPr>
          <w:rFonts w:hint="eastAsia"/>
        </w:rPr>
        <w:t>会话</w:t>
      </w:r>
      <w:bookmarkEnd w:id="72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CF33B0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CF33B0" w:rsidRPr="00025FA2" w:rsidRDefault="00CF33B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</w:t>
            </w:r>
            <w:r w:rsidR="007B19AA">
              <w:rPr>
                <w:rFonts w:hint="eastAsia"/>
                <w:sz w:val="18"/>
              </w:rPr>
              <w:t>聊天会话</w:t>
            </w: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CF33B0" w:rsidRPr="0060020A" w:rsidRDefault="00CF33B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CF33B0" w:rsidRPr="00025FA2" w:rsidTr="003D6A52">
        <w:tc>
          <w:tcPr>
            <w:tcW w:w="124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CF33B0" w:rsidRPr="00025FA2" w:rsidRDefault="00EE7B6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</w:t>
            </w:r>
            <w:r w:rsidR="00CF33B0">
              <w:rPr>
                <w:rFonts w:hint="eastAsia"/>
                <w:sz w:val="18"/>
              </w:rPr>
              <w:t>/message/session/</w:t>
            </w:r>
            <w:r>
              <w:rPr>
                <w:rFonts w:hint="eastAsia"/>
                <w:sz w:val="18"/>
              </w:rPr>
              <w:t>Insert</w:t>
            </w:r>
          </w:p>
        </w:tc>
      </w:tr>
      <w:tr w:rsidR="00CF33B0" w:rsidRPr="00025FA2" w:rsidTr="003D6A52">
        <w:tc>
          <w:tcPr>
            <w:tcW w:w="124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CF33B0" w:rsidRPr="00025FA2" w:rsidRDefault="00CF33B0" w:rsidP="003D6A52">
            <w:pPr>
              <w:spacing w:line="240" w:lineRule="auto"/>
              <w:rPr>
                <w:sz w:val="18"/>
              </w:rPr>
            </w:pPr>
          </w:p>
        </w:tc>
      </w:tr>
      <w:tr w:rsidR="00CF33B0" w:rsidRPr="00025FA2" w:rsidTr="003D6A52">
        <w:tc>
          <w:tcPr>
            <w:tcW w:w="124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CF33B0" w:rsidRPr="00025FA2" w:rsidRDefault="00CF33B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CF33B0" w:rsidRPr="00025FA2" w:rsidTr="003D6A52">
        <w:tc>
          <w:tcPr>
            <w:tcW w:w="124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CF33B0" w:rsidRPr="00025FA2" w:rsidRDefault="00CF33B0" w:rsidP="003D6A52">
            <w:pPr>
              <w:spacing w:line="240" w:lineRule="auto"/>
              <w:rPr>
                <w:sz w:val="18"/>
              </w:rPr>
            </w:pPr>
          </w:p>
        </w:tc>
      </w:tr>
      <w:tr w:rsidR="00CF33B0" w:rsidRPr="00025FA2" w:rsidTr="003D6A52">
        <w:tc>
          <w:tcPr>
            <w:tcW w:w="1242" w:type="dxa"/>
            <w:vMerge w:val="restart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CF33B0" w:rsidRPr="00025FA2" w:rsidTr="003D6A52"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33B0" w:rsidRDefault="003D6A5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eceiver_id</w:t>
            </w:r>
          </w:p>
        </w:tc>
        <w:tc>
          <w:tcPr>
            <w:tcW w:w="992" w:type="dxa"/>
            <w:vAlign w:val="center"/>
          </w:tcPr>
          <w:p w:rsidR="00CF33B0" w:rsidRPr="0060020A" w:rsidRDefault="003D6A52" w:rsidP="003D6A52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CF33B0" w:rsidRPr="0060020A" w:rsidRDefault="003D6A5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CF33B0" w:rsidRPr="0060020A" w:rsidRDefault="003D6A52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会话接收</w:t>
            </w:r>
            <w:proofErr w:type="gramStart"/>
            <w:r>
              <w:rPr>
                <w:sz w:val="18"/>
                <w:szCs w:val="18"/>
              </w:rPr>
              <w:t>方</w:t>
            </w:r>
            <w:r>
              <w:rPr>
                <w:rFonts w:hint="eastAsia"/>
                <w:sz w:val="18"/>
                <w:szCs w:val="18"/>
              </w:rPr>
              <w:t>用户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CF33B0" w:rsidRDefault="00CF33B0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CF33B0" w:rsidRDefault="00CF33B0" w:rsidP="003D6A52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CF33B0" w:rsidRDefault="00CF33B0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CF33B0" w:rsidRPr="005D5DD2" w:rsidRDefault="00CF33B0" w:rsidP="003D6A52">
            <w:pPr>
              <w:spacing w:line="240" w:lineRule="auto"/>
            </w:pP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CF33B0" w:rsidRPr="0060020A" w:rsidRDefault="00CF33B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CF33B0" w:rsidRPr="0060020A" w:rsidRDefault="00CF33B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CF33B0" w:rsidRPr="0060020A" w:rsidRDefault="00CF33B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CF33B0" w:rsidRPr="0060020A" w:rsidRDefault="00CF33B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CF33B0" w:rsidRPr="0060020A" w:rsidRDefault="00CF33B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CF33B0" w:rsidRPr="0060020A" w:rsidRDefault="00CF33B0" w:rsidP="003D6A52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33B0" w:rsidRDefault="00CF33B0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43" w:type="dxa"/>
            <w:gridSpan w:val="2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</w:t>
            </w:r>
          </w:p>
        </w:tc>
        <w:tc>
          <w:tcPr>
            <w:tcW w:w="3452" w:type="dxa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会话列表</w:t>
            </w: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33B0" w:rsidRDefault="00CF33B0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ession_id</w:t>
            </w:r>
          </w:p>
        </w:tc>
        <w:tc>
          <w:tcPr>
            <w:tcW w:w="1843" w:type="dxa"/>
            <w:gridSpan w:val="2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33B0" w:rsidRDefault="00CF33B0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essin_name</w:t>
            </w:r>
          </w:p>
        </w:tc>
        <w:tc>
          <w:tcPr>
            <w:tcW w:w="1843" w:type="dxa"/>
            <w:gridSpan w:val="2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会话名称</w:t>
            </w: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33B0" w:rsidRDefault="00CF33B0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Image_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843" w:type="dxa"/>
            <w:gridSpan w:val="2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会话图片</w:t>
            </w: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33B0" w:rsidRDefault="00CF33B0" w:rsidP="003D6A52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CF33B0" w:rsidRDefault="00CF33B0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CF33B0" w:rsidRPr="0060020A" w:rsidRDefault="00CF33B0" w:rsidP="003D6A52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CF33B0" w:rsidRPr="00C3346D" w:rsidRDefault="00CF33B0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CF33B0" w:rsidRPr="0060020A" w:rsidRDefault="00CF33B0" w:rsidP="003D6A52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CF33B0" w:rsidRPr="00D42DC7" w:rsidRDefault="00CF33B0" w:rsidP="003D6A52">
            <w:pPr>
              <w:spacing w:line="240" w:lineRule="auto"/>
              <w:rPr>
                <w:sz w:val="18"/>
              </w:rPr>
            </w:pP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CF33B0" w:rsidRPr="00025FA2" w:rsidRDefault="00CF33B0" w:rsidP="003D6A52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CF33B0" w:rsidRPr="00025FA2" w:rsidTr="003D6A52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CF33B0" w:rsidRPr="00441B4F" w:rsidRDefault="00CF33B0" w:rsidP="003D6A52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CF33B0" w:rsidRDefault="00CF33B0" w:rsidP="003D6A52">
            <w:pPr>
              <w:spacing w:line="240" w:lineRule="auto"/>
              <w:rPr>
                <w:sz w:val="18"/>
              </w:rPr>
            </w:pPr>
          </w:p>
        </w:tc>
      </w:tr>
    </w:tbl>
    <w:p w:rsidR="00E55084" w:rsidRDefault="00E55084" w:rsidP="00E55084">
      <w:pPr>
        <w:pStyle w:val="2"/>
      </w:pPr>
      <w:bookmarkStart w:id="73" w:name="_Toc415844650"/>
      <w:r>
        <w:rPr>
          <w:rFonts w:hint="eastAsia"/>
        </w:rPr>
        <w:t>用户聊天</w:t>
      </w:r>
      <w:r>
        <w:rPr>
          <w:rFonts w:hint="eastAsia"/>
        </w:rPr>
        <w:t>-</w:t>
      </w:r>
      <w:r>
        <w:rPr>
          <w:rFonts w:hint="eastAsia"/>
        </w:rPr>
        <w:t>会话</w:t>
      </w:r>
      <w:r w:rsidR="00567493">
        <w:rPr>
          <w:rFonts w:hint="eastAsia"/>
        </w:rPr>
        <w:t>加人</w:t>
      </w:r>
      <w:bookmarkEnd w:id="73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E55084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E55084" w:rsidRPr="00025FA2" w:rsidRDefault="00630B83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群加人</w:t>
            </w: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E55084" w:rsidRPr="0060020A" w:rsidRDefault="00E55084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E55084" w:rsidRPr="00025FA2" w:rsidTr="00253374">
        <w:tc>
          <w:tcPr>
            <w:tcW w:w="124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E55084" w:rsidRPr="00025FA2" w:rsidRDefault="00E55084" w:rsidP="00FB0EAD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/Persist/message/session/</w:t>
            </w:r>
            <w:r w:rsidR="006E3903">
              <w:rPr>
                <w:rFonts w:hint="eastAsia"/>
                <w:sz w:val="18"/>
              </w:rPr>
              <w:t>member/Insert</w:t>
            </w:r>
          </w:p>
        </w:tc>
      </w:tr>
      <w:tr w:rsidR="00E55084" w:rsidRPr="00025FA2" w:rsidTr="00253374">
        <w:tc>
          <w:tcPr>
            <w:tcW w:w="124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E55084" w:rsidRPr="00025FA2" w:rsidRDefault="00E55084" w:rsidP="00253374">
            <w:pPr>
              <w:spacing w:line="240" w:lineRule="auto"/>
              <w:rPr>
                <w:sz w:val="18"/>
              </w:rPr>
            </w:pPr>
          </w:p>
        </w:tc>
      </w:tr>
      <w:tr w:rsidR="00E55084" w:rsidRPr="00025FA2" w:rsidTr="00253374">
        <w:tc>
          <w:tcPr>
            <w:tcW w:w="124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E55084" w:rsidRPr="00025FA2" w:rsidRDefault="00E55084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E55084" w:rsidRPr="00025FA2" w:rsidTr="00253374">
        <w:tc>
          <w:tcPr>
            <w:tcW w:w="124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E55084" w:rsidRPr="00025FA2" w:rsidRDefault="00E55084" w:rsidP="00253374">
            <w:pPr>
              <w:spacing w:line="240" w:lineRule="auto"/>
              <w:rPr>
                <w:sz w:val="18"/>
              </w:rPr>
            </w:pPr>
          </w:p>
        </w:tc>
      </w:tr>
      <w:tr w:rsidR="00E55084" w:rsidRPr="00025FA2" w:rsidTr="00253374">
        <w:tc>
          <w:tcPr>
            <w:tcW w:w="1242" w:type="dxa"/>
            <w:vMerge w:val="restart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55084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55084" w:rsidRDefault="002D14EE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ession_id</w:t>
            </w:r>
          </w:p>
        </w:tc>
        <w:tc>
          <w:tcPr>
            <w:tcW w:w="992" w:type="dxa"/>
            <w:vAlign w:val="center"/>
          </w:tcPr>
          <w:p w:rsidR="00E55084" w:rsidRPr="0060020A" w:rsidRDefault="00E55084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55084" w:rsidRPr="0060020A" w:rsidRDefault="00E55084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E55084" w:rsidRPr="0060020A" w:rsidRDefault="002D14EE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 w:rsidR="00E55084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30D35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130D35" w:rsidRPr="00441B4F" w:rsidRDefault="00130D35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130D35" w:rsidRDefault="00130D3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ser_id</w:t>
            </w:r>
          </w:p>
        </w:tc>
        <w:tc>
          <w:tcPr>
            <w:tcW w:w="992" w:type="dxa"/>
            <w:vAlign w:val="center"/>
          </w:tcPr>
          <w:p w:rsidR="00130D35" w:rsidRDefault="00130D3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130D35" w:rsidRDefault="00130D3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130D35" w:rsidRDefault="00CA354A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55084" w:rsidRDefault="00E55084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E55084" w:rsidRDefault="00E55084" w:rsidP="00253374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E55084" w:rsidRDefault="00E55084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55084" w:rsidRPr="005D5DD2" w:rsidRDefault="00E55084" w:rsidP="00253374">
            <w:pPr>
              <w:spacing w:line="240" w:lineRule="auto"/>
            </w:pP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55084" w:rsidRPr="0060020A" w:rsidRDefault="00E55084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55084" w:rsidRPr="0060020A" w:rsidRDefault="00E55084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55084" w:rsidRPr="0060020A" w:rsidRDefault="00E55084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55084" w:rsidRPr="0060020A" w:rsidRDefault="00E55084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55084" w:rsidRPr="0060020A" w:rsidRDefault="00E55084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55084" w:rsidRPr="0060020A" w:rsidRDefault="00E55084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55084" w:rsidRDefault="00E55084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43" w:type="dxa"/>
            <w:gridSpan w:val="2"/>
            <w:vAlign w:val="center"/>
          </w:tcPr>
          <w:p w:rsidR="00E55084" w:rsidRPr="0060020A" w:rsidRDefault="009E4AE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Object</w:t>
            </w:r>
          </w:p>
        </w:tc>
        <w:tc>
          <w:tcPr>
            <w:tcW w:w="3452" w:type="dxa"/>
            <w:vAlign w:val="center"/>
          </w:tcPr>
          <w:p w:rsidR="00E55084" w:rsidRPr="0060020A" w:rsidRDefault="009E4AE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用户信息</w:t>
            </w: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55084" w:rsidRDefault="009E4AE8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 w:rsidR="00E55084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843" w:type="dxa"/>
            <w:gridSpan w:val="2"/>
            <w:vAlign w:val="center"/>
          </w:tcPr>
          <w:p w:rsidR="00E55084" w:rsidRPr="0060020A" w:rsidRDefault="00E55084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E55084" w:rsidRPr="0060020A" w:rsidRDefault="00E55084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55084" w:rsidRDefault="009E4AE8" w:rsidP="009E4AE8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ickname</w:t>
            </w:r>
          </w:p>
        </w:tc>
        <w:tc>
          <w:tcPr>
            <w:tcW w:w="1843" w:type="dxa"/>
            <w:gridSpan w:val="2"/>
            <w:vAlign w:val="center"/>
          </w:tcPr>
          <w:p w:rsidR="00E55084" w:rsidRPr="0060020A" w:rsidRDefault="00E55084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E55084" w:rsidRPr="0060020A" w:rsidRDefault="009E4AE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用户昵称</w:t>
            </w: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55084" w:rsidRDefault="00E55084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Image_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</w:tc>
        <w:tc>
          <w:tcPr>
            <w:tcW w:w="1843" w:type="dxa"/>
            <w:gridSpan w:val="2"/>
            <w:vAlign w:val="center"/>
          </w:tcPr>
          <w:p w:rsidR="00E55084" w:rsidRPr="0060020A" w:rsidRDefault="00E55084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E55084" w:rsidRPr="0060020A" w:rsidRDefault="009E4AE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用户头像</w:t>
            </w: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55084" w:rsidRDefault="00E55084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55084" w:rsidRPr="0060020A" w:rsidRDefault="00E55084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E55084" w:rsidRPr="0060020A" w:rsidRDefault="00E55084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55084" w:rsidRDefault="00E55084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55084" w:rsidRPr="0060020A" w:rsidRDefault="00E55084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E55084" w:rsidRPr="0060020A" w:rsidRDefault="00E55084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55084" w:rsidRPr="00C3346D" w:rsidRDefault="00E55084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55084" w:rsidRPr="0060020A" w:rsidRDefault="00E55084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55084" w:rsidRPr="00D42DC7" w:rsidRDefault="00E55084" w:rsidP="00253374">
            <w:pPr>
              <w:spacing w:line="240" w:lineRule="auto"/>
              <w:rPr>
                <w:sz w:val="18"/>
              </w:rPr>
            </w:pP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E55084" w:rsidRPr="00025FA2" w:rsidRDefault="00E55084" w:rsidP="00253374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E55084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55084" w:rsidRPr="00441B4F" w:rsidRDefault="00E55084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E55084" w:rsidRDefault="00E55084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E83FEC" w:rsidRDefault="00E83FEC" w:rsidP="00E83FEC">
      <w:pPr>
        <w:pStyle w:val="2"/>
      </w:pPr>
      <w:bookmarkStart w:id="74" w:name="_Toc415844651"/>
      <w:r>
        <w:rPr>
          <w:rFonts w:hint="eastAsia"/>
        </w:rPr>
        <w:t>用户聊天</w:t>
      </w:r>
      <w:r>
        <w:rPr>
          <w:rFonts w:hint="eastAsia"/>
        </w:rPr>
        <w:t>-</w:t>
      </w:r>
      <w:r>
        <w:rPr>
          <w:rFonts w:hint="eastAsia"/>
        </w:rPr>
        <w:t>会话</w:t>
      </w:r>
      <w:proofErr w:type="gramStart"/>
      <w:r w:rsidR="004361D5">
        <w:rPr>
          <w:rFonts w:hint="eastAsia"/>
        </w:rPr>
        <w:t>删</w:t>
      </w:r>
      <w:proofErr w:type="gramEnd"/>
      <w:r w:rsidR="004361D5">
        <w:rPr>
          <w:rFonts w:hint="eastAsia"/>
        </w:rPr>
        <w:t>人</w:t>
      </w:r>
      <w:bookmarkEnd w:id="74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E83FEC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E83FEC" w:rsidRPr="00025FA2" w:rsidRDefault="00E83FE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群</w:t>
            </w:r>
            <w:r w:rsidR="004361D5">
              <w:rPr>
                <w:rFonts w:hint="eastAsia"/>
                <w:sz w:val="18"/>
              </w:rPr>
              <w:t>删除人</w:t>
            </w:r>
          </w:p>
        </w:tc>
      </w:tr>
      <w:tr w:rsidR="00E83FEC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E83FEC" w:rsidRPr="0060020A" w:rsidRDefault="00E83FE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E83FEC" w:rsidRPr="00025FA2" w:rsidTr="00253374">
        <w:tc>
          <w:tcPr>
            <w:tcW w:w="124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E83FEC" w:rsidRPr="00025FA2" w:rsidRDefault="00E83FEC" w:rsidP="004361D5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/Persist/message/session/member/</w:t>
            </w:r>
            <w:r w:rsidR="004361D5">
              <w:rPr>
                <w:rFonts w:hint="eastAsia"/>
                <w:sz w:val="18"/>
              </w:rPr>
              <w:t>Delete</w:t>
            </w:r>
          </w:p>
        </w:tc>
      </w:tr>
      <w:tr w:rsidR="00E83FEC" w:rsidRPr="00025FA2" w:rsidTr="00253374">
        <w:tc>
          <w:tcPr>
            <w:tcW w:w="124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E83FEC" w:rsidRPr="00025FA2" w:rsidRDefault="00E83FEC" w:rsidP="00253374">
            <w:pPr>
              <w:spacing w:line="240" w:lineRule="auto"/>
              <w:rPr>
                <w:sz w:val="18"/>
              </w:rPr>
            </w:pPr>
          </w:p>
        </w:tc>
      </w:tr>
      <w:tr w:rsidR="00E83FEC" w:rsidRPr="00025FA2" w:rsidTr="00253374">
        <w:tc>
          <w:tcPr>
            <w:tcW w:w="124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lastRenderedPageBreak/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E83FEC" w:rsidRPr="00025FA2" w:rsidRDefault="00E83FE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E83FEC" w:rsidRPr="00025FA2" w:rsidTr="00253374">
        <w:tc>
          <w:tcPr>
            <w:tcW w:w="124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E83FEC" w:rsidRPr="00025FA2" w:rsidRDefault="00E83FEC" w:rsidP="00253374">
            <w:pPr>
              <w:spacing w:line="240" w:lineRule="auto"/>
              <w:rPr>
                <w:sz w:val="18"/>
              </w:rPr>
            </w:pPr>
          </w:p>
        </w:tc>
      </w:tr>
      <w:tr w:rsidR="00E83FEC" w:rsidRPr="00025FA2" w:rsidTr="00253374">
        <w:tc>
          <w:tcPr>
            <w:tcW w:w="1242" w:type="dxa"/>
            <w:vMerge w:val="restart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3FEC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FEC" w:rsidRDefault="00E83FEC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ession_id</w:t>
            </w:r>
          </w:p>
        </w:tc>
        <w:tc>
          <w:tcPr>
            <w:tcW w:w="992" w:type="dxa"/>
            <w:vAlign w:val="center"/>
          </w:tcPr>
          <w:p w:rsidR="00E83FEC" w:rsidRPr="0060020A" w:rsidRDefault="00E83FEC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83FEC" w:rsidRPr="0060020A" w:rsidRDefault="00E83FEC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E83FEC" w:rsidRPr="0060020A" w:rsidRDefault="00E83FEC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83FEC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FEC" w:rsidRDefault="00E83FEC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ser_id</w:t>
            </w:r>
          </w:p>
        </w:tc>
        <w:tc>
          <w:tcPr>
            <w:tcW w:w="992" w:type="dxa"/>
            <w:vAlign w:val="center"/>
          </w:tcPr>
          <w:p w:rsidR="00E83FEC" w:rsidRDefault="00E83FEC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E83FEC" w:rsidRDefault="00E83FEC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E83FEC" w:rsidRDefault="00E83FEC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83FEC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3FEC" w:rsidRDefault="00E83FEC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E83FEC" w:rsidRDefault="00E83FEC" w:rsidP="00253374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E83FEC" w:rsidRDefault="00E83FEC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83FEC" w:rsidRPr="005D5DD2" w:rsidRDefault="00E83FEC" w:rsidP="00253374">
            <w:pPr>
              <w:spacing w:line="240" w:lineRule="auto"/>
            </w:pPr>
          </w:p>
        </w:tc>
      </w:tr>
      <w:tr w:rsidR="00E83FEC" w:rsidRPr="00025FA2" w:rsidTr="00253374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E83FEC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3FEC" w:rsidRPr="0060020A" w:rsidRDefault="00E83FE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E83FEC" w:rsidRPr="0060020A" w:rsidRDefault="00E83FE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E83FEC" w:rsidRPr="0060020A" w:rsidRDefault="00E83FE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E83FEC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3FEC" w:rsidRPr="0060020A" w:rsidRDefault="00E83FE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E83FEC" w:rsidRPr="0060020A" w:rsidRDefault="00E83FE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83FEC" w:rsidRPr="0060020A" w:rsidRDefault="00E83FE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E83FEC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E83FEC" w:rsidRDefault="00E83FEC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E83FEC" w:rsidRPr="0060020A" w:rsidRDefault="00E83FEC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E83FEC" w:rsidRPr="0060020A" w:rsidRDefault="00E83FEC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E83FEC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E83FEC" w:rsidRPr="00C3346D" w:rsidRDefault="00E83FEC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E83FEC" w:rsidRPr="0060020A" w:rsidRDefault="00E83FEC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E83FEC" w:rsidRPr="00D42DC7" w:rsidRDefault="00E83FEC" w:rsidP="00253374">
            <w:pPr>
              <w:spacing w:line="240" w:lineRule="auto"/>
              <w:rPr>
                <w:sz w:val="18"/>
              </w:rPr>
            </w:pPr>
          </w:p>
        </w:tc>
      </w:tr>
      <w:tr w:rsidR="00E83FEC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E83FEC" w:rsidRPr="00025FA2" w:rsidRDefault="00E83FEC" w:rsidP="00253374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E83FEC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E83FEC" w:rsidRPr="00441B4F" w:rsidRDefault="00E83FEC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E83FEC" w:rsidRDefault="00E83FEC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4A512A" w:rsidRDefault="004A512A" w:rsidP="004A512A">
      <w:pPr>
        <w:pStyle w:val="2"/>
      </w:pPr>
      <w:bookmarkStart w:id="75" w:name="_Toc415844652"/>
      <w:r>
        <w:rPr>
          <w:rFonts w:hint="eastAsia"/>
        </w:rPr>
        <w:t>用户聊天</w:t>
      </w:r>
      <w:r>
        <w:rPr>
          <w:rFonts w:hint="eastAsia"/>
        </w:rPr>
        <w:t>-</w:t>
      </w:r>
      <w:r w:rsidR="00142AA1">
        <w:rPr>
          <w:rFonts w:hint="eastAsia"/>
        </w:rPr>
        <w:t>消息保存</w:t>
      </w:r>
      <w:bookmarkEnd w:id="7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4A512A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4A512A" w:rsidRPr="00025FA2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保存用户</w:t>
            </w:r>
            <w:r w:rsidR="001704EA">
              <w:rPr>
                <w:rFonts w:hint="eastAsia"/>
                <w:sz w:val="18"/>
              </w:rPr>
              <w:t>聊天内容</w:t>
            </w: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4A512A" w:rsidRPr="0060020A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4A512A" w:rsidRPr="00025FA2" w:rsidTr="00253374">
        <w:tc>
          <w:tcPr>
            <w:tcW w:w="124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4A512A" w:rsidRPr="00025FA2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/Persist/message/session/</w:t>
            </w:r>
            <w:r w:rsidR="00580B5C">
              <w:rPr>
                <w:rFonts w:hint="eastAsia"/>
                <w:sz w:val="18"/>
              </w:rPr>
              <w:t>message/</w:t>
            </w:r>
            <w:r>
              <w:rPr>
                <w:rFonts w:hint="eastAsia"/>
                <w:sz w:val="18"/>
              </w:rPr>
              <w:t>Insert</w:t>
            </w:r>
          </w:p>
        </w:tc>
      </w:tr>
      <w:tr w:rsidR="004A512A" w:rsidRPr="00025FA2" w:rsidTr="00253374">
        <w:tc>
          <w:tcPr>
            <w:tcW w:w="124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4A512A" w:rsidRPr="00025FA2" w:rsidRDefault="004A512A" w:rsidP="00253374">
            <w:pPr>
              <w:spacing w:line="240" w:lineRule="auto"/>
              <w:rPr>
                <w:sz w:val="18"/>
              </w:rPr>
            </w:pPr>
          </w:p>
        </w:tc>
      </w:tr>
      <w:tr w:rsidR="004A512A" w:rsidRPr="00025FA2" w:rsidTr="00253374">
        <w:tc>
          <w:tcPr>
            <w:tcW w:w="124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4A512A" w:rsidRPr="00025FA2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4A512A" w:rsidRPr="00025FA2" w:rsidTr="00253374">
        <w:tc>
          <w:tcPr>
            <w:tcW w:w="124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4A512A" w:rsidRPr="00025FA2" w:rsidRDefault="004A512A" w:rsidP="00253374">
            <w:pPr>
              <w:spacing w:line="240" w:lineRule="auto"/>
              <w:rPr>
                <w:sz w:val="18"/>
              </w:rPr>
            </w:pPr>
          </w:p>
        </w:tc>
      </w:tr>
      <w:tr w:rsidR="004A512A" w:rsidRPr="00025FA2" w:rsidTr="00253374">
        <w:tc>
          <w:tcPr>
            <w:tcW w:w="1242" w:type="dxa"/>
            <w:vMerge w:val="restart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4A512A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A512A" w:rsidRDefault="002A080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ession_id</w:t>
            </w:r>
          </w:p>
        </w:tc>
        <w:tc>
          <w:tcPr>
            <w:tcW w:w="992" w:type="dxa"/>
            <w:vAlign w:val="center"/>
          </w:tcPr>
          <w:p w:rsidR="004A512A" w:rsidRPr="0060020A" w:rsidRDefault="004A512A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4A512A" w:rsidRPr="0060020A" w:rsidRDefault="004A512A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4A512A" w:rsidRPr="0060020A" w:rsidRDefault="002A0808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A080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A0808" w:rsidRPr="00441B4F" w:rsidRDefault="002A080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A0808" w:rsidRDefault="000A183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EC06E2">
              <w:rPr>
                <w:sz w:val="18"/>
                <w:szCs w:val="18"/>
              </w:rPr>
              <w:t>ontent</w:t>
            </w:r>
          </w:p>
        </w:tc>
        <w:tc>
          <w:tcPr>
            <w:tcW w:w="992" w:type="dxa"/>
            <w:vAlign w:val="center"/>
          </w:tcPr>
          <w:p w:rsidR="002A0808" w:rsidRDefault="00EC06E2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A0808" w:rsidRDefault="00EC06E2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A0808" w:rsidRDefault="00EC06E2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聊天内容</w:t>
            </w:r>
          </w:p>
        </w:tc>
      </w:tr>
      <w:tr w:rsidR="002A080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A0808" w:rsidRPr="00441B4F" w:rsidRDefault="002A080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A0808" w:rsidRDefault="000A183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 w:rsidR="00EC06E2">
              <w:rPr>
                <w:rFonts w:hint="eastAsia"/>
                <w:sz w:val="18"/>
                <w:szCs w:val="18"/>
              </w:rPr>
              <w:t>ontent_type</w:t>
            </w:r>
          </w:p>
        </w:tc>
        <w:tc>
          <w:tcPr>
            <w:tcW w:w="992" w:type="dxa"/>
            <w:vAlign w:val="center"/>
          </w:tcPr>
          <w:p w:rsidR="002A0808" w:rsidRDefault="00EC06E2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2A0808" w:rsidRDefault="00EC06E2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A0808" w:rsidRDefault="00EC06E2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内容类型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文本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图片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行程</w:t>
            </w:r>
            <w:r>
              <w:rPr>
                <w:rFonts w:hint="eastAsia"/>
                <w:sz w:val="18"/>
                <w:szCs w:val="18"/>
              </w:rPr>
              <w:t>、链接</w:t>
            </w:r>
          </w:p>
        </w:tc>
      </w:tr>
      <w:tr w:rsidR="002A0808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2A0808" w:rsidRPr="00441B4F" w:rsidRDefault="002A0808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2A0808" w:rsidRDefault="00FB0C4F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ext_value</w:t>
            </w:r>
          </w:p>
        </w:tc>
        <w:tc>
          <w:tcPr>
            <w:tcW w:w="992" w:type="dxa"/>
            <w:vAlign w:val="center"/>
          </w:tcPr>
          <w:p w:rsidR="002A0808" w:rsidRDefault="00FB0C4F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851" w:type="dxa"/>
            <w:vAlign w:val="center"/>
          </w:tcPr>
          <w:p w:rsidR="002A0808" w:rsidRDefault="00FB0C4F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2A0808" w:rsidRDefault="00FB0C4F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备用字段</w:t>
            </w:r>
            <w:r w:rsidR="00FA1215">
              <w:rPr>
                <w:rFonts w:hint="eastAsia"/>
                <w:sz w:val="18"/>
                <w:szCs w:val="18"/>
              </w:rPr>
              <w:t>，</w:t>
            </w:r>
            <w:r w:rsidR="00FA1215">
              <w:rPr>
                <w:sz w:val="18"/>
                <w:szCs w:val="18"/>
              </w:rPr>
              <w:t>可以保存</w:t>
            </w:r>
            <w:r w:rsidR="00FA1215">
              <w:rPr>
                <w:rFonts w:hint="eastAsia"/>
                <w:sz w:val="18"/>
                <w:szCs w:val="18"/>
              </w:rPr>
              <w:t>URL</w:t>
            </w:r>
            <w:r w:rsidR="00FA1215">
              <w:rPr>
                <w:rFonts w:hint="eastAsia"/>
                <w:sz w:val="18"/>
                <w:szCs w:val="18"/>
              </w:rPr>
              <w:t>链接之类</w:t>
            </w: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A512A" w:rsidRDefault="004A512A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4A512A" w:rsidRDefault="004A512A" w:rsidP="00253374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4A512A" w:rsidRDefault="004A512A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A512A" w:rsidRPr="005D5DD2" w:rsidRDefault="004A512A" w:rsidP="00253374">
            <w:pPr>
              <w:spacing w:line="240" w:lineRule="auto"/>
            </w:pP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A512A" w:rsidRPr="0060020A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4A512A" w:rsidRPr="0060020A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4A512A" w:rsidRPr="0060020A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A512A" w:rsidRPr="0060020A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4A512A" w:rsidRPr="0060020A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4A512A" w:rsidRPr="0060020A" w:rsidRDefault="004A512A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A512A" w:rsidRDefault="004A512A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1843" w:type="dxa"/>
            <w:gridSpan w:val="2"/>
            <w:vAlign w:val="center"/>
          </w:tcPr>
          <w:p w:rsidR="004A512A" w:rsidRPr="0060020A" w:rsidRDefault="004A512A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4A512A" w:rsidRPr="0060020A" w:rsidRDefault="004A512A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A512A" w:rsidRDefault="00EC06E2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  <w:r w:rsidR="004A512A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1843" w:type="dxa"/>
            <w:gridSpan w:val="2"/>
            <w:vAlign w:val="center"/>
          </w:tcPr>
          <w:p w:rsidR="004A512A" w:rsidRPr="0060020A" w:rsidRDefault="004A512A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4A512A" w:rsidRPr="0060020A" w:rsidRDefault="004A512A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A512A" w:rsidRDefault="004A512A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4A512A" w:rsidRPr="0060020A" w:rsidRDefault="004A512A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4A512A" w:rsidRPr="0060020A" w:rsidRDefault="004A512A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4A512A" w:rsidRDefault="004A512A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4A512A" w:rsidRPr="0060020A" w:rsidRDefault="004A512A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4A512A" w:rsidRPr="0060020A" w:rsidRDefault="004A512A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4A512A" w:rsidRPr="00C3346D" w:rsidRDefault="004A512A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4A512A" w:rsidRPr="0060020A" w:rsidRDefault="004A512A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4A512A" w:rsidRPr="00D42DC7" w:rsidRDefault="004A512A" w:rsidP="00253374">
            <w:pPr>
              <w:spacing w:line="240" w:lineRule="auto"/>
              <w:rPr>
                <w:sz w:val="18"/>
              </w:rPr>
            </w:pP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4A512A" w:rsidRPr="00025FA2" w:rsidRDefault="004A512A" w:rsidP="00253374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4A512A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4A512A" w:rsidRPr="00441B4F" w:rsidRDefault="004A512A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4A512A" w:rsidRDefault="004A512A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FA64FE" w:rsidRDefault="00FA64FE" w:rsidP="00FA64FE">
      <w:pPr>
        <w:pStyle w:val="2"/>
      </w:pPr>
      <w:bookmarkStart w:id="76" w:name="_Toc415844653"/>
      <w:r>
        <w:rPr>
          <w:rFonts w:hint="eastAsia"/>
        </w:rPr>
        <w:lastRenderedPageBreak/>
        <w:t>用户聊天</w:t>
      </w:r>
      <w:r>
        <w:rPr>
          <w:rFonts w:hint="eastAsia"/>
        </w:rPr>
        <w:t>-</w:t>
      </w:r>
      <w:r>
        <w:rPr>
          <w:rFonts w:hint="eastAsia"/>
        </w:rPr>
        <w:t>消息</w:t>
      </w:r>
      <w:r w:rsidR="009112AB">
        <w:rPr>
          <w:rFonts w:hint="eastAsia"/>
        </w:rPr>
        <w:t>删除</w:t>
      </w:r>
      <w:bookmarkEnd w:id="76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992"/>
        <w:gridCol w:w="851"/>
        <w:gridCol w:w="3452"/>
      </w:tblGrid>
      <w:tr w:rsidR="00FA64FE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  <w:tc>
          <w:tcPr>
            <w:tcW w:w="7280" w:type="dxa"/>
            <w:gridSpan w:val="4"/>
          </w:tcPr>
          <w:p w:rsidR="00FA64FE" w:rsidRPr="00025FA2" w:rsidRDefault="009112AB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删除</w:t>
            </w:r>
            <w:r w:rsidR="00FA64FE">
              <w:rPr>
                <w:rFonts w:hint="eastAsia"/>
                <w:sz w:val="18"/>
              </w:rPr>
              <w:t>用户聊天内容</w:t>
            </w: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接口状态</w:t>
            </w:r>
          </w:p>
        </w:tc>
        <w:tc>
          <w:tcPr>
            <w:tcW w:w="7280" w:type="dxa"/>
            <w:gridSpan w:val="4"/>
          </w:tcPr>
          <w:p w:rsidR="00FA64FE" w:rsidRPr="0060020A" w:rsidRDefault="00FA64FE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草稿</w:t>
            </w:r>
          </w:p>
        </w:tc>
      </w:tr>
      <w:tr w:rsidR="00FA64FE" w:rsidRPr="00025FA2" w:rsidTr="00253374">
        <w:tc>
          <w:tcPr>
            <w:tcW w:w="124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URL</w:t>
            </w:r>
          </w:p>
        </w:tc>
        <w:tc>
          <w:tcPr>
            <w:tcW w:w="7280" w:type="dxa"/>
            <w:gridSpan w:val="4"/>
          </w:tcPr>
          <w:p w:rsidR="00FA64FE" w:rsidRPr="00025FA2" w:rsidRDefault="00FA64FE" w:rsidP="009112AB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/Persist/message/session/message/</w:t>
            </w:r>
            <w:r w:rsidR="009112AB">
              <w:rPr>
                <w:rFonts w:hint="eastAsia"/>
                <w:sz w:val="18"/>
              </w:rPr>
              <w:t>Delete</w:t>
            </w:r>
          </w:p>
        </w:tc>
      </w:tr>
      <w:tr w:rsidR="00FA64FE" w:rsidRPr="00025FA2" w:rsidTr="00253374">
        <w:tc>
          <w:tcPr>
            <w:tcW w:w="124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格式</w:t>
            </w:r>
          </w:p>
        </w:tc>
        <w:tc>
          <w:tcPr>
            <w:tcW w:w="7280" w:type="dxa"/>
            <w:gridSpan w:val="4"/>
          </w:tcPr>
          <w:p w:rsidR="00FA64FE" w:rsidRPr="00025FA2" w:rsidRDefault="00FA64FE" w:rsidP="00253374">
            <w:pPr>
              <w:spacing w:line="240" w:lineRule="auto"/>
              <w:rPr>
                <w:sz w:val="18"/>
              </w:rPr>
            </w:pPr>
          </w:p>
        </w:tc>
      </w:tr>
      <w:tr w:rsidR="00FA64FE" w:rsidRPr="00025FA2" w:rsidTr="00253374">
        <w:tc>
          <w:tcPr>
            <w:tcW w:w="124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HTTP</w:t>
            </w:r>
            <w:r w:rsidRPr="00441B4F">
              <w:rPr>
                <w:rFonts w:hint="eastAsia"/>
                <w:b/>
                <w:sz w:val="18"/>
              </w:rPr>
              <w:t>请求方式</w:t>
            </w:r>
          </w:p>
        </w:tc>
        <w:tc>
          <w:tcPr>
            <w:tcW w:w="7280" w:type="dxa"/>
            <w:gridSpan w:val="4"/>
          </w:tcPr>
          <w:p w:rsidR="00FA64FE" w:rsidRPr="00025FA2" w:rsidRDefault="00FA64FE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POST</w:t>
            </w:r>
          </w:p>
        </w:tc>
      </w:tr>
      <w:tr w:rsidR="00FA64FE" w:rsidRPr="00025FA2" w:rsidTr="00253374">
        <w:tc>
          <w:tcPr>
            <w:tcW w:w="124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登录说明</w:t>
            </w:r>
          </w:p>
        </w:tc>
        <w:tc>
          <w:tcPr>
            <w:tcW w:w="7280" w:type="dxa"/>
            <w:gridSpan w:val="4"/>
          </w:tcPr>
          <w:p w:rsidR="00FA64FE" w:rsidRPr="00025FA2" w:rsidRDefault="00FA64FE" w:rsidP="00253374">
            <w:pPr>
              <w:spacing w:line="240" w:lineRule="auto"/>
              <w:rPr>
                <w:sz w:val="18"/>
              </w:rPr>
            </w:pPr>
          </w:p>
        </w:tc>
      </w:tr>
      <w:tr w:rsidR="00FA64FE" w:rsidRPr="00025FA2" w:rsidTr="00253374">
        <w:tc>
          <w:tcPr>
            <w:tcW w:w="1242" w:type="dxa"/>
            <w:vMerge w:val="restart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请求参数</w:t>
            </w:r>
          </w:p>
        </w:tc>
        <w:tc>
          <w:tcPr>
            <w:tcW w:w="1985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99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必选</w:t>
            </w:r>
          </w:p>
        </w:tc>
        <w:tc>
          <w:tcPr>
            <w:tcW w:w="851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FA64FE" w:rsidRPr="00025FA2" w:rsidTr="00253374">
        <w:tc>
          <w:tcPr>
            <w:tcW w:w="1242" w:type="dxa"/>
            <w:vMerge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64FE" w:rsidRDefault="006B0B36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message</w:t>
            </w:r>
            <w:r w:rsidR="00FA64FE">
              <w:rPr>
                <w:rFonts w:hint="eastAsia"/>
                <w:sz w:val="18"/>
                <w:szCs w:val="18"/>
              </w:rPr>
              <w:t>_id</w:t>
            </w:r>
          </w:p>
        </w:tc>
        <w:tc>
          <w:tcPr>
            <w:tcW w:w="992" w:type="dxa"/>
            <w:vAlign w:val="center"/>
          </w:tcPr>
          <w:p w:rsidR="00FA64FE" w:rsidRPr="0060020A" w:rsidRDefault="00FA64FE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851" w:type="dxa"/>
            <w:vAlign w:val="center"/>
          </w:tcPr>
          <w:p w:rsidR="00FA64FE" w:rsidRPr="0060020A" w:rsidRDefault="00FA64FE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FA64FE" w:rsidRPr="0060020A" w:rsidRDefault="00FA64FE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64FE" w:rsidRDefault="00FA64FE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992" w:type="dxa"/>
          </w:tcPr>
          <w:p w:rsidR="00FA64FE" w:rsidRDefault="00FA64FE" w:rsidP="00253374">
            <w:pPr>
              <w:spacing w:line="240" w:lineRule="auto"/>
              <w:jc w:val="center"/>
              <w:rPr>
                <w:sz w:val="18"/>
              </w:rPr>
            </w:pPr>
          </w:p>
        </w:tc>
        <w:tc>
          <w:tcPr>
            <w:tcW w:w="851" w:type="dxa"/>
          </w:tcPr>
          <w:p w:rsidR="00FA64FE" w:rsidRDefault="00FA64FE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FA64FE" w:rsidRPr="005D5DD2" w:rsidRDefault="00FA64FE" w:rsidP="00253374">
            <w:pPr>
              <w:spacing w:line="240" w:lineRule="auto"/>
            </w:pP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vMerge w:val="restart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返回结果</w:t>
            </w:r>
          </w:p>
        </w:tc>
        <w:tc>
          <w:tcPr>
            <w:tcW w:w="1985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字段</w:t>
            </w:r>
          </w:p>
        </w:tc>
        <w:tc>
          <w:tcPr>
            <w:tcW w:w="1843" w:type="dxa"/>
            <w:gridSpan w:val="2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45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 w:rsidRPr="00441B4F">
              <w:rPr>
                <w:rFonts w:hint="eastAsia"/>
                <w:b/>
                <w:sz w:val="18"/>
              </w:rPr>
              <w:t>说明</w:t>
            </w: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64FE" w:rsidRPr="0060020A" w:rsidRDefault="00FA64FE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error_code</w:t>
            </w:r>
          </w:p>
        </w:tc>
        <w:tc>
          <w:tcPr>
            <w:tcW w:w="1843" w:type="dxa"/>
            <w:gridSpan w:val="2"/>
          </w:tcPr>
          <w:p w:rsidR="00FA64FE" w:rsidRPr="0060020A" w:rsidRDefault="00FA64FE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FA64FE" w:rsidRPr="0060020A" w:rsidRDefault="00FA64FE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参照附录返回码定义</w:t>
            </w: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64FE" w:rsidRPr="0060020A" w:rsidRDefault="00FA64FE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error_text</w:t>
            </w:r>
          </w:p>
        </w:tc>
        <w:tc>
          <w:tcPr>
            <w:tcW w:w="1843" w:type="dxa"/>
            <w:gridSpan w:val="2"/>
          </w:tcPr>
          <w:p w:rsidR="00FA64FE" w:rsidRPr="0060020A" w:rsidRDefault="00FA64FE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FA64FE" w:rsidRPr="0060020A" w:rsidRDefault="00FA64FE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参照附录返回码描述定义</w:t>
            </w: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64FE" w:rsidRDefault="00FA64FE" w:rsidP="00253374">
            <w:pPr>
              <w:spacing w:line="240" w:lineRule="auto"/>
              <w:ind w:leftChars="100" w:left="240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FA64FE" w:rsidRPr="0060020A" w:rsidRDefault="00FA64FE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FA64FE" w:rsidRPr="0060020A" w:rsidRDefault="00FA64FE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  <w:vAlign w:val="center"/>
          </w:tcPr>
          <w:p w:rsidR="00FA64FE" w:rsidRDefault="00FA64FE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FA64FE" w:rsidRPr="0060020A" w:rsidRDefault="00FA64FE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FA64FE" w:rsidRPr="0060020A" w:rsidRDefault="00FA64FE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vMerge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1985" w:type="dxa"/>
          </w:tcPr>
          <w:p w:rsidR="00FA64FE" w:rsidRPr="00C3346D" w:rsidRDefault="00FA64FE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1843" w:type="dxa"/>
            <w:gridSpan w:val="2"/>
          </w:tcPr>
          <w:p w:rsidR="00FA64FE" w:rsidRPr="0060020A" w:rsidRDefault="00FA64FE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FA64FE" w:rsidRPr="00D42DC7" w:rsidRDefault="00FA64FE" w:rsidP="00253374">
            <w:pPr>
              <w:spacing w:line="240" w:lineRule="auto"/>
              <w:rPr>
                <w:sz w:val="18"/>
              </w:rPr>
            </w:pP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业务描述</w:t>
            </w:r>
          </w:p>
        </w:tc>
        <w:tc>
          <w:tcPr>
            <w:tcW w:w="7280" w:type="dxa"/>
            <w:gridSpan w:val="4"/>
          </w:tcPr>
          <w:p w:rsidR="00FA64FE" w:rsidRPr="00025FA2" w:rsidRDefault="00FA64FE" w:rsidP="00253374">
            <w:pPr>
              <w:tabs>
                <w:tab w:val="left" w:pos="1128"/>
              </w:tabs>
              <w:spacing w:line="240" w:lineRule="auto"/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  <w:tr w:rsidR="00FA64FE" w:rsidRPr="00025FA2" w:rsidTr="00253374">
        <w:trPr>
          <w:trHeight w:val="60"/>
        </w:trPr>
        <w:tc>
          <w:tcPr>
            <w:tcW w:w="1242" w:type="dxa"/>
            <w:shd w:val="clear" w:color="auto" w:fill="EEECE1" w:themeFill="background2"/>
          </w:tcPr>
          <w:p w:rsidR="00FA64FE" w:rsidRPr="00441B4F" w:rsidRDefault="00FA64FE" w:rsidP="00253374">
            <w:pPr>
              <w:spacing w:line="240" w:lineRule="auto"/>
              <w:rPr>
                <w:b/>
                <w:sz w:val="18"/>
              </w:rPr>
            </w:pPr>
          </w:p>
        </w:tc>
        <w:tc>
          <w:tcPr>
            <w:tcW w:w="7280" w:type="dxa"/>
            <w:gridSpan w:val="4"/>
          </w:tcPr>
          <w:p w:rsidR="00FA64FE" w:rsidRDefault="00FA64FE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AA5AA7" w:rsidRDefault="00AA5AA7" w:rsidP="00AA5AA7"/>
    <w:p w:rsidR="00AA5AA7" w:rsidRDefault="00AA5AA7">
      <w:pPr>
        <w:widowControl/>
        <w:spacing w:line="240" w:lineRule="auto"/>
        <w:jc w:val="left"/>
        <w:rPr>
          <w:rFonts w:ascii="Arial Unicode MS" w:eastAsia="黑体" w:hAnsi="Arial Unicode MS"/>
          <w:b/>
          <w:bCs/>
          <w:kern w:val="44"/>
          <w:sz w:val="44"/>
          <w:szCs w:val="44"/>
        </w:rPr>
      </w:pPr>
      <w:r>
        <w:br w:type="page"/>
      </w:r>
    </w:p>
    <w:p w:rsidR="0046604E" w:rsidRDefault="001B7302" w:rsidP="00F56F96">
      <w:pPr>
        <w:pStyle w:val="1"/>
      </w:pPr>
      <w:bookmarkStart w:id="77" w:name="_Toc415844654"/>
      <w:r>
        <w:rPr>
          <w:rFonts w:hint="eastAsia"/>
        </w:rPr>
        <w:lastRenderedPageBreak/>
        <w:t>对象定义</w:t>
      </w:r>
      <w:bookmarkEnd w:id="77"/>
    </w:p>
    <w:p w:rsidR="00D76686" w:rsidRDefault="00A0747A" w:rsidP="00FB5323">
      <w:pPr>
        <w:pStyle w:val="2"/>
      </w:pPr>
      <w:bookmarkStart w:id="78" w:name="_Toc415844655"/>
      <w:r>
        <w:rPr>
          <w:rFonts w:hint="eastAsia"/>
        </w:rPr>
        <w:t>线路</w:t>
      </w:r>
      <w:r w:rsidR="00D76686">
        <w:rPr>
          <w:rFonts w:hint="eastAsia"/>
        </w:rPr>
        <w:t>对象</w:t>
      </w:r>
      <w:bookmarkEnd w:id="78"/>
    </w:p>
    <w:tbl>
      <w:tblPr>
        <w:tblStyle w:val="a8"/>
        <w:tblW w:w="0" w:type="auto"/>
        <w:tblInd w:w="96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3452"/>
      </w:tblGrid>
      <w:tr w:rsidR="00074AF2" w:rsidRPr="00D42DC7" w:rsidTr="002766F6">
        <w:trPr>
          <w:trHeight w:val="60"/>
        </w:trPr>
        <w:tc>
          <w:tcPr>
            <w:tcW w:w="1985" w:type="dxa"/>
          </w:tcPr>
          <w:p w:rsidR="00074AF2" w:rsidRPr="00C3346D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ser_id</w:t>
            </w:r>
          </w:p>
        </w:tc>
        <w:tc>
          <w:tcPr>
            <w:tcW w:w="1843" w:type="dxa"/>
          </w:tcPr>
          <w:p w:rsidR="00074AF2" w:rsidRPr="0060020A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074AF2" w:rsidRPr="00D42DC7" w:rsidRDefault="009852CD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</w:t>
            </w:r>
            <w:proofErr w:type="gramStart"/>
            <w:r>
              <w:rPr>
                <w:rFonts w:hint="eastAsia"/>
                <w:sz w:val="18"/>
              </w:rPr>
              <w:t>者</w:t>
            </w:r>
            <w:r w:rsidR="00074AF2">
              <w:rPr>
                <w:rFonts w:hint="eastAsia"/>
                <w:sz w:val="18"/>
              </w:rPr>
              <w:t>用户</w:t>
            </w:r>
            <w:proofErr w:type="gramEnd"/>
            <w:r w:rsidR="00074AF2">
              <w:rPr>
                <w:rFonts w:hint="eastAsia"/>
                <w:sz w:val="18"/>
              </w:rPr>
              <w:t>ID</w:t>
            </w:r>
          </w:p>
        </w:tc>
      </w:tr>
      <w:tr w:rsidR="00074AF2" w:rsidRPr="00D42DC7" w:rsidTr="002766F6">
        <w:trPr>
          <w:trHeight w:val="60"/>
        </w:trPr>
        <w:tc>
          <w:tcPr>
            <w:tcW w:w="1985" w:type="dxa"/>
          </w:tcPr>
          <w:p w:rsidR="00074AF2" w:rsidRPr="00C3346D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nickname</w:t>
            </w:r>
          </w:p>
        </w:tc>
        <w:tc>
          <w:tcPr>
            <w:tcW w:w="1843" w:type="dxa"/>
          </w:tcPr>
          <w:p w:rsidR="00074AF2" w:rsidRPr="0060020A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074AF2" w:rsidRPr="00D42DC7" w:rsidRDefault="009852CD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 w:rsidR="00074AF2">
              <w:rPr>
                <w:rFonts w:hint="eastAsia"/>
                <w:sz w:val="18"/>
              </w:rPr>
              <w:t>昵称</w:t>
            </w:r>
          </w:p>
        </w:tc>
      </w:tr>
      <w:tr w:rsidR="00074AF2" w:rsidRPr="00D42DC7" w:rsidTr="002766F6">
        <w:trPr>
          <w:trHeight w:val="60"/>
        </w:trPr>
        <w:tc>
          <w:tcPr>
            <w:tcW w:w="1985" w:type="dxa"/>
          </w:tcPr>
          <w:p w:rsidR="00074AF2" w:rsidRPr="00C3346D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ender</w:t>
            </w:r>
          </w:p>
        </w:tc>
        <w:tc>
          <w:tcPr>
            <w:tcW w:w="1843" w:type="dxa"/>
          </w:tcPr>
          <w:p w:rsidR="00074AF2" w:rsidRPr="0060020A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074AF2" w:rsidRPr="00D42DC7" w:rsidRDefault="009852CD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 w:rsidR="00074AF2">
              <w:rPr>
                <w:sz w:val="18"/>
              </w:rPr>
              <w:t>性别</w:t>
            </w:r>
          </w:p>
        </w:tc>
      </w:tr>
      <w:tr w:rsidR="00074AF2" w:rsidTr="002766F6">
        <w:trPr>
          <w:trHeight w:val="60"/>
        </w:trPr>
        <w:tc>
          <w:tcPr>
            <w:tcW w:w="1985" w:type="dxa"/>
          </w:tcPr>
          <w:p w:rsidR="00074AF2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img</w:t>
            </w:r>
          </w:p>
        </w:tc>
        <w:tc>
          <w:tcPr>
            <w:tcW w:w="1843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074AF2" w:rsidRDefault="009852CD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 w:rsidR="00074AF2">
              <w:rPr>
                <w:sz w:val="18"/>
              </w:rPr>
              <w:t>头像</w:t>
            </w:r>
          </w:p>
        </w:tc>
      </w:tr>
      <w:tr w:rsidR="00074AF2" w:rsidRPr="00D42DC7" w:rsidTr="002766F6">
        <w:trPr>
          <w:trHeight w:val="60"/>
        </w:trPr>
        <w:tc>
          <w:tcPr>
            <w:tcW w:w="1985" w:type="dxa"/>
          </w:tcPr>
          <w:p w:rsidR="00074AF2" w:rsidRPr="00C3346D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ine_id</w:t>
            </w:r>
          </w:p>
        </w:tc>
        <w:tc>
          <w:tcPr>
            <w:tcW w:w="1843" w:type="dxa"/>
          </w:tcPr>
          <w:p w:rsidR="00074AF2" w:rsidRPr="0060020A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074AF2" w:rsidRPr="00D42DC7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074AF2" w:rsidRPr="00D42DC7" w:rsidTr="002766F6">
        <w:trPr>
          <w:trHeight w:val="60"/>
        </w:trPr>
        <w:tc>
          <w:tcPr>
            <w:tcW w:w="1985" w:type="dxa"/>
          </w:tcPr>
          <w:p w:rsidR="00074AF2" w:rsidRPr="00C3346D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ame</w:t>
            </w:r>
          </w:p>
        </w:tc>
        <w:tc>
          <w:tcPr>
            <w:tcW w:w="1843" w:type="dxa"/>
          </w:tcPr>
          <w:p w:rsidR="00074AF2" w:rsidRPr="0060020A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074AF2" w:rsidRPr="00D42DC7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线路名称</w:t>
            </w:r>
          </w:p>
        </w:tc>
      </w:tr>
      <w:tr w:rsidR="00074AF2" w:rsidTr="002766F6">
        <w:trPr>
          <w:trHeight w:val="60"/>
        </w:trPr>
        <w:tc>
          <w:tcPr>
            <w:tcW w:w="1985" w:type="dxa"/>
          </w:tcPr>
          <w:p w:rsidR="00074AF2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mg</w:t>
            </w:r>
          </w:p>
        </w:tc>
        <w:tc>
          <w:tcPr>
            <w:tcW w:w="1843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线路图片</w:t>
            </w:r>
          </w:p>
        </w:tc>
      </w:tr>
      <w:tr w:rsidR="00074AF2" w:rsidTr="002766F6">
        <w:trPr>
          <w:trHeight w:val="60"/>
        </w:trPr>
        <w:tc>
          <w:tcPr>
            <w:tcW w:w="1985" w:type="dxa"/>
          </w:tcPr>
          <w:p w:rsidR="00074AF2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ag</w:t>
            </w:r>
          </w:p>
        </w:tc>
        <w:tc>
          <w:tcPr>
            <w:tcW w:w="1843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标签</w:t>
            </w:r>
          </w:p>
        </w:tc>
      </w:tr>
      <w:tr w:rsidR="00074AF2" w:rsidTr="002766F6">
        <w:trPr>
          <w:trHeight w:val="60"/>
        </w:trPr>
        <w:tc>
          <w:tcPr>
            <w:tcW w:w="1985" w:type="dxa"/>
          </w:tcPr>
          <w:p w:rsidR="00074AF2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Feature</w:t>
            </w:r>
          </w:p>
        </w:tc>
        <w:tc>
          <w:tcPr>
            <w:tcW w:w="1843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线路特点</w:t>
            </w:r>
          </w:p>
        </w:tc>
      </w:tr>
      <w:tr w:rsidR="00074AF2" w:rsidRPr="00D42DC7" w:rsidTr="002766F6">
        <w:trPr>
          <w:trHeight w:val="60"/>
        </w:trPr>
        <w:tc>
          <w:tcPr>
            <w:tcW w:w="1985" w:type="dxa"/>
          </w:tcPr>
          <w:p w:rsidR="00074AF2" w:rsidRPr="00C3346D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estinations</w:t>
            </w:r>
          </w:p>
        </w:tc>
        <w:tc>
          <w:tcPr>
            <w:tcW w:w="1843" w:type="dxa"/>
          </w:tcPr>
          <w:p w:rsidR="00074AF2" w:rsidRPr="0060020A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074AF2" w:rsidRPr="00D42DC7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目的地</w:t>
            </w:r>
          </w:p>
        </w:tc>
      </w:tr>
      <w:tr w:rsidR="00074AF2" w:rsidRPr="00D42DC7" w:rsidTr="002766F6">
        <w:trPr>
          <w:trHeight w:val="60"/>
        </w:trPr>
        <w:tc>
          <w:tcPr>
            <w:tcW w:w="1985" w:type="dxa"/>
          </w:tcPr>
          <w:p w:rsidR="00074AF2" w:rsidRPr="00C3346D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rFonts w:hint="eastAsia"/>
                <w:sz w:val="18"/>
              </w:rPr>
              <w:t>oute_Num</w:t>
            </w:r>
          </w:p>
        </w:tc>
        <w:tc>
          <w:tcPr>
            <w:tcW w:w="1843" w:type="dxa"/>
          </w:tcPr>
          <w:p w:rsidR="00074AF2" w:rsidRPr="0060020A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</w:tcPr>
          <w:p w:rsidR="00074AF2" w:rsidRPr="00D42DC7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推荐行程数</w:t>
            </w:r>
          </w:p>
        </w:tc>
      </w:tr>
      <w:tr w:rsidR="00074AF2" w:rsidTr="002766F6">
        <w:trPr>
          <w:trHeight w:val="60"/>
        </w:trPr>
        <w:tc>
          <w:tcPr>
            <w:tcW w:w="1985" w:type="dxa"/>
          </w:tcPr>
          <w:p w:rsidR="00074AF2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raty</w:t>
            </w:r>
          </w:p>
        </w:tc>
        <w:tc>
          <w:tcPr>
            <w:tcW w:w="1843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ouble</w:t>
            </w:r>
          </w:p>
        </w:tc>
        <w:tc>
          <w:tcPr>
            <w:tcW w:w="3452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星级</w:t>
            </w:r>
          </w:p>
        </w:tc>
      </w:tr>
      <w:tr w:rsidR="00074AF2" w:rsidTr="002766F6">
        <w:trPr>
          <w:trHeight w:val="60"/>
        </w:trPr>
        <w:tc>
          <w:tcPr>
            <w:tcW w:w="1985" w:type="dxa"/>
          </w:tcPr>
          <w:p w:rsidR="00074AF2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core</w:t>
            </w:r>
          </w:p>
        </w:tc>
        <w:tc>
          <w:tcPr>
            <w:tcW w:w="1843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3452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评分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0~10</w:t>
            </w:r>
            <w:r>
              <w:rPr>
                <w:rFonts w:hint="eastAsia"/>
                <w:sz w:val="18"/>
              </w:rPr>
              <w:t>）</w:t>
            </w:r>
          </w:p>
        </w:tc>
      </w:tr>
      <w:tr w:rsidR="00074AF2" w:rsidTr="002766F6">
        <w:trPr>
          <w:trHeight w:val="60"/>
        </w:trPr>
        <w:tc>
          <w:tcPr>
            <w:tcW w:w="1985" w:type="dxa"/>
          </w:tcPr>
          <w:p w:rsidR="00074AF2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omment_num</w:t>
            </w:r>
          </w:p>
        </w:tc>
        <w:tc>
          <w:tcPr>
            <w:tcW w:w="1843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用户</w:t>
            </w:r>
            <w:proofErr w:type="gramStart"/>
            <w:r>
              <w:rPr>
                <w:sz w:val="18"/>
              </w:rPr>
              <w:t>点评数</w:t>
            </w:r>
            <w:proofErr w:type="gramEnd"/>
          </w:p>
        </w:tc>
      </w:tr>
      <w:tr w:rsidR="00074AF2" w:rsidRPr="00D42DC7" w:rsidTr="002766F6">
        <w:trPr>
          <w:trHeight w:val="60"/>
        </w:trPr>
        <w:tc>
          <w:tcPr>
            <w:tcW w:w="1985" w:type="dxa"/>
          </w:tcPr>
          <w:p w:rsidR="00074AF2" w:rsidRPr="00C3346D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humbup_num</w:t>
            </w:r>
          </w:p>
        </w:tc>
        <w:tc>
          <w:tcPr>
            <w:tcW w:w="1843" w:type="dxa"/>
          </w:tcPr>
          <w:p w:rsidR="00074AF2" w:rsidRPr="0060020A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</w:tcPr>
          <w:p w:rsidR="00074AF2" w:rsidRPr="00D42DC7" w:rsidRDefault="00074AF2" w:rsidP="00D60779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点赞数</w:t>
            </w:r>
            <w:proofErr w:type="gramEnd"/>
          </w:p>
        </w:tc>
      </w:tr>
      <w:tr w:rsidR="00074AF2" w:rsidRPr="00D42DC7" w:rsidTr="002766F6">
        <w:trPr>
          <w:trHeight w:val="60"/>
        </w:trPr>
        <w:tc>
          <w:tcPr>
            <w:tcW w:w="1985" w:type="dxa"/>
          </w:tcPr>
          <w:p w:rsidR="00074AF2" w:rsidRPr="00C3346D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avorite_num</w:t>
            </w:r>
          </w:p>
        </w:tc>
        <w:tc>
          <w:tcPr>
            <w:tcW w:w="1843" w:type="dxa"/>
          </w:tcPr>
          <w:p w:rsidR="00074AF2" w:rsidRPr="0060020A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074AF2" w:rsidRPr="00D42DC7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收藏数</w:t>
            </w:r>
          </w:p>
        </w:tc>
      </w:tr>
      <w:tr w:rsidR="00074AF2" w:rsidTr="002766F6">
        <w:trPr>
          <w:trHeight w:val="60"/>
        </w:trPr>
        <w:tc>
          <w:tcPr>
            <w:tcW w:w="1985" w:type="dxa"/>
          </w:tcPr>
          <w:p w:rsidR="00074AF2" w:rsidRDefault="00074AF2" w:rsidP="00D60779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hare_num</w:t>
            </w:r>
          </w:p>
        </w:tc>
        <w:tc>
          <w:tcPr>
            <w:tcW w:w="1843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074AF2" w:rsidRDefault="00074AF2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分享数</w:t>
            </w:r>
          </w:p>
        </w:tc>
      </w:tr>
    </w:tbl>
    <w:p w:rsidR="00E1221B" w:rsidRDefault="00382B51" w:rsidP="00E1221B">
      <w:pPr>
        <w:pStyle w:val="2"/>
      </w:pPr>
      <w:bookmarkStart w:id="79" w:name="_Toc415844656"/>
      <w:r>
        <w:rPr>
          <w:rFonts w:hint="eastAsia"/>
        </w:rPr>
        <w:t>资源</w:t>
      </w:r>
      <w:r w:rsidR="00E1221B">
        <w:rPr>
          <w:rFonts w:hint="eastAsia"/>
        </w:rPr>
        <w:t>对象</w:t>
      </w:r>
    </w:p>
    <w:tbl>
      <w:tblPr>
        <w:tblStyle w:val="a8"/>
        <w:tblW w:w="0" w:type="auto"/>
        <w:tblInd w:w="96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3452"/>
      </w:tblGrid>
      <w:tr w:rsidR="00E1221B" w:rsidRPr="00D42DC7" w:rsidTr="00B86CDC">
        <w:trPr>
          <w:trHeight w:val="60"/>
        </w:trPr>
        <w:tc>
          <w:tcPr>
            <w:tcW w:w="1985" w:type="dxa"/>
          </w:tcPr>
          <w:p w:rsidR="00E1221B" w:rsidRPr="00C3346D" w:rsidRDefault="00992245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resource</w:t>
            </w:r>
            <w:r w:rsidR="00E1221B">
              <w:rPr>
                <w:rFonts w:hint="eastAsia"/>
                <w:sz w:val="18"/>
              </w:rPr>
              <w:t>_id</w:t>
            </w:r>
          </w:p>
        </w:tc>
        <w:tc>
          <w:tcPr>
            <w:tcW w:w="1843" w:type="dxa"/>
          </w:tcPr>
          <w:p w:rsidR="00E1221B" w:rsidRPr="0060020A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E1221B" w:rsidRPr="00D42DC7" w:rsidRDefault="00992245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资源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E1221B" w:rsidRPr="00D42DC7" w:rsidTr="00B86CDC">
        <w:trPr>
          <w:trHeight w:val="60"/>
        </w:trPr>
        <w:tc>
          <w:tcPr>
            <w:tcW w:w="1985" w:type="dxa"/>
          </w:tcPr>
          <w:p w:rsidR="00E1221B" w:rsidRPr="00C3346D" w:rsidRDefault="00E1221B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843" w:type="dxa"/>
          </w:tcPr>
          <w:p w:rsidR="00E1221B" w:rsidRPr="0060020A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1221B" w:rsidRPr="00D42DC7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资源名称</w:t>
            </w:r>
          </w:p>
        </w:tc>
      </w:tr>
      <w:tr w:rsidR="00E1221B" w:rsidRPr="00D42DC7" w:rsidTr="00B86CDC">
        <w:trPr>
          <w:trHeight w:val="60"/>
        </w:trPr>
        <w:tc>
          <w:tcPr>
            <w:tcW w:w="1985" w:type="dxa"/>
          </w:tcPr>
          <w:p w:rsidR="00E1221B" w:rsidRPr="00C3346D" w:rsidRDefault="006A41C4" w:rsidP="006A41C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Address</w:t>
            </w:r>
          </w:p>
        </w:tc>
        <w:tc>
          <w:tcPr>
            <w:tcW w:w="1843" w:type="dxa"/>
          </w:tcPr>
          <w:p w:rsidR="00E1221B" w:rsidRPr="0060020A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E1221B" w:rsidRPr="00D42DC7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地址信息</w:t>
            </w:r>
          </w:p>
        </w:tc>
      </w:tr>
      <w:tr w:rsidR="00E1221B" w:rsidTr="00B86CDC">
        <w:trPr>
          <w:trHeight w:val="60"/>
        </w:trPr>
        <w:tc>
          <w:tcPr>
            <w:tcW w:w="1985" w:type="dxa"/>
          </w:tcPr>
          <w:p w:rsidR="00E1221B" w:rsidRDefault="006A41C4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osition</w:t>
            </w:r>
          </w:p>
        </w:tc>
        <w:tc>
          <w:tcPr>
            <w:tcW w:w="1843" w:type="dxa"/>
          </w:tcPr>
          <w:p w:rsidR="00E1221B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E1221B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位置信息</w:t>
            </w:r>
          </w:p>
        </w:tc>
      </w:tr>
      <w:tr w:rsidR="00E1221B" w:rsidRPr="00D42DC7" w:rsidTr="00B86CDC">
        <w:trPr>
          <w:trHeight w:val="60"/>
        </w:trPr>
        <w:tc>
          <w:tcPr>
            <w:tcW w:w="1985" w:type="dxa"/>
          </w:tcPr>
          <w:p w:rsidR="00E1221B" w:rsidRPr="00C3346D" w:rsidRDefault="006A41C4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ype</w:t>
            </w:r>
          </w:p>
        </w:tc>
        <w:tc>
          <w:tcPr>
            <w:tcW w:w="1843" w:type="dxa"/>
          </w:tcPr>
          <w:p w:rsidR="00E1221B" w:rsidRPr="0060020A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E1221B" w:rsidRPr="00D42DC7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类型</w:t>
            </w:r>
          </w:p>
        </w:tc>
      </w:tr>
      <w:tr w:rsidR="00E1221B" w:rsidRPr="00D42DC7" w:rsidTr="00B86CDC">
        <w:trPr>
          <w:trHeight w:val="60"/>
        </w:trPr>
        <w:tc>
          <w:tcPr>
            <w:tcW w:w="1985" w:type="dxa"/>
          </w:tcPr>
          <w:p w:rsidR="00E1221B" w:rsidRPr="00C3346D" w:rsidRDefault="006A41C4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rief_intro</w:t>
            </w:r>
          </w:p>
        </w:tc>
        <w:tc>
          <w:tcPr>
            <w:tcW w:w="1843" w:type="dxa"/>
          </w:tcPr>
          <w:p w:rsidR="00E1221B" w:rsidRPr="0060020A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E1221B" w:rsidRPr="00D42DC7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简介</w:t>
            </w:r>
          </w:p>
        </w:tc>
      </w:tr>
      <w:tr w:rsidR="00E1221B" w:rsidTr="00B86CDC">
        <w:trPr>
          <w:trHeight w:val="60"/>
        </w:trPr>
        <w:tc>
          <w:tcPr>
            <w:tcW w:w="1985" w:type="dxa"/>
          </w:tcPr>
          <w:p w:rsidR="00E1221B" w:rsidRDefault="006A41C4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mage_urls</w:t>
            </w:r>
          </w:p>
        </w:tc>
        <w:tc>
          <w:tcPr>
            <w:tcW w:w="1843" w:type="dxa"/>
          </w:tcPr>
          <w:p w:rsidR="00E1221B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E1221B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线路图片</w:t>
            </w:r>
          </w:p>
        </w:tc>
      </w:tr>
      <w:tr w:rsidR="00E1221B" w:rsidTr="00B86CDC">
        <w:trPr>
          <w:trHeight w:val="60"/>
        </w:trPr>
        <w:tc>
          <w:tcPr>
            <w:tcW w:w="1985" w:type="dxa"/>
          </w:tcPr>
          <w:p w:rsidR="00E1221B" w:rsidRDefault="006A41C4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rFonts w:hint="eastAsia"/>
                <w:sz w:val="18"/>
              </w:rPr>
              <w:t>aty</w:t>
            </w:r>
          </w:p>
        </w:tc>
        <w:tc>
          <w:tcPr>
            <w:tcW w:w="1843" w:type="dxa"/>
          </w:tcPr>
          <w:p w:rsidR="00E1221B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E1221B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星级</w:t>
            </w:r>
          </w:p>
        </w:tc>
      </w:tr>
      <w:tr w:rsidR="00E1221B" w:rsidTr="00B86CDC">
        <w:trPr>
          <w:trHeight w:val="60"/>
        </w:trPr>
        <w:tc>
          <w:tcPr>
            <w:tcW w:w="1985" w:type="dxa"/>
          </w:tcPr>
          <w:p w:rsidR="00E1221B" w:rsidRDefault="006A41C4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cores</w:t>
            </w:r>
          </w:p>
        </w:tc>
        <w:tc>
          <w:tcPr>
            <w:tcW w:w="1843" w:type="dxa"/>
          </w:tcPr>
          <w:p w:rsidR="00E1221B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E1221B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评分</w:t>
            </w:r>
          </w:p>
        </w:tc>
      </w:tr>
      <w:tr w:rsidR="00E1221B" w:rsidRPr="00D42DC7" w:rsidTr="00B86CDC">
        <w:trPr>
          <w:trHeight w:val="60"/>
        </w:trPr>
        <w:tc>
          <w:tcPr>
            <w:tcW w:w="1985" w:type="dxa"/>
          </w:tcPr>
          <w:p w:rsidR="00E1221B" w:rsidRPr="00C3346D" w:rsidRDefault="006A41C4" w:rsidP="006A41C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rrived</w:t>
            </w:r>
          </w:p>
        </w:tc>
        <w:tc>
          <w:tcPr>
            <w:tcW w:w="1843" w:type="dxa"/>
          </w:tcPr>
          <w:p w:rsidR="00E1221B" w:rsidRPr="0060020A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E1221B" w:rsidRPr="00D42DC7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到</w:t>
            </w:r>
            <w:proofErr w:type="gramStart"/>
            <w:r>
              <w:rPr>
                <w:rFonts w:hint="eastAsia"/>
                <w:sz w:val="18"/>
              </w:rPr>
              <w:t>过人数</w:t>
            </w:r>
            <w:proofErr w:type="gramEnd"/>
          </w:p>
        </w:tc>
      </w:tr>
      <w:tr w:rsidR="00E1221B" w:rsidRPr="00D42DC7" w:rsidTr="00B86CDC">
        <w:trPr>
          <w:trHeight w:val="60"/>
        </w:trPr>
        <w:tc>
          <w:tcPr>
            <w:tcW w:w="1985" w:type="dxa"/>
          </w:tcPr>
          <w:p w:rsidR="00E1221B" w:rsidRPr="00C3346D" w:rsidRDefault="00E1221B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R</w:t>
            </w:r>
            <w:r w:rsidR="006A41C4">
              <w:rPr>
                <w:rFonts w:hint="eastAsia"/>
                <w:sz w:val="18"/>
              </w:rPr>
              <w:t>ank</w:t>
            </w:r>
          </w:p>
        </w:tc>
        <w:tc>
          <w:tcPr>
            <w:tcW w:w="1843" w:type="dxa"/>
          </w:tcPr>
          <w:p w:rsidR="00E1221B" w:rsidRPr="0060020A" w:rsidRDefault="005A62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E1221B" w:rsidRPr="00D42DC7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等级</w:t>
            </w:r>
          </w:p>
        </w:tc>
      </w:tr>
      <w:tr w:rsidR="00E1221B" w:rsidTr="00B86CDC">
        <w:trPr>
          <w:trHeight w:val="60"/>
        </w:trPr>
        <w:tc>
          <w:tcPr>
            <w:tcW w:w="1985" w:type="dxa"/>
          </w:tcPr>
          <w:p w:rsidR="00E1221B" w:rsidRDefault="006A41C4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harge</w:t>
            </w:r>
          </w:p>
        </w:tc>
        <w:tc>
          <w:tcPr>
            <w:tcW w:w="1843" w:type="dxa"/>
          </w:tcPr>
          <w:p w:rsidR="00E1221B" w:rsidRDefault="005A62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E1221B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费用信息</w:t>
            </w:r>
          </w:p>
        </w:tc>
      </w:tr>
      <w:tr w:rsidR="00E1221B" w:rsidTr="00B86CDC">
        <w:trPr>
          <w:trHeight w:val="60"/>
        </w:trPr>
        <w:tc>
          <w:tcPr>
            <w:tcW w:w="1985" w:type="dxa"/>
          </w:tcPr>
          <w:p w:rsidR="00E1221B" w:rsidRDefault="006A41C4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rFonts w:hint="eastAsia"/>
                <w:sz w:val="18"/>
              </w:rPr>
              <w:t>pen_time</w:t>
            </w:r>
          </w:p>
        </w:tc>
        <w:tc>
          <w:tcPr>
            <w:tcW w:w="1843" w:type="dxa"/>
          </w:tcPr>
          <w:p w:rsidR="00E1221B" w:rsidRDefault="005A62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E1221B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开放时间</w:t>
            </w:r>
          </w:p>
        </w:tc>
      </w:tr>
      <w:tr w:rsidR="00E1221B" w:rsidTr="00B86CDC">
        <w:trPr>
          <w:trHeight w:val="60"/>
        </w:trPr>
        <w:tc>
          <w:tcPr>
            <w:tcW w:w="1985" w:type="dxa"/>
          </w:tcPr>
          <w:p w:rsidR="00E1221B" w:rsidRDefault="00D92ECF" w:rsidP="00D92ECF">
            <w:pPr>
              <w:spacing w:line="240" w:lineRule="auto"/>
              <w:ind w:leftChars="100" w:left="240"/>
              <w:rPr>
                <w:sz w:val="18"/>
              </w:rPr>
            </w:pPr>
            <w:hyperlink r:id="rId11" w:history="1">
              <w:r w:rsidRPr="00D92ECF">
                <w:rPr>
                  <w:sz w:val="18"/>
                </w:rPr>
                <w:t>peripheral</w:t>
              </w:r>
            </w:hyperlink>
            <w:r w:rsidRPr="00D92ECF">
              <w:rPr>
                <w:rFonts w:hint="eastAsia"/>
                <w:sz w:val="18"/>
              </w:rPr>
              <w:t>_vechicle</w:t>
            </w:r>
          </w:p>
        </w:tc>
        <w:tc>
          <w:tcPr>
            <w:tcW w:w="1843" w:type="dxa"/>
          </w:tcPr>
          <w:p w:rsidR="00E1221B" w:rsidRDefault="005A62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E1221B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周边交通</w:t>
            </w:r>
          </w:p>
        </w:tc>
      </w:tr>
      <w:tr w:rsidR="00446456" w:rsidRPr="00D42DC7" w:rsidTr="00B86CDC">
        <w:trPr>
          <w:trHeight w:val="60"/>
        </w:trPr>
        <w:tc>
          <w:tcPr>
            <w:tcW w:w="1985" w:type="dxa"/>
          </w:tcPr>
          <w:p w:rsidR="00446456" w:rsidRDefault="00446456" w:rsidP="00446456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rFonts w:hint="eastAsia"/>
                <w:sz w:val="18"/>
              </w:rPr>
              <w:t>uide_image_url</w:t>
            </w:r>
          </w:p>
        </w:tc>
        <w:tc>
          <w:tcPr>
            <w:tcW w:w="1843" w:type="dxa"/>
          </w:tcPr>
          <w:p w:rsidR="00446456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446456" w:rsidRDefault="00446456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导</w:t>
            </w:r>
            <w:proofErr w:type="gramStart"/>
            <w:r>
              <w:rPr>
                <w:rFonts w:hint="eastAsia"/>
                <w:sz w:val="18"/>
              </w:rPr>
              <w:t>览</w:t>
            </w:r>
            <w:proofErr w:type="gramEnd"/>
            <w:r>
              <w:rPr>
                <w:rFonts w:hint="eastAsia"/>
                <w:sz w:val="18"/>
              </w:rPr>
              <w:t>地图</w:t>
            </w:r>
          </w:p>
        </w:tc>
      </w:tr>
      <w:tr w:rsidR="00E1221B" w:rsidRPr="00D42DC7" w:rsidTr="00B86CDC">
        <w:trPr>
          <w:trHeight w:val="60"/>
        </w:trPr>
        <w:tc>
          <w:tcPr>
            <w:tcW w:w="1985" w:type="dxa"/>
          </w:tcPr>
          <w:p w:rsidR="00E1221B" w:rsidRPr="00C3346D" w:rsidRDefault="00E1221B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lastRenderedPageBreak/>
              <w:t>T</w:t>
            </w:r>
            <w:r>
              <w:rPr>
                <w:rFonts w:hint="eastAsia"/>
                <w:sz w:val="18"/>
              </w:rPr>
              <w:t>humbup_num</w:t>
            </w:r>
          </w:p>
        </w:tc>
        <w:tc>
          <w:tcPr>
            <w:tcW w:w="1843" w:type="dxa"/>
          </w:tcPr>
          <w:p w:rsidR="00E1221B" w:rsidRPr="0060020A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</w:tcPr>
          <w:p w:rsidR="00E1221B" w:rsidRPr="00D42DC7" w:rsidRDefault="00E1221B" w:rsidP="00B86CDC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点赞数</w:t>
            </w:r>
            <w:proofErr w:type="gramEnd"/>
          </w:p>
        </w:tc>
      </w:tr>
      <w:tr w:rsidR="00E1221B" w:rsidRPr="00D42DC7" w:rsidTr="00B86CDC">
        <w:trPr>
          <w:trHeight w:val="60"/>
        </w:trPr>
        <w:tc>
          <w:tcPr>
            <w:tcW w:w="1985" w:type="dxa"/>
          </w:tcPr>
          <w:p w:rsidR="00E1221B" w:rsidRPr="00C3346D" w:rsidRDefault="00E1221B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avorite_num</w:t>
            </w:r>
          </w:p>
        </w:tc>
        <w:tc>
          <w:tcPr>
            <w:tcW w:w="1843" w:type="dxa"/>
          </w:tcPr>
          <w:p w:rsidR="00E1221B" w:rsidRPr="0060020A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E1221B" w:rsidRPr="00D42DC7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收藏数</w:t>
            </w:r>
          </w:p>
        </w:tc>
      </w:tr>
      <w:tr w:rsidR="00E1221B" w:rsidTr="00B86CDC">
        <w:trPr>
          <w:trHeight w:val="60"/>
        </w:trPr>
        <w:tc>
          <w:tcPr>
            <w:tcW w:w="1985" w:type="dxa"/>
          </w:tcPr>
          <w:p w:rsidR="00E1221B" w:rsidRDefault="00E1221B" w:rsidP="00B86CDC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hare_num</w:t>
            </w:r>
          </w:p>
        </w:tc>
        <w:tc>
          <w:tcPr>
            <w:tcW w:w="1843" w:type="dxa"/>
          </w:tcPr>
          <w:p w:rsidR="00E1221B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E1221B" w:rsidRDefault="00E1221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分享数</w:t>
            </w:r>
          </w:p>
        </w:tc>
      </w:tr>
    </w:tbl>
    <w:p w:rsidR="00233BD5" w:rsidRDefault="00233BD5" w:rsidP="00233BD5">
      <w:pPr>
        <w:pStyle w:val="2"/>
      </w:pPr>
      <w:r>
        <w:rPr>
          <w:rFonts w:hint="eastAsia"/>
        </w:rPr>
        <w:t>行程对象</w:t>
      </w:r>
      <w:bookmarkEnd w:id="79"/>
    </w:p>
    <w:tbl>
      <w:tblPr>
        <w:tblStyle w:val="a8"/>
        <w:tblW w:w="0" w:type="auto"/>
        <w:tblInd w:w="96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3452"/>
      </w:tblGrid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C3346D" w:rsidRDefault="0085744F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 w:rsidR="00233BD5">
              <w:rPr>
                <w:rFonts w:hint="eastAsia"/>
                <w:sz w:val="18"/>
              </w:rPr>
              <w:t>ser_id</w:t>
            </w:r>
          </w:p>
        </w:tc>
        <w:tc>
          <w:tcPr>
            <w:tcW w:w="1843" w:type="dxa"/>
          </w:tcPr>
          <w:p w:rsidR="00233BD5" w:rsidRPr="0060020A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  <w:bookmarkStart w:id="80" w:name="_GoBack"/>
            <w:bookmarkEnd w:id="80"/>
          </w:p>
        </w:tc>
        <w:tc>
          <w:tcPr>
            <w:tcW w:w="3452" w:type="dxa"/>
          </w:tcPr>
          <w:p w:rsidR="00233BD5" w:rsidRPr="00D42DC7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</w:t>
            </w:r>
            <w:proofErr w:type="gramStart"/>
            <w:r>
              <w:rPr>
                <w:rFonts w:hint="eastAsia"/>
                <w:sz w:val="18"/>
              </w:rPr>
              <w:t>者用户</w:t>
            </w:r>
            <w:proofErr w:type="gramEnd"/>
            <w:r>
              <w:rPr>
                <w:rFonts w:hint="eastAsia"/>
                <w:sz w:val="18"/>
              </w:rPr>
              <w:t>ID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C3346D" w:rsidRDefault="0085744F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N</w:t>
            </w:r>
            <w:r w:rsidR="00233BD5">
              <w:rPr>
                <w:rFonts w:hint="eastAsia"/>
                <w:sz w:val="18"/>
              </w:rPr>
              <w:t>ickname</w:t>
            </w:r>
          </w:p>
        </w:tc>
        <w:tc>
          <w:tcPr>
            <w:tcW w:w="1843" w:type="dxa"/>
          </w:tcPr>
          <w:p w:rsidR="00233BD5" w:rsidRPr="0060020A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Pr="00D42DC7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发布者昵称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C3346D" w:rsidRDefault="0085744F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G</w:t>
            </w:r>
            <w:r w:rsidR="00233BD5">
              <w:rPr>
                <w:rFonts w:hint="eastAsia"/>
                <w:sz w:val="18"/>
              </w:rPr>
              <w:t>ender</w:t>
            </w:r>
          </w:p>
        </w:tc>
        <w:tc>
          <w:tcPr>
            <w:tcW w:w="1843" w:type="dxa"/>
          </w:tcPr>
          <w:p w:rsidR="00233BD5" w:rsidRPr="0060020A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233BD5" w:rsidRPr="00D42DC7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>
              <w:rPr>
                <w:sz w:val="18"/>
              </w:rPr>
              <w:t>性别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Default="00BB77D2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user_</w:t>
            </w:r>
            <w:r w:rsidR="00053515">
              <w:rPr>
                <w:sz w:val="18"/>
              </w:rPr>
              <w:t>I</w:t>
            </w:r>
            <w:r w:rsidR="00053515">
              <w:rPr>
                <w:rFonts w:hint="eastAsia"/>
                <w:sz w:val="18"/>
              </w:rPr>
              <w:t>mage_url</w:t>
            </w:r>
          </w:p>
        </w:tc>
        <w:tc>
          <w:tcPr>
            <w:tcW w:w="1843" w:type="dxa"/>
          </w:tcPr>
          <w:p w:rsidR="00233BD5" w:rsidRDefault="0048371A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>
              <w:rPr>
                <w:sz w:val="18"/>
              </w:rPr>
              <w:t>头像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C3346D" w:rsidRDefault="0085744F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="00233BD5">
              <w:rPr>
                <w:rFonts w:hint="eastAsia"/>
                <w:sz w:val="18"/>
              </w:rPr>
              <w:t>oute_id</w:t>
            </w:r>
          </w:p>
        </w:tc>
        <w:tc>
          <w:tcPr>
            <w:tcW w:w="1843" w:type="dxa"/>
          </w:tcPr>
          <w:p w:rsidR="00233BD5" w:rsidRPr="0060020A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Pr="00D42DC7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C3346D" w:rsidRDefault="009054B2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1843" w:type="dxa"/>
          </w:tcPr>
          <w:p w:rsidR="00233BD5" w:rsidRPr="0060020A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Pr="00D42DC7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行程名称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Pr="00C3346D" w:rsidRDefault="0085744F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place</w:t>
            </w:r>
            <w:r w:rsidR="00233BD5">
              <w:rPr>
                <w:rFonts w:hint="eastAsia"/>
                <w:sz w:val="18"/>
              </w:rPr>
              <w:t>s</w:t>
            </w:r>
          </w:p>
        </w:tc>
        <w:tc>
          <w:tcPr>
            <w:tcW w:w="1843" w:type="dxa"/>
          </w:tcPr>
          <w:p w:rsidR="00233BD5" w:rsidRPr="0060020A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Pr="00D42DC7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目的地</w:t>
            </w:r>
          </w:p>
        </w:tc>
      </w:tr>
      <w:tr w:rsidR="00AD0F1E" w:rsidTr="00253374">
        <w:trPr>
          <w:trHeight w:val="60"/>
        </w:trPr>
        <w:tc>
          <w:tcPr>
            <w:tcW w:w="1985" w:type="dxa"/>
          </w:tcPr>
          <w:p w:rsidR="00AD0F1E" w:rsidRDefault="00AD0F1E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ines</w:t>
            </w:r>
          </w:p>
        </w:tc>
        <w:tc>
          <w:tcPr>
            <w:tcW w:w="1843" w:type="dxa"/>
          </w:tcPr>
          <w:p w:rsidR="00AD0F1E" w:rsidRDefault="00AD0F1E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AD0F1E" w:rsidRDefault="00AD0F1E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行程线路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Default="00233BD5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eriod</w:t>
            </w:r>
          </w:p>
        </w:tc>
        <w:tc>
          <w:tcPr>
            <w:tcW w:w="1843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天数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Default="00BB77D2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route_</w:t>
            </w:r>
            <w:r w:rsidR="00DF7577">
              <w:rPr>
                <w:sz w:val="18"/>
              </w:rPr>
              <w:t>I</w:t>
            </w:r>
            <w:r w:rsidR="00DF7577">
              <w:rPr>
                <w:rFonts w:hint="eastAsia"/>
                <w:sz w:val="18"/>
              </w:rPr>
              <w:t>mage_url</w:t>
            </w:r>
          </w:p>
        </w:tc>
        <w:tc>
          <w:tcPr>
            <w:tcW w:w="1843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图片</w:t>
            </w:r>
          </w:p>
        </w:tc>
      </w:tr>
      <w:tr w:rsidR="00694512" w:rsidTr="00253374">
        <w:trPr>
          <w:trHeight w:val="60"/>
        </w:trPr>
        <w:tc>
          <w:tcPr>
            <w:tcW w:w="1985" w:type="dxa"/>
          </w:tcPr>
          <w:p w:rsidR="00694512" w:rsidRDefault="00694512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udget</w:t>
            </w:r>
          </w:p>
        </w:tc>
        <w:tc>
          <w:tcPr>
            <w:tcW w:w="1843" w:type="dxa"/>
          </w:tcPr>
          <w:p w:rsidR="00694512" w:rsidRDefault="00694512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694512" w:rsidRDefault="00694512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预算</w:t>
            </w:r>
          </w:p>
        </w:tc>
      </w:tr>
      <w:tr w:rsidR="00A36581" w:rsidRPr="00D42DC7" w:rsidTr="00253374">
        <w:trPr>
          <w:trHeight w:val="60"/>
        </w:trPr>
        <w:tc>
          <w:tcPr>
            <w:tcW w:w="1985" w:type="dxa"/>
          </w:tcPr>
          <w:p w:rsidR="00A36581" w:rsidRDefault="00A36581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rFonts w:hint="eastAsia"/>
                <w:sz w:val="18"/>
              </w:rPr>
              <w:t>ecommend_tag</w:t>
            </w:r>
          </w:p>
        </w:tc>
        <w:tc>
          <w:tcPr>
            <w:tcW w:w="1843" w:type="dxa"/>
          </w:tcPr>
          <w:p w:rsidR="00A36581" w:rsidRDefault="00A36581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A36581" w:rsidRDefault="00A3658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推荐标签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Default="00233BD5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omment_num</w:t>
            </w:r>
          </w:p>
        </w:tc>
        <w:tc>
          <w:tcPr>
            <w:tcW w:w="1843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用户</w:t>
            </w:r>
            <w:proofErr w:type="gramStart"/>
            <w:r>
              <w:rPr>
                <w:sz w:val="18"/>
              </w:rPr>
              <w:t>点评数</w:t>
            </w:r>
            <w:proofErr w:type="gramEnd"/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Pr="00C3346D" w:rsidRDefault="00233BD5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humbup_num</w:t>
            </w:r>
          </w:p>
        </w:tc>
        <w:tc>
          <w:tcPr>
            <w:tcW w:w="1843" w:type="dxa"/>
          </w:tcPr>
          <w:p w:rsidR="00233BD5" w:rsidRPr="0060020A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</w:tcPr>
          <w:p w:rsidR="00233BD5" w:rsidRPr="00D42DC7" w:rsidRDefault="00233BD5" w:rsidP="00253374">
            <w:pPr>
              <w:spacing w:line="240" w:lineRule="auto"/>
              <w:rPr>
                <w:sz w:val="18"/>
              </w:rPr>
            </w:pPr>
            <w:proofErr w:type="gramStart"/>
            <w:r>
              <w:rPr>
                <w:sz w:val="18"/>
              </w:rPr>
              <w:t>点赞数</w:t>
            </w:r>
            <w:proofErr w:type="gramEnd"/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Pr="00C3346D" w:rsidRDefault="00233BD5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>avorite_num</w:t>
            </w:r>
          </w:p>
        </w:tc>
        <w:tc>
          <w:tcPr>
            <w:tcW w:w="1843" w:type="dxa"/>
          </w:tcPr>
          <w:p w:rsidR="00233BD5" w:rsidRPr="0060020A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233BD5" w:rsidRPr="00D42DC7" w:rsidRDefault="00233BD5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收藏数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C3346D" w:rsidRDefault="007607EB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 w:rsidR="00EA001D">
              <w:rPr>
                <w:rFonts w:hint="eastAsia"/>
                <w:sz w:val="18"/>
              </w:rPr>
              <w:t>oute_feature</w:t>
            </w:r>
          </w:p>
        </w:tc>
        <w:tc>
          <w:tcPr>
            <w:tcW w:w="1843" w:type="dxa"/>
          </w:tcPr>
          <w:p w:rsidR="00233BD5" w:rsidRPr="0060020A" w:rsidRDefault="00EA00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Pr="00D42DC7" w:rsidRDefault="00EA001D" w:rsidP="00EA001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行程特点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只适用于被推荐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行程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C3346D" w:rsidRDefault="00EA00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rFonts w:hint="eastAsia"/>
                <w:sz w:val="18"/>
              </w:rPr>
              <w:t>ecommend_reason</w:t>
            </w:r>
          </w:p>
        </w:tc>
        <w:tc>
          <w:tcPr>
            <w:tcW w:w="1843" w:type="dxa"/>
          </w:tcPr>
          <w:p w:rsidR="00233BD5" w:rsidRPr="0060020A" w:rsidRDefault="00EA00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Pr="00D42DC7" w:rsidRDefault="00EA00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推荐理由</w:t>
            </w:r>
            <w:r>
              <w:rPr>
                <w:rFonts w:hint="eastAsia"/>
                <w:sz w:val="18"/>
              </w:rPr>
              <w:t>，</w:t>
            </w:r>
            <w:r>
              <w:rPr>
                <w:sz w:val="18"/>
              </w:rPr>
              <w:t>只适用于被推荐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行程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Pr="00C3346D" w:rsidRDefault="006D139E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schedules</w:t>
            </w:r>
          </w:p>
        </w:tc>
        <w:tc>
          <w:tcPr>
            <w:tcW w:w="1843" w:type="dxa"/>
          </w:tcPr>
          <w:p w:rsidR="00233BD5" w:rsidRPr="0060020A" w:rsidRDefault="007749FF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</w:tcPr>
          <w:p w:rsidR="00233BD5" w:rsidRPr="00D42DC7" w:rsidRDefault="007749FF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行程日程列表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Default="00580B31" w:rsidP="007749FF">
            <w:pPr>
              <w:spacing w:line="240" w:lineRule="auto"/>
              <w:ind w:leftChars="200" w:left="48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chedule_id</w:t>
            </w:r>
          </w:p>
        </w:tc>
        <w:tc>
          <w:tcPr>
            <w:tcW w:w="1843" w:type="dxa"/>
          </w:tcPr>
          <w:p w:rsidR="00233BD5" w:rsidRDefault="00580B3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Default="00580B31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日程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0B1FFD" w:rsidTr="00253374">
        <w:trPr>
          <w:trHeight w:val="60"/>
        </w:trPr>
        <w:tc>
          <w:tcPr>
            <w:tcW w:w="1985" w:type="dxa"/>
          </w:tcPr>
          <w:p w:rsidR="000B1FFD" w:rsidRPr="00C3346D" w:rsidRDefault="000B1FFD" w:rsidP="00B86CDC">
            <w:pPr>
              <w:spacing w:line="240" w:lineRule="auto"/>
              <w:ind w:leftChars="200" w:left="480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chedule_index</w:t>
            </w:r>
          </w:p>
        </w:tc>
        <w:tc>
          <w:tcPr>
            <w:tcW w:w="1843" w:type="dxa"/>
          </w:tcPr>
          <w:p w:rsidR="000B1FFD" w:rsidRPr="0060020A" w:rsidRDefault="000B1FFD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0B1FFD" w:rsidRPr="00D42DC7" w:rsidRDefault="000B1FFD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日程序列</w:t>
            </w:r>
          </w:p>
        </w:tc>
      </w:tr>
      <w:tr w:rsidR="006F375A" w:rsidTr="00253374">
        <w:trPr>
          <w:trHeight w:val="60"/>
        </w:trPr>
        <w:tc>
          <w:tcPr>
            <w:tcW w:w="1985" w:type="dxa"/>
          </w:tcPr>
          <w:p w:rsidR="006F375A" w:rsidRDefault="006F375A" w:rsidP="00580B31">
            <w:pPr>
              <w:spacing w:line="240" w:lineRule="auto"/>
              <w:ind w:leftChars="200" w:left="480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ame</w:t>
            </w:r>
          </w:p>
        </w:tc>
        <w:tc>
          <w:tcPr>
            <w:tcW w:w="1843" w:type="dxa"/>
          </w:tcPr>
          <w:p w:rsidR="006F375A" w:rsidRDefault="006F375A" w:rsidP="00253374">
            <w:pPr>
              <w:spacing w:line="240" w:lineRule="auto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6F375A" w:rsidRDefault="006F375A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日程名称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Default="00580B31" w:rsidP="00580B31">
            <w:pPr>
              <w:spacing w:line="240" w:lineRule="auto"/>
              <w:ind w:leftChars="200" w:left="480"/>
              <w:rPr>
                <w:sz w:val="18"/>
              </w:rPr>
            </w:pPr>
            <w:r>
              <w:rPr>
                <w:sz w:val="18"/>
              </w:rPr>
              <w:t>L</w:t>
            </w:r>
            <w:r>
              <w:rPr>
                <w:rFonts w:hint="eastAsia"/>
                <w:sz w:val="18"/>
              </w:rPr>
              <w:t>ine</w:t>
            </w:r>
          </w:p>
        </w:tc>
        <w:tc>
          <w:tcPr>
            <w:tcW w:w="1843" w:type="dxa"/>
          </w:tcPr>
          <w:p w:rsidR="00233BD5" w:rsidRDefault="00580B31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Default="00580B31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日程线路安排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C3346D" w:rsidRDefault="005464CC" w:rsidP="005464CC">
            <w:pPr>
              <w:spacing w:line="240" w:lineRule="auto"/>
              <w:ind w:leftChars="200" w:left="480"/>
              <w:rPr>
                <w:sz w:val="18"/>
              </w:rPr>
            </w:pPr>
            <w:r>
              <w:rPr>
                <w:sz w:val="18"/>
              </w:rPr>
              <w:t>Memo</w:t>
            </w:r>
          </w:p>
        </w:tc>
        <w:tc>
          <w:tcPr>
            <w:tcW w:w="1843" w:type="dxa"/>
          </w:tcPr>
          <w:p w:rsidR="00233BD5" w:rsidRPr="0060020A" w:rsidRDefault="005464CC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33BD5" w:rsidRPr="00D42DC7" w:rsidRDefault="005464CC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日程备注</w:t>
            </w:r>
          </w:p>
        </w:tc>
      </w:tr>
      <w:tr w:rsidR="00F7713A" w:rsidRPr="00D42DC7" w:rsidTr="00253374">
        <w:trPr>
          <w:trHeight w:val="60"/>
        </w:trPr>
        <w:tc>
          <w:tcPr>
            <w:tcW w:w="1985" w:type="dxa"/>
          </w:tcPr>
          <w:p w:rsidR="00F7713A" w:rsidRPr="00C3346D" w:rsidRDefault="0057448D" w:rsidP="00AE3DAC">
            <w:pPr>
              <w:spacing w:line="240" w:lineRule="auto"/>
              <w:ind w:leftChars="200" w:left="480"/>
              <w:rPr>
                <w:sz w:val="18"/>
              </w:rPr>
            </w:pPr>
            <w:r>
              <w:rPr>
                <w:rFonts w:hint="eastAsia"/>
                <w:sz w:val="18"/>
              </w:rPr>
              <w:t>activities</w:t>
            </w:r>
          </w:p>
        </w:tc>
        <w:tc>
          <w:tcPr>
            <w:tcW w:w="1843" w:type="dxa"/>
          </w:tcPr>
          <w:p w:rsidR="00F7713A" w:rsidRPr="0060020A" w:rsidRDefault="0057448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</w:tcPr>
          <w:p w:rsidR="00F7713A" w:rsidRPr="00D42DC7" w:rsidRDefault="0057448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日程安排列表</w:t>
            </w:r>
          </w:p>
        </w:tc>
      </w:tr>
      <w:tr w:rsidR="00D5480B" w:rsidRPr="00D42DC7" w:rsidTr="00253374">
        <w:trPr>
          <w:trHeight w:val="60"/>
        </w:trPr>
        <w:tc>
          <w:tcPr>
            <w:tcW w:w="1985" w:type="dxa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</w:rPr>
            </w:pPr>
            <w:r>
              <w:rPr>
                <w:rFonts w:hint="eastAsia"/>
                <w:sz w:val="18"/>
              </w:rPr>
              <w:t>activity_Id</w:t>
            </w:r>
          </w:p>
        </w:tc>
        <w:tc>
          <w:tcPr>
            <w:tcW w:w="1843" w:type="dxa"/>
          </w:tcPr>
          <w:p w:rsidR="00D5480B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D5480B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活动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re_activity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前置活动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D5480B" w:rsidRPr="00D42DC7" w:rsidTr="00253374">
        <w:trPr>
          <w:trHeight w:val="60"/>
        </w:trPr>
        <w:tc>
          <w:tcPr>
            <w:tcW w:w="1985" w:type="dxa"/>
          </w:tcPr>
          <w:p w:rsidR="00D5480B" w:rsidRPr="00C3346D" w:rsidRDefault="00D5480B" w:rsidP="00D5480B">
            <w:pPr>
              <w:spacing w:line="240" w:lineRule="auto"/>
              <w:ind w:leftChars="300" w:left="720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ype</w:t>
            </w:r>
          </w:p>
        </w:tc>
        <w:tc>
          <w:tcPr>
            <w:tcW w:w="1843" w:type="dxa"/>
          </w:tcPr>
          <w:p w:rsidR="00D5480B" w:rsidRPr="0060020A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3452" w:type="dxa"/>
          </w:tcPr>
          <w:p w:rsidR="00D5480B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类型</w:t>
            </w:r>
            <w:r>
              <w:rPr>
                <w:rFonts w:hint="eastAsia"/>
                <w:sz w:val="18"/>
              </w:rPr>
              <w:t>。</w:t>
            </w: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>：待办事项。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：交通</w:t>
            </w:r>
            <w:r>
              <w:rPr>
                <w:rFonts w:hint="eastAsia"/>
                <w:sz w:val="18"/>
              </w:rPr>
              <w:t xml:space="preserve"> 2</w:t>
            </w:r>
            <w:r>
              <w:rPr>
                <w:rFonts w:hint="eastAsia"/>
                <w:sz w:val="18"/>
              </w:rPr>
              <w:t>：景点</w:t>
            </w:r>
          </w:p>
          <w:p w:rsidR="00D5480B" w:rsidRPr="00D42DC7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：美食。</w:t>
            </w: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：住宿</w:t>
            </w:r>
            <w:r>
              <w:rPr>
                <w:rFonts w:hint="eastAsia"/>
                <w:sz w:val="18"/>
              </w:rPr>
              <w:t xml:space="preserve"> 5</w:t>
            </w:r>
            <w:r>
              <w:rPr>
                <w:rFonts w:hint="eastAsia"/>
                <w:sz w:val="18"/>
              </w:rPr>
              <w:t>：购物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ame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eriod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安排时间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tart_Time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end_Time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技术时间</w:t>
            </w:r>
            <w:r>
              <w:rPr>
                <w:rFonts w:hint="eastAsia"/>
                <w:sz w:val="18"/>
                <w:szCs w:val="18"/>
              </w:rPr>
              <w:t>。格式</w:t>
            </w:r>
            <w:r>
              <w:rPr>
                <w:rFonts w:hint="eastAsia"/>
                <w:sz w:val="18"/>
                <w:szCs w:val="18"/>
              </w:rPr>
              <w:t>hh24:mi</w:t>
            </w:r>
          </w:p>
        </w:tc>
      </w:tr>
      <w:tr w:rsidR="00D5480B" w:rsidRPr="00D42DC7" w:rsidTr="00253374">
        <w:trPr>
          <w:trHeight w:val="60"/>
        </w:trPr>
        <w:tc>
          <w:tcPr>
            <w:tcW w:w="1985" w:type="dxa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resource_id</w:t>
            </w:r>
          </w:p>
        </w:tc>
        <w:tc>
          <w:tcPr>
            <w:tcW w:w="1843" w:type="dxa"/>
          </w:tcPr>
          <w:p w:rsidR="00D5480B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D5480B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资源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resource_name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资源名称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image_url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资源图标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活动描述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activity_mode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活动方式。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：集体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：个人，缺省为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ptional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活动性质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：可选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：必须，缺省为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leave_Check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出发签到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arrive_Check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到达签到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：不需。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：需要。缺省为</w:t>
            </w: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alertable</w:t>
            </w:r>
          </w:p>
        </w:tc>
        <w:tc>
          <w:tcPr>
            <w:tcW w:w="1843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提醒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：不提醒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：提醒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适用于</w:t>
            </w:r>
            <w:r>
              <w:rPr>
                <w:rFonts w:hint="eastAsia"/>
                <w:color w:val="C00000"/>
                <w:sz w:val="18"/>
                <w:szCs w:val="18"/>
              </w:rPr>
              <w:t>事项</w:t>
            </w:r>
            <w:proofErr w:type="gramStart"/>
            <w:r>
              <w:rPr>
                <w:rFonts w:hint="eastAsia"/>
                <w:color w:val="C00000"/>
                <w:sz w:val="18"/>
                <w:szCs w:val="18"/>
              </w:rPr>
              <w:t>类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安排</w:t>
            </w:r>
            <w:proofErr w:type="gramEnd"/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alert_date</w:t>
            </w:r>
          </w:p>
        </w:tc>
        <w:tc>
          <w:tcPr>
            <w:tcW w:w="1843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提醒日期。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yyy-mm-dd</w:t>
            </w:r>
            <w:r>
              <w:rPr>
                <w:rFonts w:hint="eastAsia"/>
                <w:sz w:val="18"/>
                <w:szCs w:val="18"/>
              </w:rPr>
              <w:t>（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适用于</w:t>
            </w:r>
            <w:r>
              <w:rPr>
                <w:rFonts w:hint="eastAsia"/>
                <w:color w:val="C00000"/>
                <w:sz w:val="18"/>
                <w:szCs w:val="18"/>
              </w:rPr>
              <w:t>事项类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安排</w:t>
            </w:r>
            <w:r>
              <w:rPr>
                <w:rFonts w:hint="eastAsia"/>
                <w:color w:val="C00000"/>
                <w:sz w:val="18"/>
                <w:szCs w:val="18"/>
              </w:rPr>
              <w:t>）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alert_time</w:t>
            </w:r>
          </w:p>
        </w:tc>
        <w:tc>
          <w:tcPr>
            <w:tcW w:w="1843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提醒时间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h24:mi</w:t>
            </w:r>
            <w:r>
              <w:rPr>
                <w:rFonts w:hint="eastAsia"/>
                <w:sz w:val="18"/>
                <w:szCs w:val="18"/>
              </w:rPr>
              <w:t>。（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适用于</w:t>
            </w:r>
            <w:r>
              <w:rPr>
                <w:rFonts w:hint="eastAsia"/>
                <w:color w:val="C00000"/>
                <w:sz w:val="18"/>
                <w:szCs w:val="18"/>
              </w:rPr>
              <w:t>事项类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安排</w:t>
            </w:r>
            <w:r>
              <w:rPr>
                <w:rFonts w:hint="eastAsia"/>
                <w:color w:val="C00000"/>
                <w:sz w:val="18"/>
                <w:szCs w:val="18"/>
              </w:rPr>
              <w:t>）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ehicle_mode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交通方式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适用于交通安排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D5480B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vehicle_number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班次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航班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适用于交通安排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3D1B3C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leave_</w:t>
            </w:r>
            <w:r w:rsidR="003D1B3C">
              <w:rPr>
                <w:rFonts w:hint="eastAsia"/>
                <w:sz w:val="18"/>
                <w:szCs w:val="18"/>
              </w:rPr>
              <w:t>place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出发</w:t>
            </w:r>
            <w:r>
              <w:rPr>
                <w:sz w:val="18"/>
                <w:szCs w:val="18"/>
              </w:rPr>
              <w:t>城市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适用于交通安排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3D1B3C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arrive_</w:t>
            </w:r>
            <w:r w:rsidR="003D1B3C">
              <w:rPr>
                <w:rFonts w:hint="eastAsia"/>
                <w:sz w:val="18"/>
                <w:szCs w:val="18"/>
              </w:rPr>
              <w:t>place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ouble</w:t>
            </w:r>
          </w:p>
        </w:tc>
        <w:tc>
          <w:tcPr>
            <w:tcW w:w="3452" w:type="dxa"/>
            <w:vAlign w:val="center"/>
          </w:tcPr>
          <w:p w:rsidR="00D5480B" w:rsidRPr="0060020A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到达城市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687929">
              <w:rPr>
                <w:rFonts w:hint="eastAsia"/>
                <w:color w:val="C00000"/>
                <w:sz w:val="18"/>
                <w:szCs w:val="18"/>
              </w:rPr>
              <w:t>适用于交通安排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3D1B3C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address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地址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3D1B3C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atlng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经纬度</w:t>
            </w:r>
            <w:r>
              <w:rPr>
                <w:rFonts w:hint="eastAsia"/>
                <w:sz w:val="18"/>
                <w:szCs w:val="18"/>
              </w:rPr>
              <w:t>，格式如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latitude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longitude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3D1B3C" w:rsidP="003D1B3C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D5480B">
              <w:rPr>
                <w:rFonts w:hint="eastAsia"/>
                <w:sz w:val="18"/>
                <w:szCs w:val="18"/>
              </w:rPr>
              <w:t>el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3452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联系电弧</w:t>
            </w:r>
          </w:p>
        </w:tc>
      </w:tr>
      <w:tr w:rsidR="00D5480B" w:rsidRPr="00D42DC7" w:rsidTr="00253374">
        <w:trPr>
          <w:trHeight w:val="60"/>
        </w:trPr>
        <w:tc>
          <w:tcPr>
            <w:tcW w:w="1985" w:type="dxa"/>
          </w:tcPr>
          <w:p w:rsidR="00D5480B" w:rsidRDefault="003D1B3C" w:rsidP="003D1B3C">
            <w:pPr>
              <w:spacing w:line="240" w:lineRule="auto"/>
              <w:ind w:leftChars="300" w:left="720"/>
              <w:rPr>
                <w:sz w:val="18"/>
              </w:rPr>
            </w:pPr>
            <w:r>
              <w:rPr>
                <w:sz w:val="18"/>
              </w:rPr>
              <w:t>R</w:t>
            </w:r>
            <w:r w:rsidR="00D5480B">
              <w:rPr>
                <w:rFonts w:hint="eastAsia"/>
                <w:sz w:val="18"/>
              </w:rPr>
              <w:t>aty</w:t>
            </w:r>
          </w:p>
        </w:tc>
        <w:tc>
          <w:tcPr>
            <w:tcW w:w="1843" w:type="dxa"/>
          </w:tcPr>
          <w:p w:rsidR="00D5480B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double</w:t>
            </w:r>
          </w:p>
        </w:tc>
        <w:tc>
          <w:tcPr>
            <w:tcW w:w="3452" w:type="dxa"/>
          </w:tcPr>
          <w:p w:rsidR="00D5480B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星级</w:t>
            </w:r>
          </w:p>
        </w:tc>
      </w:tr>
      <w:tr w:rsidR="00D5480B" w:rsidRPr="00D42DC7" w:rsidTr="00253374">
        <w:trPr>
          <w:trHeight w:val="60"/>
        </w:trPr>
        <w:tc>
          <w:tcPr>
            <w:tcW w:w="1985" w:type="dxa"/>
          </w:tcPr>
          <w:p w:rsidR="00D5480B" w:rsidRDefault="003D1B3C" w:rsidP="003D1B3C">
            <w:pPr>
              <w:spacing w:line="240" w:lineRule="auto"/>
              <w:ind w:leftChars="300" w:left="720"/>
              <w:rPr>
                <w:sz w:val="18"/>
              </w:rPr>
            </w:pPr>
            <w:r>
              <w:rPr>
                <w:sz w:val="18"/>
              </w:rPr>
              <w:t>S</w:t>
            </w:r>
            <w:r w:rsidR="00D5480B">
              <w:rPr>
                <w:rFonts w:hint="eastAsia"/>
                <w:sz w:val="18"/>
              </w:rPr>
              <w:t>core</w:t>
            </w:r>
          </w:p>
        </w:tc>
        <w:tc>
          <w:tcPr>
            <w:tcW w:w="1843" w:type="dxa"/>
          </w:tcPr>
          <w:p w:rsidR="00D5480B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Double</w:t>
            </w:r>
          </w:p>
        </w:tc>
        <w:tc>
          <w:tcPr>
            <w:tcW w:w="3452" w:type="dxa"/>
          </w:tcPr>
          <w:p w:rsidR="00D5480B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评分</w:t>
            </w:r>
          </w:p>
        </w:tc>
      </w:tr>
      <w:tr w:rsidR="00D5480B" w:rsidRPr="00D42DC7" w:rsidTr="00253374">
        <w:trPr>
          <w:trHeight w:val="60"/>
        </w:trPr>
        <w:tc>
          <w:tcPr>
            <w:tcW w:w="1985" w:type="dxa"/>
          </w:tcPr>
          <w:p w:rsidR="00D5480B" w:rsidRDefault="00D5480B" w:rsidP="003D1B3C">
            <w:pPr>
              <w:spacing w:line="240" w:lineRule="auto"/>
              <w:ind w:leftChars="300" w:left="720"/>
              <w:rPr>
                <w:sz w:val="18"/>
              </w:rPr>
            </w:pPr>
            <w:r>
              <w:rPr>
                <w:rFonts w:hint="eastAsia"/>
                <w:sz w:val="18"/>
              </w:rPr>
              <w:t>comment_num</w:t>
            </w:r>
          </w:p>
        </w:tc>
        <w:tc>
          <w:tcPr>
            <w:tcW w:w="1843" w:type="dxa"/>
          </w:tcPr>
          <w:p w:rsidR="00D5480B" w:rsidRPr="0060020A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</w:tcPr>
          <w:p w:rsidR="00D5480B" w:rsidRPr="00D42DC7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用户</w:t>
            </w:r>
            <w:proofErr w:type="gramStart"/>
            <w:r>
              <w:rPr>
                <w:sz w:val="18"/>
              </w:rPr>
              <w:t>点评数</w:t>
            </w:r>
            <w:proofErr w:type="gramEnd"/>
          </w:p>
        </w:tc>
      </w:tr>
      <w:tr w:rsidR="00D5480B" w:rsidRPr="00D42DC7" w:rsidTr="00253374">
        <w:trPr>
          <w:trHeight w:val="60"/>
        </w:trPr>
        <w:tc>
          <w:tcPr>
            <w:tcW w:w="1985" w:type="dxa"/>
          </w:tcPr>
          <w:p w:rsidR="00D5480B" w:rsidRPr="00C3346D" w:rsidRDefault="00D5480B" w:rsidP="00224F01">
            <w:pPr>
              <w:spacing w:line="240" w:lineRule="auto"/>
              <w:ind w:leftChars="300" w:left="720"/>
              <w:rPr>
                <w:sz w:val="18"/>
              </w:rPr>
            </w:pPr>
            <w:r>
              <w:rPr>
                <w:rFonts w:hint="eastAsia"/>
                <w:sz w:val="18"/>
              </w:rPr>
              <w:t>favorite_num</w:t>
            </w:r>
          </w:p>
        </w:tc>
        <w:tc>
          <w:tcPr>
            <w:tcW w:w="1843" w:type="dxa"/>
          </w:tcPr>
          <w:p w:rsidR="00D5480B" w:rsidRPr="0060020A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D5480B" w:rsidRPr="00D42DC7" w:rsidRDefault="00D5480B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收藏数</w:t>
            </w:r>
          </w:p>
        </w:tc>
      </w:tr>
      <w:tr w:rsidR="00D5480B" w:rsidRPr="00D42DC7" w:rsidTr="004C5D8C">
        <w:trPr>
          <w:trHeight w:val="60"/>
        </w:trPr>
        <w:tc>
          <w:tcPr>
            <w:tcW w:w="1985" w:type="dxa"/>
            <w:vAlign w:val="center"/>
          </w:tcPr>
          <w:p w:rsidR="00D5480B" w:rsidRDefault="00D5480B" w:rsidP="00224F01">
            <w:pPr>
              <w:spacing w:line="240" w:lineRule="auto"/>
              <w:ind w:leftChars="300" w:left="7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share_num</w:t>
            </w:r>
          </w:p>
        </w:tc>
        <w:tc>
          <w:tcPr>
            <w:tcW w:w="1843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52" w:type="dxa"/>
            <w:vAlign w:val="center"/>
          </w:tcPr>
          <w:p w:rsidR="00D5480B" w:rsidRDefault="00D5480B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分享数</w:t>
            </w:r>
          </w:p>
        </w:tc>
      </w:tr>
      <w:tr w:rsidR="00700459" w:rsidRPr="00D42DC7" w:rsidTr="00253374">
        <w:trPr>
          <w:trHeight w:val="60"/>
        </w:trPr>
        <w:tc>
          <w:tcPr>
            <w:tcW w:w="1985" w:type="dxa"/>
          </w:tcPr>
          <w:p w:rsidR="00700459" w:rsidRPr="00C3346D" w:rsidRDefault="00700459" w:rsidP="00700459">
            <w:pPr>
              <w:spacing w:line="240" w:lineRule="auto"/>
              <w:ind w:leftChars="300" w:left="720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emoes</w:t>
            </w:r>
          </w:p>
        </w:tc>
        <w:tc>
          <w:tcPr>
            <w:tcW w:w="1843" w:type="dxa"/>
          </w:tcPr>
          <w:p w:rsidR="00700459" w:rsidRPr="0060020A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</w:tcPr>
          <w:p w:rsidR="00700459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景点活动的事项信息</w:t>
            </w:r>
          </w:p>
        </w:tc>
      </w:tr>
      <w:tr w:rsidR="00700459" w:rsidRPr="00D42DC7" w:rsidTr="00253374">
        <w:trPr>
          <w:trHeight w:val="60"/>
        </w:trPr>
        <w:tc>
          <w:tcPr>
            <w:tcW w:w="1985" w:type="dxa"/>
          </w:tcPr>
          <w:p w:rsidR="00700459" w:rsidRPr="00C3346D" w:rsidRDefault="00700459" w:rsidP="00700459">
            <w:pPr>
              <w:spacing w:line="240" w:lineRule="auto"/>
              <w:ind w:leftChars="400" w:left="960"/>
              <w:rPr>
                <w:sz w:val="18"/>
              </w:rPr>
            </w:pPr>
            <w:r>
              <w:rPr>
                <w:sz w:val="18"/>
              </w:rPr>
              <w:t>M</w:t>
            </w:r>
            <w:r>
              <w:rPr>
                <w:rFonts w:hint="eastAsia"/>
                <w:sz w:val="18"/>
              </w:rPr>
              <w:t>emo_Id</w:t>
            </w:r>
          </w:p>
        </w:tc>
        <w:tc>
          <w:tcPr>
            <w:tcW w:w="1843" w:type="dxa"/>
          </w:tcPr>
          <w:p w:rsidR="00700459" w:rsidRPr="0060020A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700459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事项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700459" w:rsidRPr="00D42DC7" w:rsidTr="00253374">
        <w:trPr>
          <w:trHeight w:val="60"/>
        </w:trPr>
        <w:tc>
          <w:tcPr>
            <w:tcW w:w="1985" w:type="dxa"/>
          </w:tcPr>
          <w:p w:rsidR="00700459" w:rsidRPr="00C3346D" w:rsidRDefault="00700459" w:rsidP="00700459">
            <w:pPr>
              <w:spacing w:line="240" w:lineRule="auto"/>
              <w:ind w:leftChars="400" w:left="960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itle</w:t>
            </w:r>
          </w:p>
        </w:tc>
        <w:tc>
          <w:tcPr>
            <w:tcW w:w="1843" w:type="dxa"/>
          </w:tcPr>
          <w:p w:rsidR="00700459" w:rsidRPr="0060020A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700459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事项标题</w:t>
            </w:r>
          </w:p>
        </w:tc>
      </w:tr>
      <w:tr w:rsidR="00700459" w:rsidRPr="00D42DC7" w:rsidTr="00934E02">
        <w:trPr>
          <w:trHeight w:val="60"/>
        </w:trPr>
        <w:tc>
          <w:tcPr>
            <w:tcW w:w="1985" w:type="dxa"/>
            <w:vAlign w:val="center"/>
          </w:tcPr>
          <w:p w:rsidR="00700459" w:rsidRDefault="00700459" w:rsidP="00700459">
            <w:pPr>
              <w:spacing w:line="240" w:lineRule="auto"/>
              <w:ind w:leftChars="400" w:left="9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emo</w:t>
            </w:r>
          </w:p>
        </w:tc>
        <w:tc>
          <w:tcPr>
            <w:tcW w:w="1843" w:type="dxa"/>
            <w:vAlign w:val="center"/>
          </w:tcPr>
          <w:p w:rsidR="00700459" w:rsidRDefault="00700459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452" w:type="dxa"/>
            <w:vAlign w:val="center"/>
          </w:tcPr>
          <w:p w:rsidR="00700459" w:rsidRDefault="00700459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事项描述</w:t>
            </w:r>
          </w:p>
        </w:tc>
      </w:tr>
      <w:tr w:rsidR="00700459" w:rsidRPr="00D42DC7" w:rsidTr="00934E02">
        <w:trPr>
          <w:trHeight w:val="60"/>
        </w:trPr>
        <w:tc>
          <w:tcPr>
            <w:tcW w:w="1985" w:type="dxa"/>
            <w:vAlign w:val="center"/>
          </w:tcPr>
          <w:p w:rsidR="00700459" w:rsidRDefault="00700459" w:rsidP="00700459">
            <w:pPr>
              <w:spacing w:line="240" w:lineRule="auto"/>
              <w:ind w:leftChars="400" w:left="9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lertable</w:t>
            </w:r>
          </w:p>
        </w:tc>
        <w:tc>
          <w:tcPr>
            <w:tcW w:w="1843" w:type="dxa"/>
            <w:vAlign w:val="center"/>
          </w:tcPr>
          <w:p w:rsidR="00700459" w:rsidRPr="0060020A" w:rsidRDefault="00700459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3452" w:type="dxa"/>
            <w:vAlign w:val="center"/>
          </w:tcPr>
          <w:p w:rsidR="00700459" w:rsidRPr="0060020A" w:rsidRDefault="00700459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提醒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：不提醒</w:t>
            </w:r>
            <w:r>
              <w:rPr>
                <w:rFonts w:hint="eastAsia"/>
                <w:sz w:val="18"/>
                <w:szCs w:val="18"/>
              </w:rPr>
              <w:t xml:space="preserve"> 1</w:t>
            </w:r>
            <w:r>
              <w:rPr>
                <w:rFonts w:hint="eastAsia"/>
                <w:sz w:val="18"/>
                <w:szCs w:val="18"/>
              </w:rPr>
              <w:t>：提醒</w:t>
            </w:r>
          </w:p>
        </w:tc>
      </w:tr>
      <w:tr w:rsidR="00700459" w:rsidRPr="00D42DC7" w:rsidTr="00934E02">
        <w:trPr>
          <w:trHeight w:val="60"/>
        </w:trPr>
        <w:tc>
          <w:tcPr>
            <w:tcW w:w="1985" w:type="dxa"/>
            <w:vAlign w:val="center"/>
          </w:tcPr>
          <w:p w:rsidR="00700459" w:rsidRDefault="00700459" w:rsidP="00700459">
            <w:pPr>
              <w:spacing w:line="240" w:lineRule="auto"/>
              <w:ind w:leftChars="400" w:left="9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lert_Da</w:t>
            </w:r>
            <w:r>
              <w:rPr>
                <w:rFonts w:hint="eastAsia"/>
                <w:sz w:val="18"/>
                <w:szCs w:val="18"/>
              </w:rPr>
              <w:lastRenderedPageBreak/>
              <w:t>te</w:t>
            </w:r>
          </w:p>
        </w:tc>
        <w:tc>
          <w:tcPr>
            <w:tcW w:w="1843" w:type="dxa"/>
            <w:vAlign w:val="center"/>
          </w:tcPr>
          <w:p w:rsidR="00700459" w:rsidRPr="0060020A" w:rsidRDefault="00700459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3452" w:type="dxa"/>
            <w:vAlign w:val="center"/>
          </w:tcPr>
          <w:p w:rsidR="00700459" w:rsidRPr="0060020A" w:rsidRDefault="00700459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提醒日期。</w:t>
            </w:r>
            <w:r>
              <w:rPr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yyy-mm-dd</w:t>
            </w:r>
          </w:p>
        </w:tc>
      </w:tr>
      <w:tr w:rsidR="00700459" w:rsidRPr="00D42DC7" w:rsidTr="00934E02">
        <w:trPr>
          <w:trHeight w:val="60"/>
        </w:trPr>
        <w:tc>
          <w:tcPr>
            <w:tcW w:w="1985" w:type="dxa"/>
            <w:vAlign w:val="center"/>
          </w:tcPr>
          <w:p w:rsidR="00700459" w:rsidRDefault="00700459" w:rsidP="00700459">
            <w:pPr>
              <w:spacing w:line="240" w:lineRule="auto"/>
              <w:ind w:leftChars="400" w:left="9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</w:t>
            </w:r>
            <w:r>
              <w:rPr>
                <w:rFonts w:hint="eastAsia"/>
                <w:sz w:val="18"/>
                <w:szCs w:val="18"/>
              </w:rPr>
              <w:t>lert_Time</w:t>
            </w:r>
          </w:p>
        </w:tc>
        <w:tc>
          <w:tcPr>
            <w:tcW w:w="1843" w:type="dxa"/>
            <w:vAlign w:val="center"/>
          </w:tcPr>
          <w:p w:rsidR="00700459" w:rsidRPr="0060020A" w:rsidRDefault="00700459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</w:t>
            </w:r>
          </w:p>
        </w:tc>
        <w:tc>
          <w:tcPr>
            <w:tcW w:w="3452" w:type="dxa"/>
            <w:vAlign w:val="center"/>
          </w:tcPr>
          <w:p w:rsidR="00700459" w:rsidRPr="0060020A" w:rsidRDefault="00700459" w:rsidP="00B86CDC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提醒时间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h24:mi</w:t>
            </w:r>
          </w:p>
        </w:tc>
      </w:tr>
      <w:tr w:rsidR="00700459" w:rsidRPr="00D42DC7" w:rsidTr="00253374">
        <w:trPr>
          <w:trHeight w:val="60"/>
        </w:trPr>
        <w:tc>
          <w:tcPr>
            <w:tcW w:w="1985" w:type="dxa"/>
          </w:tcPr>
          <w:p w:rsidR="00700459" w:rsidRPr="00C3346D" w:rsidRDefault="00700459" w:rsidP="00700459">
            <w:pPr>
              <w:spacing w:line="240" w:lineRule="auto"/>
              <w:ind w:leftChars="300" w:left="720"/>
              <w:rPr>
                <w:sz w:val="18"/>
              </w:rPr>
            </w:pPr>
            <w:r>
              <w:rPr>
                <w:sz w:val="18"/>
              </w:rPr>
              <w:t>O</w:t>
            </w:r>
            <w:r>
              <w:rPr>
                <w:rFonts w:hint="eastAsia"/>
                <w:sz w:val="18"/>
              </w:rPr>
              <w:t>ptions</w:t>
            </w:r>
          </w:p>
        </w:tc>
        <w:tc>
          <w:tcPr>
            <w:tcW w:w="1843" w:type="dxa"/>
          </w:tcPr>
          <w:p w:rsidR="00700459" w:rsidRPr="0060020A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List</w:t>
            </w:r>
          </w:p>
        </w:tc>
        <w:tc>
          <w:tcPr>
            <w:tcW w:w="3452" w:type="dxa"/>
          </w:tcPr>
          <w:p w:rsidR="00700459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景点活动的可选安排信息</w:t>
            </w:r>
          </w:p>
        </w:tc>
      </w:tr>
      <w:tr w:rsidR="00700459" w:rsidRPr="00D42DC7" w:rsidTr="00253374">
        <w:trPr>
          <w:trHeight w:val="60"/>
        </w:trPr>
        <w:tc>
          <w:tcPr>
            <w:tcW w:w="1985" w:type="dxa"/>
          </w:tcPr>
          <w:p w:rsidR="00700459" w:rsidRPr="00C3346D" w:rsidRDefault="00700459" w:rsidP="00700459">
            <w:pPr>
              <w:spacing w:line="240" w:lineRule="auto"/>
              <w:ind w:leftChars="400" w:left="960"/>
              <w:rPr>
                <w:sz w:val="18"/>
              </w:rPr>
            </w:pPr>
            <w:r>
              <w:rPr>
                <w:rFonts w:hint="eastAsia"/>
                <w:sz w:val="18"/>
              </w:rPr>
              <w:t>optionId</w:t>
            </w:r>
          </w:p>
        </w:tc>
        <w:tc>
          <w:tcPr>
            <w:tcW w:w="1843" w:type="dxa"/>
          </w:tcPr>
          <w:p w:rsidR="00700459" w:rsidRPr="0060020A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700459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可选安排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700459" w:rsidRPr="00D42DC7" w:rsidTr="00253374">
        <w:trPr>
          <w:trHeight w:val="60"/>
        </w:trPr>
        <w:tc>
          <w:tcPr>
            <w:tcW w:w="1985" w:type="dxa"/>
          </w:tcPr>
          <w:p w:rsidR="00700459" w:rsidRPr="00C3346D" w:rsidRDefault="00700459" w:rsidP="00700459">
            <w:pPr>
              <w:spacing w:line="240" w:lineRule="auto"/>
              <w:ind w:leftChars="400" w:left="960"/>
              <w:rPr>
                <w:sz w:val="18"/>
              </w:rPr>
            </w:pPr>
            <w:r>
              <w:rPr>
                <w:sz w:val="18"/>
              </w:rPr>
              <w:t>title</w:t>
            </w:r>
          </w:p>
        </w:tc>
        <w:tc>
          <w:tcPr>
            <w:tcW w:w="1843" w:type="dxa"/>
          </w:tcPr>
          <w:p w:rsidR="00700459" w:rsidRPr="0060020A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700459" w:rsidRDefault="00700459" w:rsidP="00B86CDC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可选安排名称</w:t>
            </w:r>
          </w:p>
        </w:tc>
      </w:tr>
      <w:tr w:rsidR="003C758A" w:rsidRPr="00D42DC7" w:rsidTr="00253374">
        <w:trPr>
          <w:trHeight w:val="60"/>
        </w:trPr>
        <w:tc>
          <w:tcPr>
            <w:tcW w:w="1985" w:type="dxa"/>
          </w:tcPr>
          <w:p w:rsidR="003C758A" w:rsidRPr="00C3346D" w:rsidRDefault="003C758A" w:rsidP="00253374">
            <w:pPr>
              <w:spacing w:line="240" w:lineRule="auto"/>
              <w:ind w:leftChars="100" w:left="240"/>
              <w:rPr>
                <w:sz w:val="18"/>
              </w:rPr>
            </w:pPr>
          </w:p>
        </w:tc>
        <w:tc>
          <w:tcPr>
            <w:tcW w:w="1843" w:type="dxa"/>
          </w:tcPr>
          <w:p w:rsidR="003C758A" w:rsidRPr="0060020A" w:rsidRDefault="003C758A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3C758A" w:rsidRPr="00D42DC7" w:rsidRDefault="003C758A" w:rsidP="00253374">
            <w:pPr>
              <w:spacing w:line="240" w:lineRule="auto"/>
              <w:rPr>
                <w:sz w:val="18"/>
              </w:rPr>
            </w:pPr>
          </w:p>
        </w:tc>
      </w:tr>
      <w:tr w:rsidR="003C758A" w:rsidRPr="00D42DC7" w:rsidTr="00253374">
        <w:trPr>
          <w:trHeight w:val="60"/>
        </w:trPr>
        <w:tc>
          <w:tcPr>
            <w:tcW w:w="1985" w:type="dxa"/>
          </w:tcPr>
          <w:p w:rsidR="003C758A" w:rsidRPr="00C3346D" w:rsidRDefault="003C758A" w:rsidP="00253374">
            <w:pPr>
              <w:spacing w:line="240" w:lineRule="auto"/>
              <w:ind w:leftChars="100" w:left="240"/>
              <w:rPr>
                <w:sz w:val="18"/>
              </w:rPr>
            </w:pPr>
          </w:p>
        </w:tc>
        <w:tc>
          <w:tcPr>
            <w:tcW w:w="1843" w:type="dxa"/>
          </w:tcPr>
          <w:p w:rsidR="003C758A" w:rsidRPr="0060020A" w:rsidRDefault="003C758A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3C758A" w:rsidRPr="00D42DC7" w:rsidRDefault="003C758A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233BD5" w:rsidRDefault="00233BD5" w:rsidP="00233BD5">
      <w:pPr>
        <w:pStyle w:val="2"/>
      </w:pPr>
      <w:bookmarkStart w:id="81" w:name="_Toc415844657"/>
      <w:r>
        <w:rPr>
          <w:rFonts w:hint="eastAsia"/>
        </w:rPr>
        <w:t>用户对象</w:t>
      </w:r>
      <w:bookmarkEnd w:id="81"/>
    </w:p>
    <w:tbl>
      <w:tblPr>
        <w:tblStyle w:val="a8"/>
        <w:tblW w:w="0" w:type="auto"/>
        <w:tblInd w:w="96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3452"/>
      </w:tblGrid>
      <w:tr w:rsidR="00233BD5" w:rsidRPr="00D42DC7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rFonts w:hint="eastAsia"/>
                <w:sz w:val="18"/>
                <w:szCs w:val="18"/>
              </w:rPr>
              <w:t>ser_id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ickname</w:t>
            </w:r>
          </w:p>
        </w:tc>
        <w:tc>
          <w:tcPr>
            <w:tcW w:w="1843" w:type="dxa"/>
            <w:vAlign w:val="center"/>
          </w:tcPr>
          <w:p w:rsidR="00233BD5" w:rsidRPr="0060020A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Pr="0060020A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ender</w:t>
            </w:r>
          </w:p>
        </w:tc>
        <w:tc>
          <w:tcPr>
            <w:tcW w:w="1843" w:type="dxa"/>
            <w:vAlign w:val="center"/>
          </w:tcPr>
          <w:p w:rsidR="00233BD5" w:rsidRPr="0060020A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Pr="0060020A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irth_date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 w:rsidRPr="00256FF8">
              <w:rPr>
                <w:rFonts w:hint="eastAsia"/>
                <w:sz w:val="18"/>
                <w:szCs w:val="18"/>
              </w:rPr>
              <w:t>c</w:t>
            </w:r>
            <w:r w:rsidRPr="00256FF8">
              <w:rPr>
                <w:sz w:val="18"/>
                <w:szCs w:val="18"/>
              </w:rPr>
              <w:t>onstellation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arriage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eight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eight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ative_place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esidence_place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>
              <w:rPr>
                <w:rFonts w:hint="eastAsia"/>
                <w:sz w:val="18"/>
                <w:szCs w:val="18"/>
              </w:rPr>
              <w:t>obile_no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mage_url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File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travel_preference</w:t>
            </w: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DA40EC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 w:rsidRPr="00DA40EC">
              <w:rPr>
                <w:sz w:val="18"/>
                <w:szCs w:val="18"/>
              </w:rPr>
              <w:t>W</w:t>
            </w:r>
            <w:r w:rsidRPr="00DA40EC">
              <w:rPr>
                <w:rFonts w:hint="eastAsia"/>
                <w:sz w:val="18"/>
                <w:szCs w:val="18"/>
              </w:rPr>
              <w:t>ords</w:t>
            </w:r>
          </w:p>
        </w:tc>
        <w:tc>
          <w:tcPr>
            <w:tcW w:w="1843" w:type="dxa"/>
          </w:tcPr>
          <w:p w:rsidR="00233BD5" w:rsidRPr="00DA40EC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DA40EC"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3452" w:type="dxa"/>
          </w:tcPr>
          <w:p w:rsidR="00233BD5" w:rsidRPr="00DA40EC" w:rsidRDefault="00233BD5" w:rsidP="00253374">
            <w:pPr>
              <w:spacing w:line="240" w:lineRule="auto"/>
              <w:rPr>
                <w:sz w:val="18"/>
                <w:szCs w:val="18"/>
              </w:rPr>
            </w:pPr>
            <w:r w:rsidRPr="00DA40EC">
              <w:rPr>
                <w:rFonts w:hint="eastAsia"/>
                <w:sz w:val="18"/>
                <w:szCs w:val="18"/>
              </w:rPr>
              <w:t>String</w:t>
            </w: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33BD5" w:rsidRPr="0060020A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33BD5" w:rsidRPr="0060020A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33BD5" w:rsidRPr="0060020A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33BD5" w:rsidRPr="0060020A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33BD5" w:rsidTr="00253374">
        <w:trPr>
          <w:trHeight w:val="60"/>
        </w:trPr>
        <w:tc>
          <w:tcPr>
            <w:tcW w:w="1985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233BD5" w:rsidRDefault="00233BD5" w:rsidP="00253374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3452" w:type="dxa"/>
            <w:vAlign w:val="center"/>
          </w:tcPr>
          <w:p w:rsidR="00233BD5" w:rsidRDefault="00233BD5" w:rsidP="00253374">
            <w:pPr>
              <w:spacing w:line="240" w:lineRule="auto"/>
              <w:rPr>
                <w:sz w:val="18"/>
                <w:szCs w:val="18"/>
              </w:rPr>
            </w:pPr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Default="00233BD5" w:rsidP="00253374">
            <w:pPr>
              <w:spacing w:line="240" w:lineRule="auto"/>
              <w:ind w:leftChars="100" w:left="240"/>
              <w:rPr>
                <w:sz w:val="18"/>
              </w:rPr>
            </w:pPr>
          </w:p>
        </w:tc>
        <w:tc>
          <w:tcPr>
            <w:tcW w:w="1843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</w:p>
        </w:tc>
      </w:tr>
      <w:tr w:rsidR="00233BD5" w:rsidTr="00253374">
        <w:trPr>
          <w:trHeight w:val="60"/>
        </w:trPr>
        <w:tc>
          <w:tcPr>
            <w:tcW w:w="1985" w:type="dxa"/>
          </w:tcPr>
          <w:p w:rsidR="00233BD5" w:rsidRDefault="00233BD5" w:rsidP="00253374">
            <w:pPr>
              <w:spacing w:line="240" w:lineRule="auto"/>
              <w:ind w:leftChars="100" w:left="240"/>
              <w:rPr>
                <w:sz w:val="18"/>
              </w:rPr>
            </w:pPr>
          </w:p>
        </w:tc>
        <w:tc>
          <w:tcPr>
            <w:tcW w:w="1843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233BD5" w:rsidRDefault="00233BD5" w:rsidP="00253374">
            <w:pPr>
              <w:spacing w:line="240" w:lineRule="auto"/>
              <w:rPr>
                <w:sz w:val="18"/>
              </w:rPr>
            </w:pPr>
          </w:p>
        </w:tc>
      </w:tr>
      <w:tr w:rsidR="00233BD5" w:rsidRPr="00D42DC7" w:rsidTr="00253374">
        <w:trPr>
          <w:trHeight w:val="60"/>
        </w:trPr>
        <w:tc>
          <w:tcPr>
            <w:tcW w:w="1985" w:type="dxa"/>
          </w:tcPr>
          <w:p w:rsidR="00233BD5" w:rsidRPr="00C3346D" w:rsidRDefault="00233BD5" w:rsidP="00253374">
            <w:pPr>
              <w:spacing w:line="240" w:lineRule="auto"/>
              <w:ind w:leftChars="100" w:left="240"/>
              <w:rPr>
                <w:sz w:val="18"/>
              </w:rPr>
            </w:pPr>
          </w:p>
        </w:tc>
        <w:tc>
          <w:tcPr>
            <w:tcW w:w="1843" w:type="dxa"/>
          </w:tcPr>
          <w:p w:rsidR="00233BD5" w:rsidRPr="0060020A" w:rsidRDefault="00233BD5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233BD5" w:rsidRPr="00D42DC7" w:rsidRDefault="00233BD5" w:rsidP="00253374">
            <w:pPr>
              <w:spacing w:line="240" w:lineRule="auto"/>
              <w:rPr>
                <w:sz w:val="18"/>
              </w:rPr>
            </w:pPr>
          </w:p>
        </w:tc>
      </w:tr>
    </w:tbl>
    <w:p w:rsidR="00074AF2" w:rsidRDefault="00633204" w:rsidP="00D31851">
      <w:pPr>
        <w:pStyle w:val="2"/>
      </w:pPr>
      <w:bookmarkStart w:id="82" w:name="_Toc415844658"/>
      <w:proofErr w:type="gramStart"/>
      <w:r>
        <w:rPr>
          <w:rFonts w:hint="eastAsia"/>
        </w:rPr>
        <w:t>捡人</w:t>
      </w:r>
      <w:r w:rsidR="002E05EE">
        <w:rPr>
          <w:rFonts w:hint="eastAsia"/>
        </w:rPr>
        <w:t>对象</w:t>
      </w:r>
      <w:bookmarkEnd w:id="82"/>
      <w:proofErr w:type="gramEnd"/>
    </w:p>
    <w:tbl>
      <w:tblPr>
        <w:tblStyle w:val="a8"/>
        <w:tblW w:w="0" w:type="auto"/>
        <w:tblInd w:w="96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3452"/>
      </w:tblGrid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ser_id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2E05EE" w:rsidRPr="00D42DC7" w:rsidRDefault="008F1AC8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</w:t>
            </w:r>
            <w:proofErr w:type="gramStart"/>
            <w:r>
              <w:rPr>
                <w:rFonts w:hint="eastAsia"/>
                <w:sz w:val="18"/>
              </w:rPr>
              <w:t>者</w:t>
            </w:r>
            <w:r w:rsidR="002E05EE">
              <w:rPr>
                <w:rFonts w:hint="eastAsia"/>
                <w:sz w:val="18"/>
              </w:rPr>
              <w:t>用户</w:t>
            </w:r>
            <w:proofErr w:type="gramEnd"/>
            <w:r w:rsidR="002E05EE">
              <w:rPr>
                <w:rFonts w:hint="eastAsia"/>
                <w:sz w:val="18"/>
              </w:rPr>
              <w:t>ID</w:t>
            </w:r>
          </w:p>
        </w:tc>
      </w:tr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nickname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E05EE" w:rsidRPr="00D42DC7" w:rsidRDefault="008F1AC8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 w:rsidR="002E05EE">
              <w:rPr>
                <w:rFonts w:hint="eastAsia"/>
                <w:sz w:val="18"/>
              </w:rPr>
              <w:t>昵称</w:t>
            </w:r>
          </w:p>
        </w:tc>
      </w:tr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gender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2E05EE" w:rsidRPr="00D42DC7" w:rsidRDefault="008F1AC8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 w:rsidR="002E05EE">
              <w:rPr>
                <w:sz w:val="18"/>
              </w:rPr>
              <w:t>性别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img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2E05EE" w:rsidRDefault="008F1AC8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 w:rsidR="002E05EE">
              <w:rPr>
                <w:sz w:val="18"/>
              </w:rPr>
              <w:t>头像</w:t>
            </w:r>
          </w:p>
        </w:tc>
      </w:tr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along_id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2E05EE" w:rsidRPr="00D42DC7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结伴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ame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2E05EE" w:rsidRPr="00D42DC7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结伴名称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published_time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imestamp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发布时间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position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发布地址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type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结伴类型，捡人、</w:t>
            </w:r>
            <w:proofErr w:type="gramStart"/>
            <w:r>
              <w:rPr>
                <w:rFonts w:hint="eastAsia"/>
                <w:sz w:val="18"/>
              </w:rPr>
              <w:t>求捡</w:t>
            </w:r>
            <w:proofErr w:type="gramEnd"/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intent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结伴意图，见结伴意图字典定义。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udget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ouble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预算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memo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结伴概述</w:t>
            </w:r>
          </w:p>
        </w:tc>
      </w:tr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start_date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3452" w:type="dxa"/>
          </w:tcPr>
          <w:p w:rsidR="002E05EE" w:rsidRPr="00D42DC7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行程开始时间。格式为</w:t>
            </w:r>
            <w:r>
              <w:rPr>
                <w:rFonts w:hint="eastAsia"/>
                <w:sz w:val="18"/>
              </w:rPr>
              <w:t>:yyyy-mm-dd hh24:mi</w:t>
            </w:r>
          </w:p>
        </w:tc>
      </w:tr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end_date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3452" w:type="dxa"/>
          </w:tcPr>
          <w:p w:rsidR="002E05EE" w:rsidRPr="00D42DC7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行程结束时间。格式为</w:t>
            </w:r>
            <w:r>
              <w:rPr>
                <w:rFonts w:hint="eastAsia"/>
                <w:sz w:val="18"/>
              </w:rPr>
              <w:t>:yyyy-mm-dd hh24:mi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deadline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ate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结伴截止时间</w:t>
            </w:r>
            <w:r>
              <w:rPr>
                <w:rFonts w:hint="eastAsia"/>
                <w:sz w:val="18"/>
              </w:rPr>
              <w:t>。格式为</w:t>
            </w:r>
            <w:r>
              <w:rPr>
                <w:rFonts w:hint="eastAsia"/>
                <w:sz w:val="18"/>
              </w:rPr>
              <w:t>:yyyy-mm-dd hh24:mi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destinations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目的地，可以多个</w:t>
            </w:r>
          </w:p>
        </w:tc>
      </w:tr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line_id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2E05EE" w:rsidRPr="00D42DC7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line_name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2E05EE" w:rsidRPr="00D42DC7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线路名称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route_id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route_name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行程名称</w:t>
            </w:r>
          </w:p>
        </w:tc>
      </w:tr>
      <w:tr w:rsidR="002E05EE" w:rsidTr="000E7A4D">
        <w:trPr>
          <w:trHeight w:val="60"/>
        </w:trPr>
        <w:tc>
          <w:tcPr>
            <w:tcW w:w="1985" w:type="dxa"/>
          </w:tcPr>
          <w:p w:rsidR="002E05EE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comment_num</w:t>
            </w:r>
          </w:p>
        </w:tc>
        <w:tc>
          <w:tcPr>
            <w:tcW w:w="1843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2E05EE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评论数</w:t>
            </w:r>
          </w:p>
        </w:tc>
      </w:tr>
      <w:tr w:rsidR="002E05EE" w:rsidRPr="00D42DC7" w:rsidTr="000E7A4D">
        <w:trPr>
          <w:trHeight w:val="60"/>
        </w:trPr>
        <w:tc>
          <w:tcPr>
            <w:tcW w:w="1985" w:type="dxa"/>
          </w:tcPr>
          <w:p w:rsidR="002E05EE" w:rsidRPr="00C3346D" w:rsidRDefault="002E05EE" w:rsidP="00396650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read_num</w:t>
            </w:r>
          </w:p>
        </w:tc>
        <w:tc>
          <w:tcPr>
            <w:tcW w:w="1843" w:type="dxa"/>
          </w:tcPr>
          <w:p w:rsidR="002E05EE" w:rsidRPr="0060020A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</w:tcPr>
          <w:p w:rsidR="002E05EE" w:rsidRPr="00D42DC7" w:rsidRDefault="002E05EE" w:rsidP="00D60779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点击数</w:t>
            </w:r>
          </w:p>
        </w:tc>
      </w:tr>
    </w:tbl>
    <w:p w:rsidR="0057481D" w:rsidRDefault="00220AAD" w:rsidP="0057481D">
      <w:pPr>
        <w:pStyle w:val="2"/>
      </w:pPr>
      <w:bookmarkStart w:id="83" w:name="_Toc415844659"/>
      <w:r>
        <w:rPr>
          <w:rFonts w:hint="eastAsia"/>
        </w:rPr>
        <w:t>评论</w:t>
      </w:r>
      <w:r w:rsidR="0057481D">
        <w:rPr>
          <w:rFonts w:hint="eastAsia"/>
        </w:rPr>
        <w:t>对象</w:t>
      </w:r>
      <w:bookmarkEnd w:id="83"/>
    </w:p>
    <w:tbl>
      <w:tblPr>
        <w:tblStyle w:val="a8"/>
        <w:tblW w:w="0" w:type="auto"/>
        <w:tblInd w:w="960" w:type="dxa"/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3452"/>
      </w:tblGrid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ser_id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</w:t>
            </w:r>
            <w:proofErr w:type="gramStart"/>
            <w:r>
              <w:rPr>
                <w:rFonts w:hint="eastAsia"/>
                <w:sz w:val="18"/>
              </w:rPr>
              <w:t>者用户</w:t>
            </w:r>
            <w:proofErr w:type="gramEnd"/>
            <w:r>
              <w:rPr>
                <w:rFonts w:hint="eastAsia"/>
                <w:sz w:val="18"/>
              </w:rPr>
              <w:t>ID</w:t>
            </w:r>
          </w:p>
        </w:tc>
      </w:tr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nickname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发布者昵称</w:t>
            </w:r>
          </w:p>
        </w:tc>
      </w:tr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gender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>
              <w:rPr>
                <w:sz w:val="18"/>
              </w:rPr>
              <w:t>性别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img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发布者</w:t>
            </w:r>
            <w:r>
              <w:rPr>
                <w:sz w:val="18"/>
              </w:rPr>
              <w:t>头像</w:t>
            </w:r>
          </w:p>
        </w:tc>
      </w:tr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along_id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结伴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ame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结伴名称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published_time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rFonts w:hint="eastAsia"/>
                <w:sz w:val="18"/>
              </w:rPr>
              <w:t>imestamp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发布时间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position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发布地址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type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结伴类型，捡人、</w:t>
            </w:r>
            <w:proofErr w:type="gramStart"/>
            <w:r>
              <w:rPr>
                <w:rFonts w:hint="eastAsia"/>
                <w:sz w:val="18"/>
              </w:rPr>
              <w:t>求捡</w:t>
            </w:r>
            <w:proofErr w:type="gramEnd"/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intent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结伴意图，见结伴意图字典定义。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udget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ouble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预算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memo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结伴概述</w:t>
            </w:r>
          </w:p>
        </w:tc>
      </w:tr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start_date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行程开始时间。格式为</w:t>
            </w:r>
            <w:r>
              <w:rPr>
                <w:rFonts w:hint="eastAsia"/>
                <w:sz w:val="18"/>
              </w:rPr>
              <w:t>:yyyy-mm-dd hh24:mi</w:t>
            </w:r>
          </w:p>
        </w:tc>
      </w:tr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end_date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Date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行程结束时间。格式为</w:t>
            </w:r>
            <w:r>
              <w:rPr>
                <w:rFonts w:hint="eastAsia"/>
                <w:sz w:val="18"/>
              </w:rPr>
              <w:t>:yyyy-mm-dd hh24:mi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deadline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ate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结伴截止时间</w:t>
            </w:r>
            <w:r>
              <w:rPr>
                <w:rFonts w:hint="eastAsia"/>
                <w:sz w:val="18"/>
              </w:rPr>
              <w:t>。格式为</w:t>
            </w:r>
            <w:r>
              <w:rPr>
                <w:rFonts w:hint="eastAsia"/>
                <w:sz w:val="18"/>
              </w:rPr>
              <w:t>:yyyy-mm-dd hh24:mi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destinations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String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目的地，可以多个</w:t>
            </w:r>
          </w:p>
        </w:tc>
      </w:tr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line_id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line_name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string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线路名称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route_id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行程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route_name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tring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行程名称</w:t>
            </w:r>
          </w:p>
        </w:tc>
      </w:tr>
      <w:tr w:rsidR="0057481D" w:rsidTr="00253374">
        <w:trPr>
          <w:trHeight w:val="60"/>
        </w:trPr>
        <w:tc>
          <w:tcPr>
            <w:tcW w:w="1985" w:type="dxa"/>
          </w:tcPr>
          <w:p w:rsidR="0057481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comment_num</w:t>
            </w:r>
          </w:p>
        </w:tc>
        <w:tc>
          <w:tcPr>
            <w:tcW w:w="1843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nt</w:t>
            </w:r>
          </w:p>
        </w:tc>
        <w:tc>
          <w:tcPr>
            <w:tcW w:w="3452" w:type="dxa"/>
          </w:tcPr>
          <w:p w:rsidR="0057481D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评论数</w:t>
            </w:r>
          </w:p>
        </w:tc>
      </w:tr>
      <w:tr w:rsidR="0057481D" w:rsidRPr="00D42DC7" w:rsidTr="00253374">
        <w:trPr>
          <w:trHeight w:val="60"/>
        </w:trPr>
        <w:tc>
          <w:tcPr>
            <w:tcW w:w="1985" w:type="dxa"/>
          </w:tcPr>
          <w:p w:rsidR="0057481D" w:rsidRPr="00C3346D" w:rsidRDefault="0057481D" w:rsidP="00253374">
            <w:pPr>
              <w:spacing w:line="240" w:lineRule="auto"/>
              <w:ind w:leftChars="100" w:left="240"/>
              <w:rPr>
                <w:sz w:val="18"/>
              </w:rPr>
            </w:pPr>
            <w:r>
              <w:rPr>
                <w:rFonts w:hint="eastAsia"/>
                <w:sz w:val="18"/>
              </w:rPr>
              <w:t>read_num</w:t>
            </w:r>
          </w:p>
        </w:tc>
        <w:tc>
          <w:tcPr>
            <w:tcW w:w="1843" w:type="dxa"/>
          </w:tcPr>
          <w:p w:rsidR="0057481D" w:rsidRPr="0060020A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3452" w:type="dxa"/>
          </w:tcPr>
          <w:p w:rsidR="0057481D" w:rsidRPr="00D42DC7" w:rsidRDefault="0057481D" w:rsidP="00253374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点击数</w:t>
            </w:r>
          </w:p>
        </w:tc>
      </w:tr>
    </w:tbl>
    <w:p w:rsidR="00F56F96" w:rsidRDefault="00F56F96" w:rsidP="00F56F96">
      <w:pPr>
        <w:pStyle w:val="1"/>
      </w:pPr>
      <w:bookmarkStart w:id="84" w:name="_Toc415844660"/>
      <w:r>
        <w:rPr>
          <w:rFonts w:hint="eastAsia"/>
        </w:rPr>
        <w:t>错误描述</w:t>
      </w:r>
      <w:bookmarkEnd w:id="84"/>
    </w:p>
    <w:p w:rsidR="00F56F96" w:rsidRDefault="00F56F96" w:rsidP="00F56F96">
      <w:pPr>
        <w:pStyle w:val="2"/>
      </w:pPr>
      <w:bookmarkStart w:id="85" w:name="_Toc415844661"/>
      <w:r>
        <w:rPr>
          <w:rFonts w:hint="eastAsia"/>
        </w:rPr>
        <w:t>错误代码</w:t>
      </w:r>
      <w:bookmarkEnd w:id="85"/>
    </w:p>
    <w:p w:rsidR="00F56F96" w:rsidRDefault="00DA3388" w:rsidP="00F56F96">
      <w:r>
        <w:rPr>
          <w:rFonts w:hint="eastAsia"/>
        </w:rPr>
        <w:t>错误代码规则</w:t>
      </w:r>
      <w:r w:rsidR="00F56F96">
        <w:rPr>
          <w:rFonts w:hint="eastAsia"/>
        </w:rPr>
        <w:t>：</w:t>
      </w:r>
    </w:p>
    <w:p w:rsidR="00F56F96" w:rsidRDefault="00F56F96" w:rsidP="00F56F96">
      <w:pPr>
        <w:pStyle w:val="ad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错误代码格式：</w:t>
      </w:r>
      <w:r>
        <w:rPr>
          <w:rFonts w:hint="eastAsia"/>
        </w:rPr>
        <w:t>ABBCC</w:t>
      </w:r>
    </w:p>
    <w:p w:rsidR="00F56F96" w:rsidRDefault="00F56F96" w:rsidP="00F56F96">
      <w:pPr>
        <w:pStyle w:val="ad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错误代码格式说明：</w:t>
      </w:r>
    </w:p>
    <w:p w:rsidR="00F56F96" w:rsidRDefault="00F56F96" w:rsidP="00F56F96">
      <w:pPr>
        <w:pStyle w:val="ad"/>
        <w:numPr>
          <w:ilvl w:val="2"/>
          <w:numId w:val="7"/>
        </w:numPr>
        <w:spacing w:line="240" w:lineRule="auto"/>
        <w:ind w:firstLineChars="0"/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为系统错误，</w:t>
      </w:r>
      <w:r>
        <w:rPr>
          <w:rFonts w:hint="eastAsia"/>
        </w:rPr>
        <w:t>2</w:t>
      </w:r>
      <w:r>
        <w:rPr>
          <w:rFonts w:hint="eastAsia"/>
        </w:rPr>
        <w:t>为业务逻辑错误</w:t>
      </w:r>
    </w:p>
    <w:p w:rsidR="00F56F96" w:rsidRDefault="00F56F96" w:rsidP="00F56F96">
      <w:pPr>
        <w:pStyle w:val="ad"/>
        <w:numPr>
          <w:ilvl w:val="2"/>
          <w:numId w:val="7"/>
        </w:numPr>
        <w:spacing w:line="240" w:lineRule="auto"/>
        <w:ind w:firstLineChars="0"/>
      </w:pPr>
      <w:r>
        <w:rPr>
          <w:rFonts w:hint="eastAsia"/>
        </w:rPr>
        <w:t>BB</w:t>
      </w:r>
      <w:r>
        <w:rPr>
          <w:rFonts w:hint="eastAsia"/>
        </w:rPr>
        <w:t>：模块</w:t>
      </w:r>
    </w:p>
    <w:p w:rsidR="00F56F96" w:rsidRPr="005F23BC" w:rsidRDefault="00F56F96" w:rsidP="00F56F96">
      <w:pPr>
        <w:pStyle w:val="ad"/>
        <w:numPr>
          <w:ilvl w:val="2"/>
          <w:numId w:val="7"/>
        </w:numPr>
        <w:spacing w:line="240" w:lineRule="auto"/>
        <w:ind w:firstLineChars="0"/>
      </w:pPr>
      <w:r>
        <w:rPr>
          <w:rFonts w:hint="eastAsia"/>
        </w:rPr>
        <w:t>CC</w:t>
      </w:r>
      <w:r>
        <w:rPr>
          <w:rFonts w:hint="eastAsia"/>
        </w:rPr>
        <w:t>：具体错误代码</w:t>
      </w:r>
    </w:p>
    <w:p w:rsidR="00F56F96" w:rsidRDefault="00F56F96" w:rsidP="00F56F96"/>
    <w:p w:rsidR="00F56F96" w:rsidRDefault="00F56F96" w:rsidP="00F56F96">
      <w:pPr>
        <w:pStyle w:val="2"/>
      </w:pPr>
      <w:bookmarkStart w:id="86" w:name="_Toc415844662"/>
      <w:r>
        <w:rPr>
          <w:rFonts w:hint="eastAsia"/>
        </w:rPr>
        <w:t>系统错误列表</w:t>
      </w:r>
      <w:bookmarkEnd w:id="86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01"/>
        <w:gridCol w:w="4438"/>
        <w:gridCol w:w="2983"/>
      </w:tblGrid>
      <w:tr w:rsidR="00F56F96" w:rsidRPr="005F23BC" w:rsidTr="002C2DB4">
        <w:tc>
          <w:tcPr>
            <w:tcW w:w="646" w:type="pct"/>
            <w:shd w:val="clear" w:color="auto" w:fill="EEECE1" w:themeFill="background2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错误代码</w:t>
            </w:r>
          </w:p>
        </w:tc>
        <w:tc>
          <w:tcPr>
            <w:tcW w:w="2604" w:type="pct"/>
            <w:shd w:val="clear" w:color="auto" w:fill="EEECE1" w:themeFill="background2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错误信息</w:t>
            </w:r>
          </w:p>
        </w:tc>
        <w:tc>
          <w:tcPr>
            <w:tcW w:w="1750" w:type="pct"/>
            <w:shd w:val="clear" w:color="auto" w:fill="EEECE1" w:themeFill="background2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详细描述</w:t>
            </w:r>
          </w:p>
        </w:tc>
      </w:tr>
      <w:tr w:rsidR="001B2400" w:rsidRPr="005F23BC" w:rsidTr="002C2DB4">
        <w:tc>
          <w:tcPr>
            <w:tcW w:w="646" w:type="pct"/>
            <w:shd w:val="clear" w:color="auto" w:fill="EEECE1" w:themeFill="background2"/>
          </w:tcPr>
          <w:p w:rsidR="001B2400" w:rsidRPr="005F23BC" w:rsidRDefault="001B2400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2604" w:type="pct"/>
            <w:shd w:val="clear" w:color="auto" w:fill="EEECE1" w:themeFill="background2"/>
          </w:tcPr>
          <w:p w:rsidR="001B2400" w:rsidRPr="005F23BC" w:rsidRDefault="001B2400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Server Runtime Exception</w:t>
            </w:r>
          </w:p>
        </w:tc>
        <w:tc>
          <w:tcPr>
            <w:tcW w:w="1750" w:type="pct"/>
            <w:shd w:val="clear" w:color="auto" w:fill="EEECE1" w:themeFill="background2"/>
          </w:tcPr>
          <w:p w:rsidR="001B2400" w:rsidRPr="005F23BC" w:rsidRDefault="001B2400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</w:t>
            </w:r>
            <w:proofErr w:type="gramStart"/>
            <w:r>
              <w:rPr>
                <w:rFonts w:hint="eastAsia"/>
                <w:sz w:val="18"/>
                <w:szCs w:val="18"/>
              </w:rPr>
              <w:t>端出现</w:t>
            </w:r>
            <w:proofErr w:type="gramEnd"/>
            <w:r>
              <w:rPr>
                <w:rFonts w:hint="eastAsia"/>
                <w:sz w:val="18"/>
                <w:szCs w:val="18"/>
              </w:rPr>
              <w:t>了异常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10001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System error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系统错误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10002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Service unavailable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服务暂停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10003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Remote service error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远程服务错误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10004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IP limit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IP</w:t>
            </w:r>
            <w:r w:rsidRPr="005F23BC">
              <w:rPr>
                <w:sz w:val="18"/>
                <w:szCs w:val="18"/>
              </w:rPr>
              <w:t>限制不能请求该资源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10005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Permission denied, need a high level appkey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该资源需要</w:t>
            </w:r>
            <w:r w:rsidRPr="005F23BC">
              <w:rPr>
                <w:sz w:val="18"/>
                <w:szCs w:val="18"/>
              </w:rPr>
              <w:t>appkey</w:t>
            </w:r>
            <w:r w:rsidRPr="005F23BC">
              <w:rPr>
                <w:sz w:val="18"/>
                <w:szCs w:val="18"/>
              </w:rPr>
              <w:t>拥有授权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10006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Source paramter (appkey) is missing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缺少</w:t>
            </w:r>
            <w:r w:rsidRPr="005F23BC">
              <w:rPr>
                <w:sz w:val="18"/>
                <w:szCs w:val="18"/>
              </w:rPr>
              <w:t xml:space="preserve">source (appkey) </w:t>
            </w:r>
            <w:r w:rsidRPr="005F23BC">
              <w:rPr>
                <w:sz w:val="18"/>
                <w:szCs w:val="18"/>
              </w:rPr>
              <w:t>参数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10007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Unsupport mediatype (%s)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不支持的</w:t>
            </w:r>
            <w:r w:rsidRPr="005F23BC">
              <w:rPr>
                <w:sz w:val="18"/>
                <w:szCs w:val="18"/>
              </w:rPr>
              <w:t>MediaType (%s)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10008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Param error, see doc for more info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参数错误，请参考</w:t>
            </w:r>
            <w:r w:rsidRPr="005F23BC">
              <w:rPr>
                <w:sz w:val="18"/>
                <w:szCs w:val="18"/>
              </w:rPr>
              <w:t>API</w:t>
            </w:r>
            <w:r w:rsidRPr="005F23BC">
              <w:rPr>
                <w:sz w:val="18"/>
                <w:szCs w:val="18"/>
              </w:rPr>
              <w:t>文档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10009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Too many pending tasks, system is busy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任务过多，系统繁忙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10010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Job expired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任务超时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10011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RPC error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RPC</w:t>
            </w:r>
            <w:r w:rsidRPr="005F23BC">
              <w:rPr>
                <w:sz w:val="18"/>
                <w:szCs w:val="18"/>
              </w:rPr>
              <w:t>错误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lastRenderedPageBreak/>
              <w:t>10012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Illegal request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非法请求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10013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Invalid weibo user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不合法的</w:t>
            </w:r>
            <w:proofErr w:type="gramStart"/>
            <w:r w:rsidRPr="005F23BC">
              <w:rPr>
                <w:sz w:val="18"/>
                <w:szCs w:val="18"/>
              </w:rPr>
              <w:t>微博用户</w:t>
            </w:r>
            <w:proofErr w:type="gramEnd"/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10014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Insufficient app permissions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应用的接口访问权限受限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10016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Miss required parameter (%s) , see doc for more info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缺失必选参数</w:t>
            </w:r>
            <w:r w:rsidRPr="005F23BC">
              <w:rPr>
                <w:sz w:val="18"/>
                <w:szCs w:val="18"/>
              </w:rPr>
              <w:t xml:space="preserve"> (%s)</w:t>
            </w:r>
            <w:r w:rsidRPr="005F23BC">
              <w:rPr>
                <w:sz w:val="18"/>
                <w:szCs w:val="18"/>
              </w:rPr>
              <w:t>，请参考</w:t>
            </w:r>
            <w:r w:rsidRPr="005F23BC">
              <w:rPr>
                <w:sz w:val="18"/>
                <w:szCs w:val="18"/>
              </w:rPr>
              <w:t>API</w:t>
            </w:r>
            <w:r w:rsidRPr="005F23BC">
              <w:rPr>
                <w:sz w:val="18"/>
                <w:szCs w:val="18"/>
              </w:rPr>
              <w:t>文档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10017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Parameter (%s)'s value invalid, expect (%s) , but get (%s) , see doc for more info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参数值非法，需为</w:t>
            </w:r>
            <w:r w:rsidRPr="005F23BC">
              <w:rPr>
                <w:sz w:val="18"/>
                <w:szCs w:val="18"/>
              </w:rPr>
              <w:t xml:space="preserve"> (%s)</w:t>
            </w:r>
            <w:r w:rsidRPr="005F23BC">
              <w:rPr>
                <w:sz w:val="18"/>
                <w:szCs w:val="18"/>
              </w:rPr>
              <w:t>，实际为</w:t>
            </w:r>
            <w:r w:rsidRPr="005F23BC">
              <w:rPr>
                <w:sz w:val="18"/>
                <w:szCs w:val="18"/>
              </w:rPr>
              <w:t xml:space="preserve"> (%s)</w:t>
            </w:r>
            <w:r w:rsidRPr="005F23BC">
              <w:rPr>
                <w:sz w:val="18"/>
                <w:szCs w:val="18"/>
              </w:rPr>
              <w:t>，请参考</w:t>
            </w:r>
            <w:r w:rsidRPr="005F23BC">
              <w:rPr>
                <w:sz w:val="18"/>
                <w:szCs w:val="18"/>
              </w:rPr>
              <w:t>API</w:t>
            </w:r>
            <w:r w:rsidRPr="005F23BC">
              <w:rPr>
                <w:sz w:val="18"/>
                <w:szCs w:val="18"/>
              </w:rPr>
              <w:t>文档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10018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Request body length over limit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请求长度超过限制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10020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Request api not found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接口不存在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10021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HTTP method is not suported for this request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请求的</w:t>
            </w:r>
            <w:r w:rsidRPr="005F23BC">
              <w:rPr>
                <w:sz w:val="18"/>
                <w:szCs w:val="18"/>
              </w:rPr>
              <w:t>HTTP METHOD</w:t>
            </w:r>
            <w:r w:rsidRPr="005F23BC">
              <w:rPr>
                <w:sz w:val="18"/>
                <w:szCs w:val="18"/>
              </w:rPr>
              <w:t>不支持，请检查是否选择了正确的</w:t>
            </w:r>
            <w:r w:rsidRPr="005F23BC">
              <w:rPr>
                <w:sz w:val="18"/>
                <w:szCs w:val="18"/>
              </w:rPr>
              <w:t>POST/GET</w:t>
            </w:r>
            <w:r w:rsidRPr="005F23BC">
              <w:rPr>
                <w:sz w:val="18"/>
                <w:szCs w:val="18"/>
              </w:rPr>
              <w:t>方式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10022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IP requests out of rate limit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IP</w:t>
            </w:r>
            <w:r w:rsidRPr="005F23BC">
              <w:rPr>
                <w:sz w:val="18"/>
                <w:szCs w:val="18"/>
              </w:rPr>
              <w:t>请求频次超过上限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10023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User requests out of rate limit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用户请求频次超过上限</w:t>
            </w:r>
          </w:p>
        </w:tc>
      </w:tr>
      <w:tr w:rsidR="00F56F96" w:rsidRPr="005F23BC" w:rsidTr="002C2DB4">
        <w:tc>
          <w:tcPr>
            <w:tcW w:w="646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10024</w:t>
            </w:r>
          </w:p>
        </w:tc>
        <w:tc>
          <w:tcPr>
            <w:tcW w:w="2604" w:type="pct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User requests for (%s) out of rate limit</w:t>
            </w:r>
          </w:p>
        </w:tc>
        <w:tc>
          <w:tcPr>
            <w:tcW w:w="0" w:type="auto"/>
            <w:hideMark/>
          </w:tcPr>
          <w:p w:rsidR="00F56F96" w:rsidRPr="005F23BC" w:rsidRDefault="00F56F96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用户请求特殊接口</w:t>
            </w:r>
            <w:r w:rsidRPr="005F23BC">
              <w:rPr>
                <w:sz w:val="18"/>
                <w:szCs w:val="18"/>
              </w:rPr>
              <w:t xml:space="preserve"> (%s) </w:t>
            </w:r>
            <w:r w:rsidRPr="005F23BC">
              <w:rPr>
                <w:sz w:val="18"/>
                <w:szCs w:val="18"/>
              </w:rPr>
              <w:t>频次超过上限</w:t>
            </w:r>
          </w:p>
        </w:tc>
      </w:tr>
      <w:tr w:rsidR="00E54A00" w:rsidRPr="005F23BC" w:rsidTr="002C2DB4">
        <w:tc>
          <w:tcPr>
            <w:tcW w:w="646" w:type="pct"/>
          </w:tcPr>
          <w:p w:rsidR="00E54A00" w:rsidRPr="005F23BC" w:rsidRDefault="00E54A00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10025</w:t>
            </w:r>
          </w:p>
        </w:tc>
        <w:tc>
          <w:tcPr>
            <w:tcW w:w="2604" w:type="pct"/>
          </w:tcPr>
          <w:p w:rsidR="00E54A00" w:rsidRPr="005F23BC" w:rsidRDefault="00E54A00" w:rsidP="002C2DB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E54A00" w:rsidRPr="005F23BC" w:rsidRDefault="00B62D01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不支持的图片类型，仅仅支持</w:t>
            </w:r>
            <w:r w:rsidRPr="005F23BC">
              <w:rPr>
                <w:sz w:val="18"/>
                <w:szCs w:val="18"/>
              </w:rPr>
              <w:t>JPG</w:t>
            </w:r>
            <w:r w:rsidRPr="005F23BC">
              <w:rPr>
                <w:sz w:val="18"/>
                <w:szCs w:val="18"/>
              </w:rPr>
              <w:t>、</w:t>
            </w:r>
            <w:r w:rsidRPr="005F23BC">
              <w:rPr>
                <w:sz w:val="18"/>
                <w:szCs w:val="18"/>
              </w:rPr>
              <w:t>GIF</w:t>
            </w:r>
            <w:r w:rsidRPr="005F23BC">
              <w:rPr>
                <w:sz w:val="18"/>
                <w:szCs w:val="18"/>
              </w:rPr>
              <w:t>、</w:t>
            </w:r>
            <w:r w:rsidRPr="005F23BC">
              <w:rPr>
                <w:sz w:val="18"/>
                <w:szCs w:val="18"/>
              </w:rPr>
              <w:t>PNG</w:t>
            </w:r>
          </w:p>
        </w:tc>
      </w:tr>
      <w:tr w:rsidR="002D7C50" w:rsidRPr="005F23BC" w:rsidTr="002C2DB4">
        <w:tc>
          <w:tcPr>
            <w:tcW w:w="646" w:type="pct"/>
          </w:tcPr>
          <w:p w:rsidR="002D7C50" w:rsidRDefault="002D7C50" w:rsidP="002C2DB4">
            <w:pPr>
              <w:spacing w:line="240" w:lineRule="auto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10026</w:t>
            </w:r>
          </w:p>
        </w:tc>
        <w:tc>
          <w:tcPr>
            <w:tcW w:w="2604" w:type="pct"/>
          </w:tcPr>
          <w:p w:rsidR="002D7C50" w:rsidRPr="005F23BC" w:rsidRDefault="002D7C50" w:rsidP="002C2DB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2D7C50" w:rsidRPr="005F23BC" w:rsidRDefault="002D7C50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图片太大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尺寸超出</w:t>
            </w:r>
            <w:r>
              <w:rPr>
                <w:rFonts w:hint="eastAsia"/>
                <w:sz w:val="18"/>
                <w:szCs w:val="18"/>
              </w:rPr>
              <w:t>10M</w:t>
            </w:r>
            <w:r>
              <w:rPr>
                <w:sz w:val="18"/>
                <w:szCs w:val="18"/>
              </w:rPr>
              <w:t>上限</w:t>
            </w:r>
          </w:p>
        </w:tc>
      </w:tr>
    </w:tbl>
    <w:p w:rsidR="00F56F96" w:rsidRDefault="00F56F96" w:rsidP="00F56F96"/>
    <w:p w:rsidR="00F56F96" w:rsidRDefault="00F56F96" w:rsidP="00F56F96">
      <w:pPr>
        <w:pStyle w:val="2"/>
      </w:pPr>
      <w:bookmarkStart w:id="87" w:name="_Toc415844663"/>
      <w:r>
        <w:rPr>
          <w:rFonts w:hint="eastAsia"/>
        </w:rPr>
        <w:t>业务逻辑错误</w:t>
      </w:r>
      <w:bookmarkEnd w:id="87"/>
    </w:p>
    <w:tbl>
      <w:tblPr>
        <w:tblStyle w:val="a8"/>
        <w:tblW w:w="4971" w:type="pct"/>
        <w:tblLook w:val="04A0" w:firstRow="1" w:lastRow="0" w:firstColumn="1" w:lastColumn="0" w:noHBand="0" w:noVBand="1"/>
      </w:tblPr>
      <w:tblGrid>
        <w:gridCol w:w="1100"/>
        <w:gridCol w:w="7373"/>
      </w:tblGrid>
      <w:tr w:rsidR="00406F8D" w:rsidRPr="005F23BC" w:rsidTr="00406F8D">
        <w:tc>
          <w:tcPr>
            <w:tcW w:w="649" w:type="pct"/>
            <w:shd w:val="clear" w:color="auto" w:fill="EEECE1" w:themeFill="background2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错误代码</w:t>
            </w:r>
          </w:p>
        </w:tc>
        <w:tc>
          <w:tcPr>
            <w:tcW w:w="4351" w:type="pct"/>
            <w:shd w:val="clear" w:color="auto" w:fill="EEECE1" w:themeFill="background2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详细描述</w:t>
            </w:r>
          </w:p>
        </w:tc>
      </w:tr>
      <w:tr w:rsidR="00406F8D" w:rsidRPr="005F23BC" w:rsidTr="00406F8D">
        <w:tc>
          <w:tcPr>
            <w:tcW w:w="649" w:type="pct"/>
          </w:tcPr>
          <w:p w:rsidR="00406F8D" w:rsidRPr="005F23BC" w:rsidRDefault="0001212F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406F8D">
              <w:rPr>
                <w:rFonts w:hint="eastAsia"/>
                <w:sz w:val="18"/>
                <w:szCs w:val="18"/>
              </w:rPr>
              <w:t>1001</w:t>
            </w:r>
          </w:p>
        </w:tc>
        <w:tc>
          <w:tcPr>
            <w:tcW w:w="4351" w:type="pct"/>
          </w:tcPr>
          <w:p w:rsidR="00406F8D" w:rsidRPr="005F23BC" w:rsidRDefault="004B7F76" w:rsidP="004B7F76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用户不存在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01212F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671BD7">
              <w:rPr>
                <w:rFonts w:hint="eastAsia"/>
                <w:sz w:val="18"/>
                <w:szCs w:val="18"/>
              </w:rPr>
              <w:t>1</w:t>
            </w:r>
            <w:r w:rsidR="00671BD7">
              <w:rPr>
                <w:sz w:val="18"/>
                <w:szCs w:val="18"/>
              </w:rPr>
              <w:t>00</w:t>
            </w:r>
            <w:r w:rsidR="00671BD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351" w:type="pct"/>
            <w:hideMark/>
          </w:tcPr>
          <w:p w:rsidR="00406F8D" w:rsidRPr="005F23BC" w:rsidRDefault="004B7F76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登录账号</w:t>
            </w:r>
            <w:r>
              <w:rPr>
                <w:rFonts w:hint="eastAsia"/>
                <w:sz w:val="18"/>
                <w:szCs w:val="18"/>
              </w:rPr>
              <w:t>和密码不匹配</w:t>
            </w:r>
          </w:p>
        </w:tc>
      </w:tr>
      <w:tr w:rsidR="00050504" w:rsidRPr="005F23BC" w:rsidTr="00406F8D">
        <w:tc>
          <w:tcPr>
            <w:tcW w:w="649" w:type="pct"/>
          </w:tcPr>
          <w:p w:rsidR="00050504" w:rsidRPr="005F23BC" w:rsidRDefault="0001212F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050504">
              <w:rPr>
                <w:rFonts w:hint="eastAsia"/>
                <w:sz w:val="18"/>
                <w:szCs w:val="18"/>
              </w:rPr>
              <w:t>1003</w:t>
            </w:r>
          </w:p>
        </w:tc>
        <w:tc>
          <w:tcPr>
            <w:tcW w:w="4351" w:type="pct"/>
          </w:tcPr>
          <w:p w:rsidR="00050504" w:rsidRPr="005F23BC" w:rsidRDefault="00050504" w:rsidP="002C2DB4">
            <w:pPr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验证码不正确</w:t>
            </w:r>
            <w:proofErr w:type="gramEnd"/>
          </w:p>
        </w:tc>
      </w:tr>
      <w:tr w:rsidR="006432E2" w:rsidRPr="005F23BC" w:rsidTr="00406F8D">
        <w:tc>
          <w:tcPr>
            <w:tcW w:w="649" w:type="pct"/>
          </w:tcPr>
          <w:p w:rsidR="006432E2" w:rsidRPr="005F23BC" w:rsidRDefault="0001212F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6432E2">
              <w:rPr>
                <w:rFonts w:hint="eastAsia"/>
                <w:sz w:val="18"/>
                <w:szCs w:val="18"/>
              </w:rPr>
              <w:t>1004</w:t>
            </w:r>
          </w:p>
        </w:tc>
        <w:tc>
          <w:tcPr>
            <w:tcW w:w="4351" w:type="pct"/>
          </w:tcPr>
          <w:p w:rsidR="006432E2" w:rsidRPr="005F23BC" w:rsidRDefault="00357485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用户名已经被注册。</w:t>
            </w:r>
          </w:p>
        </w:tc>
      </w:tr>
      <w:tr w:rsidR="00AF3F56" w:rsidRPr="005F23BC" w:rsidTr="00406F8D">
        <w:tc>
          <w:tcPr>
            <w:tcW w:w="649" w:type="pct"/>
          </w:tcPr>
          <w:p w:rsidR="00AF3F56" w:rsidRPr="005F23BC" w:rsidRDefault="0001212F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AF3F56">
              <w:rPr>
                <w:rFonts w:hint="eastAsia"/>
                <w:sz w:val="18"/>
                <w:szCs w:val="18"/>
              </w:rPr>
              <w:t>1005</w:t>
            </w:r>
          </w:p>
        </w:tc>
        <w:tc>
          <w:tcPr>
            <w:tcW w:w="4351" w:type="pct"/>
          </w:tcPr>
          <w:p w:rsidR="00AF3F56" w:rsidRPr="005F23BC" w:rsidRDefault="00AF3F56" w:rsidP="002C2DB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昵称已经被使用。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20901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错误</w:t>
            </w:r>
            <w:r w:rsidRPr="005F23BC">
              <w:rPr>
                <w:sz w:val="18"/>
                <w:szCs w:val="18"/>
              </w:rPr>
              <w:t>:</w:t>
            </w:r>
            <w:r w:rsidRPr="005F23BC">
              <w:rPr>
                <w:sz w:val="18"/>
                <w:szCs w:val="18"/>
              </w:rPr>
              <w:t>已经添加了黑名单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20902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错误</w:t>
            </w:r>
            <w:r w:rsidRPr="005F23BC">
              <w:rPr>
                <w:sz w:val="18"/>
                <w:szCs w:val="18"/>
              </w:rPr>
              <w:t>:</w:t>
            </w:r>
            <w:r w:rsidRPr="005F23BC">
              <w:rPr>
                <w:sz w:val="18"/>
                <w:szCs w:val="18"/>
              </w:rPr>
              <w:t>已达到黑名单上限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20903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错误</w:t>
            </w:r>
            <w:r w:rsidRPr="005F23BC">
              <w:rPr>
                <w:sz w:val="18"/>
                <w:szCs w:val="18"/>
              </w:rPr>
              <w:t>:</w:t>
            </w:r>
            <w:r w:rsidRPr="005F23BC">
              <w:rPr>
                <w:sz w:val="18"/>
                <w:szCs w:val="18"/>
              </w:rPr>
              <w:t>不能添加系统管理员为黑名单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20904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错误</w:t>
            </w:r>
            <w:r w:rsidRPr="005F23BC">
              <w:rPr>
                <w:sz w:val="18"/>
                <w:szCs w:val="18"/>
              </w:rPr>
              <w:t>:</w:t>
            </w:r>
            <w:r w:rsidRPr="005F23BC">
              <w:rPr>
                <w:sz w:val="18"/>
                <w:szCs w:val="18"/>
              </w:rPr>
              <w:t>不能添加自己为黑名单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20905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错误</w:t>
            </w:r>
            <w:r w:rsidRPr="005F23BC">
              <w:rPr>
                <w:sz w:val="18"/>
                <w:szCs w:val="18"/>
              </w:rPr>
              <w:t>:</w:t>
            </w:r>
            <w:r w:rsidRPr="005F23BC">
              <w:rPr>
                <w:sz w:val="18"/>
                <w:szCs w:val="18"/>
              </w:rPr>
              <w:t>不在黑名单中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21001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标签参数为空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21002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标签名太长，</w:t>
            </w:r>
            <w:proofErr w:type="gramStart"/>
            <w:r w:rsidRPr="005F23BC">
              <w:rPr>
                <w:sz w:val="18"/>
                <w:szCs w:val="18"/>
              </w:rPr>
              <w:t>请确保</w:t>
            </w:r>
            <w:proofErr w:type="gramEnd"/>
            <w:r w:rsidRPr="005F23BC">
              <w:rPr>
                <w:sz w:val="18"/>
                <w:szCs w:val="18"/>
              </w:rPr>
              <w:t>每个标签名不超过</w:t>
            </w:r>
            <w:r w:rsidRPr="005F23BC">
              <w:rPr>
                <w:sz w:val="18"/>
                <w:szCs w:val="18"/>
              </w:rPr>
              <w:t>14</w:t>
            </w:r>
            <w:r w:rsidRPr="005F23BC">
              <w:rPr>
                <w:sz w:val="18"/>
                <w:szCs w:val="18"/>
              </w:rPr>
              <w:t>个字符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21101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参数</w:t>
            </w:r>
            <w:r w:rsidRPr="005F23BC">
              <w:rPr>
                <w:sz w:val="18"/>
                <w:szCs w:val="18"/>
              </w:rPr>
              <w:t>domain</w:t>
            </w:r>
            <w:r w:rsidRPr="005F23BC">
              <w:rPr>
                <w:sz w:val="18"/>
                <w:szCs w:val="18"/>
              </w:rPr>
              <w:t>错误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21102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该手机号已经被使用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21103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该用户已经绑定手机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lastRenderedPageBreak/>
              <w:t>21104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Verifier</w:t>
            </w:r>
            <w:r w:rsidRPr="005F23BC">
              <w:rPr>
                <w:sz w:val="18"/>
                <w:szCs w:val="18"/>
              </w:rPr>
              <w:t>错误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21301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认证失败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21302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用户名或密码不正确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21303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用户名密码认证超过请求限制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21304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版本号错误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21305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缺少必要的参数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21306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OAuth</w:t>
            </w:r>
            <w:r w:rsidRPr="005F23BC">
              <w:rPr>
                <w:sz w:val="18"/>
                <w:szCs w:val="18"/>
              </w:rPr>
              <w:t>参数被拒绝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21307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时间戳不正确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21308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参数</w:t>
            </w:r>
            <w:r w:rsidRPr="005F23BC">
              <w:rPr>
                <w:sz w:val="18"/>
                <w:szCs w:val="18"/>
              </w:rPr>
              <w:t>nonce</w:t>
            </w:r>
            <w:r w:rsidRPr="005F23BC">
              <w:rPr>
                <w:sz w:val="18"/>
                <w:szCs w:val="18"/>
              </w:rPr>
              <w:t>已经被使用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21309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签名算法不支持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21310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proofErr w:type="gramStart"/>
            <w:r w:rsidRPr="005F23BC">
              <w:rPr>
                <w:sz w:val="18"/>
                <w:szCs w:val="18"/>
              </w:rPr>
              <w:t>签名值</w:t>
            </w:r>
            <w:proofErr w:type="gramEnd"/>
            <w:r w:rsidRPr="005F23BC">
              <w:rPr>
                <w:sz w:val="18"/>
                <w:szCs w:val="18"/>
              </w:rPr>
              <w:t>不合法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21311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参数</w:t>
            </w:r>
            <w:r w:rsidRPr="005F23BC">
              <w:rPr>
                <w:sz w:val="18"/>
                <w:szCs w:val="18"/>
              </w:rPr>
              <w:t>consumer_key</w:t>
            </w:r>
            <w:r w:rsidRPr="005F23BC">
              <w:rPr>
                <w:sz w:val="18"/>
                <w:szCs w:val="18"/>
              </w:rPr>
              <w:t>不存在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21312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参数</w:t>
            </w:r>
            <w:r w:rsidRPr="005F23BC">
              <w:rPr>
                <w:sz w:val="18"/>
                <w:szCs w:val="18"/>
              </w:rPr>
              <w:t>consumer_key</w:t>
            </w:r>
            <w:r w:rsidRPr="005F23BC">
              <w:rPr>
                <w:sz w:val="18"/>
                <w:szCs w:val="18"/>
              </w:rPr>
              <w:t>不合法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21313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参数</w:t>
            </w:r>
            <w:r w:rsidRPr="005F23BC">
              <w:rPr>
                <w:sz w:val="18"/>
                <w:szCs w:val="18"/>
              </w:rPr>
              <w:t>consumer_key</w:t>
            </w:r>
            <w:r w:rsidRPr="005F23BC">
              <w:rPr>
                <w:sz w:val="18"/>
                <w:szCs w:val="18"/>
              </w:rPr>
              <w:t>缺失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21314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Token</w:t>
            </w:r>
            <w:r w:rsidRPr="005F23BC">
              <w:rPr>
                <w:sz w:val="18"/>
                <w:szCs w:val="18"/>
              </w:rPr>
              <w:t>已经被使用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21315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Token</w:t>
            </w:r>
            <w:r w:rsidRPr="005F23BC">
              <w:rPr>
                <w:sz w:val="18"/>
                <w:szCs w:val="18"/>
              </w:rPr>
              <w:t>已经过期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21316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Token</w:t>
            </w:r>
            <w:r w:rsidRPr="005F23BC">
              <w:rPr>
                <w:sz w:val="18"/>
                <w:szCs w:val="18"/>
              </w:rPr>
              <w:t>不合法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21317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Token</w:t>
            </w:r>
            <w:r w:rsidRPr="005F23BC">
              <w:rPr>
                <w:sz w:val="18"/>
                <w:szCs w:val="18"/>
              </w:rPr>
              <w:t>不合法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21318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Pin</w:t>
            </w:r>
            <w:r w:rsidRPr="005F23BC">
              <w:rPr>
                <w:sz w:val="18"/>
                <w:szCs w:val="18"/>
              </w:rPr>
              <w:t>码认证失败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21319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授权关系已经被解除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4A01DC" w:rsidRDefault="00406F8D" w:rsidP="002C2DB4">
            <w:pPr>
              <w:spacing w:line="240" w:lineRule="auto"/>
              <w:rPr>
                <w:color w:val="D9D9D9" w:themeColor="background1" w:themeShade="D9"/>
                <w:sz w:val="18"/>
                <w:szCs w:val="18"/>
              </w:rPr>
            </w:pPr>
            <w:r w:rsidRPr="004A01DC">
              <w:rPr>
                <w:color w:val="D9D9D9" w:themeColor="background1" w:themeShade="D9"/>
                <w:sz w:val="18"/>
                <w:szCs w:val="18"/>
              </w:rPr>
              <w:t>21320</w:t>
            </w:r>
          </w:p>
        </w:tc>
        <w:tc>
          <w:tcPr>
            <w:tcW w:w="4351" w:type="pct"/>
            <w:hideMark/>
          </w:tcPr>
          <w:p w:rsidR="00406F8D" w:rsidRPr="004A01DC" w:rsidRDefault="00406F8D" w:rsidP="002C2DB4">
            <w:pPr>
              <w:spacing w:line="240" w:lineRule="auto"/>
              <w:rPr>
                <w:color w:val="D9D9D9" w:themeColor="background1" w:themeShade="D9"/>
                <w:sz w:val="18"/>
                <w:szCs w:val="18"/>
              </w:rPr>
            </w:pPr>
            <w:r w:rsidRPr="004A01DC">
              <w:rPr>
                <w:color w:val="D9D9D9" w:themeColor="background1" w:themeShade="D9"/>
                <w:sz w:val="18"/>
                <w:szCs w:val="18"/>
              </w:rPr>
              <w:t>使用</w:t>
            </w:r>
            <w:r w:rsidRPr="004A01DC">
              <w:rPr>
                <w:color w:val="D9D9D9" w:themeColor="background1" w:themeShade="D9"/>
                <w:sz w:val="18"/>
                <w:szCs w:val="18"/>
              </w:rPr>
              <w:t>OAuth2</w:t>
            </w:r>
            <w:r w:rsidRPr="004A01DC">
              <w:rPr>
                <w:color w:val="D9D9D9" w:themeColor="background1" w:themeShade="D9"/>
                <w:sz w:val="18"/>
                <w:szCs w:val="18"/>
              </w:rPr>
              <w:t>必须使用</w:t>
            </w:r>
            <w:r w:rsidRPr="004A01DC">
              <w:rPr>
                <w:color w:val="D9D9D9" w:themeColor="background1" w:themeShade="D9"/>
                <w:sz w:val="18"/>
                <w:szCs w:val="18"/>
              </w:rPr>
              <w:t>https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21321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未审核的应用使用人数超过限制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21601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需要系统管理员的权限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21602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含有敏感词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21603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通知发送达到限制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21701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提醒失败，需要权限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21702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无效分类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21703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无效状态码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-</w:t>
            </w:r>
          </w:p>
        </w:tc>
      </w:tr>
      <w:tr w:rsidR="00406F8D" w:rsidRPr="005F23BC" w:rsidTr="00406F8D">
        <w:tc>
          <w:tcPr>
            <w:tcW w:w="649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21901</w:t>
            </w:r>
          </w:p>
        </w:tc>
        <w:tc>
          <w:tcPr>
            <w:tcW w:w="4351" w:type="pct"/>
            <w:hideMark/>
          </w:tcPr>
          <w:p w:rsidR="00406F8D" w:rsidRPr="005F23BC" w:rsidRDefault="00406F8D" w:rsidP="002C2DB4">
            <w:pPr>
              <w:spacing w:line="240" w:lineRule="auto"/>
              <w:rPr>
                <w:sz w:val="18"/>
                <w:szCs w:val="18"/>
              </w:rPr>
            </w:pPr>
            <w:r w:rsidRPr="005F23BC">
              <w:rPr>
                <w:sz w:val="18"/>
                <w:szCs w:val="18"/>
              </w:rPr>
              <w:t>地理信息输入错误</w:t>
            </w:r>
          </w:p>
        </w:tc>
      </w:tr>
    </w:tbl>
    <w:p w:rsidR="00F56F96" w:rsidRPr="005F23BC" w:rsidRDefault="00F56F96" w:rsidP="00F56F96"/>
    <w:sectPr w:rsidR="00F56F96" w:rsidRPr="005F23BC" w:rsidSect="00D926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506" w:rsidRDefault="000B6506" w:rsidP="009408C5">
      <w:pPr>
        <w:spacing w:line="240" w:lineRule="auto"/>
      </w:pPr>
      <w:r>
        <w:separator/>
      </w:r>
    </w:p>
  </w:endnote>
  <w:endnote w:type="continuationSeparator" w:id="0">
    <w:p w:rsidR="000B6506" w:rsidRDefault="000B6506" w:rsidP="009408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52" w:rsidRDefault="003D6A52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649755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D6A52" w:rsidRDefault="003D6A52" w:rsidP="008F3690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20B">
              <w:rPr>
                <w:b/>
                <w:bCs/>
                <w:noProof/>
              </w:rPr>
              <w:t>56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20B">
              <w:rPr>
                <w:b/>
                <w:bCs/>
                <w:noProof/>
              </w:rPr>
              <w:t>62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D6A52" w:rsidRDefault="003D6A52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52" w:rsidRDefault="003D6A5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506" w:rsidRDefault="000B6506" w:rsidP="009408C5">
      <w:pPr>
        <w:spacing w:line="240" w:lineRule="auto"/>
      </w:pPr>
      <w:r>
        <w:separator/>
      </w:r>
    </w:p>
  </w:footnote>
  <w:footnote w:type="continuationSeparator" w:id="0">
    <w:p w:rsidR="000B6506" w:rsidRDefault="000B6506" w:rsidP="009408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52" w:rsidRDefault="003D6A52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52" w:rsidRDefault="003D6A52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A52" w:rsidRDefault="003D6A52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CFF"/>
    <w:multiLevelType w:val="hybridMultilevel"/>
    <w:tmpl w:val="A914DC92"/>
    <w:lvl w:ilvl="0" w:tplc="0409000F">
      <w:start w:val="1"/>
      <w:numFmt w:val="decimal"/>
      <w:lvlText w:val="%1."/>
      <w:lvlJc w:val="left"/>
      <w:pPr>
        <w:ind w:left="1800" w:hanging="420"/>
      </w:p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">
    <w:nsid w:val="057A491C"/>
    <w:multiLevelType w:val="hybridMultilevel"/>
    <w:tmpl w:val="026EB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5CE55C0"/>
    <w:multiLevelType w:val="hybridMultilevel"/>
    <w:tmpl w:val="E35A7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AB7247"/>
    <w:multiLevelType w:val="hybridMultilevel"/>
    <w:tmpl w:val="6A048F20"/>
    <w:lvl w:ilvl="0" w:tplc="3B58053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0447A6"/>
    <w:multiLevelType w:val="hybridMultilevel"/>
    <w:tmpl w:val="58E829AC"/>
    <w:lvl w:ilvl="0" w:tplc="3B580536">
      <w:start w:val="1"/>
      <w:numFmt w:val="decimal"/>
      <w:suff w:val="nothing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9AF3AF6"/>
    <w:multiLevelType w:val="hybridMultilevel"/>
    <w:tmpl w:val="6A048F20"/>
    <w:lvl w:ilvl="0" w:tplc="3B58053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2E052F"/>
    <w:multiLevelType w:val="hybridMultilevel"/>
    <w:tmpl w:val="4D5070EE"/>
    <w:lvl w:ilvl="0" w:tplc="EE7CB0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D40CF6"/>
    <w:multiLevelType w:val="hybridMultilevel"/>
    <w:tmpl w:val="BB3EC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6029FE0">
      <w:start w:val="1"/>
      <w:numFmt w:val="decimal"/>
      <w:lvlText w:val="%3）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F7A6BC0"/>
    <w:multiLevelType w:val="hybridMultilevel"/>
    <w:tmpl w:val="6A048F20"/>
    <w:lvl w:ilvl="0" w:tplc="3B58053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7B3ECA"/>
    <w:multiLevelType w:val="hybridMultilevel"/>
    <w:tmpl w:val="37B480A6"/>
    <w:lvl w:ilvl="0" w:tplc="19009A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E50A5EFE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F669F4"/>
    <w:multiLevelType w:val="hybridMultilevel"/>
    <w:tmpl w:val="D486D278"/>
    <w:lvl w:ilvl="0" w:tplc="16029FE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94381E"/>
    <w:multiLevelType w:val="hybridMultilevel"/>
    <w:tmpl w:val="4A726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9F0313"/>
    <w:multiLevelType w:val="hybridMultilevel"/>
    <w:tmpl w:val="346C9B5A"/>
    <w:lvl w:ilvl="0" w:tplc="749882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64E38B6"/>
    <w:multiLevelType w:val="hybridMultilevel"/>
    <w:tmpl w:val="D486D278"/>
    <w:lvl w:ilvl="0" w:tplc="16029FE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5741B8"/>
    <w:multiLevelType w:val="hybridMultilevel"/>
    <w:tmpl w:val="C76ADA4A"/>
    <w:lvl w:ilvl="0" w:tplc="04090019">
      <w:start w:val="1"/>
      <w:numFmt w:val="lowerLetter"/>
      <w:lvlText w:val="%1)"/>
      <w:lvlJc w:val="left"/>
      <w:pPr>
        <w:ind w:left="1800" w:hanging="420"/>
      </w:p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5">
    <w:nsid w:val="310D0323"/>
    <w:multiLevelType w:val="hybridMultilevel"/>
    <w:tmpl w:val="140A2166"/>
    <w:lvl w:ilvl="0" w:tplc="04090019">
      <w:start w:val="1"/>
      <w:numFmt w:val="lowerLetter"/>
      <w:lvlText w:val="%1)"/>
      <w:lvlJc w:val="left"/>
      <w:pPr>
        <w:ind w:left="1800" w:hanging="420"/>
      </w:pPr>
    </w:lvl>
    <w:lvl w:ilvl="1" w:tplc="04090019" w:tentative="1">
      <w:start w:val="1"/>
      <w:numFmt w:val="lowerLetter"/>
      <w:lvlText w:val="%2)"/>
      <w:lvlJc w:val="left"/>
      <w:pPr>
        <w:ind w:left="2220" w:hanging="420"/>
      </w:pPr>
    </w:lvl>
    <w:lvl w:ilvl="2" w:tplc="0409001B" w:tentative="1">
      <w:start w:val="1"/>
      <w:numFmt w:val="lowerRoman"/>
      <w:lvlText w:val="%3."/>
      <w:lvlJc w:val="righ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9" w:tentative="1">
      <w:start w:val="1"/>
      <w:numFmt w:val="lowerLetter"/>
      <w:lvlText w:val="%5)"/>
      <w:lvlJc w:val="left"/>
      <w:pPr>
        <w:ind w:left="3480" w:hanging="420"/>
      </w:pPr>
    </w:lvl>
    <w:lvl w:ilvl="5" w:tplc="0409001B" w:tentative="1">
      <w:start w:val="1"/>
      <w:numFmt w:val="lowerRoman"/>
      <w:lvlText w:val="%6."/>
      <w:lvlJc w:val="righ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9" w:tentative="1">
      <w:start w:val="1"/>
      <w:numFmt w:val="lowerLetter"/>
      <w:lvlText w:val="%8)"/>
      <w:lvlJc w:val="left"/>
      <w:pPr>
        <w:ind w:left="4740" w:hanging="420"/>
      </w:pPr>
    </w:lvl>
    <w:lvl w:ilvl="8" w:tplc="0409001B" w:tentative="1">
      <w:start w:val="1"/>
      <w:numFmt w:val="lowerRoman"/>
      <w:lvlText w:val="%9."/>
      <w:lvlJc w:val="right"/>
      <w:pPr>
        <w:ind w:left="5160" w:hanging="420"/>
      </w:pPr>
    </w:lvl>
  </w:abstractNum>
  <w:abstractNum w:abstractNumId="16">
    <w:nsid w:val="31391B29"/>
    <w:multiLevelType w:val="hybridMultilevel"/>
    <w:tmpl w:val="331C4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3C0565C"/>
    <w:multiLevelType w:val="hybridMultilevel"/>
    <w:tmpl w:val="9E4671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A1F49BF"/>
    <w:multiLevelType w:val="hybridMultilevel"/>
    <w:tmpl w:val="FE222B96"/>
    <w:lvl w:ilvl="0" w:tplc="3B580536">
      <w:start w:val="1"/>
      <w:numFmt w:val="decimal"/>
      <w:suff w:val="nothing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B6EA28">
      <w:start w:val="1"/>
      <w:numFmt w:val="decimal"/>
      <w:lvlText w:val="%3、"/>
      <w:lvlJc w:val="left"/>
      <w:pPr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F536ACC"/>
    <w:multiLevelType w:val="hybridMultilevel"/>
    <w:tmpl w:val="BBC2880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F7E6B8B"/>
    <w:multiLevelType w:val="hybridMultilevel"/>
    <w:tmpl w:val="E410B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2B53ECC"/>
    <w:multiLevelType w:val="hybridMultilevel"/>
    <w:tmpl w:val="8A0A36A6"/>
    <w:lvl w:ilvl="0" w:tplc="D9701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350F4"/>
    <w:multiLevelType w:val="hybridMultilevel"/>
    <w:tmpl w:val="D486D278"/>
    <w:lvl w:ilvl="0" w:tplc="16029FE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EF7B6D"/>
    <w:multiLevelType w:val="multilevel"/>
    <w:tmpl w:val="60C8312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4">
    <w:nsid w:val="5FB5798D"/>
    <w:multiLevelType w:val="hybridMultilevel"/>
    <w:tmpl w:val="28F819A4"/>
    <w:lvl w:ilvl="0" w:tplc="19009A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44167D4"/>
    <w:multiLevelType w:val="hybridMultilevel"/>
    <w:tmpl w:val="01C2E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5A70D46"/>
    <w:multiLevelType w:val="multilevel"/>
    <w:tmpl w:val="B582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887FFD"/>
    <w:multiLevelType w:val="hybridMultilevel"/>
    <w:tmpl w:val="C6B24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294EC7"/>
    <w:multiLevelType w:val="hybridMultilevel"/>
    <w:tmpl w:val="01265262"/>
    <w:lvl w:ilvl="0" w:tplc="19009AB8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2E4F08"/>
    <w:multiLevelType w:val="hybridMultilevel"/>
    <w:tmpl w:val="7C9AC4E2"/>
    <w:lvl w:ilvl="0" w:tplc="0F487A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11"/>
  </w:num>
  <w:num w:numId="5">
    <w:abstractNumId w:val="7"/>
  </w:num>
  <w:num w:numId="6">
    <w:abstractNumId w:val="20"/>
  </w:num>
  <w:num w:numId="7">
    <w:abstractNumId w:val="2"/>
  </w:num>
  <w:num w:numId="8">
    <w:abstractNumId w:val="19"/>
  </w:num>
  <w:num w:numId="9">
    <w:abstractNumId w:val="27"/>
  </w:num>
  <w:num w:numId="10">
    <w:abstractNumId w:val="16"/>
  </w:num>
  <w:num w:numId="11">
    <w:abstractNumId w:val="17"/>
  </w:num>
  <w:num w:numId="12">
    <w:abstractNumId w:val="4"/>
  </w:num>
  <w:num w:numId="13">
    <w:abstractNumId w:val="1"/>
  </w:num>
  <w:num w:numId="14">
    <w:abstractNumId w:val="25"/>
  </w:num>
  <w:num w:numId="15">
    <w:abstractNumId w:val="13"/>
  </w:num>
  <w:num w:numId="16">
    <w:abstractNumId w:val="5"/>
  </w:num>
  <w:num w:numId="17">
    <w:abstractNumId w:val="18"/>
  </w:num>
  <w:num w:numId="18">
    <w:abstractNumId w:val="3"/>
  </w:num>
  <w:num w:numId="19">
    <w:abstractNumId w:val="8"/>
  </w:num>
  <w:num w:numId="20">
    <w:abstractNumId w:val="24"/>
  </w:num>
  <w:num w:numId="21">
    <w:abstractNumId w:val="9"/>
  </w:num>
  <w:num w:numId="22">
    <w:abstractNumId w:val="28"/>
  </w:num>
  <w:num w:numId="23">
    <w:abstractNumId w:val="29"/>
  </w:num>
  <w:num w:numId="24">
    <w:abstractNumId w:val="6"/>
  </w:num>
  <w:num w:numId="25">
    <w:abstractNumId w:val="12"/>
  </w:num>
  <w:num w:numId="26">
    <w:abstractNumId w:val="21"/>
  </w:num>
  <w:num w:numId="27">
    <w:abstractNumId w:val="23"/>
  </w:num>
  <w:num w:numId="28">
    <w:abstractNumId w:val="23"/>
  </w:num>
  <w:num w:numId="29">
    <w:abstractNumId w:val="0"/>
  </w:num>
  <w:num w:numId="30">
    <w:abstractNumId w:val="14"/>
  </w:num>
  <w:num w:numId="31">
    <w:abstractNumId w:val="15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hideSpellingErrors/>
  <w:hideGrammaticalErrors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00D8"/>
    <w:rsid w:val="00000480"/>
    <w:rsid w:val="00001F4A"/>
    <w:rsid w:val="00002BCF"/>
    <w:rsid w:val="00003D33"/>
    <w:rsid w:val="00003E44"/>
    <w:rsid w:val="0000444E"/>
    <w:rsid w:val="00004460"/>
    <w:rsid w:val="00004B88"/>
    <w:rsid w:val="00004EB5"/>
    <w:rsid w:val="00004F2A"/>
    <w:rsid w:val="00005F57"/>
    <w:rsid w:val="00006366"/>
    <w:rsid w:val="00006D34"/>
    <w:rsid w:val="000106BA"/>
    <w:rsid w:val="00010860"/>
    <w:rsid w:val="0001212F"/>
    <w:rsid w:val="00012A32"/>
    <w:rsid w:val="000131E0"/>
    <w:rsid w:val="000138E0"/>
    <w:rsid w:val="00013BE7"/>
    <w:rsid w:val="000143DD"/>
    <w:rsid w:val="0001465B"/>
    <w:rsid w:val="00014689"/>
    <w:rsid w:val="000146B9"/>
    <w:rsid w:val="00015C1B"/>
    <w:rsid w:val="000169EB"/>
    <w:rsid w:val="00020052"/>
    <w:rsid w:val="00020F5D"/>
    <w:rsid w:val="00021E2C"/>
    <w:rsid w:val="0002308B"/>
    <w:rsid w:val="000232B8"/>
    <w:rsid w:val="000234A7"/>
    <w:rsid w:val="0002430F"/>
    <w:rsid w:val="000245FF"/>
    <w:rsid w:val="00024D5F"/>
    <w:rsid w:val="00025236"/>
    <w:rsid w:val="00025AFC"/>
    <w:rsid w:val="00025FA2"/>
    <w:rsid w:val="00026423"/>
    <w:rsid w:val="0002762C"/>
    <w:rsid w:val="00027BEC"/>
    <w:rsid w:val="00027FDA"/>
    <w:rsid w:val="00030482"/>
    <w:rsid w:val="00030609"/>
    <w:rsid w:val="00031102"/>
    <w:rsid w:val="00031824"/>
    <w:rsid w:val="000325CA"/>
    <w:rsid w:val="00032654"/>
    <w:rsid w:val="0003291B"/>
    <w:rsid w:val="000333AF"/>
    <w:rsid w:val="000334EB"/>
    <w:rsid w:val="0003366E"/>
    <w:rsid w:val="000338EB"/>
    <w:rsid w:val="00033F18"/>
    <w:rsid w:val="00033FEF"/>
    <w:rsid w:val="00034322"/>
    <w:rsid w:val="000343A8"/>
    <w:rsid w:val="0003503C"/>
    <w:rsid w:val="000352A7"/>
    <w:rsid w:val="0003535D"/>
    <w:rsid w:val="00035B58"/>
    <w:rsid w:val="00036FD5"/>
    <w:rsid w:val="00037F44"/>
    <w:rsid w:val="00040E67"/>
    <w:rsid w:val="0004119F"/>
    <w:rsid w:val="00041B02"/>
    <w:rsid w:val="00041F8E"/>
    <w:rsid w:val="000424AE"/>
    <w:rsid w:val="00042612"/>
    <w:rsid w:val="00042A49"/>
    <w:rsid w:val="00043182"/>
    <w:rsid w:val="000435B7"/>
    <w:rsid w:val="000436BB"/>
    <w:rsid w:val="0004382A"/>
    <w:rsid w:val="000439A7"/>
    <w:rsid w:val="00043DC1"/>
    <w:rsid w:val="00043DD7"/>
    <w:rsid w:val="000441A7"/>
    <w:rsid w:val="000443A9"/>
    <w:rsid w:val="00044926"/>
    <w:rsid w:val="00044A65"/>
    <w:rsid w:val="00044DD7"/>
    <w:rsid w:val="00045888"/>
    <w:rsid w:val="00045DB3"/>
    <w:rsid w:val="0004638B"/>
    <w:rsid w:val="0004649F"/>
    <w:rsid w:val="00046EE5"/>
    <w:rsid w:val="0004703B"/>
    <w:rsid w:val="00047A45"/>
    <w:rsid w:val="00047A5E"/>
    <w:rsid w:val="00050504"/>
    <w:rsid w:val="00050ECB"/>
    <w:rsid w:val="00051318"/>
    <w:rsid w:val="00051E2F"/>
    <w:rsid w:val="000521B7"/>
    <w:rsid w:val="00052221"/>
    <w:rsid w:val="0005222F"/>
    <w:rsid w:val="00052CD5"/>
    <w:rsid w:val="000534A7"/>
    <w:rsid w:val="00053515"/>
    <w:rsid w:val="00053774"/>
    <w:rsid w:val="00053FF4"/>
    <w:rsid w:val="00055210"/>
    <w:rsid w:val="00055233"/>
    <w:rsid w:val="00055495"/>
    <w:rsid w:val="0005550D"/>
    <w:rsid w:val="000564DE"/>
    <w:rsid w:val="0005687E"/>
    <w:rsid w:val="000578D2"/>
    <w:rsid w:val="00057B75"/>
    <w:rsid w:val="00057D0A"/>
    <w:rsid w:val="00060C76"/>
    <w:rsid w:val="00061550"/>
    <w:rsid w:val="00062050"/>
    <w:rsid w:val="00062583"/>
    <w:rsid w:val="000626FE"/>
    <w:rsid w:val="00063F28"/>
    <w:rsid w:val="0006526F"/>
    <w:rsid w:val="00065916"/>
    <w:rsid w:val="000659C8"/>
    <w:rsid w:val="00066B1C"/>
    <w:rsid w:val="00066CCD"/>
    <w:rsid w:val="00066EE9"/>
    <w:rsid w:val="00067ECE"/>
    <w:rsid w:val="00070B54"/>
    <w:rsid w:val="00071239"/>
    <w:rsid w:val="000715F9"/>
    <w:rsid w:val="00072799"/>
    <w:rsid w:val="000730BE"/>
    <w:rsid w:val="000734E3"/>
    <w:rsid w:val="00074599"/>
    <w:rsid w:val="00074735"/>
    <w:rsid w:val="000748C1"/>
    <w:rsid w:val="00074AF2"/>
    <w:rsid w:val="00075065"/>
    <w:rsid w:val="00075177"/>
    <w:rsid w:val="0007528C"/>
    <w:rsid w:val="000758D1"/>
    <w:rsid w:val="00075A1B"/>
    <w:rsid w:val="00075C39"/>
    <w:rsid w:val="00075F1E"/>
    <w:rsid w:val="00076101"/>
    <w:rsid w:val="000767FD"/>
    <w:rsid w:val="00076EAB"/>
    <w:rsid w:val="000802A6"/>
    <w:rsid w:val="00080357"/>
    <w:rsid w:val="000812FC"/>
    <w:rsid w:val="000819EC"/>
    <w:rsid w:val="00081C37"/>
    <w:rsid w:val="00082302"/>
    <w:rsid w:val="00082BA1"/>
    <w:rsid w:val="00083665"/>
    <w:rsid w:val="0008444B"/>
    <w:rsid w:val="000850EF"/>
    <w:rsid w:val="00085667"/>
    <w:rsid w:val="000856CA"/>
    <w:rsid w:val="00085BD4"/>
    <w:rsid w:val="00085E80"/>
    <w:rsid w:val="00086128"/>
    <w:rsid w:val="0008674A"/>
    <w:rsid w:val="00086C6B"/>
    <w:rsid w:val="00087012"/>
    <w:rsid w:val="000872FC"/>
    <w:rsid w:val="000877E3"/>
    <w:rsid w:val="000878A3"/>
    <w:rsid w:val="000878A9"/>
    <w:rsid w:val="00090465"/>
    <w:rsid w:val="00091A16"/>
    <w:rsid w:val="00091E0B"/>
    <w:rsid w:val="0009253F"/>
    <w:rsid w:val="00093341"/>
    <w:rsid w:val="00093793"/>
    <w:rsid w:val="00093845"/>
    <w:rsid w:val="00096106"/>
    <w:rsid w:val="000974BE"/>
    <w:rsid w:val="00097716"/>
    <w:rsid w:val="00097889"/>
    <w:rsid w:val="000A05B1"/>
    <w:rsid w:val="000A1369"/>
    <w:rsid w:val="000A1835"/>
    <w:rsid w:val="000A1836"/>
    <w:rsid w:val="000A1AF1"/>
    <w:rsid w:val="000A22F4"/>
    <w:rsid w:val="000A2A31"/>
    <w:rsid w:val="000A301E"/>
    <w:rsid w:val="000A3226"/>
    <w:rsid w:val="000A4B2A"/>
    <w:rsid w:val="000A591A"/>
    <w:rsid w:val="000A6012"/>
    <w:rsid w:val="000A646E"/>
    <w:rsid w:val="000A691A"/>
    <w:rsid w:val="000A759E"/>
    <w:rsid w:val="000A7BB9"/>
    <w:rsid w:val="000A7F6A"/>
    <w:rsid w:val="000A7F97"/>
    <w:rsid w:val="000B0F57"/>
    <w:rsid w:val="000B105B"/>
    <w:rsid w:val="000B12FD"/>
    <w:rsid w:val="000B1784"/>
    <w:rsid w:val="000B1FFD"/>
    <w:rsid w:val="000B26DE"/>
    <w:rsid w:val="000B3FA6"/>
    <w:rsid w:val="000B421B"/>
    <w:rsid w:val="000B481D"/>
    <w:rsid w:val="000B4BFA"/>
    <w:rsid w:val="000B6506"/>
    <w:rsid w:val="000B73DF"/>
    <w:rsid w:val="000B7B2B"/>
    <w:rsid w:val="000B7DB6"/>
    <w:rsid w:val="000B7E6F"/>
    <w:rsid w:val="000C049F"/>
    <w:rsid w:val="000C100E"/>
    <w:rsid w:val="000C1924"/>
    <w:rsid w:val="000C25CC"/>
    <w:rsid w:val="000C3D14"/>
    <w:rsid w:val="000C3D6A"/>
    <w:rsid w:val="000C461E"/>
    <w:rsid w:val="000C4BF0"/>
    <w:rsid w:val="000C57C5"/>
    <w:rsid w:val="000C6C10"/>
    <w:rsid w:val="000C6FA8"/>
    <w:rsid w:val="000C7C18"/>
    <w:rsid w:val="000D1DC8"/>
    <w:rsid w:val="000D4B10"/>
    <w:rsid w:val="000D4F24"/>
    <w:rsid w:val="000D5A88"/>
    <w:rsid w:val="000D5D3F"/>
    <w:rsid w:val="000D62AC"/>
    <w:rsid w:val="000D6F5D"/>
    <w:rsid w:val="000D6F8C"/>
    <w:rsid w:val="000D77FA"/>
    <w:rsid w:val="000E047E"/>
    <w:rsid w:val="000E08B6"/>
    <w:rsid w:val="000E0997"/>
    <w:rsid w:val="000E09D7"/>
    <w:rsid w:val="000E10D0"/>
    <w:rsid w:val="000E153E"/>
    <w:rsid w:val="000E21DB"/>
    <w:rsid w:val="000E2211"/>
    <w:rsid w:val="000E2BF0"/>
    <w:rsid w:val="000E2C07"/>
    <w:rsid w:val="000E3C11"/>
    <w:rsid w:val="000E3D30"/>
    <w:rsid w:val="000E439F"/>
    <w:rsid w:val="000E54C1"/>
    <w:rsid w:val="000E5EA7"/>
    <w:rsid w:val="000E649F"/>
    <w:rsid w:val="000E64E6"/>
    <w:rsid w:val="000E6655"/>
    <w:rsid w:val="000E67FB"/>
    <w:rsid w:val="000E68A9"/>
    <w:rsid w:val="000E7A4D"/>
    <w:rsid w:val="000F1172"/>
    <w:rsid w:val="000F2128"/>
    <w:rsid w:val="000F234A"/>
    <w:rsid w:val="000F27D8"/>
    <w:rsid w:val="000F29E3"/>
    <w:rsid w:val="000F2BC0"/>
    <w:rsid w:val="000F2E02"/>
    <w:rsid w:val="000F2F8C"/>
    <w:rsid w:val="000F329E"/>
    <w:rsid w:val="000F35E7"/>
    <w:rsid w:val="000F39E3"/>
    <w:rsid w:val="000F3B4C"/>
    <w:rsid w:val="000F3CD9"/>
    <w:rsid w:val="000F3F78"/>
    <w:rsid w:val="000F4530"/>
    <w:rsid w:val="000F4A0F"/>
    <w:rsid w:val="000F4F84"/>
    <w:rsid w:val="000F55F0"/>
    <w:rsid w:val="000F5EED"/>
    <w:rsid w:val="000F60D7"/>
    <w:rsid w:val="000F644D"/>
    <w:rsid w:val="000F6A35"/>
    <w:rsid w:val="000F73BF"/>
    <w:rsid w:val="001001C1"/>
    <w:rsid w:val="001001DC"/>
    <w:rsid w:val="001003E0"/>
    <w:rsid w:val="00100540"/>
    <w:rsid w:val="0010063E"/>
    <w:rsid w:val="00100BCB"/>
    <w:rsid w:val="0010107E"/>
    <w:rsid w:val="001010F0"/>
    <w:rsid w:val="00102AF2"/>
    <w:rsid w:val="001037A1"/>
    <w:rsid w:val="00103E18"/>
    <w:rsid w:val="0010420D"/>
    <w:rsid w:val="001049F0"/>
    <w:rsid w:val="0010508B"/>
    <w:rsid w:val="0010560E"/>
    <w:rsid w:val="001062EE"/>
    <w:rsid w:val="00106575"/>
    <w:rsid w:val="00106980"/>
    <w:rsid w:val="00106B14"/>
    <w:rsid w:val="001078D1"/>
    <w:rsid w:val="0011055C"/>
    <w:rsid w:val="00110D16"/>
    <w:rsid w:val="00110FCD"/>
    <w:rsid w:val="0011112D"/>
    <w:rsid w:val="001114FE"/>
    <w:rsid w:val="00111D44"/>
    <w:rsid w:val="001123AC"/>
    <w:rsid w:val="00112CDE"/>
    <w:rsid w:val="001141D2"/>
    <w:rsid w:val="00114D78"/>
    <w:rsid w:val="0011525E"/>
    <w:rsid w:val="0011570C"/>
    <w:rsid w:val="00115800"/>
    <w:rsid w:val="00115F08"/>
    <w:rsid w:val="0011687A"/>
    <w:rsid w:val="00117075"/>
    <w:rsid w:val="0011708D"/>
    <w:rsid w:val="001170D4"/>
    <w:rsid w:val="00121C48"/>
    <w:rsid w:val="00122885"/>
    <w:rsid w:val="00122FAF"/>
    <w:rsid w:val="001231A2"/>
    <w:rsid w:val="00123A9D"/>
    <w:rsid w:val="00123CF5"/>
    <w:rsid w:val="00124CFC"/>
    <w:rsid w:val="0012501B"/>
    <w:rsid w:val="001259DE"/>
    <w:rsid w:val="001267E8"/>
    <w:rsid w:val="00126B09"/>
    <w:rsid w:val="00126DEF"/>
    <w:rsid w:val="00126F6A"/>
    <w:rsid w:val="001279B2"/>
    <w:rsid w:val="00127CB3"/>
    <w:rsid w:val="00130730"/>
    <w:rsid w:val="00130D35"/>
    <w:rsid w:val="00131431"/>
    <w:rsid w:val="00131BFC"/>
    <w:rsid w:val="00131D1C"/>
    <w:rsid w:val="001323D3"/>
    <w:rsid w:val="00132588"/>
    <w:rsid w:val="00132EBA"/>
    <w:rsid w:val="00133AB6"/>
    <w:rsid w:val="00133E86"/>
    <w:rsid w:val="00133F7A"/>
    <w:rsid w:val="0013574A"/>
    <w:rsid w:val="001363D5"/>
    <w:rsid w:val="001365F4"/>
    <w:rsid w:val="00137A89"/>
    <w:rsid w:val="00137DA9"/>
    <w:rsid w:val="001403AE"/>
    <w:rsid w:val="00140EE0"/>
    <w:rsid w:val="0014178C"/>
    <w:rsid w:val="001418F6"/>
    <w:rsid w:val="00141AA3"/>
    <w:rsid w:val="00141F81"/>
    <w:rsid w:val="0014236E"/>
    <w:rsid w:val="00142565"/>
    <w:rsid w:val="00142AA1"/>
    <w:rsid w:val="00143C9D"/>
    <w:rsid w:val="00144C64"/>
    <w:rsid w:val="00145E08"/>
    <w:rsid w:val="00145FA0"/>
    <w:rsid w:val="0014639C"/>
    <w:rsid w:val="001463C6"/>
    <w:rsid w:val="00146654"/>
    <w:rsid w:val="00146898"/>
    <w:rsid w:val="001508E7"/>
    <w:rsid w:val="00151436"/>
    <w:rsid w:val="0015160C"/>
    <w:rsid w:val="001518E6"/>
    <w:rsid w:val="00152A4D"/>
    <w:rsid w:val="001544C2"/>
    <w:rsid w:val="00154613"/>
    <w:rsid w:val="00154BDE"/>
    <w:rsid w:val="00154FB4"/>
    <w:rsid w:val="00155726"/>
    <w:rsid w:val="001559D6"/>
    <w:rsid w:val="001578E3"/>
    <w:rsid w:val="00157BC0"/>
    <w:rsid w:val="001602BC"/>
    <w:rsid w:val="00161DB9"/>
    <w:rsid w:val="0016228C"/>
    <w:rsid w:val="00162E4D"/>
    <w:rsid w:val="00163A8F"/>
    <w:rsid w:val="0016578B"/>
    <w:rsid w:val="00165A0C"/>
    <w:rsid w:val="00166972"/>
    <w:rsid w:val="00166DDE"/>
    <w:rsid w:val="0016767F"/>
    <w:rsid w:val="001704EA"/>
    <w:rsid w:val="001706DC"/>
    <w:rsid w:val="0017079A"/>
    <w:rsid w:val="00170B14"/>
    <w:rsid w:val="00170CBE"/>
    <w:rsid w:val="00171D21"/>
    <w:rsid w:val="00172AA2"/>
    <w:rsid w:val="00172B70"/>
    <w:rsid w:val="00172F15"/>
    <w:rsid w:val="001731CF"/>
    <w:rsid w:val="00174298"/>
    <w:rsid w:val="0017515C"/>
    <w:rsid w:val="00176552"/>
    <w:rsid w:val="001766FF"/>
    <w:rsid w:val="00176B60"/>
    <w:rsid w:val="00177232"/>
    <w:rsid w:val="001772A3"/>
    <w:rsid w:val="00177322"/>
    <w:rsid w:val="00177570"/>
    <w:rsid w:val="00177C8B"/>
    <w:rsid w:val="0018073F"/>
    <w:rsid w:val="00180871"/>
    <w:rsid w:val="001820F5"/>
    <w:rsid w:val="00182350"/>
    <w:rsid w:val="00182D45"/>
    <w:rsid w:val="00182E48"/>
    <w:rsid w:val="00183022"/>
    <w:rsid w:val="0018459F"/>
    <w:rsid w:val="001846FE"/>
    <w:rsid w:val="00184903"/>
    <w:rsid w:val="00185B33"/>
    <w:rsid w:val="00186848"/>
    <w:rsid w:val="00186BFB"/>
    <w:rsid w:val="00186F5F"/>
    <w:rsid w:val="00186FFE"/>
    <w:rsid w:val="00190132"/>
    <w:rsid w:val="0019019B"/>
    <w:rsid w:val="00190DB3"/>
    <w:rsid w:val="00190F6D"/>
    <w:rsid w:val="00191584"/>
    <w:rsid w:val="00191B2E"/>
    <w:rsid w:val="001923C5"/>
    <w:rsid w:val="00192A4F"/>
    <w:rsid w:val="001930C7"/>
    <w:rsid w:val="00193118"/>
    <w:rsid w:val="00193F99"/>
    <w:rsid w:val="0019567F"/>
    <w:rsid w:val="00195AC8"/>
    <w:rsid w:val="00196552"/>
    <w:rsid w:val="0019713D"/>
    <w:rsid w:val="00197814"/>
    <w:rsid w:val="001A02B1"/>
    <w:rsid w:val="001A0821"/>
    <w:rsid w:val="001A0947"/>
    <w:rsid w:val="001A0CE4"/>
    <w:rsid w:val="001A1778"/>
    <w:rsid w:val="001A18EC"/>
    <w:rsid w:val="001A23F5"/>
    <w:rsid w:val="001A26F0"/>
    <w:rsid w:val="001A2A34"/>
    <w:rsid w:val="001A33F8"/>
    <w:rsid w:val="001A358D"/>
    <w:rsid w:val="001A3A31"/>
    <w:rsid w:val="001A3B8C"/>
    <w:rsid w:val="001A4252"/>
    <w:rsid w:val="001A4D71"/>
    <w:rsid w:val="001A522E"/>
    <w:rsid w:val="001A5CF2"/>
    <w:rsid w:val="001A6117"/>
    <w:rsid w:val="001A64D6"/>
    <w:rsid w:val="001A70EB"/>
    <w:rsid w:val="001A763D"/>
    <w:rsid w:val="001A7EDE"/>
    <w:rsid w:val="001B01A8"/>
    <w:rsid w:val="001B0285"/>
    <w:rsid w:val="001B0352"/>
    <w:rsid w:val="001B0848"/>
    <w:rsid w:val="001B0F06"/>
    <w:rsid w:val="001B1F4D"/>
    <w:rsid w:val="001B1F76"/>
    <w:rsid w:val="001B2400"/>
    <w:rsid w:val="001B243E"/>
    <w:rsid w:val="001B29E1"/>
    <w:rsid w:val="001B29EF"/>
    <w:rsid w:val="001B2EB2"/>
    <w:rsid w:val="001B2F32"/>
    <w:rsid w:val="001B328F"/>
    <w:rsid w:val="001B3993"/>
    <w:rsid w:val="001B56F9"/>
    <w:rsid w:val="001B5C5E"/>
    <w:rsid w:val="001B6DD4"/>
    <w:rsid w:val="001B7302"/>
    <w:rsid w:val="001B745B"/>
    <w:rsid w:val="001B7C8F"/>
    <w:rsid w:val="001C0130"/>
    <w:rsid w:val="001C0140"/>
    <w:rsid w:val="001C0EB6"/>
    <w:rsid w:val="001C11B5"/>
    <w:rsid w:val="001C2DAA"/>
    <w:rsid w:val="001C2DCE"/>
    <w:rsid w:val="001C313C"/>
    <w:rsid w:val="001C339E"/>
    <w:rsid w:val="001C380C"/>
    <w:rsid w:val="001C3EF3"/>
    <w:rsid w:val="001C3FB8"/>
    <w:rsid w:val="001C4A0B"/>
    <w:rsid w:val="001C57F5"/>
    <w:rsid w:val="001C5D4E"/>
    <w:rsid w:val="001C68C1"/>
    <w:rsid w:val="001D0400"/>
    <w:rsid w:val="001D07DF"/>
    <w:rsid w:val="001D09EA"/>
    <w:rsid w:val="001D14F5"/>
    <w:rsid w:val="001D18DF"/>
    <w:rsid w:val="001D22E2"/>
    <w:rsid w:val="001D2719"/>
    <w:rsid w:val="001D2DE3"/>
    <w:rsid w:val="001D31FF"/>
    <w:rsid w:val="001D3936"/>
    <w:rsid w:val="001D3FAC"/>
    <w:rsid w:val="001D40F6"/>
    <w:rsid w:val="001D4A1A"/>
    <w:rsid w:val="001D4CA7"/>
    <w:rsid w:val="001D6207"/>
    <w:rsid w:val="001D691A"/>
    <w:rsid w:val="001D7954"/>
    <w:rsid w:val="001D795A"/>
    <w:rsid w:val="001D7D79"/>
    <w:rsid w:val="001D7E24"/>
    <w:rsid w:val="001E01C6"/>
    <w:rsid w:val="001E10F5"/>
    <w:rsid w:val="001E193F"/>
    <w:rsid w:val="001E2144"/>
    <w:rsid w:val="001E2175"/>
    <w:rsid w:val="001E2497"/>
    <w:rsid w:val="001E38AC"/>
    <w:rsid w:val="001E4C9E"/>
    <w:rsid w:val="001E5218"/>
    <w:rsid w:val="001E559D"/>
    <w:rsid w:val="001E6645"/>
    <w:rsid w:val="001E6801"/>
    <w:rsid w:val="001E6B57"/>
    <w:rsid w:val="001E6D83"/>
    <w:rsid w:val="001E6FC6"/>
    <w:rsid w:val="001E739B"/>
    <w:rsid w:val="001E770B"/>
    <w:rsid w:val="001E7808"/>
    <w:rsid w:val="001F14C5"/>
    <w:rsid w:val="001F185C"/>
    <w:rsid w:val="001F19DC"/>
    <w:rsid w:val="001F238C"/>
    <w:rsid w:val="001F382C"/>
    <w:rsid w:val="001F4016"/>
    <w:rsid w:val="001F4024"/>
    <w:rsid w:val="001F430D"/>
    <w:rsid w:val="001F4940"/>
    <w:rsid w:val="001F4A7F"/>
    <w:rsid w:val="001F511A"/>
    <w:rsid w:val="001F57F7"/>
    <w:rsid w:val="001F5CF1"/>
    <w:rsid w:val="001F5F5D"/>
    <w:rsid w:val="001F6120"/>
    <w:rsid w:val="001F62F0"/>
    <w:rsid w:val="001F65AC"/>
    <w:rsid w:val="001F6FA5"/>
    <w:rsid w:val="002005A3"/>
    <w:rsid w:val="0020089D"/>
    <w:rsid w:val="00200F5C"/>
    <w:rsid w:val="002018AF"/>
    <w:rsid w:val="00201D23"/>
    <w:rsid w:val="002020E5"/>
    <w:rsid w:val="00203550"/>
    <w:rsid w:val="002035E9"/>
    <w:rsid w:val="0020557B"/>
    <w:rsid w:val="002055F8"/>
    <w:rsid w:val="002058E8"/>
    <w:rsid w:val="00205EC4"/>
    <w:rsid w:val="002060A1"/>
    <w:rsid w:val="0020634F"/>
    <w:rsid w:val="00207645"/>
    <w:rsid w:val="00207DC9"/>
    <w:rsid w:val="00207FEA"/>
    <w:rsid w:val="002107C9"/>
    <w:rsid w:val="002107ED"/>
    <w:rsid w:val="0021196B"/>
    <w:rsid w:val="00211A7A"/>
    <w:rsid w:val="002122FE"/>
    <w:rsid w:val="00212836"/>
    <w:rsid w:val="002131F3"/>
    <w:rsid w:val="00213454"/>
    <w:rsid w:val="00214151"/>
    <w:rsid w:val="002148C0"/>
    <w:rsid w:val="00215546"/>
    <w:rsid w:val="002157FA"/>
    <w:rsid w:val="00215BDD"/>
    <w:rsid w:val="00215C7F"/>
    <w:rsid w:val="002163D5"/>
    <w:rsid w:val="002163F3"/>
    <w:rsid w:val="00216E51"/>
    <w:rsid w:val="00216EBA"/>
    <w:rsid w:val="002208DF"/>
    <w:rsid w:val="0022090A"/>
    <w:rsid w:val="00220AAD"/>
    <w:rsid w:val="00220E96"/>
    <w:rsid w:val="002213DE"/>
    <w:rsid w:val="002214D4"/>
    <w:rsid w:val="0022289A"/>
    <w:rsid w:val="002231F8"/>
    <w:rsid w:val="0022377E"/>
    <w:rsid w:val="002240BD"/>
    <w:rsid w:val="0022472D"/>
    <w:rsid w:val="00224F01"/>
    <w:rsid w:val="00225690"/>
    <w:rsid w:val="00225A1D"/>
    <w:rsid w:val="00225DA8"/>
    <w:rsid w:val="00226440"/>
    <w:rsid w:val="00226761"/>
    <w:rsid w:val="00227BCB"/>
    <w:rsid w:val="00230F04"/>
    <w:rsid w:val="00230FF5"/>
    <w:rsid w:val="00231387"/>
    <w:rsid w:val="0023221D"/>
    <w:rsid w:val="00232D64"/>
    <w:rsid w:val="002331D8"/>
    <w:rsid w:val="00233AB7"/>
    <w:rsid w:val="00233BD5"/>
    <w:rsid w:val="0023463F"/>
    <w:rsid w:val="00236348"/>
    <w:rsid w:val="00237261"/>
    <w:rsid w:val="00237A41"/>
    <w:rsid w:val="00237CAB"/>
    <w:rsid w:val="00240226"/>
    <w:rsid w:val="00240EB2"/>
    <w:rsid w:val="002419CB"/>
    <w:rsid w:val="00241A2F"/>
    <w:rsid w:val="00241ABA"/>
    <w:rsid w:val="0024225E"/>
    <w:rsid w:val="00242E1F"/>
    <w:rsid w:val="002436FC"/>
    <w:rsid w:val="00244056"/>
    <w:rsid w:val="00244115"/>
    <w:rsid w:val="002441C3"/>
    <w:rsid w:val="00244AC7"/>
    <w:rsid w:val="00244CEC"/>
    <w:rsid w:val="002460FA"/>
    <w:rsid w:val="002463C2"/>
    <w:rsid w:val="002477CA"/>
    <w:rsid w:val="002479E0"/>
    <w:rsid w:val="00247F24"/>
    <w:rsid w:val="0025067B"/>
    <w:rsid w:val="002512E5"/>
    <w:rsid w:val="002513A7"/>
    <w:rsid w:val="0025253E"/>
    <w:rsid w:val="00252816"/>
    <w:rsid w:val="00252ABD"/>
    <w:rsid w:val="00252E60"/>
    <w:rsid w:val="0025335D"/>
    <w:rsid w:val="0025349D"/>
    <w:rsid w:val="002535C5"/>
    <w:rsid w:val="00253E83"/>
    <w:rsid w:val="00254141"/>
    <w:rsid w:val="002544B2"/>
    <w:rsid w:val="002549C2"/>
    <w:rsid w:val="00254A87"/>
    <w:rsid w:val="00255D67"/>
    <w:rsid w:val="00256FF8"/>
    <w:rsid w:val="0026040D"/>
    <w:rsid w:val="00260B29"/>
    <w:rsid w:val="00261258"/>
    <w:rsid w:val="00262C0B"/>
    <w:rsid w:val="00263D68"/>
    <w:rsid w:val="00263DB7"/>
    <w:rsid w:val="00263F66"/>
    <w:rsid w:val="00264E32"/>
    <w:rsid w:val="002653B2"/>
    <w:rsid w:val="002654BA"/>
    <w:rsid w:val="00265503"/>
    <w:rsid w:val="00266C46"/>
    <w:rsid w:val="00267CCC"/>
    <w:rsid w:val="002709F5"/>
    <w:rsid w:val="00271901"/>
    <w:rsid w:val="00271D37"/>
    <w:rsid w:val="0027203A"/>
    <w:rsid w:val="0027285D"/>
    <w:rsid w:val="00272956"/>
    <w:rsid w:val="00272C0C"/>
    <w:rsid w:val="00273407"/>
    <w:rsid w:val="00273591"/>
    <w:rsid w:val="00273B9C"/>
    <w:rsid w:val="002746B5"/>
    <w:rsid w:val="002749DA"/>
    <w:rsid w:val="002750E8"/>
    <w:rsid w:val="002757AD"/>
    <w:rsid w:val="002759CC"/>
    <w:rsid w:val="00275B29"/>
    <w:rsid w:val="00275DD8"/>
    <w:rsid w:val="00276437"/>
    <w:rsid w:val="00276449"/>
    <w:rsid w:val="002766F6"/>
    <w:rsid w:val="0027674B"/>
    <w:rsid w:val="00276F71"/>
    <w:rsid w:val="002774E7"/>
    <w:rsid w:val="00277661"/>
    <w:rsid w:val="0028051D"/>
    <w:rsid w:val="0028052B"/>
    <w:rsid w:val="00280E08"/>
    <w:rsid w:val="002818E3"/>
    <w:rsid w:val="0028296F"/>
    <w:rsid w:val="00282F15"/>
    <w:rsid w:val="00283389"/>
    <w:rsid w:val="002835DD"/>
    <w:rsid w:val="00283FDA"/>
    <w:rsid w:val="00284332"/>
    <w:rsid w:val="00284436"/>
    <w:rsid w:val="00284F0C"/>
    <w:rsid w:val="002854EF"/>
    <w:rsid w:val="0028563F"/>
    <w:rsid w:val="00285C5B"/>
    <w:rsid w:val="00286F0A"/>
    <w:rsid w:val="002876B6"/>
    <w:rsid w:val="00290282"/>
    <w:rsid w:val="0029063F"/>
    <w:rsid w:val="00290BC8"/>
    <w:rsid w:val="002930F7"/>
    <w:rsid w:val="00293662"/>
    <w:rsid w:val="00294053"/>
    <w:rsid w:val="002947E5"/>
    <w:rsid w:val="00295093"/>
    <w:rsid w:val="002961D2"/>
    <w:rsid w:val="002963AC"/>
    <w:rsid w:val="00296802"/>
    <w:rsid w:val="00296F21"/>
    <w:rsid w:val="00297062"/>
    <w:rsid w:val="002978B6"/>
    <w:rsid w:val="00297CD6"/>
    <w:rsid w:val="002A0808"/>
    <w:rsid w:val="002A15F1"/>
    <w:rsid w:val="002A187F"/>
    <w:rsid w:val="002A1A8B"/>
    <w:rsid w:val="002A234F"/>
    <w:rsid w:val="002A2469"/>
    <w:rsid w:val="002A2716"/>
    <w:rsid w:val="002A29EC"/>
    <w:rsid w:val="002A2D03"/>
    <w:rsid w:val="002A32BF"/>
    <w:rsid w:val="002A36A3"/>
    <w:rsid w:val="002A3839"/>
    <w:rsid w:val="002A3970"/>
    <w:rsid w:val="002A430F"/>
    <w:rsid w:val="002A4666"/>
    <w:rsid w:val="002A4B6A"/>
    <w:rsid w:val="002A5012"/>
    <w:rsid w:val="002A5BE3"/>
    <w:rsid w:val="002A5BFF"/>
    <w:rsid w:val="002A5EDC"/>
    <w:rsid w:val="002A686A"/>
    <w:rsid w:val="002A729F"/>
    <w:rsid w:val="002A74BA"/>
    <w:rsid w:val="002A752B"/>
    <w:rsid w:val="002B01A8"/>
    <w:rsid w:val="002B0CCF"/>
    <w:rsid w:val="002B2296"/>
    <w:rsid w:val="002B2A39"/>
    <w:rsid w:val="002B2A53"/>
    <w:rsid w:val="002B2A68"/>
    <w:rsid w:val="002B2E85"/>
    <w:rsid w:val="002B2F2B"/>
    <w:rsid w:val="002B37EE"/>
    <w:rsid w:val="002B3A61"/>
    <w:rsid w:val="002B3D2C"/>
    <w:rsid w:val="002B45C3"/>
    <w:rsid w:val="002B466D"/>
    <w:rsid w:val="002B4A44"/>
    <w:rsid w:val="002B4C2C"/>
    <w:rsid w:val="002B4EF2"/>
    <w:rsid w:val="002B595A"/>
    <w:rsid w:val="002B60EE"/>
    <w:rsid w:val="002B656E"/>
    <w:rsid w:val="002B6F9C"/>
    <w:rsid w:val="002B72D8"/>
    <w:rsid w:val="002C033C"/>
    <w:rsid w:val="002C0550"/>
    <w:rsid w:val="002C0770"/>
    <w:rsid w:val="002C0C7D"/>
    <w:rsid w:val="002C1320"/>
    <w:rsid w:val="002C16E3"/>
    <w:rsid w:val="002C19F0"/>
    <w:rsid w:val="002C1C70"/>
    <w:rsid w:val="002C24B1"/>
    <w:rsid w:val="002C2640"/>
    <w:rsid w:val="002C292D"/>
    <w:rsid w:val="002C2DB4"/>
    <w:rsid w:val="002C362E"/>
    <w:rsid w:val="002C40F1"/>
    <w:rsid w:val="002C44D7"/>
    <w:rsid w:val="002C4581"/>
    <w:rsid w:val="002C5363"/>
    <w:rsid w:val="002C5A96"/>
    <w:rsid w:val="002C5AC3"/>
    <w:rsid w:val="002C5EF4"/>
    <w:rsid w:val="002C5FD6"/>
    <w:rsid w:val="002C6220"/>
    <w:rsid w:val="002C6D01"/>
    <w:rsid w:val="002C6FFA"/>
    <w:rsid w:val="002C732E"/>
    <w:rsid w:val="002D012E"/>
    <w:rsid w:val="002D04E0"/>
    <w:rsid w:val="002D061F"/>
    <w:rsid w:val="002D0A49"/>
    <w:rsid w:val="002D0EAB"/>
    <w:rsid w:val="002D14EE"/>
    <w:rsid w:val="002D1BF3"/>
    <w:rsid w:val="002D2CFF"/>
    <w:rsid w:val="002D32E2"/>
    <w:rsid w:val="002D35F6"/>
    <w:rsid w:val="002D3611"/>
    <w:rsid w:val="002D39C7"/>
    <w:rsid w:val="002D4628"/>
    <w:rsid w:val="002D46B3"/>
    <w:rsid w:val="002D4F26"/>
    <w:rsid w:val="002D59F6"/>
    <w:rsid w:val="002D5FB8"/>
    <w:rsid w:val="002D61CB"/>
    <w:rsid w:val="002D623C"/>
    <w:rsid w:val="002D69FE"/>
    <w:rsid w:val="002D6CDA"/>
    <w:rsid w:val="002D7C50"/>
    <w:rsid w:val="002E0542"/>
    <w:rsid w:val="002E05EE"/>
    <w:rsid w:val="002E079C"/>
    <w:rsid w:val="002E097A"/>
    <w:rsid w:val="002E16DA"/>
    <w:rsid w:val="002E1967"/>
    <w:rsid w:val="002E1B3C"/>
    <w:rsid w:val="002E1C01"/>
    <w:rsid w:val="002E1FA0"/>
    <w:rsid w:val="002E2323"/>
    <w:rsid w:val="002E2B24"/>
    <w:rsid w:val="002E2D0F"/>
    <w:rsid w:val="002E2D67"/>
    <w:rsid w:val="002E2E16"/>
    <w:rsid w:val="002E2F71"/>
    <w:rsid w:val="002E311B"/>
    <w:rsid w:val="002E3D02"/>
    <w:rsid w:val="002E4C3A"/>
    <w:rsid w:val="002E5465"/>
    <w:rsid w:val="002E5534"/>
    <w:rsid w:val="002E5799"/>
    <w:rsid w:val="002E5BBA"/>
    <w:rsid w:val="002E671B"/>
    <w:rsid w:val="002E72C1"/>
    <w:rsid w:val="002E7DAE"/>
    <w:rsid w:val="002F0147"/>
    <w:rsid w:val="002F04D3"/>
    <w:rsid w:val="002F071F"/>
    <w:rsid w:val="002F2497"/>
    <w:rsid w:val="002F29F1"/>
    <w:rsid w:val="002F2E82"/>
    <w:rsid w:val="002F338A"/>
    <w:rsid w:val="002F34CD"/>
    <w:rsid w:val="002F41D6"/>
    <w:rsid w:val="002F449C"/>
    <w:rsid w:val="002F46CE"/>
    <w:rsid w:val="002F4A40"/>
    <w:rsid w:val="002F4F88"/>
    <w:rsid w:val="002F5211"/>
    <w:rsid w:val="002F52B6"/>
    <w:rsid w:val="002F566F"/>
    <w:rsid w:val="002F5A14"/>
    <w:rsid w:val="002F617D"/>
    <w:rsid w:val="002F6D53"/>
    <w:rsid w:val="00300670"/>
    <w:rsid w:val="003024EA"/>
    <w:rsid w:val="00302EDD"/>
    <w:rsid w:val="00303817"/>
    <w:rsid w:val="00303899"/>
    <w:rsid w:val="00303C83"/>
    <w:rsid w:val="00304110"/>
    <w:rsid w:val="0030455C"/>
    <w:rsid w:val="00304975"/>
    <w:rsid w:val="00305999"/>
    <w:rsid w:val="00305D8A"/>
    <w:rsid w:val="0030670A"/>
    <w:rsid w:val="00307216"/>
    <w:rsid w:val="00307440"/>
    <w:rsid w:val="0030748C"/>
    <w:rsid w:val="0031003A"/>
    <w:rsid w:val="0031081A"/>
    <w:rsid w:val="00310EDE"/>
    <w:rsid w:val="00311417"/>
    <w:rsid w:val="00311596"/>
    <w:rsid w:val="003115F0"/>
    <w:rsid w:val="003128B3"/>
    <w:rsid w:val="0031294B"/>
    <w:rsid w:val="00313900"/>
    <w:rsid w:val="0031420F"/>
    <w:rsid w:val="00314FB0"/>
    <w:rsid w:val="00315333"/>
    <w:rsid w:val="003155B5"/>
    <w:rsid w:val="00316469"/>
    <w:rsid w:val="003169FD"/>
    <w:rsid w:val="00317A7D"/>
    <w:rsid w:val="00317B5A"/>
    <w:rsid w:val="003206DC"/>
    <w:rsid w:val="00320DC8"/>
    <w:rsid w:val="003212C0"/>
    <w:rsid w:val="00321948"/>
    <w:rsid w:val="00321D56"/>
    <w:rsid w:val="00323D01"/>
    <w:rsid w:val="003243B2"/>
    <w:rsid w:val="00324C0F"/>
    <w:rsid w:val="00324D9F"/>
    <w:rsid w:val="00325948"/>
    <w:rsid w:val="00326AA1"/>
    <w:rsid w:val="00326E8B"/>
    <w:rsid w:val="00326F66"/>
    <w:rsid w:val="00330286"/>
    <w:rsid w:val="00330A1D"/>
    <w:rsid w:val="0033247D"/>
    <w:rsid w:val="0033281B"/>
    <w:rsid w:val="00332DEB"/>
    <w:rsid w:val="00332E84"/>
    <w:rsid w:val="00332F3B"/>
    <w:rsid w:val="00332F87"/>
    <w:rsid w:val="003332F8"/>
    <w:rsid w:val="00333A88"/>
    <w:rsid w:val="003343C0"/>
    <w:rsid w:val="003351A0"/>
    <w:rsid w:val="003359C9"/>
    <w:rsid w:val="00335E4B"/>
    <w:rsid w:val="00335FD3"/>
    <w:rsid w:val="00337073"/>
    <w:rsid w:val="0033738D"/>
    <w:rsid w:val="003377FF"/>
    <w:rsid w:val="003400A5"/>
    <w:rsid w:val="00340533"/>
    <w:rsid w:val="00340546"/>
    <w:rsid w:val="003409FC"/>
    <w:rsid w:val="00340E78"/>
    <w:rsid w:val="00342233"/>
    <w:rsid w:val="0034240D"/>
    <w:rsid w:val="0034283B"/>
    <w:rsid w:val="00342CDB"/>
    <w:rsid w:val="00342E94"/>
    <w:rsid w:val="0034305F"/>
    <w:rsid w:val="00343135"/>
    <w:rsid w:val="0034340D"/>
    <w:rsid w:val="003445A6"/>
    <w:rsid w:val="003445BF"/>
    <w:rsid w:val="0034489A"/>
    <w:rsid w:val="003453D8"/>
    <w:rsid w:val="003454AF"/>
    <w:rsid w:val="003479F0"/>
    <w:rsid w:val="00347AF3"/>
    <w:rsid w:val="003518C7"/>
    <w:rsid w:val="0035256B"/>
    <w:rsid w:val="003530A6"/>
    <w:rsid w:val="00353D01"/>
    <w:rsid w:val="00354659"/>
    <w:rsid w:val="003550B6"/>
    <w:rsid w:val="003553BB"/>
    <w:rsid w:val="003557BD"/>
    <w:rsid w:val="00356172"/>
    <w:rsid w:val="003566B9"/>
    <w:rsid w:val="00356796"/>
    <w:rsid w:val="00356ED1"/>
    <w:rsid w:val="00356F2B"/>
    <w:rsid w:val="00356F2E"/>
    <w:rsid w:val="00357485"/>
    <w:rsid w:val="00357E38"/>
    <w:rsid w:val="003600C1"/>
    <w:rsid w:val="003601B7"/>
    <w:rsid w:val="00360B2C"/>
    <w:rsid w:val="00361034"/>
    <w:rsid w:val="003610AB"/>
    <w:rsid w:val="003614FF"/>
    <w:rsid w:val="00361748"/>
    <w:rsid w:val="003621EA"/>
    <w:rsid w:val="003627C3"/>
    <w:rsid w:val="00362D12"/>
    <w:rsid w:val="0036333E"/>
    <w:rsid w:val="0036399F"/>
    <w:rsid w:val="0036500D"/>
    <w:rsid w:val="00365400"/>
    <w:rsid w:val="00365B3B"/>
    <w:rsid w:val="00365E2D"/>
    <w:rsid w:val="00366752"/>
    <w:rsid w:val="0036713E"/>
    <w:rsid w:val="003705E7"/>
    <w:rsid w:val="003712CA"/>
    <w:rsid w:val="00372081"/>
    <w:rsid w:val="0037357A"/>
    <w:rsid w:val="00374E15"/>
    <w:rsid w:val="003750D2"/>
    <w:rsid w:val="003754F2"/>
    <w:rsid w:val="0037687E"/>
    <w:rsid w:val="0037776A"/>
    <w:rsid w:val="003779AA"/>
    <w:rsid w:val="00377CF4"/>
    <w:rsid w:val="0038040C"/>
    <w:rsid w:val="00380D7A"/>
    <w:rsid w:val="00380DA1"/>
    <w:rsid w:val="003820ED"/>
    <w:rsid w:val="00382643"/>
    <w:rsid w:val="00382649"/>
    <w:rsid w:val="00382B51"/>
    <w:rsid w:val="00382BC0"/>
    <w:rsid w:val="00383289"/>
    <w:rsid w:val="00383472"/>
    <w:rsid w:val="00383649"/>
    <w:rsid w:val="003837AF"/>
    <w:rsid w:val="00383FD7"/>
    <w:rsid w:val="0038466E"/>
    <w:rsid w:val="003852C5"/>
    <w:rsid w:val="00385B50"/>
    <w:rsid w:val="003900AF"/>
    <w:rsid w:val="0039041E"/>
    <w:rsid w:val="0039083B"/>
    <w:rsid w:val="00391AFD"/>
    <w:rsid w:val="00391E03"/>
    <w:rsid w:val="003924AE"/>
    <w:rsid w:val="00392E02"/>
    <w:rsid w:val="00393246"/>
    <w:rsid w:val="0039358D"/>
    <w:rsid w:val="00393B49"/>
    <w:rsid w:val="0039557C"/>
    <w:rsid w:val="00395BF4"/>
    <w:rsid w:val="003960B8"/>
    <w:rsid w:val="00396650"/>
    <w:rsid w:val="0039728B"/>
    <w:rsid w:val="00397EE6"/>
    <w:rsid w:val="003A0845"/>
    <w:rsid w:val="003A09F2"/>
    <w:rsid w:val="003A0FF0"/>
    <w:rsid w:val="003A10EF"/>
    <w:rsid w:val="003A25C1"/>
    <w:rsid w:val="003A26BB"/>
    <w:rsid w:val="003A2FCB"/>
    <w:rsid w:val="003A396B"/>
    <w:rsid w:val="003A3C6A"/>
    <w:rsid w:val="003A3E30"/>
    <w:rsid w:val="003A425F"/>
    <w:rsid w:val="003A4E2E"/>
    <w:rsid w:val="003A5A5E"/>
    <w:rsid w:val="003A5ED1"/>
    <w:rsid w:val="003A63B7"/>
    <w:rsid w:val="003A65A0"/>
    <w:rsid w:val="003A6DDD"/>
    <w:rsid w:val="003A759A"/>
    <w:rsid w:val="003A7948"/>
    <w:rsid w:val="003A7F89"/>
    <w:rsid w:val="003B0217"/>
    <w:rsid w:val="003B03A5"/>
    <w:rsid w:val="003B03FC"/>
    <w:rsid w:val="003B0514"/>
    <w:rsid w:val="003B1292"/>
    <w:rsid w:val="003B1760"/>
    <w:rsid w:val="003B1908"/>
    <w:rsid w:val="003B1992"/>
    <w:rsid w:val="003B1A31"/>
    <w:rsid w:val="003B1ABD"/>
    <w:rsid w:val="003B1B88"/>
    <w:rsid w:val="003B2496"/>
    <w:rsid w:val="003B2A9E"/>
    <w:rsid w:val="003B2F5B"/>
    <w:rsid w:val="003B31FE"/>
    <w:rsid w:val="003B429C"/>
    <w:rsid w:val="003B5F3A"/>
    <w:rsid w:val="003B6217"/>
    <w:rsid w:val="003B67D3"/>
    <w:rsid w:val="003B708C"/>
    <w:rsid w:val="003B7468"/>
    <w:rsid w:val="003B759D"/>
    <w:rsid w:val="003B7F85"/>
    <w:rsid w:val="003C0F8C"/>
    <w:rsid w:val="003C25B2"/>
    <w:rsid w:val="003C3A7A"/>
    <w:rsid w:val="003C3AEA"/>
    <w:rsid w:val="003C53C1"/>
    <w:rsid w:val="003C5643"/>
    <w:rsid w:val="003C5919"/>
    <w:rsid w:val="003C5E94"/>
    <w:rsid w:val="003C60D7"/>
    <w:rsid w:val="003C67C7"/>
    <w:rsid w:val="003C6805"/>
    <w:rsid w:val="003C7460"/>
    <w:rsid w:val="003C758A"/>
    <w:rsid w:val="003C76B4"/>
    <w:rsid w:val="003C789D"/>
    <w:rsid w:val="003C7C48"/>
    <w:rsid w:val="003D05BD"/>
    <w:rsid w:val="003D1B3C"/>
    <w:rsid w:val="003D242C"/>
    <w:rsid w:val="003D2B17"/>
    <w:rsid w:val="003D3825"/>
    <w:rsid w:val="003D3F6F"/>
    <w:rsid w:val="003D4833"/>
    <w:rsid w:val="003D486C"/>
    <w:rsid w:val="003D52E2"/>
    <w:rsid w:val="003D58C3"/>
    <w:rsid w:val="003D60CB"/>
    <w:rsid w:val="003D6A52"/>
    <w:rsid w:val="003D6E04"/>
    <w:rsid w:val="003D747E"/>
    <w:rsid w:val="003D7784"/>
    <w:rsid w:val="003D78FA"/>
    <w:rsid w:val="003D79FF"/>
    <w:rsid w:val="003E00E9"/>
    <w:rsid w:val="003E021B"/>
    <w:rsid w:val="003E065B"/>
    <w:rsid w:val="003E0ABF"/>
    <w:rsid w:val="003E0D4C"/>
    <w:rsid w:val="003E0E38"/>
    <w:rsid w:val="003E1C61"/>
    <w:rsid w:val="003E222B"/>
    <w:rsid w:val="003E2A48"/>
    <w:rsid w:val="003E32B7"/>
    <w:rsid w:val="003E3A37"/>
    <w:rsid w:val="003E3C7B"/>
    <w:rsid w:val="003E47B4"/>
    <w:rsid w:val="003E4B1F"/>
    <w:rsid w:val="003E4C4E"/>
    <w:rsid w:val="003E546D"/>
    <w:rsid w:val="003E6159"/>
    <w:rsid w:val="003E69C0"/>
    <w:rsid w:val="003E6FAB"/>
    <w:rsid w:val="003E7EFD"/>
    <w:rsid w:val="003F0BCF"/>
    <w:rsid w:val="003F1BA1"/>
    <w:rsid w:val="003F1D9B"/>
    <w:rsid w:val="003F1DF9"/>
    <w:rsid w:val="003F1E9C"/>
    <w:rsid w:val="003F1FD6"/>
    <w:rsid w:val="003F3F68"/>
    <w:rsid w:val="003F42F6"/>
    <w:rsid w:val="003F49DD"/>
    <w:rsid w:val="003F53F7"/>
    <w:rsid w:val="003F56C4"/>
    <w:rsid w:val="003F57FF"/>
    <w:rsid w:val="003F5FAC"/>
    <w:rsid w:val="003F7150"/>
    <w:rsid w:val="00400065"/>
    <w:rsid w:val="004019E2"/>
    <w:rsid w:val="00401E25"/>
    <w:rsid w:val="004020B0"/>
    <w:rsid w:val="00402C4D"/>
    <w:rsid w:val="00404B39"/>
    <w:rsid w:val="00404E52"/>
    <w:rsid w:val="00405336"/>
    <w:rsid w:val="00406A0E"/>
    <w:rsid w:val="00406B95"/>
    <w:rsid w:val="00406F8D"/>
    <w:rsid w:val="004072AE"/>
    <w:rsid w:val="004072BD"/>
    <w:rsid w:val="00407421"/>
    <w:rsid w:val="00407D0F"/>
    <w:rsid w:val="00407D56"/>
    <w:rsid w:val="00410031"/>
    <w:rsid w:val="00410757"/>
    <w:rsid w:val="00410D00"/>
    <w:rsid w:val="00410ECC"/>
    <w:rsid w:val="00411EA4"/>
    <w:rsid w:val="0041255E"/>
    <w:rsid w:val="00413203"/>
    <w:rsid w:val="00413251"/>
    <w:rsid w:val="0041397A"/>
    <w:rsid w:val="00414FD8"/>
    <w:rsid w:val="004168D9"/>
    <w:rsid w:val="00416958"/>
    <w:rsid w:val="004169AF"/>
    <w:rsid w:val="00416F74"/>
    <w:rsid w:val="00417CAB"/>
    <w:rsid w:val="00420E33"/>
    <w:rsid w:val="0042180C"/>
    <w:rsid w:val="00421E62"/>
    <w:rsid w:val="004222CE"/>
    <w:rsid w:val="004225AE"/>
    <w:rsid w:val="00422921"/>
    <w:rsid w:val="004231E9"/>
    <w:rsid w:val="0042384C"/>
    <w:rsid w:val="00423AC8"/>
    <w:rsid w:val="00423C40"/>
    <w:rsid w:val="00423FA8"/>
    <w:rsid w:val="004242D2"/>
    <w:rsid w:val="00425120"/>
    <w:rsid w:val="004256DE"/>
    <w:rsid w:val="0042572F"/>
    <w:rsid w:val="004258FE"/>
    <w:rsid w:val="00425E4D"/>
    <w:rsid w:val="0042603D"/>
    <w:rsid w:val="0042633B"/>
    <w:rsid w:val="004263D0"/>
    <w:rsid w:val="0042692C"/>
    <w:rsid w:val="00427F5D"/>
    <w:rsid w:val="004302D3"/>
    <w:rsid w:val="004309F3"/>
    <w:rsid w:val="00430BA6"/>
    <w:rsid w:val="00430BEE"/>
    <w:rsid w:val="00430E98"/>
    <w:rsid w:val="004317A8"/>
    <w:rsid w:val="00431B63"/>
    <w:rsid w:val="00431CAE"/>
    <w:rsid w:val="0043490A"/>
    <w:rsid w:val="00434A56"/>
    <w:rsid w:val="00435891"/>
    <w:rsid w:val="00435E0F"/>
    <w:rsid w:val="004361D5"/>
    <w:rsid w:val="004362E1"/>
    <w:rsid w:val="004370C6"/>
    <w:rsid w:val="0043747E"/>
    <w:rsid w:val="0043795C"/>
    <w:rsid w:val="004379B3"/>
    <w:rsid w:val="00437A3B"/>
    <w:rsid w:val="00440F3F"/>
    <w:rsid w:val="0044166C"/>
    <w:rsid w:val="00441B4F"/>
    <w:rsid w:val="00441C15"/>
    <w:rsid w:val="004423DC"/>
    <w:rsid w:val="0044285D"/>
    <w:rsid w:val="00444C6D"/>
    <w:rsid w:val="00444D55"/>
    <w:rsid w:val="00444E1C"/>
    <w:rsid w:val="00446456"/>
    <w:rsid w:val="004464EB"/>
    <w:rsid w:val="00446A10"/>
    <w:rsid w:val="00447279"/>
    <w:rsid w:val="00447519"/>
    <w:rsid w:val="00450319"/>
    <w:rsid w:val="0045178C"/>
    <w:rsid w:val="00451E94"/>
    <w:rsid w:val="00452413"/>
    <w:rsid w:val="004533FB"/>
    <w:rsid w:val="004540B2"/>
    <w:rsid w:val="004547DD"/>
    <w:rsid w:val="00454FE8"/>
    <w:rsid w:val="00455308"/>
    <w:rsid w:val="004564CF"/>
    <w:rsid w:val="0045715C"/>
    <w:rsid w:val="00457E60"/>
    <w:rsid w:val="004605FE"/>
    <w:rsid w:val="00461583"/>
    <w:rsid w:val="00461D30"/>
    <w:rsid w:val="00461F8E"/>
    <w:rsid w:val="00462A34"/>
    <w:rsid w:val="004647B1"/>
    <w:rsid w:val="00464A2B"/>
    <w:rsid w:val="0046597E"/>
    <w:rsid w:val="0046604E"/>
    <w:rsid w:val="00466413"/>
    <w:rsid w:val="00466474"/>
    <w:rsid w:val="00466843"/>
    <w:rsid w:val="00466B30"/>
    <w:rsid w:val="004677D9"/>
    <w:rsid w:val="00467AE7"/>
    <w:rsid w:val="004705EF"/>
    <w:rsid w:val="00470713"/>
    <w:rsid w:val="00471307"/>
    <w:rsid w:val="00471874"/>
    <w:rsid w:val="00472C43"/>
    <w:rsid w:val="00473732"/>
    <w:rsid w:val="00474032"/>
    <w:rsid w:val="004741FE"/>
    <w:rsid w:val="00474D7A"/>
    <w:rsid w:val="0047505B"/>
    <w:rsid w:val="00475072"/>
    <w:rsid w:val="004756BF"/>
    <w:rsid w:val="00475730"/>
    <w:rsid w:val="00475830"/>
    <w:rsid w:val="00475D8E"/>
    <w:rsid w:val="00476814"/>
    <w:rsid w:val="004775F1"/>
    <w:rsid w:val="00477B59"/>
    <w:rsid w:val="00477F63"/>
    <w:rsid w:val="004810D8"/>
    <w:rsid w:val="00481CCB"/>
    <w:rsid w:val="004824AB"/>
    <w:rsid w:val="00482662"/>
    <w:rsid w:val="004828B2"/>
    <w:rsid w:val="0048371A"/>
    <w:rsid w:val="00483FC5"/>
    <w:rsid w:val="004875CB"/>
    <w:rsid w:val="00487A02"/>
    <w:rsid w:val="00491C2D"/>
    <w:rsid w:val="0049254B"/>
    <w:rsid w:val="00492BE7"/>
    <w:rsid w:val="00493172"/>
    <w:rsid w:val="00493624"/>
    <w:rsid w:val="0049401E"/>
    <w:rsid w:val="00494160"/>
    <w:rsid w:val="0049529D"/>
    <w:rsid w:val="00495628"/>
    <w:rsid w:val="00495E77"/>
    <w:rsid w:val="004964B9"/>
    <w:rsid w:val="00497B62"/>
    <w:rsid w:val="00497FC4"/>
    <w:rsid w:val="004A01DC"/>
    <w:rsid w:val="004A03A9"/>
    <w:rsid w:val="004A0414"/>
    <w:rsid w:val="004A130A"/>
    <w:rsid w:val="004A17D2"/>
    <w:rsid w:val="004A2422"/>
    <w:rsid w:val="004A266A"/>
    <w:rsid w:val="004A278B"/>
    <w:rsid w:val="004A3387"/>
    <w:rsid w:val="004A33A5"/>
    <w:rsid w:val="004A3953"/>
    <w:rsid w:val="004A39F6"/>
    <w:rsid w:val="004A3DFC"/>
    <w:rsid w:val="004A41BA"/>
    <w:rsid w:val="004A42FF"/>
    <w:rsid w:val="004A4408"/>
    <w:rsid w:val="004A4F1D"/>
    <w:rsid w:val="004A512A"/>
    <w:rsid w:val="004A54EA"/>
    <w:rsid w:val="004A578B"/>
    <w:rsid w:val="004A6C1C"/>
    <w:rsid w:val="004A6C67"/>
    <w:rsid w:val="004A746B"/>
    <w:rsid w:val="004B03C1"/>
    <w:rsid w:val="004B0D75"/>
    <w:rsid w:val="004B0F6C"/>
    <w:rsid w:val="004B1561"/>
    <w:rsid w:val="004B206D"/>
    <w:rsid w:val="004B25F9"/>
    <w:rsid w:val="004B322C"/>
    <w:rsid w:val="004B34E0"/>
    <w:rsid w:val="004B3BEA"/>
    <w:rsid w:val="004B400A"/>
    <w:rsid w:val="004B4EDE"/>
    <w:rsid w:val="004B615B"/>
    <w:rsid w:val="004B6880"/>
    <w:rsid w:val="004B6C0F"/>
    <w:rsid w:val="004B7C80"/>
    <w:rsid w:val="004B7E4A"/>
    <w:rsid w:val="004B7F76"/>
    <w:rsid w:val="004C0297"/>
    <w:rsid w:val="004C030E"/>
    <w:rsid w:val="004C04D7"/>
    <w:rsid w:val="004C1449"/>
    <w:rsid w:val="004C151D"/>
    <w:rsid w:val="004C1A95"/>
    <w:rsid w:val="004C1C76"/>
    <w:rsid w:val="004C4041"/>
    <w:rsid w:val="004C53F6"/>
    <w:rsid w:val="004C60EB"/>
    <w:rsid w:val="004C66D3"/>
    <w:rsid w:val="004C7792"/>
    <w:rsid w:val="004C7A26"/>
    <w:rsid w:val="004D01C1"/>
    <w:rsid w:val="004D0FA1"/>
    <w:rsid w:val="004D146F"/>
    <w:rsid w:val="004D160E"/>
    <w:rsid w:val="004D182C"/>
    <w:rsid w:val="004D203C"/>
    <w:rsid w:val="004D2794"/>
    <w:rsid w:val="004D2C69"/>
    <w:rsid w:val="004D3042"/>
    <w:rsid w:val="004D3476"/>
    <w:rsid w:val="004D36F6"/>
    <w:rsid w:val="004D3AE6"/>
    <w:rsid w:val="004D4106"/>
    <w:rsid w:val="004D422F"/>
    <w:rsid w:val="004D4CD9"/>
    <w:rsid w:val="004D58C9"/>
    <w:rsid w:val="004D59EB"/>
    <w:rsid w:val="004D7158"/>
    <w:rsid w:val="004D76BD"/>
    <w:rsid w:val="004D7C6F"/>
    <w:rsid w:val="004E03B7"/>
    <w:rsid w:val="004E129A"/>
    <w:rsid w:val="004E30CA"/>
    <w:rsid w:val="004E32DB"/>
    <w:rsid w:val="004E3A0F"/>
    <w:rsid w:val="004E3A49"/>
    <w:rsid w:val="004E3ADB"/>
    <w:rsid w:val="004E3B4D"/>
    <w:rsid w:val="004E3BA8"/>
    <w:rsid w:val="004E4223"/>
    <w:rsid w:val="004E4E48"/>
    <w:rsid w:val="004E558D"/>
    <w:rsid w:val="004E5C19"/>
    <w:rsid w:val="004E5C86"/>
    <w:rsid w:val="004E61C2"/>
    <w:rsid w:val="004E6442"/>
    <w:rsid w:val="004E6B3D"/>
    <w:rsid w:val="004E6EE1"/>
    <w:rsid w:val="004E7100"/>
    <w:rsid w:val="004E7176"/>
    <w:rsid w:val="004E71CD"/>
    <w:rsid w:val="004E7FFB"/>
    <w:rsid w:val="004F05FB"/>
    <w:rsid w:val="004F07F2"/>
    <w:rsid w:val="004F0ACB"/>
    <w:rsid w:val="004F196A"/>
    <w:rsid w:val="004F1DBB"/>
    <w:rsid w:val="004F1F7E"/>
    <w:rsid w:val="004F2EFE"/>
    <w:rsid w:val="004F30A3"/>
    <w:rsid w:val="004F348A"/>
    <w:rsid w:val="004F3C15"/>
    <w:rsid w:val="004F4C79"/>
    <w:rsid w:val="004F4D9B"/>
    <w:rsid w:val="004F51FE"/>
    <w:rsid w:val="004F5CD0"/>
    <w:rsid w:val="004F5FB6"/>
    <w:rsid w:val="004F64F0"/>
    <w:rsid w:val="004F7299"/>
    <w:rsid w:val="004F7E6C"/>
    <w:rsid w:val="005010F1"/>
    <w:rsid w:val="00502C90"/>
    <w:rsid w:val="005035F1"/>
    <w:rsid w:val="00503D3E"/>
    <w:rsid w:val="00503EE5"/>
    <w:rsid w:val="00503FF8"/>
    <w:rsid w:val="00504049"/>
    <w:rsid w:val="00506152"/>
    <w:rsid w:val="00506341"/>
    <w:rsid w:val="00506401"/>
    <w:rsid w:val="005071E9"/>
    <w:rsid w:val="00507A5B"/>
    <w:rsid w:val="005103B2"/>
    <w:rsid w:val="005105B5"/>
    <w:rsid w:val="00510C2E"/>
    <w:rsid w:val="00510D2A"/>
    <w:rsid w:val="005111BC"/>
    <w:rsid w:val="00511D9B"/>
    <w:rsid w:val="00511DCD"/>
    <w:rsid w:val="005121CB"/>
    <w:rsid w:val="00513029"/>
    <w:rsid w:val="00513B7D"/>
    <w:rsid w:val="00514A06"/>
    <w:rsid w:val="00515259"/>
    <w:rsid w:val="00515C34"/>
    <w:rsid w:val="00515CE6"/>
    <w:rsid w:val="00515D2A"/>
    <w:rsid w:val="00517E21"/>
    <w:rsid w:val="00517EAA"/>
    <w:rsid w:val="00517F80"/>
    <w:rsid w:val="0052020B"/>
    <w:rsid w:val="005208D6"/>
    <w:rsid w:val="00520D36"/>
    <w:rsid w:val="00520E28"/>
    <w:rsid w:val="005216AA"/>
    <w:rsid w:val="00521936"/>
    <w:rsid w:val="00521D1F"/>
    <w:rsid w:val="00521E5D"/>
    <w:rsid w:val="005220E7"/>
    <w:rsid w:val="00522BC8"/>
    <w:rsid w:val="00522D67"/>
    <w:rsid w:val="00522E77"/>
    <w:rsid w:val="00523B48"/>
    <w:rsid w:val="00523E56"/>
    <w:rsid w:val="0052446E"/>
    <w:rsid w:val="005249FB"/>
    <w:rsid w:val="00525170"/>
    <w:rsid w:val="0052573B"/>
    <w:rsid w:val="0052612B"/>
    <w:rsid w:val="005263BC"/>
    <w:rsid w:val="00526858"/>
    <w:rsid w:val="00527CAF"/>
    <w:rsid w:val="00530792"/>
    <w:rsid w:val="005307AC"/>
    <w:rsid w:val="00530973"/>
    <w:rsid w:val="00530EC7"/>
    <w:rsid w:val="0053114A"/>
    <w:rsid w:val="00531802"/>
    <w:rsid w:val="00531CE9"/>
    <w:rsid w:val="00532DEC"/>
    <w:rsid w:val="005333A1"/>
    <w:rsid w:val="0053352B"/>
    <w:rsid w:val="00533B2D"/>
    <w:rsid w:val="00533FB7"/>
    <w:rsid w:val="0053415D"/>
    <w:rsid w:val="005352E8"/>
    <w:rsid w:val="0053561A"/>
    <w:rsid w:val="00535CFF"/>
    <w:rsid w:val="005367DC"/>
    <w:rsid w:val="00536D81"/>
    <w:rsid w:val="00537341"/>
    <w:rsid w:val="005377F3"/>
    <w:rsid w:val="00537F7F"/>
    <w:rsid w:val="00540C82"/>
    <w:rsid w:val="005411E8"/>
    <w:rsid w:val="00541980"/>
    <w:rsid w:val="00541ACA"/>
    <w:rsid w:val="00541BBD"/>
    <w:rsid w:val="00541F19"/>
    <w:rsid w:val="005421AA"/>
    <w:rsid w:val="00542960"/>
    <w:rsid w:val="00542C45"/>
    <w:rsid w:val="00543319"/>
    <w:rsid w:val="005437A1"/>
    <w:rsid w:val="00543A79"/>
    <w:rsid w:val="00543AB7"/>
    <w:rsid w:val="00543BF0"/>
    <w:rsid w:val="00543D73"/>
    <w:rsid w:val="00544657"/>
    <w:rsid w:val="00544F15"/>
    <w:rsid w:val="005450FB"/>
    <w:rsid w:val="00545987"/>
    <w:rsid w:val="005464CC"/>
    <w:rsid w:val="005465E9"/>
    <w:rsid w:val="0054685B"/>
    <w:rsid w:val="00546C9F"/>
    <w:rsid w:val="00547B64"/>
    <w:rsid w:val="00550CD7"/>
    <w:rsid w:val="005510EF"/>
    <w:rsid w:val="00551868"/>
    <w:rsid w:val="0055197B"/>
    <w:rsid w:val="00551F70"/>
    <w:rsid w:val="00552565"/>
    <w:rsid w:val="00552D3E"/>
    <w:rsid w:val="00553415"/>
    <w:rsid w:val="00553A29"/>
    <w:rsid w:val="00553A48"/>
    <w:rsid w:val="00554784"/>
    <w:rsid w:val="00555132"/>
    <w:rsid w:val="005553A8"/>
    <w:rsid w:val="00555C85"/>
    <w:rsid w:val="00556C43"/>
    <w:rsid w:val="00556E7C"/>
    <w:rsid w:val="005571A7"/>
    <w:rsid w:val="005577B1"/>
    <w:rsid w:val="005600C6"/>
    <w:rsid w:val="0056079B"/>
    <w:rsid w:val="00560C2A"/>
    <w:rsid w:val="005616B1"/>
    <w:rsid w:val="00561F8C"/>
    <w:rsid w:val="0056237F"/>
    <w:rsid w:val="005629E5"/>
    <w:rsid w:val="00562E4C"/>
    <w:rsid w:val="00563672"/>
    <w:rsid w:val="00563A50"/>
    <w:rsid w:val="0056441E"/>
    <w:rsid w:val="00564F7A"/>
    <w:rsid w:val="00565294"/>
    <w:rsid w:val="005652DD"/>
    <w:rsid w:val="005653DD"/>
    <w:rsid w:val="00565755"/>
    <w:rsid w:val="00565852"/>
    <w:rsid w:val="00565B23"/>
    <w:rsid w:val="00565E4C"/>
    <w:rsid w:val="00565F88"/>
    <w:rsid w:val="00567493"/>
    <w:rsid w:val="00570917"/>
    <w:rsid w:val="00570AB8"/>
    <w:rsid w:val="005714D0"/>
    <w:rsid w:val="005726AF"/>
    <w:rsid w:val="00573F76"/>
    <w:rsid w:val="005742CC"/>
    <w:rsid w:val="0057448D"/>
    <w:rsid w:val="0057481D"/>
    <w:rsid w:val="00574966"/>
    <w:rsid w:val="00574A0D"/>
    <w:rsid w:val="00574E82"/>
    <w:rsid w:val="005755B1"/>
    <w:rsid w:val="0057568F"/>
    <w:rsid w:val="005757DA"/>
    <w:rsid w:val="00575FCC"/>
    <w:rsid w:val="00576280"/>
    <w:rsid w:val="00576BF3"/>
    <w:rsid w:val="00577725"/>
    <w:rsid w:val="00577EA8"/>
    <w:rsid w:val="00580071"/>
    <w:rsid w:val="00580A5A"/>
    <w:rsid w:val="00580B31"/>
    <w:rsid w:val="00580B5C"/>
    <w:rsid w:val="00581542"/>
    <w:rsid w:val="005816AB"/>
    <w:rsid w:val="005826E3"/>
    <w:rsid w:val="0058273B"/>
    <w:rsid w:val="005835A9"/>
    <w:rsid w:val="005835D7"/>
    <w:rsid w:val="00583911"/>
    <w:rsid w:val="0058442E"/>
    <w:rsid w:val="00584794"/>
    <w:rsid w:val="0058739D"/>
    <w:rsid w:val="00587579"/>
    <w:rsid w:val="00587606"/>
    <w:rsid w:val="00590457"/>
    <w:rsid w:val="00591331"/>
    <w:rsid w:val="00591382"/>
    <w:rsid w:val="00591FD6"/>
    <w:rsid w:val="005928A1"/>
    <w:rsid w:val="00592F1B"/>
    <w:rsid w:val="0059472E"/>
    <w:rsid w:val="00595461"/>
    <w:rsid w:val="0059577D"/>
    <w:rsid w:val="0059731C"/>
    <w:rsid w:val="005A00CD"/>
    <w:rsid w:val="005A065B"/>
    <w:rsid w:val="005A1274"/>
    <w:rsid w:val="005A1530"/>
    <w:rsid w:val="005A1D23"/>
    <w:rsid w:val="005A1EC3"/>
    <w:rsid w:val="005A21AA"/>
    <w:rsid w:val="005A2881"/>
    <w:rsid w:val="005A2DDB"/>
    <w:rsid w:val="005A33DB"/>
    <w:rsid w:val="005A35F6"/>
    <w:rsid w:val="005A4350"/>
    <w:rsid w:val="005A4725"/>
    <w:rsid w:val="005A4B7B"/>
    <w:rsid w:val="005A4DA5"/>
    <w:rsid w:val="005A5BDC"/>
    <w:rsid w:val="005A5F5F"/>
    <w:rsid w:val="005A620B"/>
    <w:rsid w:val="005A6C16"/>
    <w:rsid w:val="005A6E99"/>
    <w:rsid w:val="005A7342"/>
    <w:rsid w:val="005A7846"/>
    <w:rsid w:val="005A7C30"/>
    <w:rsid w:val="005B031F"/>
    <w:rsid w:val="005B14E9"/>
    <w:rsid w:val="005B16E3"/>
    <w:rsid w:val="005B1DC0"/>
    <w:rsid w:val="005B26EA"/>
    <w:rsid w:val="005B3523"/>
    <w:rsid w:val="005B3532"/>
    <w:rsid w:val="005B3571"/>
    <w:rsid w:val="005B3628"/>
    <w:rsid w:val="005B423D"/>
    <w:rsid w:val="005B49F9"/>
    <w:rsid w:val="005B4CF5"/>
    <w:rsid w:val="005B4E30"/>
    <w:rsid w:val="005B531B"/>
    <w:rsid w:val="005B5434"/>
    <w:rsid w:val="005B558A"/>
    <w:rsid w:val="005B5BFF"/>
    <w:rsid w:val="005B69F7"/>
    <w:rsid w:val="005B6CBE"/>
    <w:rsid w:val="005B6D29"/>
    <w:rsid w:val="005B6F47"/>
    <w:rsid w:val="005B73A9"/>
    <w:rsid w:val="005C03F8"/>
    <w:rsid w:val="005C0428"/>
    <w:rsid w:val="005C05DA"/>
    <w:rsid w:val="005C0E40"/>
    <w:rsid w:val="005C3DF2"/>
    <w:rsid w:val="005C5972"/>
    <w:rsid w:val="005C68B5"/>
    <w:rsid w:val="005C7346"/>
    <w:rsid w:val="005C7CAF"/>
    <w:rsid w:val="005D0FA6"/>
    <w:rsid w:val="005D1197"/>
    <w:rsid w:val="005D23FB"/>
    <w:rsid w:val="005D2AF5"/>
    <w:rsid w:val="005D307F"/>
    <w:rsid w:val="005D327C"/>
    <w:rsid w:val="005D3663"/>
    <w:rsid w:val="005D40E6"/>
    <w:rsid w:val="005D5DD2"/>
    <w:rsid w:val="005D5F71"/>
    <w:rsid w:val="005D6B1B"/>
    <w:rsid w:val="005D7064"/>
    <w:rsid w:val="005D71D5"/>
    <w:rsid w:val="005D7F91"/>
    <w:rsid w:val="005E00AB"/>
    <w:rsid w:val="005E08DB"/>
    <w:rsid w:val="005E0A99"/>
    <w:rsid w:val="005E1228"/>
    <w:rsid w:val="005E2642"/>
    <w:rsid w:val="005E38A6"/>
    <w:rsid w:val="005E3D84"/>
    <w:rsid w:val="005E4737"/>
    <w:rsid w:val="005E4822"/>
    <w:rsid w:val="005E491D"/>
    <w:rsid w:val="005E4BFC"/>
    <w:rsid w:val="005E54A9"/>
    <w:rsid w:val="005E58B5"/>
    <w:rsid w:val="005E635C"/>
    <w:rsid w:val="005E6A8A"/>
    <w:rsid w:val="005E7B39"/>
    <w:rsid w:val="005F0057"/>
    <w:rsid w:val="005F04DC"/>
    <w:rsid w:val="005F07C8"/>
    <w:rsid w:val="005F0EAA"/>
    <w:rsid w:val="005F1239"/>
    <w:rsid w:val="005F1C84"/>
    <w:rsid w:val="005F23BC"/>
    <w:rsid w:val="005F306C"/>
    <w:rsid w:val="005F48A2"/>
    <w:rsid w:val="005F4C10"/>
    <w:rsid w:val="005F558C"/>
    <w:rsid w:val="005F5D02"/>
    <w:rsid w:val="005F650B"/>
    <w:rsid w:val="005F67C0"/>
    <w:rsid w:val="005F6BC8"/>
    <w:rsid w:val="005F78C3"/>
    <w:rsid w:val="006000E3"/>
    <w:rsid w:val="006001FD"/>
    <w:rsid w:val="0060020A"/>
    <w:rsid w:val="00600364"/>
    <w:rsid w:val="00600B1A"/>
    <w:rsid w:val="00600CEA"/>
    <w:rsid w:val="00602D08"/>
    <w:rsid w:val="006030AF"/>
    <w:rsid w:val="00603174"/>
    <w:rsid w:val="00603B79"/>
    <w:rsid w:val="00604275"/>
    <w:rsid w:val="0060437C"/>
    <w:rsid w:val="006057E6"/>
    <w:rsid w:val="00605DB7"/>
    <w:rsid w:val="00606FAC"/>
    <w:rsid w:val="00607244"/>
    <w:rsid w:val="006074F4"/>
    <w:rsid w:val="00607654"/>
    <w:rsid w:val="00607B2D"/>
    <w:rsid w:val="006106E8"/>
    <w:rsid w:val="00610710"/>
    <w:rsid w:val="00610A3A"/>
    <w:rsid w:val="00611C2B"/>
    <w:rsid w:val="00611DA1"/>
    <w:rsid w:val="00612400"/>
    <w:rsid w:val="00612452"/>
    <w:rsid w:val="00612676"/>
    <w:rsid w:val="00612960"/>
    <w:rsid w:val="00612C76"/>
    <w:rsid w:val="00612E67"/>
    <w:rsid w:val="00613677"/>
    <w:rsid w:val="00613D14"/>
    <w:rsid w:val="00613DC2"/>
    <w:rsid w:val="006143D2"/>
    <w:rsid w:val="00614A28"/>
    <w:rsid w:val="0061508A"/>
    <w:rsid w:val="006159C6"/>
    <w:rsid w:val="00615A96"/>
    <w:rsid w:val="00615E4E"/>
    <w:rsid w:val="006164FC"/>
    <w:rsid w:val="006208FF"/>
    <w:rsid w:val="006209E9"/>
    <w:rsid w:val="00621194"/>
    <w:rsid w:val="006212CB"/>
    <w:rsid w:val="00621A0E"/>
    <w:rsid w:val="00621ABF"/>
    <w:rsid w:val="00621BFA"/>
    <w:rsid w:val="00622C1E"/>
    <w:rsid w:val="00623029"/>
    <w:rsid w:val="006236FC"/>
    <w:rsid w:val="00623F95"/>
    <w:rsid w:val="00624B13"/>
    <w:rsid w:val="00624FDA"/>
    <w:rsid w:val="00625ABC"/>
    <w:rsid w:val="00625BF4"/>
    <w:rsid w:val="00626479"/>
    <w:rsid w:val="00626642"/>
    <w:rsid w:val="00626750"/>
    <w:rsid w:val="006271FB"/>
    <w:rsid w:val="0062784D"/>
    <w:rsid w:val="00627BCB"/>
    <w:rsid w:val="00627C62"/>
    <w:rsid w:val="0063019E"/>
    <w:rsid w:val="00630B83"/>
    <w:rsid w:val="00631622"/>
    <w:rsid w:val="00631C12"/>
    <w:rsid w:val="006321CD"/>
    <w:rsid w:val="00632209"/>
    <w:rsid w:val="00632A45"/>
    <w:rsid w:val="00632AC9"/>
    <w:rsid w:val="00632B53"/>
    <w:rsid w:val="006330B1"/>
    <w:rsid w:val="006330F0"/>
    <w:rsid w:val="00633204"/>
    <w:rsid w:val="0063354F"/>
    <w:rsid w:val="00633CB3"/>
    <w:rsid w:val="00633F4F"/>
    <w:rsid w:val="00634553"/>
    <w:rsid w:val="00634B09"/>
    <w:rsid w:val="00634D5B"/>
    <w:rsid w:val="00634FA9"/>
    <w:rsid w:val="006352B1"/>
    <w:rsid w:val="00635B99"/>
    <w:rsid w:val="00635F7B"/>
    <w:rsid w:val="00636AB6"/>
    <w:rsid w:val="00636B01"/>
    <w:rsid w:val="006371FB"/>
    <w:rsid w:val="00637A08"/>
    <w:rsid w:val="00637C61"/>
    <w:rsid w:val="00640696"/>
    <w:rsid w:val="00640D6A"/>
    <w:rsid w:val="00641119"/>
    <w:rsid w:val="0064188F"/>
    <w:rsid w:val="00641921"/>
    <w:rsid w:val="00641E16"/>
    <w:rsid w:val="00642870"/>
    <w:rsid w:val="006429B5"/>
    <w:rsid w:val="00642FAA"/>
    <w:rsid w:val="006432E2"/>
    <w:rsid w:val="00643E2F"/>
    <w:rsid w:val="00644204"/>
    <w:rsid w:val="006442C4"/>
    <w:rsid w:val="0064439B"/>
    <w:rsid w:val="00644433"/>
    <w:rsid w:val="006444C5"/>
    <w:rsid w:val="006448EB"/>
    <w:rsid w:val="00644986"/>
    <w:rsid w:val="00644996"/>
    <w:rsid w:val="00645158"/>
    <w:rsid w:val="00645E34"/>
    <w:rsid w:val="00645F3B"/>
    <w:rsid w:val="0064610B"/>
    <w:rsid w:val="006462D9"/>
    <w:rsid w:val="0064737F"/>
    <w:rsid w:val="00647453"/>
    <w:rsid w:val="0064791A"/>
    <w:rsid w:val="00647CF0"/>
    <w:rsid w:val="00650F67"/>
    <w:rsid w:val="00651449"/>
    <w:rsid w:val="00652DB5"/>
    <w:rsid w:val="006535D7"/>
    <w:rsid w:val="00653A22"/>
    <w:rsid w:val="00653DA7"/>
    <w:rsid w:val="00654E4D"/>
    <w:rsid w:val="006553E9"/>
    <w:rsid w:val="00655537"/>
    <w:rsid w:val="00655612"/>
    <w:rsid w:val="006559BF"/>
    <w:rsid w:val="00655A02"/>
    <w:rsid w:val="006561EA"/>
    <w:rsid w:val="00656CF3"/>
    <w:rsid w:val="00657172"/>
    <w:rsid w:val="0065748B"/>
    <w:rsid w:val="0065758A"/>
    <w:rsid w:val="00660052"/>
    <w:rsid w:val="00660D04"/>
    <w:rsid w:val="00661579"/>
    <w:rsid w:val="006619CD"/>
    <w:rsid w:val="00663756"/>
    <w:rsid w:val="0066388B"/>
    <w:rsid w:val="006638D1"/>
    <w:rsid w:val="0066391C"/>
    <w:rsid w:val="00663A75"/>
    <w:rsid w:val="00663D75"/>
    <w:rsid w:val="00663D9B"/>
    <w:rsid w:val="006641D0"/>
    <w:rsid w:val="0066448B"/>
    <w:rsid w:val="0066668F"/>
    <w:rsid w:val="00666DF1"/>
    <w:rsid w:val="00666E84"/>
    <w:rsid w:val="00667068"/>
    <w:rsid w:val="00667C79"/>
    <w:rsid w:val="00671090"/>
    <w:rsid w:val="006710C3"/>
    <w:rsid w:val="00671BD7"/>
    <w:rsid w:val="00672A95"/>
    <w:rsid w:val="00672BA8"/>
    <w:rsid w:val="006733A3"/>
    <w:rsid w:val="00674517"/>
    <w:rsid w:val="00674E35"/>
    <w:rsid w:val="00675080"/>
    <w:rsid w:val="00675A99"/>
    <w:rsid w:val="006761CE"/>
    <w:rsid w:val="00676CA4"/>
    <w:rsid w:val="00676DE6"/>
    <w:rsid w:val="00677809"/>
    <w:rsid w:val="00680083"/>
    <w:rsid w:val="00680093"/>
    <w:rsid w:val="0068013A"/>
    <w:rsid w:val="006801C2"/>
    <w:rsid w:val="0068054D"/>
    <w:rsid w:val="006807CA"/>
    <w:rsid w:val="00680E09"/>
    <w:rsid w:val="00680FA2"/>
    <w:rsid w:val="006823DD"/>
    <w:rsid w:val="00683104"/>
    <w:rsid w:val="00683886"/>
    <w:rsid w:val="006846EF"/>
    <w:rsid w:val="00684954"/>
    <w:rsid w:val="00684C38"/>
    <w:rsid w:val="006853D2"/>
    <w:rsid w:val="00685FEC"/>
    <w:rsid w:val="0068677B"/>
    <w:rsid w:val="0068682F"/>
    <w:rsid w:val="00686B05"/>
    <w:rsid w:val="00686BAF"/>
    <w:rsid w:val="00686C7D"/>
    <w:rsid w:val="00687929"/>
    <w:rsid w:val="0069006D"/>
    <w:rsid w:val="00690596"/>
    <w:rsid w:val="006907DC"/>
    <w:rsid w:val="0069125F"/>
    <w:rsid w:val="006935E5"/>
    <w:rsid w:val="00693D30"/>
    <w:rsid w:val="00694512"/>
    <w:rsid w:val="0069512A"/>
    <w:rsid w:val="00695507"/>
    <w:rsid w:val="00695AEF"/>
    <w:rsid w:val="0069611F"/>
    <w:rsid w:val="00696259"/>
    <w:rsid w:val="00696949"/>
    <w:rsid w:val="00697425"/>
    <w:rsid w:val="006A068C"/>
    <w:rsid w:val="006A0C51"/>
    <w:rsid w:val="006A0FEF"/>
    <w:rsid w:val="006A1011"/>
    <w:rsid w:val="006A194E"/>
    <w:rsid w:val="006A2971"/>
    <w:rsid w:val="006A39FC"/>
    <w:rsid w:val="006A41C4"/>
    <w:rsid w:val="006A5FE4"/>
    <w:rsid w:val="006A66C8"/>
    <w:rsid w:val="006A6BCD"/>
    <w:rsid w:val="006A7AF8"/>
    <w:rsid w:val="006B026D"/>
    <w:rsid w:val="006B05B8"/>
    <w:rsid w:val="006B0B36"/>
    <w:rsid w:val="006B0FFC"/>
    <w:rsid w:val="006B16AF"/>
    <w:rsid w:val="006B1E67"/>
    <w:rsid w:val="006B2073"/>
    <w:rsid w:val="006B23CC"/>
    <w:rsid w:val="006B257F"/>
    <w:rsid w:val="006B2F10"/>
    <w:rsid w:val="006B3495"/>
    <w:rsid w:val="006B3DC7"/>
    <w:rsid w:val="006B4267"/>
    <w:rsid w:val="006B4825"/>
    <w:rsid w:val="006B4DBB"/>
    <w:rsid w:val="006B5CD4"/>
    <w:rsid w:val="006B5FBA"/>
    <w:rsid w:val="006B606E"/>
    <w:rsid w:val="006B617B"/>
    <w:rsid w:val="006B69CB"/>
    <w:rsid w:val="006B790A"/>
    <w:rsid w:val="006B7EFB"/>
    <w:rsid w:val="006C033E"/>
    <w:rsid w:val="006C0BE4"/>
    <w:rsid w:val="006C11E5"/>
    <w:rsid w:val="006C22EE"/>
    <w:rsid w:val="006C2825"/>
    <w:rsid w:val="006C4710"/>
    <w:rsid w:val="006C4801"/>
    <w:rsid w:val="006C517B"/>
    <w:rsid w:val="006C52D4"/>
    <w:rsid w:val="006C5CBE"/>
    <w:rsid w:val="006C5D7A"/>
    <w:rsid w:val="006C5F75"/>
    <w:rsid w:val="006C5FE2"/>
    <w:rsid w:val="006D023B"/>
    <w:rsid w:val="006D0495"/>
    <w:rsid w:val="006D083B"/>
    <w:rsid w:val="006D139E"/>
    <w:rsid w:val="006D1590"/>
    <w:rsid w:val="006D1FE3"/>
    <w:rsid w:val="006D28EF"/>
    <w:rsid w:val="006D2CAB"/>
    <w:rsid w:val="006D31F3"/>
    <w:rsid w:val="006D3E48"/>
    <w:rsid w:val="006D54F4"/>
    <w:rsid w:val="006D5622"/>
    <w:rsid w:val="006D58A3"/>
    <w:rsid w:val="006D6C1B"/>
    <w:rsid w:val="006D6F7F"/>
    <w:rsid w:val="006D72D2"/>
    <w:rsid w:val="006D732A"/>
    <w:rsid w:val="006D7A51"/>
    <w:rsid w:val="006D7AFB"/>
    <w:rsid w:val="006D7B63"/>
    <w:rsid w:val="006E0722"/>
    <w:rsid w:val="006E0D96"/>
    <w:rsid w:val="006E0DEE"/>
    <w:rsid w:val="006E158C"/>
    <w:rsid w:val="006E1658"/>
    <w:rsid w:val="006E1F95"/>
    <w:rsid w:val="006E1FBF"/>
    <w:rsid w:val="006E2572"/>
    <w:rsid w:val="006E2DAD"/>
    <w:rsid w:val="006E32D9"/>
    <w:rsid w:val="006E33AE"/>
    <w:rsid w:val="006E37E5"/>
    <w:rsid w:val="006E3903"/>
    <w:rsid w:val="006E4DE4"/>
    <w:rsid w:val="006E5EC1"/>
    <w:rsid w:val="006E65B0"/>
    <w:rsid w:val="006E69F9"/>
    <w:rsid w:val="006E6C99"/>
    <w:rsid w:val="006E6DDF"/>
    <w:rsid w:val="006E76C5"/>
    <w:rsid w:val="006E7B33"/>
    <w:rsid w:val="006F0750"/>
    <w:rsid w:val="006F196C"/>
    <w:rsid w:val="006F23B3"/>
    <w:rsid w:val="006F2E9F"/>
    <w:rsid w:val="006F375A"/>
    <w:rsid w:val="006F488D"/>
    <w:rsid w:val="006F56E2"/>
    <w:rsid w:val="006F5A6F"/>
    <w:rsid w:val="006F67A4"/>
    <w:rsid w:val="006F6D3E"/>
    <w:rsid w:val="006F6F08"/>
    <w:rsid w:val="006F79A4"/>
    <w:rsid w:val="006F7D73"/>
    <w:rsid w:val="00700459"/>
    <w:rsid w:val="00700647"/>
    <w:rsid w:val="00701391"/>
    <w:rsid w:val="0070155C"/>
    <w:rsid w:val="00702007"/>
    <w:rsid w:val="00702119"/>
    <w:rsid w:val="007021DC"/>
    <w:rsid w:val="00702555"/>
    <w:rsid w:val="007026FB"/>
    <w:rsid w:val="00702DF3"/>
    <w:rsid w:val="00702E84"/>
    <w:rsid w:val="0070316B"/>
    <w:rsid w:val="00703F9B"/>
    <w:rsid w:val="00704A32"/>
    <w:rsid w:val="00704A3A"/>
    <w:rsid w:val="0070535A"/>
    <w:rsid w:val="00705381"/>
    <w:rsid w:val="0070594F"/>
    <w:rsid w:val="00706952"/>
    <w:rsid w:val="00707103"/>
    <w:rsid w:val="007071C5"/>
    <w:rsid w:val="007075AF"/>
    <w:rsid w:val="00707897"/>
    <w:rsid w:val="00707DD5"/>
    <w:rsid w:val="00710A38"/>
    <w:rsid w:val="00712327"/>
    <w:rsid w:val="00712C50"/>
    <w:rsid w:val="00713497"/>
    <w:rsid w:val="00713786"/>
    <w:rsid w:val="00714295"/>
    <w:rsid w:val="00714659"/>
    <w:rsid w:val="00715179"/>
    <w:rsid w:val="0071550F"/>
    <w:rsid w:val="00716183"/>
    <w:rsid w:val="0071624F"/>
    <w:rsid w:val="0071662A"/>
    <w:rsid w:val="00716817"/>
    <w:rsid w:val="00717D14"/>
    <w:rsid w:val="0072139D"/>
    <w:rsid w:val="0072369B"/>
    <w:rsid w:val="00723728"/>
    <w:rsid w:val="00723FE4"/>
    <w:rsid w:val="00724331"/>
    <w:rsid w:val="0072445A"/>
    <w:rsid w:val="007255DE"/>
    <w:rsid w:val="00726989"/>
    <w:rsid w:val="007269B1"/>
    <w:rsid w:val="00726A9E"/>
    <w:rsid w:val="00726DD5"/>
    <w:rsid w:val="007271F0"/>
    <w:rsid w:val="0073025D"/>
    <w:rsid w:val="00730A03"/>
    <w:rsid w:val="00730BE3"/>
    <w:rsid w:val="00730EA8"/>
    <w:rsid w:val="007310B8"/>
    <w:rsid w:val="00731370"/>
    <w:rsid w:val="00731E4D"/>
    <w:rsid w:val="007325E4"/>
    <w:rsid w:val="00732C7F"/>
    <w:rsid w:val="00732CD2"/>
    <w:rsid w:val="00733C47"/>
    <w:rsid w:val="00734403"/>
    <w:rsid w:val="00734983"/>
    <w:rsid w:val="00734F5F"/>
    <w:rsid w:val="007350CE"/>
    <w:rsid w:val="007358DB"/>
    <w:rsid w:val="00736155"/>
    <w:rsid w:val="00736422"/>
    <w:rsid w:val="007367F1"/>
    <w:rsid w:val="0073690E"/>
    <w:rsid w:val="00736B06"/>
    <w:rsid w:val="00737295"/>
    <w:rsid w:val="0073737A"/>
    <w:rsid w:val="0073796F"/>
    <w:rsid w:val="00737AC3"/>
    <w:rsid w:val="00737CA2"/>
    <w:rsid w:val="00737CBD"/>
    <w:rsid w:val="007403B8"/>
    <w:rsid w:val="0074041D"/>
    <w:rsid w:val="00741383"/>
    <w:rsid w:val="00741866"/>
    <w:rsid w:val="00741C07"/>
    <w:rsid w:val="00741F0B"/>
    <w:rsid w:val="007422E2"/>
    <w:rsid w:val="00742336"/>
    <w:rsid w:val="0074255C"/>
    <w:rsid w:val="007426BA"/>
    <w:rsid w:val="00742FA9"/>
    <w:rsid w:val="00743297"/>
    <w:rsid w:val="007437DD"/>
    <w:rsid w:val="00744058"/>
    <w:rsid w:val="0074459F"/>
    <w:rsid w:val="007446F4"/>
    <w:rsid w:val="00744A0B"/>
    <w:rsid w:val="00744BDC"/>
    <w:rsid w:val="007469BB"/>
    <w:rsid w:val="00746E09"/>
    <w:rsid w:val="00747886"/>
    <w:rsid w:val="00747915"/>
    <w:rsid w:val="00750980"/>
    <w:rsid w:val="00750C90"/>
    <w:rsid w:val="007510BE"/>
    <w:rsid w:val="00751197"/>
    <w:rsid w:val="007514F0"/>
    <w:rsid w:val="0075194D"/>
    <w:rsid w:val="00751A3B"/>
    <w:rsid w:val="00751B20"/>
    <w:rsid w:val="007529CA"/>
    <w:rsid w:val="00753264"/>
    <w:rsid w:val="007535D9"/>
    <w:rsid w:val="0075386F"/>
    <w:rsid w:val="00753C74"/>
    <w:rsid w:val="00754128"/>
    <w:rsid w:val="00754767"/>
    <w:rsid w:val="00754D5A"/>
    <w:rsid w:val="0075591B"/>
    <w:rsid w:val="00755C72"/>
    <w:rsid w:val="007563DF"/>
    <w:rsid w:val="00756580"/>
    <w:rsid w:val="00756C18"/>
    <w:rsid w:val="00757894"/>
    <w:rsid w:val="00757DE4"/>
    <w:rsid w:val="00760564"/>
    <w:rsid w:val="007607EB"/>
    <w:rsid w:val="00760AA9"/>
    <w:rsid w:val="00760FF9"/>
    <w:rsid w:val="007610E0"/>
    <w:rsid w:val="00762C0D"/>
    <w:rsid w:val="0076348C"/>
    <w:rsid w:val="0076369B"/>
    <w:rsid w:val="00763776"/>
    <w:rsid w:val="00763888"/>
    <w:rsid w:val="0076428A"/>
    <w:rsid w:val="00764B45"/>
    <w:rsid w:val="007654DC"/>
    <w:rsid w:val="007661A0"/>
    <w:rsid w:val="007667BF"/>
    <w:rsid w:val="00767DEA"/>
    <w:rsid w:val="00767E4F"/>
    <w:rsid w:val="007705D0"/>
    <w:rsid w:val="007707BA"/>
    <w:rsid w:val="007710D0"/>
    <w:rsid w:val="007711E9"/>
    <w:rsid w:val="00771418"/>
    <w:rsid w:val="007715F9"/>
    <w:rsid w:val="00771EF0"/>
    <w:rsid w:val="0077255D"/>
    <w:rsid w:val="00772A8C"/>
    <w:rsid w:val="007730BE"/>
    <w:rsid w:val="007733B1"/>
    <w:rsid w:val="007739E5"/>
    <w:rsid w:val="00773B07"/>
    <w:rsid w:val="00773B77"/>
    <w:rsid w:val="00774461"/>
    <w:rsid w:val="007749FF"/>
    <w:rsid w:val="00774F3D"/>
    <w:rsid w:val="00775F02"/>
    <w:rsid w:val="00776448"/>
    <w:rsid w:val="00776DE2"/>
    <w:rsid w:val="007779F3"/>
    <w:rsid w:val="00777B58"/>
    <w:rsid w:val="00777F4D"/>
    <w:rsid w:val="0078037C"/>
    <w:rsid w:val="007808D8"/>
    <w:rsid w:val="00780EB3"/>
    <w:rsid w:val="007819DD"/>
    <w:rsid w:val="007842AC"/>
    <w:rsid w:val="0078551D"/>
    <w:rsid w:val="007859A7"/>
    <w:rsid w:val="00785BCB"/>
    <w:rsid w:val="00785DC1"/>
    <w:rsid w:val="007861FE"/>
    <w:rsid w:val="00786347"/>
    <w:rsid w:val="00786C9C"/>
    <w:rsid w:val="00786F5C"/>
    <w:rsid w:val="007871F0"/>
    <w:rsid w:val="00787A2F"/>
    <w:rsid w:val="00787A6E"/>
    <w:rsid w:val="00790E8D"/>
    <w:rsid w:val="00790F06"/>
    <w:rsid w:val="00791B3D"/>
    <w:rsid w:val="00791C65"/>
    <w:rsid w:val="00792555"/>
    <w:rsid w:val="007926C1"/>
    <w:rsid w:val="007929A0"/>
    <w:rsid w:val="007934E1"/>
    <w:rsid w:val="00793914"/>
    <w:rsid w:val="00794DD7"/>
    <w:rsid w:val="0079573B"/>
    <w:rsid w:val="00797B82"/>
    <w:rsid w:val="007A00D8"/>
    <w:rsid w:val="007A0439"/>
    <w:rsid w:val="007A16B9"/>
    <w:rsid w:val="007A2E34"/>
    <w:rsid w:val="007A2EF2"/>
    <w:rsid w:val="007A31A5"/>
    <w:rsid w:val="007A397E"/>
    <w:rsid w:val="007A3A36"/>
    <w:rsid w:val="007A3B17"/>
    <w:rsid w:val="007A3C49"/>
    <w:rsid w:val="007A49A4"/>
    <w:rsid w:val="007A4C86"/>
    <w:rsid w:val="007A4CD1"/>
    <w:rsid w:val="007A5223"/>
    <w:rsid w:val="007A6BBC"/>
    <w:rsid w:val="007A6E33"/>
    <w:rsid w:val="007A75D3"/>
    <w:rsid w:val="007A7A75"/>
    <w:rsid w:val="007A7C0B"/>
    <w:rsid w:val="007B0531"/>
    <w:rsid w:val="007B0945"/>
    <w:rsid w:val="007B0A69"/>
    <w:rsid w:val="007B18D3"/>
    <w:rsid w:val="007B19AA"/>
    <w:rsid w:val="007B286C"/>
    <w:rsid w:val="007B370D"/>
    <w:rsid w:val="007B375D"/>
    <w:rsid w:val="007B40AA"/>
    <w:rsid w:val="007B4526"/>
    <w:rsid w:val="007B5EDC"/>
    <w:rsid w:val="007B5FC8"/>
    <w:rsid w:val="007B715B"/>
    <w:rsid w:val="007B7696"/>
    <w:rsid w:val="007B79BB"/>
    <w:rsid w:val="007B7A0C"/>
    <w:rsid w:val="007C0643"/>
    <w:rsid w:val="007C139C"/>
    <w:rsid w:val="007C188A"/>
    <w:rsid w:val="007C1DAD"/>
    <w:rsid w:val="007C2027"/>
    <w:rsid w:val="007C2724"/>
    <w:rsid w:val="007C2926"/>
    <w:rsid w:val="007C3288"/>
    <w:rsid w:val="007C330A"/>
    <w:rsid w:val="007C38C9"/>
    <w:rsid w:val="007C48DF"/>
    <w:rsid w:val="007C5068"/>
    <w:rsid w:val="007C52AB"/>
    <w:rsid w:val="007C55F7"/>
    <w:rsid w:val="007C57AF"/>
    <w:rsid w:val="007C64AB"/>
    <w:rsid w:val="007C6BC7"/>
    <w:rsid w:val="007C6BDB"/>
    <w:rsid w:val="007C6D54"/>
    <w:rsid w:val="007C7FF8"/>
    <w:rsid w:val="007D00B6"/>
    <w:rsid w:val="007D0CF6"/>
    <w:rsid w:val="007D13DC"/>
    <w:rsid w:val="007D1D5F"/>
    <w:rsid w:val="007D28E2"/>
    <w:rsid w:val="007D2BAA"/>
    <w:rsid w:val="007D2EE0"/>
    <w:rsid w:val="007D2F55"/>
    <w:rsid w:val="007D416D"/>
    <w:rsid w:val="007D4EFB"/>
    <w:rsid w:val="007D510D"/>
    <w:rsid w:val="007D58DF"/>
    <w:rsid w:val="007D5920"/>
    <w:rsid w:val="007D5C1F"/>
    <w:rsid w:val="007D6BA7"/>
    <w:rsid w:val="007D7055"/>
    <w:rsid w:val="007D71F6"/>
    <w:rsid w:val="007D721F"/>
    <w:rsid w:val="007E0521"/>
    <w:rsid w:val="007E0F10"/>
    <w:rsid w:val="007E2036"/>
    <w:rsid w:val="007E274E"/>
    <w:rsid w:val="007E3112"/>
    <w:rsid w:val="007E371C"/>
    <w:rsid w:val="007E38A0"/>
    <w:rsid w:val="007E38F4"/>
    <w:rsid w:val="007E3F4C"/>
    <w:rsid w:val="007E45CF"/>
    <w:rsid w:val="007E4A73"/>
    <w:rsid w:val="007E4DE1"/>
    <w:rsid w:val="007E5336"/>
    <w:rsid w:val="007E5352"/>
    <w:rsid w:val="007E5A81"/>
    <w:rsid w:val="007E6006"/>
    <w:rsid w:val="007E6278"/>
    <w:rsid w:val="007E65B9"/>
    <w:rsid w:val="007E67F9"/>
    <w:rsid w:val="007E72A8"/>
    <w:rsid w:val="007F00C6"/>
    <w:rsid w:val="007F1514"/>
    <w:rsid w:val="007F1857"/>
    <w:rsid w:val="007F1AC0"/>
    <w:rsid w:val="007F1B56"/>
    <w:rsid w:val="007F2265"/>
    <w:rsid w:val="007F26B5"/>
    <w:rsid w:val="007F3061"/>
    <w:rsid w:val="007F3437"/>
    <w:rsid w:val="007F36CB"/>
    <w:rsid w:val="007F375A"/>
    <w:rsid w:val="007F3977"/>
    <w:rsid w:val="007F3B25"/>
    <w:rsid w:val="007F47C5"/>
    <w:rsid w:val="007F4DCB"/>
    <w:rsid w:val="007F5026"/>
    <w:rsid w:val="007F66D9"/>
    <w:rsid w:val="007F67FF"/>
    <w:rsid w:val="007F6E52"/>
    <w:rsid w:val="007F763F"/>
    <w:rsid w:val="007F7BB1"/>
    <w:rsid w:val="008014D1"/>
    <w:rsid w:val="00801816"/>
    <w:rsid w:val="00801DB6"/>
    <w:rsid w:val="00801E32"/>
    <w:rsid w:val="00801F7B"/>
    <w:rsid w:val="008026CE"/>
    <w:rsid w:val="0080295E"/>
    <w:rsid w:val="00802EDE"/>
    <w:rsid w:val="00803828"/>
    <w:rsid w:val="00803A04"/>
    <w:rsid w:val="00803D9F"/>
    <w:rsid w:val="00804451"/>
    <w:rsid w:val="00804ADF"/>
    <w:rsid w:val="00804B9C"/>
    <w:rsid w:val="00804F22"/>
    <w:rsid w:val="00804F86"/>
    <w:rsid w:val="00805DAA"/>
    <w:rsid w:val="00806106"/>
    <w:rsid w:val="00806425"/>
    <w:rsid w:val="0081070A"/>
    <w:rsid w:val="00810D47"/>
    <w:rsid w:val="00810DAB"/>
    <w:rsid w:val="00810DF6"/>
    <w:rsid w:val="00810EF7"/>
    <w:rsid w:val="00811CC4"/>
    <w:rsid w:val="008126FB"/>
    <w:rsid w:val="00812A2F"/>
    <w:rsid w:val="00812C65"/>
    <w:rsid w:val="00812FFA"/>
    <w:rsid w:val="0081367A"/>
    <w:rsid w:val="00813EC9"/>
    <w:rsid w:val="008147B8"/>
    <w:rsid w:val="008154B8"/>
    <w:rsid w:val="00816056"/>
    <w:rsid w:val="00816111"/>
    <w:rsid w:val="008173A1"/>
    <w:rsid w:val="008173EB"/>
    <w:rsid w:val="008211FB"/>
    <w:rsid w:val="00821ACA"/>
    <w:rsid w:val="00821CB4"/>
    <w:rsid w:val="0082209E"/>
    <w:rsid w:val="008229A8"/>
    <w:rsid w:val="008233CC"/>
    <w:rsid w:val="008233D7"/>
    <w:rsid w:val="00823798"/>
    <w:rsid w:val="00823D4C"/>
    <w:rsid w:val="008242EF"/>
    <w:rsid w:val="0082433C"/>
    <w:rsid w:val="00824355"/>
    <w:rsid w:val="008245BC"/>
    <w:rsid w:val="00824EA8"/>
    <w:rsid w:val="00825021"/>
    <w:rsid w:val="0082525A"/>
    <w:rsid w:val="008257F9"/>
    <w:rsid w:val="00825C10"/>
    <w:rsid w:val="00825DC3"/>
    <w:rsid w:val="00825FAD"/>
    <w:rsid w:val="00826B76"/>
    <w:rsid w:val="00827452"/>
    <w:rsid w:val="00827E70"/>
    <w:rsid w:val="00830086"/>
    <w:rsid w:val="008307B0"/>
    <w:rsid w:val="00830ECD"/>
    <w:rsid w:val="00831470"/>
    <w:rsid w:val="008317A7"/>
    <w:rsid w:val="008318A1"/>
    <w:rsid w:val="00831A4F"/>
    <w:rsid w:val="00831BAC"/>
    <w:rsid w:val="00831F14"/>
    <w:rsid w:val="0083254B"/>
    <w:rsid w:val="00832643"/>
    <w:rsid w:val="008326F4"/>
    <w:rsid w:val="00833120"/>
    <w:rsid w:val="00833189"/>
    <w:rsid w:val="008332D6"/>
    <w:rsid w:val="0083343C"/>
    <w:rsid w:val="00833F57"/>
    <w:rsid w:val="0083437B"/>
    <w:rsid w:val="00834658"/>
    <w:rsid w:val="008351B1"/>
    <w:rsid w:val="00835780"/>
    <w:rsid w:val="00835D6A"/>
    <w:rsid w:val="0083624B"/>
    <w:rsid w:val="00836A42"/>
    <w:rsid w:val="00836AE2"/>
    <w:rsid w:val="00836E23"/>
    <w:rsid w:val="008378CF"/>
    <w:rsid w:val="00837EC9"/>
    <w:rsid w:val="008400D0"/>
    <w:rsid w:val="0084057E"/>
    <w:rsid w:val="008406B6"/>
    <w:rsid w:val="00840AF3"/>
    <w:rsid w:val="00840D07"/>
    <w:rsid w:val="0084114F"/>
    <w:rsid w:val="0084164B"/>
    <w:rsid w:val="0084194E"/>
    <w:rsid w:val="00841A21"/>
    <w:rsid w:val="00841CEE"/>
    <w:rsid w:val="00841E71"/>
    <w:rsid w:val="00841E82"/>
    <w:rsid w:val="0084234D"/>
    <w:rsid w:val="00842CD9"/>
    <w:rsid w:val="00844260"/>
    <w:rsid w:val="00845B83"/>
    <w:rsid w:val="00845E0B"/>
    <w:rsid w:val="00846895"/>
    <w:rsid w:val="00847B9D"/>
    <w:rsid w:val="00850212"/>
    <w:rsid w:val="008509A9"/>
    <w:rsid w:val="00850F37"/>
    <w:rsid w:val="00850F5A"/>
    <w:rsid w:val="008524BE"/>
    <w:rsid w:val="008534F8"/>
    <w:rsid w:val="00853B9E"/>
    <w:rsid w:val="00854231"/>
    <w:rsid w:val="008543EC"/>
    <w:rsid w:val="0085537E"/>
    <w:rsid w:val="00855C28"/>
    <w:rsid w:val="00856642"/>
    <w:rsid w:val="00856B07"/>
    <w:rsid w:val="00856FBF"/>
    <w:rsid w:val="00857187"/>
    <w:rsid w:val="008571DB"/>
    <w:rsid w:val="0085744F"/>
    <w:rsid w:val="00857738"/>
    <w:rsid w:val="0086072E"/>
    <w:rsid w:val="00861A89"/>
    <w:rsid w:val="00862716"/>
    <w:rsid w:val="00862E8C"/>
    <w:rsid w:val="00863A7D"/>
    <w:rsid w:val="00863B8E"/>
    <w:rsid w:val="00864505"/>
    <w:rsid w:val="00864A5C"/>
    <w:rsid w:val="00864D67"/>
    <w:rsid w:val="008650BB"/>
    <w:rsid w:val="008653AD"/>
    <w:rsid w:val="00865AEE"/>
    <w:rsid w:val="00865D70"/>
    <w:rsid w:val="008669B1"/>
    <w:rsid w:val="00866F7B"/>
    <w:rsid w:val="00867D50"/>
    <w:rsid w:val="00867D90"/>
    <w:rsid w:val="008717F1"/>
    <w:rsid w:val="00872CD1"/>
    <w:rsid w:val="00873577"/>
    <w:rsid w:val="00873BA2"/>
    <w:rsid w:val="00874135"/>
    <w:rsid w:val="008743E0"/>
    <w:rsid w:val="00874C40"/>
    <w:rsid w:val="00875528"/>
    <w:rsid w:val="008755CA"/>
    <w:rsid w:val="00876B87"/>
    <w:rsid w:val="0087715D"/>
    <w:rsid w:val="0087718E"/>
    <w:rsid w:val="008774DB"/>
    <w:rsid w:val="008775C6"/>
    <w:rsid w:val="00877707"/>
    <w:rsid w:val="008779C6"/>
    <w:rsid w:val="00880E63"/>
    <w:rsid w:val="00881053"/>
    <w:rsid w:val="00881847"/>
    <w:rsid w:val="0088199C"/>
    <w:rsid w:val="008823AE"/>
    <w:rsid w:val="00882988"/>
    <w:rsid w:val="00882B5A"/>
    <w:rsid w:val="00883E73"/>
    <w:rsid w:val="008842A3"/>
    <w:rsid w:val="00884C96"/>
    <w:rsid w:val="008855AC"/>
    <w:rsid w:val="00885607"/>
    <w:rsid w:val="0088562D"/>
    <w:rsid w:val="00886CA6"/>
    <w:rsid w:val="00887CC8"/>
    <w:rsid w:val="00887D30"/>
    <w:rsid w:val="0089175C"/>
    <w:rsid w:val="00892061"/>
    <w:rsid w:val="00892125"/>
    <w:rsid w:val="00892407"/>
    <w:rsid w:val="00892547"/>
    <w:rsid w:val="00892BA0"/>
    <w:rsid w:val="008937B0"/>
    <w:rsid w:val="0089414B"/>
    <w:rsid w:val="008948FB"/>
    <w:rsid w:val="008949BD"/>
    <w:rsid w:val="008955A5"/>
    <w:rsid w:val="008966A8"/>
    <w:rsid w:val="00897C8C"/>
    <w:rsid w:val="008A01ED"/>
    <w:rsid w:val="008A17B9"/>
    <w:rsid w:val="008A2A79"/>
    <w:rsid w:val="008A371A"/>
    <w:rsid w:val="008A3929"/>
    <w:rsid w:val="008A4116"/>
    <w:rsid w:val="008A4DE6"/>
    <w:rsid w:val="008A6116"/>
    <w:rsid w:val="008A6784"/>
    <w:rsid w:val="008A67DF"/>
    <w:rsid w:val="008A7487"/>
    <w:rsid w:val="008A7786"/>
    <w:rsid w:val="008B03D8"/>
    <w:rsid w:val="008B0A0B"/>
    <w:rsid w:val="008B14FC"/>
    <w:rsid w:val="008B1C20"/>
    <w:rsid w:val="008B247E"/>
    <w:rsid w:val="008B3006"/>
    <w:rsid w:val="008B3CE9"/>
    <w:rsid w:val="008B3D80"/>
    <w:rsid w:val="008B4221"/>
    <w:rsid w:val="008B43A3"/>
    <w:rsid w:val="008B4B51"/>
    <w:rsid w:val="008B4D25"/>
    <w:rsid w:val="008B5B3C"/>
    <w:rsid w:val="008B65FE"/>
    <w:rsid w:val="008B6D15"/>
    <w:rsid w:val="008B6EDE"/>
    <w:rsid w:val="008B73A0"/>
    <w:rsid w:val="008B7E8B"/>
    <w:rsid w:val="008C0AD2"/>
    <w:rsid w:val="008C19F9"/>
    <w:rsid w:val="008C1CF3"/>
    <w:rsid w:val="008C1E88"/>
    <w:rsid w:val="008C21F4"/>
    <w:rsid w:val="008C361C"/>
    <w:rsid w:val="008C3E05"/>
    <w:rsid w:val="008C4EEA"/>
    <w:rsid w:val="008C723A"/>
    <w:rsid w:val="008D01C9"/>
    <w:rsid w:val="008D091A"/>
    <w:rsid w:val="008D0A02"/>
    <w:rsid w:val="008D0DF2"/>
    <w:rsid w:val="008D1DE8"/>
    <w:rsid w:val="008D2869"/>
    <w:rsid w:val="008D2C5C"/>
    <w:rsid w:val="008D422C"/>
    <w:rsid w:val="008D4771"/>
    <w:rsid w:val="008D6342"/>
    <w:rsid w:val="008D7244"/>
    <w:rsid w:val="008D7B91"/>
    <w:rsid w:val="008D7ECB"/>
    <w:rsid w:val="008E01C2"/>
    <w:rsid w:val="008E0688"/>
    <w:rsid w:val="008E1188"/>
    <w:rsid w:val="008E19CF"/>
    <w:rsid w:val="008E2058"/>
    <w:rsid w:val="008E3B9C"/>
    <w:rsid w:val="008E3D80"/>
    <w:rsid w:val="008E4121"/>
    <w:rsid w:val="008E5156"/>
    <w:rsid w:val="008E5482"/>
    <w:rsid w:val="008E563E"/>
    <w:rsid w:val="008E589E"/>
    <w:rsid w:val="008E5CD5"/>
    <w:rsid w:val="008E6DAC"/>
    <w:rsid w:val="008E7446"/>
    <w:rsid w:val="008E7C96"/>
    <w:rsid w:val="008F012D"/>
    <w:rsid w:val="008F0D4C"/>
    <w:rsid w:val="008F134F"/>
    <w:rsid w:val="008F1AC8"/>
    <w:rsid w:val="008F1CC9"/>
    <w:rsid w:val="008F22BD"/>
    <w:rsid w:val="008F2530"/>
    <w:rsid w:val="008F284F"/>
    <w:rsid w:val="008F3656"/>
    <w:rsid w:val="008F3690"/>
    <w:rsid w:val="008F3766"/>
    <w:rsid w:val="008F39BB"/>
    <w:rsid w:val="008F42EB"/>
    <w:rsid w:val="008F47B4"/>
    <w:rsid w:val="008F5FA7"/>
    <w:rsid w:val="00900791"/>
    <w:rsid w:val="009009FD"/>
    <w:rsid w:val="00900E2B"/>
    <w:rsid w:val="009016FB"/>
    <w:rsid w:val="0090265E"/>
    <w:rsid w:val="00902D98"/>
    <w:rsid w:val="00902DCC"/>
    <w:rsid w:val="009040A5"/>
    <w:rsid w:val="00905172"/>
    <w:rsid w:val="009051A0"/>
    <w:rsid w:val="009054B2"/>
    <w:rsid w:val="00905C49"/>
    <w:rsid w:val="00906193"/>
    <w:rsid w:val="0090639A"/>
    <w:rsid w:val="0090657B"/>
    <w:rsid w:val="0090692D"/>
    <w:rsid w:val="00906EE1"/>
    <w:rsid w:val="00907062"/>
    <w:rsid w:val="00910414"/>
    <w:rsid w:val="00910475"/>
    <w:rsid w:val="009107EF"/>
    <w:rsid w:val="00910C63"/>
    <w:rsid w:val="00911277"/>
    <w:rsid w:val="009112AB"/>
    <w:rsid w:val="00914CAB"/>
    <w:rsid w:val="00914EE7"/>
    <w:rsid w:val="00915482"/>
    <w:rsid w:val="00915873"/>
    <w:rsid w:val="00915A59"/>
    <w:rsid w:val="009161E5"/>
    <w:rsid w:val="00916244"/>
    <w:rsid w:val="00916532"/>
    <w:rsid w:val="00917114"/>
    <w:rsid w:val="00917338"/>
    <w:rsid w:val="009177D8"/>
    <w:rsid w:val="0092026B"/>
    <w:rsid w:val="00920392"/>
    <w:rsid w:val="009211A8"/>
    <w:rsid w:val="0092183E"/>
    <w:rsid w:val="009232A4"/>
    <w:rsid w:val="0092331F"/>
    <w:rsid w:val="00923410"/>
    <w:rsid w:val="00924612"/>
    <w:rsid w:val="009249D9"/>
    <w:rsid w:val="009259F8"/>
    <w:rsid w:val="00925BBF"/>
    <w:rsid w:val="009263AA"/>
    <w:rsid w:val="00926EBD"/>
    <w:rsid w:val="00926F11"/>
    <w:rsid w:val="00927023"/>
    <w:rsid w:val="00927400"/>
    <w:rsid w:val="0092788E"/>
    <w:rsid w:val="0093050A"/>
    <w:rsid w:val="00931085"/>
    <w:rsid w:val="00931907"/>
    <w:rsid w:val="00932714"/>
    <w:rsid w:val="00932788"/>
    <w:rsid w:val="00932C1F"/>
    <w:rsid w:val="0093364E"/>
    <w:rsid w:val="00933708"/>
    <w:rsid w:val="0093376B"/>
    <w:rsid w:val="00933FB0"/>
    <w:rsid w:val="00935FDE"/>
    <w:rsid w:val="00936E9D"/>
    <w:rsid w:val="00937226"/>
    <w:rsid w:val="0093734A"/>
    <w:rsid w:val="00937EFA"/>
    <w:rsid w:val="009408C5"/>
    <w:rsid w:val="00941902"/>
    <w:rsid w:val="00941E1B"/>
    <w:rsid w:val="00942A20"/>
    <w:rsid w:val="0094335F"/>
    <w:rsid w:val="0094343F"/>
    <w:rsid w:val="0094367C"/>
    <w:rsid w:val="00943F6D"/>
    <w:rsid w:val="00944281"/>
    <w:rsid w:val="009453D9"/>
    <w:rsid w:val="0094591D"/>
    <w:rsid w:val="00945C9A"/>
    <w:rsid w:val="00946C9A"/>
    <w:rsid w:val="00946D64"/>
    <w:rsid w:val="0095001E"/>
    <w:rsid w:val="0095040E"/>
    <w:rsid w:val="009504CA"/>
    <w:rsid w:val="00950AF5"/>
    <w:rsid w:val="00951110"/>
    <w:rsid w:val="00951779"/>
    <w:rsid w:val="0095238F"/>
    <w:rsid w:val="009527FD"/>
    <w:rsid w:val="00953FB6"/>
    <w:rsid w:val="00955E16"/>
    <w:rsid w:val="0095633C"/>
    <w:rsid w:val="00957035"/>
    <w:rsid w:val="0095725E"/>
    <w:rsid w:val="009576EB"/>
    <w:rsid w:val="0095799A"/>
    <w:rsid w:val="00957C90"/>
    <w:rsid w:val="0096035F"/>
    <w:rsid w:val="00960FEF"/>
    <w:rsid w:val="00961801"/>
    <w:rsid w:val="009618F5"/>
    <w:rsid w:val="009627B4"/>
    <w:rsid w:val="0096396A"/>
    <w:rsid w:val="00964B9B"/>
    <w:rsid w:val="00964C2D"/>
    <w:rsid w:val="00964CAC"/>
    <w:rsid w:val="0096505A"/>
    <w:rsid w:val="009650CA"/>
    <w:rsid w:val="009657DF"/>
    <w:rsid w:val="00965AD6"/>
    <w:rsid w:val="00965E69"/>
    <w:rsid w:val="00966E15"/>
    <w:rsid w:val="00966F18"/>
    <w:rsid w:val="00967444"/>
    <w:rsid w:val="00970C13"/>
    <w:rsid w:val="00971166"/>
    <w:rsid w:val="00971798"/>
    <w:rsid w:val="00971C3D"/>
    <w:rsid w:val="009730BD"/>
    <w:rsid w:val="009732C4"/>
    <w:rsid w:val="00974502"/>
    <w:rsid w:val="00975EEA"/>
    <w:rsid w:val="00975FEA"/>
    <w:rsid w:val="009761E1"/>
    <w:rsid w:val="00976BCB"/>
    <w:rsid w:val="00976C60"/>
    <w:rsid w:val="00976F97"/>
    <w:rsid w:val="009772A3"/>
    <w:rsid w:val="00977691"/>
    <w:rsid w:val="00977A89"/>
    <w:rsid w:val="009802B1"/>
    <w:rsid w:val="00981A9B"/>
    <w:rsid w:val="00981B8C"/>
    <w:rsid w:val="00981F3C"/>
    <w:rsid w:val="00982622"/>
    <w:rsid w:val="00982C42"/>
    <w:rsid w:val="00982D0C"/>
    <w:rsid w:val="009830E6"/>
    <w:rsid w:val="0098316F"/>
    <w:rsid w:val="0098409F"/>
    <w:rsid w:val="009842BB"/>
    <w:rsid w:val="00985085"/>
    <w:rsid w:val="009852CD"/>
    <w:rsid w:val="0098590F"/>
    <w:rsid w:val="00985FC3"/>
    <w:rsid w:val="00986E78"/>
    <w:rsid w:val="009876AB"/>
    <w:rsid w:val="00987917"/>
    <w:rsid w:val="00987BD2"/>
    <w:rsid w:val="00987E54"/>
    <w:rsid w:val="009913AD"/>
    <w:rsid w:val="009915A5"/>
    <w:rsid w:val="009920D5"/>
    <w:rsid w:val="00992245"/>
    <w:rsid w:val="00992436"/>
    <w:rsid w:val="00992A1C"/>
    <w:rsid w:val="00992D6B"/>
    <w:rsid w:val="0099302B"/>
    <w:rsid w:val="009940FE"/>
    <w:rsid w:val="0099429D"/>
    <w:rsid w:val="00994C93"/>
    <w:rsid w:val="00994D00"/>
    <w:rsid w:val="00994D51"/>
    <w:rsid w:val="00995C63"/>
    <w:rsid w:val="00997188"/>
    <w:rsid w:val="00997A8A"/>
    <w:rsid w:val="009A008B"/>
    <w:rsid w:val="009A02C5"/>
    <w:rsid w:val="009A07F3"/>
    <w:rsid w:val="009A0AF1"/>
    <w:rsid w:val="009A21CF"/>
    <w:rsid w:val="009A3059"/>
    <w:rsid w:val="009A4369"/>
    <w:rsid w:val="009A50BF"/>
    <w:rsid w:val="009A50C5"/>
    <w:rsid w:val="009A55CD"/>
    <w:rsid w:val="009A6228"/>
    <w:rsid w:val="009A7E8A"/>
    <w:rsid w:val="009B0491"/>
    <w:rsid w:val="009B0552"/>
    <w:rsid w:val="009B0F5E"/>
    <w:rsid w:val="009B156E"/>
    <w:rsid w:val="009B164C"/>
    <w:rsid w:val="009B276B"/>
    <w:rsid w:val="009B3483"/>
    <w:rsid w:val="009B381B"/>
    <w:rsid w:val="009B3B7C"/>
    <w:rsid w:val="009B3C50"/>
    <w:rsid w:val="009B41B4"/>
    <w:rsid w:val="009B48ED"/>
    <w:rsid w:val="009B4A0D"/>
    <w:rsid w:val="009B4F2E"/>
    <w:rsid w:val="009B5AFC"/>
    <w:rsid w:val="009B5D9E"/>
    <w:rsid w:val="009B6194"/>
    <w:rsid w:val="009B6617"/>
    <w:rsid w:val="009B682B"/>
    <w:rsid w:val="009B6D91"/>
    <w:rsid w:val="009C01D3"/>
    <w:rsid w:val="009C05B1"/>
    <w:rsid w:val="009C0EC3"/>
    <w:rsid w:val="009C1E37"/>
    <w:rsid w:val="009C2138"/>
    <w:rsid w:val="009C225F"/>
    <w:rsid w:val="009C2C2B"/>
    <w:rsid w:val="009C316C"/>
    <w:rsid w:val="009C341A"/>
    <w:rsid w:val="009C434F"/>
    <w:rsid w:val="009C4732"/>
    <w:rsid w:val="009C5FCB"/>
    <w:rsid w:val="009C7083"/>
    <w:rsid w:val="009C781D"/>
    <w:rsid w:val="009D0A47"/>
    <w:rsid w:val="009D0AA0"/>
    <w:rsid w:val="009D1AA7"/>
    <w:rsid w:val="009D1FB4"/>
    <w:rsid w:val="009D2F87"/>
    <w:rsid w:val="009D3854"/>
    <w:rsid w:val="009D3C4B"/>
    <w:rsid w:val="009D4813"/>
    <w:rsid w:val="009D5ED1"/>
    <w:rsid w:val="009D73F5"/>
    <w:rsid w:val="009D7AC8"/>
    <w:rsid w:val="009E0361"/>
    <w:rsid w:val="009E08B9"/>
    <w:rsid w:val="009E0957"/>
    <w:rsid w:val="009E0D67"/>
    <w:rsid w:val="009E1E32"/>
    <w:rsid w:val="009E2BAB"/>
    <w:rsid w:val="009E2EFF"/>
    <w:rsid w:val="009E468F"/>
    <w:rsid w:val="009E4AE8"/>
    <w:rsid w:val="009E4EC1"/>
    <w:rsid w:val="009E56EC"/>
    <w:rsid w:val="009E5877"/>
    <w:rsid w:val="009E665A"/>
    <w:rsid w:val="009E7685"/>
    <w:rsid w:val="009E7A7E"/>
    <w:rsid w:val="009F02D6"/>
    <w:rsid w:val="009F0F25"/>
    <w:rsid w:val="009F1468"/>
    <w:rsid w:val="009F168B"/>
    <w:rsid w:val="009F2CA8"/>
    <w:rsid w:val="009F348A"/>
    <w:rsid w:val="009F3FCB"/>
    <w:rsid w:val="009F425F"/>
    <w:rsid w:val="009F4831"/>
    <w:rsid w:val="009F4A66"/>
    <w:rsid w:val="009F53CC"/>
    <w:rsid w:val="009F5DEC"/>
    <w:rsid w:val="009F6130"/>
    <w:rsid w:val="009F6A63"/>
    <w:rsid w:val="009F74A1"/>
    <w:rsid w:val="009F7BF2"/>
    <w:rsid w:val="00A004BF"/>
    <w:rsid w:val="00A00AAE"/>
    <w:rsid w:val="00A01209"/>
    <w:rsid w:val="00A01AB4"/>
    <w:rsid w:val="00A02AAC"/>
    <w:rsid w:val="00A037BA"/>
    <w:rsid w:val="00A03AFB"/>
    <w:rsid w:val="00A04CF3"/>
    <w:rsid w:val="00A05262"/>
    <w:rsid w:val="00A05C04"/>
    <w:rsid w:val="00A06E5D"/>
    <w:rsid w:val="00A07048"/>
    <w:rsid w:val="00A07207"/>
    <w:rsid w:val="00A0747A"/>
    <w:rsid w:val="00A07B84"/>
    <w:rsid w:val="00A1132A"/>
    <w:rsid w:val="00A11601"/>
    <w:rsid w:val="00A13169"/>
    <w:rsid w:val="00A13298"/>
    <w:rsid w:val="00A1357C"/>
    <w:rsid w:val="00A1456F"/>
    <w:rsid w:val="00A14985"/>
    <w:rsid w:val="00A15375"/>
    <w:rsid w:val="00A15858"/>
    <w:rsid w:val="00A15BC9"/>
    <w:rsid w:val="00A1689D"/>
    <w:rsid w:val="00A168BE"/>
    <w:rsid w:val="00A16938"/>
    <w:rsid w:val="00A17543"/>
    <w:rsid w:val="00A175B7"/>
    <w:rsid w:val="00A17705"/>
    <w:rsid w:val="00A17AD6"/>
    <w:rsid w:val="00A17E1D"/>
    <w:rsid w:val="00A20855"/>
    <w:rsid w:val="00A20951"/>
    <w:rsid w:val="00A20FA7"/>
    <w:rsid w:val="00A21865"/>
    <w:rsid w:val="00A2283E"/>
    <w:rsid w:val="00A23042"/>
    <w:rsid w:val="00A23CF4"/>
    <w:rsid w:val="00A23E4F"/>
    <w:rsid w:val="00A242A9"/>
    <w:rsid w:val="00A248B7"/>
    <w:rsid w:val="00A25365"/>
    <w:rsid w:val="00A2537F"/>
    <w:rsid w:val="00A261C9"/>
    <w:rsid w:val="00A263FB"/>
    <w:rsid w:val="00A274A4"/>
    <w:rsid w:val="00A27861"/>
    <w:rsid w:val="00A27955"/>
    <w:rsid w:val="00A27C4A"/>
    <w:rsid w:val="00A27E25"/>
    <w:rsid w:val="00A27F14"/>
    <w:rsid w:val="00A30C0B"/>
    <w:rsid w:val="00A30E7E"/>
    <w:rsid w:val="00A30EC6"/>
    <w:rsid w:val="00A3166C"/>
    <w:rsid w:val="00A31750"/>
    <w:rsid w:val="00A32A78"/>
    <w:rsid w:val="00A33938"/>
    <w:rsid w:val="00A33A7A"/>
    <w:rsid w:val="00A33B01"/>
    <w:rsid w:val="00A33D52"/>
    <w:rsid w:val="00A35E36"/>
    <w:rsid w:val="00A3611A"/>
    <w:rsid w:val="00A36581"/>
    <w:rsid w:val="00A366C7"/>
    <w:rsid w:val="00A36784"/>
    <w:rsid w:val="00A36DC9"/>
    <w:rsid w:val="00A37154"/>
    <w:rsid w:val="00A4027E"/>
    <w:rsid w:val="00A408FA"/>
    <w:rsid w:val="00A40ED9"/>
    <w:rsid w:val="00A4116A"/>
    <w:rsid w:val="00A411E9"/>
    <w:rsid w:val="00A41B77"/>
    <w:rsid w:val="00A41BAB"/>
    <w:rsid w:val="00A41F87"/>
    <w:rsid w:val="00A4205F"/>
    <w:rsid w:val="00A42CEC"/>
    <w:rsid w:val="00A43023"/>
    <w:rsid w:val="00A4316A"/>
    <w:rsid w:val="00A4377B"/>
    <w:rsid w:val="00A446DA"/>
    <w:rsid w:val="00A44FC0"/>
    <w:rsid w:val="00A452D3"/>
    <w:rsid w:val="00A45A9C"/>
    <w:rsid w:val="00A45CE2"/>
    <w:rsid w:val="00A45DD5"/>
    <w:rsid w:val="00A46237"/>
    <w:rsid w:val="00A466DE"/>
    <w:rsid w:val="00A468B7"/>
    <w:rsid w:val="00A46F25"/>
    <w:rsid w:val="00A47344"/>
    <w:rsid w:val="00A50641"/>
    <w:rsid w:val="00A5070F"/>
    <w:rsid w:val="00A50845"/>
    <w:rsid w:val="00A50AAA"/>
    <w:rsid w:val="00A50E4D"/>
    <w:rsid w:val="00A51530"/>
    <w:rsid w:val="00A518E7"/>
    <w:rsid w:val="00A51FFA"/>
    <w:rsid w:val="00A5236B"/>
    <w:rsid w:val="00A53787"/>
    <w:rsid w:val="00A53A08"/>
    <w:rsid w:val="00A542A2"/>
    <w:rsid w:val="00A545C4"/>
    <w:rsid w:val="00A548F1"/>
    <w:rsid w:val="00A5491B"/>
    <w:rsid w:val="00A5493B"/>
    <w:rsid w:val="00A549AF"/>
    <w:rsid w:val="00A54E68"/>
    <w:rsid w:val="00A56701"/>
    <w:rsid w:val="00A56AD7"/>
    <w:rsid w:val="00A56D52"/>
    <w:rsid w:val="00A57122"/>
    <w:rsid w:val="00A57219"/>
    <w:rsid w:val="00A576A7"/>
    <w:rsid w:val="00A576D1"/>
    <w:rsid w:val="00A57894"/>
    <w:rsid w:val="00A57D47"/>
    <w:rsid w:val="00A6051D"/>
    <w:rsid w:val="00A605B1"/>
    <w:rsid w:val="00A60A2B"/>
    <w:rsid w:val="00A60DF1"/>
    <w:rsid w:val="00A6123C"/>
    <w:rsid w:val="00A616E5"/>
    <w:rsid w:val="00A61AD9"/>
    <w:rsid w:val="00A61C78"/>
    <w:rsid w:val="00A61DDD"/>
    <w:rsid w:val="00A626C6"/>
    <w:rsid w:val="00A62AB0"/>
    <w:rsid w:val="00A62BED"/>
    <w:rsid w:val="00A62C49"/>
    <w:rsid w:val="00A63400"/>
    <w:rsid w:val="00A63435"/>
    <w:rsid w:val="00A63470"/>
    <w:rsid w:val="00A63733"/>
    <w:rsid w:val="00A63B0A"/>
    <w:rsid w:val="00A647A3"/>
    <w:rsid w:val="00A64A1F"/>
    <w:rsid w:val="00A64A3D"/>
    <w:rsid w:val="00A64DBD"/>
    <w:rsid w:val="00A65129"/>
    <w:rsid w:val="00A6518A"/>
    <w:rsid w:val="00A65647"/>
    <w:rsid w:val="00A6591C"/>
    <w:rsid w:val="00A6603B"/>
    <w:rsid w:val="00A66CFA"/>
    <w:rsid w:val="00A66D45"/>
    <w:rsid w:val="00A67A6D"/>
    <w:rsid w:val="00A67FC5"/>
    <w:rsid w:val="00A7041F"/>
    <w:rsid w:val="00A7043E"/>
    <w:rsid w:val="00A71A18"/>
    <w:rsid w:val="00A72B00"/>
    <w:rsid w:val="00A7366F"/>
    <w:rsid w:val="00A73AF4"/>
    <w:rsid w:val="00A73B97"/>
    <w:rsid w:val="00A7402F"/>
    <w:rsid w:val="00A74733"/>
    <w:rsid w:val="00A7489D"/>
    <w:rsid w:val="00A751EE"/>
    <w:rsid w:val="00A762AA"/>
    <w:rsid w:val="00A76493"/>
    <w:rsid w:val="00A771C2"/>
    <w:rsid w:val="00A77685"/>
    <w:rsid w:val="00A77698"/>
    <w:rsid w:val="00A7779E"/>
    <w:rsid w:val="00A77915"/>
    <w:rsid w:val="00A8015B"/>
    <w:rsid w:val="00A805C4"/>
    <w:rsid w:val="00A8071F"/>
    <w:rsid w:val="00A81A93"/>
    <w:rsid w:val="00A81B40"/>
    <w:rsid w:val="00A81C4B"/>
    <w:rsid w:val="00A82198"/>
    <w:rsid w:val="00A82ACF"/>
    <w:rsid w:val="00A83342"/>
    <w:rsid w:val="00A83683"/>
    <w:rsid w:val="00A838B1"/>
    <w:rsid w:val="00A841FB"/>
    <w:rsid w:val="00A86A25"/>
    <w:rsid w:val="00A876AE"/>
    <w:rsid w:val="00A90AE4"/>
    <w:rsid w:val="00A91651"/>
    <w:rsid w:val="00A91A70"/>
    <w:rsid w:val="00A921F4"/>
    <w:rsid w:val="00A9257C"/>
    <w:rsid w:val="00A926B6"/>
    <w:rsid w:val="00A930E1"/>
    <w:rsid w:val="00A949D2"/>
    <w:rsid w:val="00A950FA"/>
    <w:rsid w:val="00A95711"/>
    <w:rsid w:val="00A95B51"/>
    <w:rsid w:val="00A96992"/>
    <w:rsid w:val="00A9764B"/>
    <w:rsid w:val="00A97757"/>
    <w:rsid w:val="00A9798F"/>
    <w:rsid w:val="00AA0EC8"/>
    <w:rsid w:val="00AA1BD7"/>
    <w:rsid w:val="00AA1EF1"/>
    <w:rsid w:val="00AA2131"/>
    <w:rsid w:val="00AA3ABA"/>
    <w:rsid w:val="00AA43B7"/>
    <w:rsid w:val="00AA4BDC"/>
    <w:rsid w:val="00AA5AA7"/>
    <w:rsid w:val="00AA5B2D"/>
    <w:rsid w:val="00AA6052"/>
    <w:rsid w:val="00AA614A"/>
    <w:rsid w:val="00AA6260"/>
    <w:rsid w:val="00AA6DCD"/>
    <w:rsid w:val="00AA75AA"/>
    <w:rsid w:val="00AA7EF6"/>
    <w:rsid w:val="00AB0163"/>
    <w:rsid w:val="00AB032B"/>
    <w:rsid w:val="00AB0445"/>
    <w:rsid w:val="00AB13AB"/>
    <w:rsid w:val="00AB2144"/>
    <w:rsid w:val="00AB2177"/>
    <w:rsid w:val="00AB2513"/>
    <w:rsid w:val="00AB39DB"/>
    <w:rsid w:val="00AB6D16"/>
    <w:rsid w:val="00AB6F0E"/>
    <w:rsid w:val="00AB758A"/>
    <w:rsid w:val="00AB7867"/>
    <w:rsid w:val="00AC088A"/>
    <w:rsid w:val="00AC0CDD"/>
    <w:rsid w:val="00AC1C04"/>
    <w:rsid w:val="00AC1D5F"/>
    <w:rsid w:val="00AC1D9F"/>
    <w:rsid w:val="00AC251B"/>
    <w:rsid w:val="00AC26D3"/>
    <w:rsid w:val="00AC3312"/>
    <w:rsid w:val="00AC4662"/>
    <w:rsid w:val="00AC4792"/>
    <w:rsid w:val="00AC48FE"/>
    <w:rsid w:val="00AC538F"/>
    <w:rsid w:val="00AC5DF1"/>
    <w:rsid w:val="00AC65F3"/>
    <w:rsid w:val="00AC68E0"/>
    <w:rsid w:val="00AC6E65"/>
    <w:rsid w:val="00AC71B7"/>
    <w:rsid w:val="00AC755B"/>
    <w:rsid w:val="00AD0128"/>
    <w:rsid w:val="00AD0458"/>
    <w:rsid w:val="00AD0B65"/>
    <w:rsid w:val="00AD0F1E"/>
    <w:rsid w:val="00AD0F48"/>
    <w:rsid w:val="00AD1DD0"/>
    <w:rsid w:val="00AD2242"/>
    <w:rsid w:val="00AD253B"/>
    <w:rsid w:val="00AD2646"/>
    <w:rsid w:val="00AD27E0"/>
    <w:rsid w:val="00AD3997"/>
    <w:rsid w:val="00AD39A6"/>
    <w:rsid w:val="00AD3CB1"/>
    <w:rsid w:val="00AD3F33"/>
    <w:rsid w:val="00AD3FDB"/>
    <w:rsid w:val="00AD4288"/>
    <w:rsid w:val="00AD50F1"/>
    <w:rsid w:val="00AD53BC"/>
    <w:rsid w:val="00AD5C7C"/>
    <w:rsid w:val="00AE044C"/>
    <w:rsid w:val="00AE0F66"/>
    <w:rsid w:val="00AE1FB5"/>
    <w:rsid w:val="00AE2144"/>
    <w:rsid w:val="00AE2404"/>
    <w:rsid w:val="00AE3064"/>
    <w:rsid w:val="00AE3DAC"/>
    <w:rsid w:val="00AE5A54"/>
    <w:rsid w:val="00AE6707"/>
    <w:rsid w:val="00AE7FCE"/>
    <w:rsid w:val="00AE7FEF"/>
    <w:rsid w:val="00AF036D"/>
    <w:rsid w:val="00AF0433"/>
    <w:rsid w:val="00AF1EB2"/>
    <w:rsid w:val="00AF296E"/>
    <w:rsid w:val="00AF2D4B"/>
    <w:rsid w:val="00AF2F2B"/>
    <w:rsid w:val="00AF2FB0"/>
    <w:rsid w:val="00AF3450"/>
    <w:rsid w:val="00AF3D73"/>
    <w:rsid w:val="00AF3F56"/>
    <w:rsid w:val="00AF41E7"/>
    <w:rsid w:val="00AF447D"/>
    <w:rsid w:val="00AF44D9"/>
    <w:rsid w:val="00AF4797"/>
    <w:rsid w:val="00AF4CC7"/>
    <w:rsid w:val="00AF4F8F"/>
    <w:rsid w:val="00AF540B"/>
    <w:rsid w:val="00AF563F"/>
    <w:rsid w:val="00AF5A08"/>
    <w:rsid w:val="00AF5B04"/>
    <w:rsid w:val="00AF608A"/>
    <w:rsid w:val="00AF6BCC"/>
    <w:rsid w:val="00B00C5B"/>
    <w:rsid w:val="00B0241C"/>
    <w:rsid w:val="00B0251A"/>
    <w:rsid w:val="00B02B7E"/>
    <w:rsid w:val="00B0379B"/>
    <w:rsid w:val="00B03CDE"/>
    <w:rsid w:val="00B03E71"/>
    <w:rsid w:val="00B03EB1"/>
    <w:rsid w:val="00B04273"/>
    <w:rsid w:val="00B042F4"/>
    <w:rsid w:val="00B04608"/>
    <w:rsid w:val="00B048E9"/>
    <w:rsid w:val="00B04D0A"/>
    <w:rsid w:val="00B05BAF"/>
    <w:rsid w:val="00B05D14"/>
    <w:rsid w:val="00B06286"/>
    <w:rsid w:val="00B063DB"/>
    <w:rsid w:val="00B065D2"/>
    <w:rsid w:val="00B068C7"/>
    <w:rsid w:val="00B078C5"/>
    <w:rsid w:val="00B102C9"/>
    <w:rsid w:val="00B1044F"/>
    <w:rsid w:val="00B1058E"/>
    <w:rsid w:val="00B11026"/>
    <w:rsid w:val="00B110D7"/>
    <w:rsid w:val="00B116E3"/>
    <w:rsid w:val="00B11EF9"/>
    <w:rsid w:val="00B12099"/>
    <w:rsid w:val="00B121E2"/>
    <w:rsid w:val="00B125B2"/>
    <w:rsid w:val="00B1326B"/>
    <w:rsid w:val="00B13449"/>
    <w:rsid w:val="00B134F7"/>
    <w:rsid w:val="00B137D7"/>
    <w:rsid w:val="00B1383F"/>
    <w:rsid w:val="00B14156"/>
    <w:rsid w:val="00B1430F"/>
    <w:rsid w:val="00B14324"/>
    <w:rsid w:val="00B145BA"/>
    <w:rsid w:val="00B146FC"/>
    <w:rsid w:val="00B14B84"/>
    <w:rsid w:val="00B14D80"/>
    <w:rsid w:val="00B165CB"/>
    <w:rsid w:val="00B165F6"/>
    <w:rsid w:val="00B17542"/>
    <w:rsid w:val="00B203C4"/>
    <w:rsid w:val="00B208B2"/>
    <w:rsid w:val="00B20C9B"/>
    <w:rsid w:val="00B21496"/>
    <w:rsid w:val="00B22047"/>
    <w:rsid w:val="00B22452"/>
    <w:rsid w:val="00B22945"/>
    <w:rsid w:val="00B22A33"/>
    <w:rsid w:val="00B22CF0"/>
    <w:rsid w:val="00B23B9C"/>
    <w:rsid w:val="00B23F67"/>
    <w:rsid w:val="00B24173"/>
    <w:rsid w:val="00B2423B"/>
    <w:rsid w:val="00B252C0"/>
    <w:rsid w:val="00B25B1C"/>
    <w:rsid w:val="00B2678E"/>
    <w:rsid w:val="00B26DCE"/>
    <w:rsid w:val="00B26EC1"/>
    <w:rsid w:val="00B272F8"/>
    <w:rsid w:val="00B27E82"/>
    <w:rsid w:val="00B304BE"/>
    <w:rsid w:val="00B30784"/>
    <w:rsid w:val="00B30A0B"/>
    <w:rsid w:val="00B30D35"/>
    <w:rsid w:val="00B31051"/>
    <w:rsid w:val="00B311A4"/>
    <w:rsid w:val="00B313B9"/>
    <w:rsid w:val="00B31847"/>
    <w:rsid w:val="00B328C7"/>
    <w:rsid w:val="00B346FB"/>
    <w:rsid w:val="00B34A3C"/>
    <w:rsid w:val="00B35A1D"/>
    <w:rsid w:val="00B35DEB"/>
    <w:rsid w:val="00B36693"/>
    <w:rsid w:val="00B3679C"/>
    <w:rsid w:val="00B367F8"/>
    <w:rsid w:val="00B402AC"/>
    <w:rsid w:val="00B40BD8"/>
    <w:rsid w:val="00B40C3B"/>
    <w:rsid w:val="00B40EA9"/>
    <w:rsid w:val="00B414AB"/>
    <w:rsid w:val="00B41550"/>
    <w:rsid w:val="00B41E99"/>
    <w:rsid w:val="00B42E09"/>
    <w:rsid w:val="00B42E14"/>
    <w:rsid w:val="00B42E6E"/>
    <w:rsid w:val="00B44471"/>
    <w:rsid w:val="00B44961"/>
    <w:rsid w:val="00B44963"/>
    <w:rsid w:val="00B452E3"/>
    <w:rsid w:val="00B45573"/>
    <w:rsid w:val="00B45719"/>
    <w:rsid w:val="00B458FB"/>
    <w:rsid w:val="00B45C7A"/>
    <w:rsid w:val="00B46174"/>
    <w:rsid w:val="00B461D8"/>
    <w:rsid w:val="00B46B11"/>
    <w:rsid w:val="00B50271"/>
    <w:rsid w:val="00B50413"/>
    <w:rsid w:val="00B50777"/>
    <w:rsid w:val="00B50EAB"/>
    <w:rsid w:val="00B520B6"/>
    <w:rsid w:val="00B52492"/>
    <w:rsid w:val="00B52538"/>
    <w:rsid w:val="00B525AC"/>
    <w:rsid w:val="00B52637"/>
    <w:rsid w:val="00B52667"/>
    <w:rsid w:val="00B526DC"/>
    <w:rsid w:val="00B52803"/>
    <w:rsid w:val="00B52D1F"/>
    <w:rsid w:val="00B53115"/>
    <w:rsid w:val="00B53653"/>
    <w:rsid w:val="00B53656"/>
    <w:rsid w:val="00B53BEE"/>
    <w:rsid w:val="00B53DE3"/>
    <w:rsid w:val="00B55218"/>
    <w:rsid w:val="00B55305"/>
    <w:rsid w:val="00B56699"/>
    <w:rsid w:val="00B56E4F"/>
    <w:rsid w:val="00B57650"/>
    <w:rsid w:val="00B60829"/>
    <w:rsid w:val="00B616C7"/>
    <w:rsid w:val="00B621FC"/>
    <w:rsid w:val="00B62755"/>
    <w:rsid w:val="00B627DE"/>
    <w:rsid w:val="00B62D01"/>
    <w:rsid w:val="00B64266"/>
    <w:rsid w:val="00B647CC"/>
    <w:rsid w:val="00B6544D"/>
    <w:rsid w:val="00B65C01"/>
    <w:rsid w:val="00B65DA4"/>
    <w:rsid w:val="00B65FA6"/>
    <w:rsid w:val="00B67009"/>
    <w:rsid w:val="00B703E5"/>
    <w:rsid w:val="00B714B3"/>
    <w:rsid w:val="00B71AD2"/>
    <w:rsid w:val="00B71CD5"/>
    <w:rsid w:val="00B72556"/>
    <w:rsid w:val="00B7274D"/>
    <w:rsid w:val="00B72C9A"/>
    <w:rsid w:val="00B72F94"/>
    <w:rsid w:val="00B73580"/>
    <w:rsid w:val="00B7395F"/>
    <w:rsid w:val="00B73FDB"/>
    <w:rsid w:val="00B7461A"/>
    <w:rsid w:val="00B75296"/>
    <w:rsid w:val="00B75797"/>
    <w:rsid w:val="00B75D3B"/>
    <w:rsid w:val="00B75F9E"/>
    <w:rsid w:val="00B76613"/>
    <w:rsid w:val="00B76B1B"/>
    <w:rsid w:val="00B77298"/>
    <w:rsid w:val="00B77ACE"/>
    <w:rsid w:val="00B80A8E"/>
    <w:rsid w:val="00B81580"/>
    <w:rsid w:val="00B81DD7"/>
    <w:rsid w:val="00B81DFC"/>
    <w:rsid w:val="00B82D99"/>
    <w:rsid w:val="00B82DE2"/>
    <w:rsid w:val="00B83225"/>
    <w:rsid w:val="00B839C0"/>
    <w:rsid w:val="00B83E14"/>
    <w:rsid w:val="00B8413E"/>
    <w:rsid w:val="00B841B0"/>
    <w:rsid w:val="00B841C6"/>
    <w:rsid w:val="00B845BB"/>
    <w:rsid w:val="00B847C3"/>
    <w:rsid w:val="00B84C13"/>
    <w:rsid w:val="00B85E07"/>
    <w:rsid w:val="00B86322"/>
    <w:rsid w:val="00B8664E"/>
    <w:rsid w:val="00B86C5A"/>
    <w:rsid w:val="00B86EFA"/>
    <w:rsid w:val="00B901BF"/>
    <w:rsid w:val="00B91765"/>
    <w:rsid w:val="00B9183A"/>
    <w:rsid w:val="00B929E1"/>
    <w:rsid w:val="00B929FB"/>
    <w:rsid w:val="00B92D6D"/>
    <w:rsid w:val="00B92FF0"/>
    <w:rsid w:val="00B937DD"/>
    <w:rsid w:val="00B943EA"/>
    <w:rsid w:val="00B94488"/>
    <w:rsid w:val="00B956D9"/>
    <w:rsid w:val="00B964FF"/>
    <w:rsid w:val="00B96A3F"/>
    <w:rsid w:val="00B972C9"/>
    <w:rsid w:val="00BA12F9"/>
    <w:rsid w:val="00BA1522"/>
    <w:rsid w:val="00BA20F4"/>
    <w:rsid w:val="00BA232A"/>
    <w:rsid w:val="00BA27EA"/>
    <w:rsid w:val="00BA2AC6"/>
    <w:rsid w:val="00BA4410"/>
    <w:rsid w:val="00BA451F"/>
    <w:rsid w:val="00BA49D1"/>
    <w:rsid w:val="00BA4DC0"/>
    <w:rsid w:val="00BA559A"/>
    <w:rsid w:val="00BA590B"/>
    <w:rsid w:val="00BA6137"/>
    <w:rsid w:val="00BA6180"/>
    <w:rsid w:val="00BB0C65"/>
    <w:rsid w:val="00BB11BC"/>
    <w:rsid w:val="00BB18DC"/>
    <w:rsid w:val="00BB244C"/>
    <w:rsid w:val="00BB3520"/>
    <w:rsid w:val="00BB3B86"/>
    <w:rsid w:val="00BB4380"/>
    <w:rsid w:val="00BB44DF"/>
    <w:rsid w:val="00BB4BFE"/>
    <w:rsid w:val="00BB4DEE"/>
    <w:rsid w:val="00BB4E99"/>
    <w:rsid w:val="00BB50F2"/>
    <w:rsid w:val="00BB5317"/>
    <w:rsid w:val="00BB53A0"/>
    <w:rsid w:val="00BB576E"/>
    <w:rsid w:val="00BB5B9D"/>
    <w:rsid w:val="00BB77D2"/>
    <w:rsid w:val="00BC047A"/>
    <w:rsid w:val="00BC0578"/>
    <w:rsid w:val="00BC1797"/>
    <w:rsid w:val="00BC1BC2"/>
    <w:rsid w:val="00BC203D"/>
    <w:rsid w:val="00BC205D"/>
    <w:rsid w:val="00BC32B6"/>
    <w:rsid w:val="00BC3364"/>
    <w:rsid w:val="00BC3C71"/>
    <w:rsid w:val="00BC3CD7"/>
    <w:rsid w:val="00BC3D29"/>
    <w:rsid w:val="00BC4AD1"/>
    <w:rsid w:val="00BC5156"/>
    <w:rsid w:val="00BC56BC"/>
    <w:rsid w:val="00BC58A3"/>
    <w:rsid w:val="00BC5B80"/>
    <w:rsid w:val="00BC5EF0"/>
    <w:rsid w:val="00BC626A"/>
    <w:rsid w:val="00BC64B7"/>
    <w:rsid w:val="00BC66D2"/>
    <w:rsid w:val="00BC69D2"/>
    <w:rsid w:val="00BC6AD2"/>
    <w:rsid w:val="00BC6BF3"/>
    <w:rsid w:val="00BC6E8C"/>
    <w:rsid w:val="00BC76F0"/>
    <w:rsid w:val="00BC7CAB"/>
    <w:rsid w:val="00BD0501"/>
    <w:rsid w:val="00BD0C5B"/>
    <w:rsid w:val="00BD0E48"/>
    <w:rsid w:val="00BD26E9"/>
    <w:rsid w:val="00BD2ABD"/>
    <w:rsid w:val="00BD3FC8"/>
    <w:rsid w:val="00BD3FF8"/>
    <w:rsid w:val="00BD6F03"/>
    <w:rsid w:val="00BD7113"/>
    <w:rsid w:val="00BD79FC"/>
    <w:rsid w:val="00BD7F51"/>
    <w:rsid w:val="00BE08A9"/>
    <w:rsid w:val="00BE22F3"/>
    <w:rsid w:val="00BE2684"/>
    <w:rsid w:val="00BE2C25"/>
    <w:rsid w:val="00BE2E30"/>
    <w:rsid w:val="00BE3511"/>
    <w:rsid w:val="00BE3E1B"/>
    <w:rsid w:val="00BE41A7"/>
    <w:rsid w:val="00BE41C1"/>
    <w:rsid w:val="00BE44D9"/>
    <w:rsid w:val="00BE58BC"/>
    <w:rsid w:val="00BE5B42"/>
    <w:rsid w:val="00BE64A2"/>
    <w:rsid w:val="00BE6BC5"/>
    <w:rsid w:val="00BE6EF8"/>
    <w:rsid w:val="00BE6F89"/>
    <w:rsid w:val="00BE7086"/>
    <w:rsid w:val="00BE77EE"/>
    <w:rsid w:val="00BE7AC2"/>
    <w:rsid w:val="00BE7F5E"/>
    <w:rsid w:val="00BF1681"/>
    <w:rsid w:val="00BF16AB"/>
    <w:rsid w:val="00BF1765"/>
    <w:rsid w:val="00BF18FE"/>
    <w:rsid w:val="00BF227D"/>
    <w:rsid w:val="00BF2A9C"/>
    <w:rsid w:val="00BF34C4"/>
    <w:rsid w:val="00BF37D5"/>
    <w:rsid w:val="00BF3FFB"/>
    <w:rsid w:val="00BF4454"/>
    <w:rsid w:val="00BF46FF"/>
    <w:rsid w:val="00BF4878"/>
    <w:rsid w:val="00BF4D66"/>
    <w:rsid w:val="00BF552A"/>
    <w:rsid w:val="00BF56D6"/>
    <w:rsid w:val="00BF6231"/>
    <w:rsid w:val="00BF64FB"/>
    <w:rsid w:val="00BF6D07"/>
    <w:rsid w:val="00BF6E87"/>
    <w:rsid w:val="00BF7C33"/>
    <w:rsid w:val="00C00405"/>
    <w:rsid w:val="00C00620"/>
    <w:rsid w:val="00C006D0"/>
    <w:rsid w:val="00C01A0F"/>
    <w:rsid w:val="00C01E8D"/>
    <w:rsid w:val="00C0201C"/>
    <w:rsid w:val="00C02785"/>
    <w:rsid w:val="00C02D52"/>
    <w:rsid w:val="00C02EB4"/>
    <w:rsid w:val="00C041DA"/>
    <w:rsid w:val="00C043C8"/>
    <w:rsid w:val="00C04B87"/>
    <w:rsid w:val="00C0513C"/>
    <w:rsid w:val="00C05DD9"/>
    <w:rsid w:val="00C061D8"/>
    <w:rsid w:val="00C06BE5"/>
    <w:rsid w:val="00C07C9F"/>
    <w:rsid w:val="00C07E0A"/>
    <w:rsid w:val="00C10C9D"/>
    <w:rsid w:val="00C1184A"/>
    <w:rsid w:val="00C11FAC"/>
    <w:rsid w:val="00C129DC"/>
    <w:rsid w:val="00C13374"/>
    <w:rsid w:val="00C134D7"/>
    <w:rsid w:val="00C13A16"/>
    <w:rsid w:val="00C15592"/>
    <w:rsid w:val="00C15ABC"/>
    <w:rsid w:val="00C16D5F"/>
    <w:rsid w:val="00C170D1"/>
    <w:rsid w:val="00C1725F"/>
    <w:rsid w:val="00C17328"/>
    <w:rsid w:val="00C17472"/>
    <w:rsid w:val="00C17BAB"/>
    <w:rsid w:val="00C17C65"/>
    <w:rsid w:val="00C204C3"/>
    <w:rsid w:val="00C2065C"/>
    <w:rsid w:val="00C20F7D"/>
    <w:rsid w:val="00C218AB"/>
    <w:rsid w:val="00C2243B"/>
    <w:rsid w:val="00C22EA4"/>
    <w:rsid w:val="00C230AF"/>
    <w:rsid w:val="00C23587"/>
    <w:rsid w:val="00C23AB8"/>
    <w:rsid w:val="00C23E33"/>
    <w:rsid w:val="00C24452"/>
    <w:rsid w:val="00C2453B"/>
    <w:rsid w:val="00C2459A"/>
    <w:rsid w:val="00C24713"/>
    <w:rsid w:val="00C247DB"/>
    <w:rsid w:val="00C252B9"/>
    <w:rsid w:val="00C25C74"/>
    <w:rsid w:val="00C25FAC"/>
    <w:rsid w:val="00C26835"/>
    <w:rsid w:val="00C2695E"/>
    <w:rsid w:val="00C26D4A"/>
    <w:rsid w:val="00C2724E"/>
    <w:rsid w:val="00C275F7"/>
    <w:rsid w:val="00C27924"/>
    <w:rsid w:val="00C3036A"/>
    <w:rsid w:val="00C3069C"/>
    <w:rsid w:val="00C308CE"/>
    <w:rsid w:val="00C30E58"/>
    <w:rsid w:val="00C3129A"/>
    <w:rsid w:val="00C3192E"/>
    <w:rsid w:val="00C31D75"/>
    <w:rsid w:val="00C325B4"/>
    <w:rsid w:val="00C3346D"/>
    <w:rsid w:val="00C3488A"/>
    <w:rsid w:val="00C34F9C"/>
    <w:rsid w:val="00C35832"/>
    <w:rsid w:val="00C36655"/>
    <w:rsid w:val="00C36A68"/>
    <w:rsid w:val="00C373E7"/>
    <w:rsid w:val="00C37679"/>
    <w:rsid w:val="00C37A98"/>
    <w:rsid w:val="00C37E42"/>
    <w:rsid w:val="00C40131"/>
    <w:rsid w:val="00C40223"/>
    <w:rsid w:val="00C40682"/>
    <w:rsid w:val="00C40F16"/>
    <w:rsid w:val="00C41B0B"/>
    <w:rsid w:val="00C4223A"/>
    <w:rsid w:val="00C42364"/>
    <w:rsid w:val="00C43088"/>
    <w:rsid w:val="00C43BB3"/>
    <w:rsid w:val="00C44379"/>
    <w:rsid w:val="00C44E42"/>
    <w:rsid w:val="00C44F57"/>
    <w:rsid w:val="00C454E5"/>
    <w:rsid w:val="00C45883"/>
    <w:rsid w:val="00C45ADA"/>
    <w:rsid w:val="00C45B8F"/>
    <w:rsid w:val="00C45F06"/>
    <w:rsid w:val="00C46FE7"/>
    <w:rsid w:val="00C4707C"/>
    <w:rsid w:val="00C47346"/>
    <w:rsid w:val="00C47528"/>
    <w:rsid w:val="00C47792"/>
    <w:rsid w:val="00C47EB3"/>
    <w:rsid w:val="00C503D8"/>
    <w:rsid w:val="00C50D8D"/>
    <w:rsid w:val="00C51BD9"/>
    <w:rsid w:val="00C52126"/>
    <w:rsid w:val="00C5273B"/>
    <w:rsid w:val="00C5340D"/>
    <w:rsid w:val="00C53890"/>
    <w:rsid w:val="00C538CC"/>
    <w:rsid w:val="00C53BB3"/>
    <w:rsid w:val="00C5439A"/>
    <w:rsid w:val="00C547FF"/>
    <w:rsid w:val="00C5487E"/>
    <w:rsid w:val="00C54E9C"/>
    <w:rsid w:val="00C551EF"/>
    <w:rsid w:val="00C55418"/>
    <w:rsid w:val="00C558AF"/>
    <w:rsid w:val="00C55E91"/>
    <w:rsid w:val="00C567C9"/>
    <w:rsid w:val="00C56906"/>
    <w:rsid w:val="00C56918"/>
    <w:rsid w:val="00C56EF1"/>
    <w:rsid w:val="00C5703E"/>
    <w:rsid w:val="00C571B6"/>
    <w:rsid w:val="00C5743C"/>
    <w:rsid w:val="00C6056C"/>
    <w:rsid w:val="00C61F2A"/>
    <w:rsid w:val="00C61F58"/>
    <w:rsid w:val="00C61FDE"/>
    <w:rsid w:val="00C6231A"/>
    <w:rsid w:val="00C62F36"/>
    <w:rsid w:val="00C62FD6"/>
    <w:rsid w:val="00C6368F"/>
    <w:rsid w:val="00C637CA"/>
    <w:rsid w:val="00C63B72"/>
    <w:rsid w:val="00C63E9A"/>
    <w:rsid w:val="00C63F37"/>
    <w:rsid w:val="00C64429"/>
    <w:rsid w:val="00C64577"/>
    <w:rsid w:val="00C6495D"/>
    <w:rsid w:val="00C64A12"/>
    <w:rsid w:val="00C6512D"/>
    <w:rsid w:val="00C6540C"/>
    <w:rsid w:val="00C6717A"/>
    <w:rsid w:val="00C672D6"/>
    <w:rsid w:val="00C6764D"/>
    <w:rsid w:val="00C67B9D"/>
    <w:rsid w:val="00C703E9"/>
    <w:rsid w:val="00C71064"/>
    <w:rsid w:val="00C71454"/>
    <w:rsid w:val="00C71AD9"/>
    <w:rsid w:val="00C71F56"/>
    <w:rsid w:val="00C72152"/>
    <w:rsid w:val="00C72415"/>
    <w:rsid w:val="00C72EEA"/>
    <w:rsid w:val="00C7384C"/>
    <w:rsid w:val="00C73B4A"/>
    <w:rsid w:val="00C743CD"/>
    <w:rsid w:val="00C74608"/>
    <w:rsid w:val="00C74F3E"/>
    <w:rsid w:val="00C75133"/>
    <w:rsid w:val="00C763F5"/>
    <w:rsid w:val="00C76490"/>
    <w:rsid w:val="00C80126"/>
    <w:rsid w:val="00C80224"/>
    <w:rsid w:val="00C80235"/>
    <w:rsid w:val="00C8024B"/>
    <w:rsid w:val="00C80410"/>
    <w:rsid w:val="00C80480"/>
    <w:rsid w:val="00C807E6"/>
    <w:rsid w:val="00C80C55"/>
    <w:rsid w:val="00C80F4B"/>
    <w:rsid w:val="00C81007"/>
    <w:rsid w:val="00C8108E"/>
    <w:rsid w:val="00C814CF"/>
    <w:rsid w:val="00C81B43"/>
    <w:rsid w:val="00C82D39"/>
    <w:rsid w:val="00C831EC"/>
    <w:rsid w:val="00C8322E"/>
    <w:rsid w:val="00C837A7"/>
    <w:rsid w:val="00C83A6B"/>
    <w:rsid w:val="00C83B18"/>
    <w:rsid w:val="00C83EC3"/>
    <w:rsid w:val="00C84A0A"/>
    <w:rsid w:val="00C85D29"/>
    <w:rsid w:val="00C867B2"/>
    <w:rsid w:val="00C86BF5"/>
    <w:rsid w:val="00C8719E"/>
    <w:rsid w:val="00C879B9"/>
    <w:rsid w:val="00C87A0E"/>
    <w:rsid w:val="00C87A13"/>
    <w:rsid w:val="00C87F9A"/>
    <w:rsid w:val="00C903A1"/>
    <w:rsid w:val="00C91764"/>
    <w:rsid w:val="00C917DB"/>
    <w:rsid w:val="00C91907"/>
    <w:rsid w:val="00C921CA"/>
    <w:rsid w:val="00C9220B"/>
    <w:rsid w:val="00C92AF5"/>
    <w:rsid w:val="00C9398A"/>
    <w:rsid w:val="00C9466A"/>
    <w:rsid w:val="00C946EF"/>
    <w:rsid w:val="00C97662"/>
    <w:rsid w:val="00CA1080"/>
    <w:rsid w:val="00CA1438"/>
    <w:rsid w:val="00CA1865"/>
    <w:rsid w:val="00CA354A"/>
    <w:rsid w:val="00CA36A0"/>
    <w:rsid w:val="00CA3D7A"/>
    <w:rsid w:val="00CA41A3"/>
    <w:rsid w:val="00CA49F7"/>
    <w:rsid w:val="00CA598A"/>
    <w:rsid w:val="00CB04FA"/>
    <w:rsid w:val="00CB0561"/>
    <w:rsid w:val="00CB0B4E"/>
    <w:rsid w:val="00CB0D36"/>
    <w:rsid w:val="00CB1144"/>
    <w:rsid w:val="00CB11A2"/>
    <w:rsid w:val="00CB1C70"/>
    <w:rsid w:val="00CB3473"/>
    <w:rsid w:val="00CB3E6B"/>
    <w:rsid w:val="00CB4120"/>
    <w:rsid w:val="00CB452B"/>
    <w:rsid w:val="00CB5145"/>
    <w:rsid w:val="00CB528C"/>
    <w:rsid w:val="00CB61A8"/>
    <w:rsid w:val="00CB69B7"/>
    <w:rsid w:val="00CB77C8"/>
    <w:rsid w:val="00CB7A27"/>
    <w:rsid w:val="00CC0845"/>
    <w:rsid w:val="00CC0A5F"/>
    <w:rsid w:val="00CC0B6A"/>
    <w:rsid w:val="00CC0C60"/>
    <w:rsid w:val="00CC1216"/>
    <w:rsid w:val="00CC1ADB"/>
    <w:rsid w:val="00CC2B81"/>
    <w:rsid w:val="00CC303C"/>
    <w:rsid w:val="00CC31A5"/>
    <w:rsid w:val="00CC372C"/>
    <w:rsid w:val="00CC3AEF"/>
    <w:rsid w:val="00CC403C"/>
    <w:rsid w:val="00CC4D61"/>
    <w:rsid w:val="00CC5202"/>
    <w:rsid w:val="00CC528B"/>
    <w:rsid w:val="00CC62F3"/>
    <w:rsid w:val="00CC6F01"/>
    <w:rsid w:val="00CC71F9"/>
    <w:rsid w:val="00CC7B81"/>
    <w:rsid w:val="00CD028C"/>
    <w:rsid w:val="00CD2774"/>
    <w:rsid w:val="00CD2C62"/>
    <w:rsid w:val="00CD2F90"/>
    <w:rsid w:val="00CD3C7A"/>
    <w:rsid w:val="00CD446D"/>
    <w:rsid w:val="00CD5641"/>
    <w:rsid w:val="00CD5B66"/>
    <w:rsid w:val="00CD6044"/>
    <w:rsid w:val="00CD6578"/>
    <w:rsid w:val="00CD6856"/>
    <w:rsid w:val="00CD6909"/>
    <w:rsid w:val="00CD6AAB"/>
    <w:rsid w:val="00CD6AFA"/>
    <w:rsid w:val="00CD71F8"/>
    <w:rsid w:val="00CD793A"/>
    <w:rsid w:val="00CE0124"/>
    <w:rsid w:val="00CE1019"/>
    <w:rsid w:val="00CE34B0"/>
    <w:rsid w:val="00CE402B"/>
    <w:rsid w:val="00CE41F5"/>
    <w:rsid w:val="00CE5570"/>
    <w:rsid w:val="00CE5A6C"/>
    <w:rsid w:val="00CE6195"/>
    <w:rsid w:val="00CE6501"/>
    <w:rsid w:val="00CE6A28"/>
    <w:rsid w:val="00CE6B9C"/>
    <w:rsid w:val="00CE6CD5"/>
    <w:rsid w:val="00CE7705"/>
    <w:rsid w:val="00CE7D71"/>
    <w:rsid w:val="00CF0B55"/>
    <w:rsid w:val="00CF1268"/>
    <w:rsid w:val="00CF1381"/>
    <w:rsid w:val="00CF1E4F"/>
    <w:rsid w:val="00CF2894"/>
    <w:rsid w:val="00CF33B0"/>
    <w:rsid w:val="00CF3D7E"/>
    <w:rsid w:val="00CF44AF"/>
    <w:rsid w:val="00CF53E1"/>
    <w:rsid w:val="00CF5D9D"/>
    <w:rsid w:val="00CF6047"/>
    <w:rsid w:val="00CF6C19"/>
    <w:rsid w:val="00CF6FFE"/>
    <w:rsid w:val="00CF760E"/>
    <w:rsid w:val="00CF7DDB"/>
    <w:rsid w:val="00D01740"/>
    <w:rsid w:val="00D01859"/>
    <w:rsid w:val="00D01A51"/>
    <w:rsid w:val="00D01DF8"/>
    <w:rsid w:val="00D01EDF"/>
    <w:rsid w:val="00D02592"/>
    <w:rsid w:val="00D02718"/>
    <w:rsid w:val="00D0271D"/>
    <w:rsid w:val="00D02EC4"/>
    <w:rsid w:val="00D038F9"/>
    <w:rsid w:val="00D03C74"/>
    <w:rsid w:val="00D043AF"/>
    <w:rsid w:val="00D04C60"/>
    <w:rsid w:val="00D0515D"/>
    <w:rsid w:val="00D05200"/>
    <w:rsid w:val="00D0565E"/>
    <w:rsid w:val="00D059C2"/>
    <w:rsid w:val="00D05C99"/>
    <w:rsid w:val="00D05FC1"/>
    <w:rsid w:val="00D060FB"/>
    <w:rsid w:val="00D0679B"/>
    <w:rsid w:val="00D06A1B"/>
    <w:rsid w:val="00D06BC3"/>
    <w:rsid w:val="00D075DA"/>
    <w:rsid w:val="00D1013F"/>
    <w:rsid w:val="00D1102C"/>
    <w:rsid w:val="00D1117F"/>
    <w:rsid w:val="00D112FE"/>
    <w:rsid w:val="00D11823"/>
    <w:rsid w:val="00D11D36"/>
    <w:rsid w:val="00D12820"/>
    <w:rsid w:val="00D12A5A"/>
    <w:rsid w:val="00D1360C"/>
    <w:rsid w:val="00D13EDC"/>
    <w:rsid w:val="00D149EE"/>
    <w:rsid w:val="00D14BF3"/>
    <w:rsid w:val="00D1501B"/>
    <w:rsid w:val="00D1595D"/>
    <w:rsid w:val="00D17341"/>
    <w:rsid w:val="00D174AC"/>
    <w:rsid w:val="00D17CC3"/>
    <w:rsid w:val="00D17F9E"/>
    <w:rsid w:val="00D208FC"/>
    <w:rsid w:val="00D210E0"/>
    <w:rsid w:val="00D212FF"/>
    <w:rsid w:val="00D22083"/>
    <w:rsid w:val="00D223D8"/>
    <w:rsid w:val="00D2256B"/>
    <w:rsid w:val="00D22FCC"/>
    <w:rsid w:val="00D233CA"/>
    <w:rsid w:val="00D2374F"/>
    <w:rsid w:val="00D243CC"/>
    <w:rsid w:val="00D24C25"/>
    <w:rsid w:val="00D257ED"/>
    <w:rsid w:val="00D26A1F"/>
    <w:rsid w:val="00D30A32"/>
    <w:rsid w:val="00D30FA6"/>
    <w:rsid w:val="00D31851"/>
    <w:rsid w:val="00D31D8D"/>
    <w:rsid w:val="00D32334"/>
    <w:rsid w:val="00D323D5"/>
    <w:rsid w:val="00D32652"/>
    <w:rsid w:val="00D336FC"/>
    <w:rsid w:val="00D341B1"/>
    <w:rsid w:val="00D36134"/>
    <w:rsid w:val="00D366BD"/>
    <w:rsid w:val="00D36733"/>
    <w:rsid w:val="00D36BFA"/>
    <w:rsid w:val="00D372B2"/>
    <w:rsid w:val="00D40DAB"/>
    <w:rsid w:val="00D42DC7"/>
    <w:rsid w:val="00D42F18"/>
    <w:rsid w:val="00D43997"/>
    <w:rsid w:val="00D45B19"/>
    <w:rsid w:val="00D45FDA"/>
    <w:rsid w:val="00D46128"/>
    <w:rsid w:val="00D461EA"/>
    <w:rsid w:val="00D46710"/>
    <w:rsid w:val="00D46822"/>
    <w:rsid w:val="00D46A7C"/>
    <w:rsid w:val="00D46ACF"/>
    <w:rsid w:val="00D4706D"/>
    <w:rsid w:val="00D47928"/>
    <w:rsid w:val="00D5128F"/>
    <w:rsid w:val="00D516AD"/>
    <w:rsid w:val="00D51A03"/>
    <w:rsid w:val="00D51CD0"/>
    <w:rsid w:val="00D532C9"/>
    <w:rsid w:val="00D53986"/>
    <w:rsid w:val="00D53A8B"/>
    <w:rsid w:val="00D53B36"/>
    <w:rsid w:val="00D53E84"/>
    <w:rsid w:val="00D541BC"/>
    <w:rsid w:val="00D542B3"/>
    <w:rsid w:val="00D5457E"/>
    <w:rsid w:val="00D54688"/>
    <w:rsid w:val="00D5480B"/>
    <w:rsid w:val="00D54D85"/>
    <w:rsid w:val="00D54F64"/>
    <w:rsid w:val="00D55CEF"/>
    <w:rsid w:val="00D561B4"/>
    <w:rsid w:val="00D56BD9"/>
    <w:rsid w:val="00D56F3F"/>
    <w:rsid w:val="00D57A3B"/>
    <w:rsid w:val="00D57A9B"/>
    <w:rsid w:val="00D57ADD"/>
    <w:rsid w:val="00D60239"/>
    <w:rsid w:val="00D60779"/>
    <w:rsid w:val="00D60B0D"/>
    <w:rsid w:val="00D60E63"/>
    <w:rsid w:val="00D6136D"/>
    <w:rsid w:val="00D61E9F"/>
    <w:rsid w:val="00D62082"/>
    <w:rsid w:val="00D62303"/>
    <w:rsid w:val="00D6260C"/>
    <w:rsid w:val="00D62880"/>
    <w:rsid w:val="00D630C4"/>
    <w:rsid w:val="00D63827"/>
    <w:rsid w:val="00D64145"/>
    <w:rsid w:val="00D642CB"/>
    <w:rsid w:val="00D64418"/>
    <w:rsid w:val="00D652FD"/>
    <w:rsid w:val="00D65333"/>
    <w:rsid w:val="00D65B3F"/>
    <w:rsid w:val="00D65EBA"/>
    <w:rsid w:val="00D66251"/>
    <w:rsid w:val="00D6673D"/>
    <w:rsid w:val="00D67092"/>
    <w:rsid w:val="00D6766A"/>
    <w:rsid w:val="00D67798"/>
    <w:rsid w:val="00D70826"/>
    <w:rsid w:val="00D70B17"/>
    <w:rsid w:val="00D70CF2"/>
    <w:rsid w:val="00D70E73"/>
    <w:rsid w:val="00D71E35"/>
    <w:rsid w:val="00D720A6"/>
    <w:rsid w:val="00D73C86"/>
    <w:rsid w:val="00D7447D"/>
    <w:rsid w:val="00D74FA5"/>
    <w:rsid w:val="00D75433"/>
    <w:rsid w:val="00D754BD"/>
    <w:rsid w:val="00D75611"/>
    <w:rsid w:val="00D759CD"/>
    <w:rsid w:val="00D75D0C"/>
    <w:rsid w:val="00D75E25"/>
    <w:rsid w:val="00D75FFB"/>
    <w:rsid w:val="00D76055"/>
    <w:rsid w:val="00D7629D"/>
    <w:rsid w:val="00D765AE"/>
    <w:rsid w:val="00D765E1"/>
    <w:rsid w:val="00D76686"/>
    <w:rsid w:val="00D7735A"/>
    <w:rsid w:val="00D77380"/>
    <w:rsid w:val="00D808EF"/>
    <w:rsid w:val="00D813CA"/>
    <w:rsid w:val="00D81DFE"/>
    <w:rsid w:val="00D82439"/>
    <w:rsid w:val="00D83AA5"/>
    <w:rsid w:val="00D83E09"/>
    <w:rsid w:val="00D84443"/>
    <w:rsid w:val="00D849B5"/>
    <w:rsid w:val="00D853AE"/>
    <w:rsid w:val="00D85821"/>
    <w:rsid w:val="00D85B7B"/>
    <w:rsid w:val="00D85F73"/>
    <w:rsid w:val="00D86389"/>
    <w:rsid w:val="00D87364"/>
    <w:rsid w:val="00D87A4B"/>
    <w:rsid w:val="00D90A1A"/>
    <w:rsid w:val="00D91754"/>
    <w:rsid w:val="00D91FBC"/>
    <w:rsid w:val="00D9236B"/>
    <w:rsid w:val="00D9236C"/>
    <w:rsid w:val="00D92697"/>
    <w:rsid w:val="00D92ECF"/>
    <w:rsid w:val="00D9302B"/>
    <w:rsid w:val="00D93DD4"/>
    <w:rsid w:val="00D944B0"/>
    <w:rsid w:val="00D94A39"/>
    <w:rsid w:val="00D9549F"/>
    <w:rsid w:val="00D95579"/>
    <w:rsid w:val="00D95AEA"/>
    <w:rsid w:val="00D9615D"/>
    <w:rsid w:val="00D97872"/>
    <w:rsid w:val="00D979FF"/>
    <w:rsid w:val="00DA07D2"/>
    <w:rsid w:val="00DA0CF0"/>
    <w:rsid w:val="00DA14A9"/>
    <w:rsid w:val="00DA152F"/>
    <w:rsid w:val="00DA158A"/>
    <w:rsid w:val="00DA2988"/>
    <w:rsid w:val="00DA3388"/>
    <w:rsid w:val="00DA40EC"/>
    <w:rsid w:val="00DA561B"/>
    <w:rsid w:val="00DA561D"/>
    <w:rsid w:val="00DA5F89"/>
    <w:rsid w:val="00DA6305"/>
    <w:rsid w:val="00DA6D23"/>
    <w:rsid w:val="00DA6D94"/>
    <w:rsid w:val="00DA71B9"/>
    <w:rsid w:val="00DB0486"/>
    <w:rsid w:val="00DB08D8"/>
    <w:rsid w:val="00DB0A01"/>
    <w:rsid w:val="00DB0ECD"/>
    <w:rsid w:val="00DB0F29"/>
    <w:rsid w:val="00DB2940"/>
    <w:rsid w:val="00DB53F2"/>
    <w:rsid w:val="00DB61D5"/>
    <w:rsid w:val="00DB7406"/>
    <w:rsid w:val="00DB74B0"/>
    <w:rsid w:val="00DB74F3"/>
    <w:rsid w:val="00DB7C1B"/>
    <w:rsid w:val="00DC0E0F"/>
    <w:rsid w:val="00DC1CFE"/>
    <w:rsid w:val="00DC3A5F"/>
    <w:rsid w:val="00DC3ADA"/>
    <w:rsid w:val="00DC3CC4"/>
    <w:rsid w:val="00DC3E9E"/>
    <w:rsid w:val="00DC4177"/>
    <w:rsid w:val="00DC42BC"/>
    <w:rsid w:val="00DC46E7"/>
    <w:rsid w:val="00DC5EAA"/>
    <w:rsid w:val="00DC7449"/>
    <w:rsid w:val="00DC744B"/>
    <w:rsid w:val="00DC784A"/>
    <w:rsid w:val="00DC79E3"/>
    <w:rsid w:val="00DD0AB6"/>
    <w:rsid w:val="00DD0D3E"/>
    <w:rsid w:val="00DD1484"/>
    <w:rsid w:val="00DD186D"/>
    <w:rsid w:val="00DD1BB9"/>
    <w:rsid w:val="00DD1C0A"/>
    <w:rsid w:val="00DD25BA"/>
    <w:rsid w:val="00DD279D"/>
    <w:rsid w:val="00DD2B5D"/>
    <w:rsid w:val="00DD2BA6"/>
    <w:rsid w:val="00DD2C6F"/>
    <w:rsid w:val="00DD3924"/>
    <w:rsid w:val="00DD5BBE"/>
    <w:rsid w:val="00DD6471"/>
    <w:rsid w:val="00DD6FDA"/>
    <w:rsid w:val="00DD77F6"/>
    <w:rsid w:val="00DE0E7B"/>
    <w:rsid w:val="00DE10AB"/>
    <w:rsid w:val="00DE2AB0"/>
    <w:rsid w:val="00DE2FC7"/>
    <w:rsid w:val="00DE30AD"/>
    <w:rsid w:val="00DE3392"/>
    <w:rsid w:val="00DE3E49"/>
    <w:rsid w:val="00DE3E53"/>
    <w:rsid w:val="00DE4692"/>
    <w:rsid w:val="00DE488C"/>
    <w:rsid w:val="00DE4E1E"/>
    <w:rsid w:val="00DE5C74"/>
    <w:rsid w:val="00DE6303"/>
    <w:rsid w:val="00DE664F"/>
    <w:rsid w:val="00DE66C0"/>
    <w:rsid w:val="00DE69EF"/>
    <w:rsid w:val="00DE70FF"/>
    <w:rsid w:val="00DF067C"/>
    <w:rsid w:val="00DF0F51"/>
    <w:rsid w:val="00DF1165"/>
    <w:rsid w:val="00DF123E"/>
    <w:rsid w:val="00DF1B94"/>
    <w:rsid w:val="00DF1C89"/>
    <w:rsid w:val="00DF2085"/>
    <w:rsid w:val="00DF215F"/>
    <w:rsid w:val="00DF23F5"/>
    <w:rsid w:val="00DF3C8A"/>
    <w:rsid w:val="00DF4175"/>
    <w:rsid w:val="00DF4385"/>
    <w:rsid w:val="00DF4C83"/>
    <w:rsid w:val="00DF53AF"/>
    <w:rsid w:val="00DF610A"/>
    <w:rsid w:val="00DF71AE"/>
    <w:rsid w:val="00DF7292"/>
    <w:rsid w:val="00DF740D"/>
    <w:rsid w:val="00DF7577"/>
    <w:rsid w:val="00DF7B4B"/>
    <w:rsid w:val="00E00DA6"/>
    <w:rsid w:val="00E013C2"/>
    <w:rsid w:val="00E01524"/>
    <w:rsid w:val="00E0161E"/>
    <w:rsid w:val="00E01FB1"/>
    <w:rsid w:val="00E02249"/>
    <w:rsid w:val="00E0239C"/>
    <w:rsid w:val="00E02427"/>
    <w:rsid w:val="00E02534"/>
    <w:rsid w:val="00E02B63"/>
    <w:rsid w:val="00E02E81"/>
    <w:rsid w:val="00E03D6C"/>
    <w:rsid w:val="00E0501B"/>
    <w:rsid w:val="00E050F2"/>
    <w:rsid w:val="00E057D4"/>
    <w:rsid w:val="00E060F5"/>
    <w:rsid w:val="00E065CA"/>
    <w:rsid w:val="00E072B4"/>
    <w:rsid w:val="00E074C8"/>
    <w:rsid w:val="00E10131"/>
    <w:rsid w:val="00E105FF"/>
    <w:rsid w:val="00E10765"/>
    <w:rsid w:val="00E108AE"/>
    <w:rsid w:val="00E10BEC"/>
    <w:rsid w:val="00E11372"/>
    <w:rsid w:val="00E11B1D"/>
    <w:rsid w:val="00E1221B"/>
    <w:rsid w:val="00E12B17"/>
    <w:rsid w:val="00E12DFF"/>
    <w:rsid w:val="00E12E87"/>
    <w:rsid w:val="00E13A0B"/>
    <w:rsid w:val="00E14127"/>
    <w:rsid w:val="00E1497A"/>
    <w:rsid w:val="00E1519B"/>
    <w:rsid w:val="00E159D1"/>
    <w:rsid w:val="00E15C94"/>
    <w:rsid w:val="00E15DE0"/>
    <w:rsid w:val="00E1657F"/>
    <w:rsid w:val="00E1676E"/>
    <w:rsid w:val="00E167E9"/>
    <w:rsid w:val="00E169C1"/>
    <w:rsid w:val="00E16FC7"/>
    <w:rsid w:val="00E17765"/>
    <w:rsid w:val="00E177A4"/>
    <w:rsid w:val="00E179DE"/>
    <w:rsid w:val="00E17AF2"/>
    <w:rsid w:val="00E17BED"/>
    <w:rsid w:val="00E20185"/>
    <w:rsid w:val="00E20BAC"/>
    <w:rsid w:val="00E20E07"/>
    <w:rsid w:val="00E21AB8"/>
    <w:rsid w:val="00E21ACC"/>
    <w:rsid w:val="00E236D6"/>
    <w:rsid w:val="00E238C5"/>
    <w:rsid w:val="00E240EA"/>
    <w:rsid w:val="00E24983"/>
    <w:rsid w:val="00E250A2"/>
    <w:rsid w:val="00E2583B"/>
    <w:rsid w:val="00E259C3"/>
    <w:rsid w:val="00E25F55"/>
    <w:rsid w:val="00E272BC"/>
    <w:rsid w:val="00E27C8C"/>
    <w:rsid w:val="00E310EF"/>
    <w:rsid w:val="00E314B5"/>
    <w:rsid w:val="00E31A4D"/>
    <w:rsid w:val="00E32265"/>
    <w:rsid w:val="00E32A92"/>
    <w:rsid w:val="00E32D3F"/>
    <w:rsid w:val="00E32E5B"/>
    <w:rsid w:val="00E33293"/>
    <w:rsid w:val="00E332A8"/>
    <w:rsid w:val="00E338E4"/>
    <w:rsid w:val="00E33FC6"/>
    <w:rsid w:val="00E34113"/>
    <w:rsid w:val="00E34285"/>
    <w:rsid w:val="00E342CD"/>
    <w:rsid w:val="00E344CF"/>
    <w:rsid w:val="00E34590"/>
    <w:rsid w:val="00E34DB6"/>
    <w:rsid w:val="00E35738"/>
    <w:rsid w:val="00E35E66"/>
    <w:rsid w:val="00E36706"/>
    <w:rsid w:val="00E3692C"/>
    <w:rsid w:val="00E369CF"/>
    <w:rsid w:val="00E36B30"/>
    <w:rsid w:val="00E3710E"/>
    <w:rsid w:val="00E37889"/>
    <w:rsid w:val="00E37AB2"/>
    <w:rsid w:val="00E40EEA"/>
    <w:rsid w:val="00E410FA"/>
    <w:rsid w:val="00E416DE"/>
    <w:rsid w:val="00E416E8"/>
    <w:rsid w:val="00E42F03"/>
    <w:rsid w:val="00E43A10"/>
    <w:rsid w:val="00E43E25"/>
    <w:rsid w:val="00E4427F"/>
    <w:rsid w:val="00E448D7"/>
    <w:rsid w:val="00E44B55"/>
    <w:rsid w:val="00E453E7"/>
    <w:rsid w:val="00E45400"/>
    <w:rsid w:val="00E4577B"/>
    <w:rsid w:val="00E45F51"/>
    <w:rsid w:val="00E46AF5"/>
    <w:rsid w:val="00E47349"/>
    <w:rsid w:val="00E4754C"/>
    <w:rsid w:val="00E477FF"/>
    <w:rsid w:val="00E47A90"/>
    <w:rsid w:val="00E50287"/>
    <w:rsid w:val="00E50649"/>
    <w:rsid w:val="00E50D12"/>
    <w:rsid w:val="00E51C42"/>
    <w:rsid w:val="00E5222B"/>
    <w:rsid w:val="00E523EE"/>
    <w:rsid w:val="00E53068"/>
    <w:rsid w:val="00E5370E"/>
    <w:rsid w:val="00E53B0F"/>
    <w:rsid w:val="00E53CD3"/>
    <w:rsid w:val="00E54270"/>
    <w:rsid w:val="00E54A00"/>
    <w:rsid w:val="00E54C40"/>
    <w:rsid w:val="00E55084"/>
    <w:rsid w:val="00E55323"/>
    <w:rsid w:val="00E55740"/>
    <w:rsid w:val="00E55E0D"/>
    <w:rsid w:val="00E56197"/>
    <w:rsid w:val="00E56910"/>
    <w:rsid w:val="00E569F2"/>
    <w:rsid w:val="00E56E93"/>
    <w:rsid w:val="00E5706B"/>
    <w:rsid w:val="00E6067A"/>
    <w:rsid w:val="00E61DDF"/>
    <w:rsid w:val="00E62274"/>
    <w:rsid w:val="00E6250B"/>
    <w:rsid w:val="00E625A4"/>
    <w:rsid w:val="00E6285C"/>
    <w:rsid w:val="00E63427"/>
    <w:rsid w:val="00E638D3"/>
    <w:rsid w:val="00E63A28"/>
    <w:rsid w:val="00E63D9F"/>
    <w:rsid w:val="00E65545"/>
    <w:rsid w:val="00E65854"/>
    <w:rsid w:val="00E669EA"/>
    <w:rsid w:val="00E66E86"/>
    <w:rsid w:val="00E66F73"/>
    <w:rsid w:val="00E6709C"/>
    <w:rsid w:val="00E70825"/>
    <w:rsid w:val="00E716B5"/>
    <w:rsid w:val="00E719AB"/>
    <w:rsid w:val="00E720F1"/>
    <w:rsid w:val="00E722CE"/>
    <w:rsid w:val="00E7290C"/>
    <w:rsid w:val="00E72AF5"/>
    <w:rsid w:val="00E72FD2"/>
    <w:rsid w:val="00E7385C"/>
    <w:rsid w:val="00E73A25"/>
    <w:rsid w:val="00E73BDF"/>
    <w:rsid w:val="00E74320"/>
    <w:rsid w:val="00E74906"/>
    <w:rsid w:val="00E756D8"/>
    <w:rsid w:val="00E76012"/>
    <w:rsid w:val="00E76A84"/>
    <w:rsid w:val="00E774D7"/>
    <w:rsid w:val="00E77602"/>
    <w:rsid w:val="00E808B3"/>
    <w:rsid w:val="00E81433"/>
    <w:rsid w:val="00E816E9"/>
    <w:rsid w:val="00E819D5"/>
    <w:rsid w:val="00E81BE6"/>
    <w:rsid w:val="00E81FA3"/>
    <w:rsid w:val="00E82134"/>
    <w:rsid w:val="00E8273E"/>
    <w:rsid w:val="00E83235"/>
    <w:rsid w:val="00E83FEC"/>
    <w:rsid w:val="00E86075"/>
    <w:rsid w:val="00E86A56"/>
    <w:rsid w:val="00E86D8E"/>
    <w:rsid w:val="00E86DC9"/>
    <w:rsid w:val="00E871C2"/>
    <w:rsid w:val="00E877CC"/>
    <w:rsid w:val="00E87BE5"/>
    <w:rsid w:val="00E90529"/>
    <w:rsid w:val="00E905D8"/>
    <w:rsid w:val="00E90906"/>
    <w:rsid w:val="00E90D15"/>
    <w:rsid w:val="00E90E21"/>
    <w:rsid w:val="00E914C1"/>
    <w:rsid w:val="00E91CD5"/>
    <w:rsid w:val="00E92109"/>
    <w:rsid w:val="00E9273B"/>
    <w:rsid w:val="00E9287D"/>
    <w:rsid w:val="00E938A9"/>
    <w:rsid w:val="00E947FA"/>
    <w:rsid w:val="00E94AE4"/>
    <w:rsid w:val="00E953A2"/>
    <w:rsid w:val="00E95B61"/>
    <w:rsid w:val="00E97352"/>
    <w:rsid w:val="00EA001D"/>
    <w:rsid w:val="00EA026E"/>
    <w:rsid w:val="00EA0570"/>
    <w:rsid w:val="00EA0913"/>
    <w:rsid w:val="00EA0D56"/>
    <w:rsid w:val="00EA1129"/>
    <w:rsid w:val="00EA146E"/>
    <w:rsid w:val="00EA1D9E"/>
    <w:rsid w:val="00EA2DF0"/>
    <w:rsid w:val="00EA3728"/>
    <w:rsid w:val="00EA3CD8"/>
    <w:rsid w:val="00EA3E3E"/>
    <w:rsid w:val="00EA40B8"/>
    <w:rsid w:val="00EA4215"/>
    <w:rsid w:val="00EA443F"/>
    <w:rsid w:val="00EA4BBE"/>
    <w:rsid w:val="00EA5720"/>
    <w:rsid w:val="00EA5B97"/>
    <w:rsid w:val="00EA5E03"/>
    <w:rsid w:val="00EA60EE"/>
    <w:rsid w:val="00EA6870"/>
    <w:rsid w:val="00EA6C53"/>
    <w:rsid w:val="00EA7D07"/>
    <w:rsid w:val="00EB07D5"/>
    <w:rsid w:val="00EB10D0"/>
    <w:rsid w:val="00EB153D"/>
    <w:rsid w:val="00EB1C93"/>
    <w:rsid w:val="00EB2669"/>
    <w:rsid w:val="00EB2B17"/>
    <w:rsid w:val="00EB2C7E"/>
    <w:rsid w:val="00EB2CB9"/>
    <w:rsid w:val="00EB2DCD"/>
    <w:rsid w:val="00EB2F60"/>
    <w:rsid w:val="00EB35F5"/>
    <w:rsid w:val="00EB44CD"/>
    <w:rsid w:val="00EB49E3"/>
    <w:rsid w:val="00EB4B54"/>
    <w:rsid w:val="00EB4C17"/>
    <w:rsid w:val="00EB51CB"/>
    <w:rsid w:val="00EB6231"/>
    <w:rsid w:val="00EB69BA"/>
    <w:rsid w:val="00EB6A46"/>
    <w:rsid w:val="00EB7081"/>
    <w:rsid w:val="00EB786C"/>
    <w:rsid w:val="00EC0079"/>
    <w:rsid w:val="00EC0390"/>
    <w:rsid w:val="00EC06E2"/>
    <w:rsid w:val="00EC0CBB"/>
    <w:rsid w:val="00EC16B7"/>
    <w:rsid w:val="00EC1CED"/>
    <w:rsid w:val="00EC1E61"/>
    <w:rsid w:val="00EC2122"/>
    <w:rsid w:val="00EC2438"/>
    <w:rsid w:val="00EC2F73"/>
    <w:rsid w:val="00EC3005"/>
    <w:rsid w:val="00EC340B"/>
    <w:rsid w:val="00EC3584"/>
    <w:rsid w:val="00EC3BD9"/>
    <w:rsid w:val="00EC4341"/>
    <w:rsid w:val="00EC4364"/>
    <w:rsid w:val="00EC46E2"/>
    <w:rsid w:val="00EC508B"/>
    <w:rsid w:val="00EC5206"/>
    <w:rsid w:val="00EC542D"/>
    <w:rsid w:val="00ED1188"/>
    <w:rsid w:val="00ED1AAF"/>
    <w:rsid w:val="00ED28E3"/>
    <w:rsid w:val="00ED39A3"/>
    <w:rsid w:val="00ED3A3B"/>
    <w:rsid w:val="00ED4AE8"/>
    <w:rsid w:val="00ED4B80"/>
    <w:rsid w:val="00ED4C02"/>
    <w:rsid w:val="00ED5009"/>
    <w:rsid w:val="00ED52A5"/>
    <w:rsid w:val="00ED67DF"/>
    <w:rsid w:val="00ED730D"/>
    <w:rsid w:val="00EE05AF"/>
    <w:rsid w:val="00EE16F4"/>
    <w:rsid w:val="00EE2DB0"/>
    <w:rsid w:val="00EE3B09"/>
    <w:rsid w:val="00EE4032"/>
    <w:rsid w:val="00EE420A"/>
    <w:rsid w:val="00EE49D3"/>
    <w:rsid w:val="00EE4D8B"/>
    <w:rsid w:val="00EE5EF8"/>
    <w:rsid w:val="00EE6A30"/>
    <w:rsid w:val="00EE70F9"/>
    <w:rsid w:val="00EE760E"/>
    <w:rsid w:val="00EE7774"/>
    <w:rsid w:val="00EE7B60"/>
    <w:rsid w:val="00EE7EA9"/>
    <w:rsid w:val="00EF0199"/>
    <w:rsid w:val="00EF03B0"/>
    <w:rsid w:val="00EF1691"/>
    <w:rsid w:val="00EF1A69"/>
    <w:rsid w:val="00EF2624"/>
    <w:rsid w:val="00EF3075"/>
    <w:rsid w:val="00EF444E"/>
    <w:rsid w:val="00EF4A42"/>
    <w:rsid w:val="00EF5D49"/>
    <w:rsid w:val="00EF5DED"/>
    <w:rsid w:val="00EF5F72"/>
    <w:rsid w:val="00EF663A"/>
    <w:rsid w:val="00EF68C2"/>
    <w:rsid w:val="00EF6AF7"/>
    <w:rsid w:val="00EF6ECF"/>
    <w:rsid w:val="00EF713C"/>
    <w:rsid w:val="00EF75CB"/>
    <w:rsid w:val="00EF7818"/>
    <w:rsid w:val="00F00488"/>
    <w:rsid w:val="00F0147B"/>
    <w:rsid w:val="00F014E6"/>
    <w:rsid w:val="00F01BE8"/>
    <w:rsid w:val="00F01D5E"/>
    <w:rsid w:val="00F02342"/>
    <w:rsid w:val="00F0295F"/>
    <w:rsid w:val="00F02A6C"/>
    <w:rsid w:val="00F02A90"/>
    <w:rsid w:val="00F0376E"/>
    <w:rsid w:val="00F04DC3"/>
    <w:rsid w:val="00F056E4"/>
    <w:rsid w:val="00F069CC"/>
    <w:rsid w:val="00F06AFB"/>
    <w:rsid w:val="00F06D86"/>
    <w:rsid w:val="00F06D90"/>
    <w:rsid w:val="00F077E4"/>
    <w:rsid w:val="00F079A0"/>
    <w:rsid w:val="00F10B77"/>
    <w:rsid w:val="00F11580"/>
    <w:rsid w:val="00F13313"/>
    <w:rsid w:val="00F13B97"/>
    <w:rsid w:val="00F13D8F"/>
    <w:rsid w:val="00F144FC"/>
    <w:rsid w:val="00F14B0E"/>
    <w:rsid w:val="00F14C19"/>
    <w:rsid w:val="00F15751"/>
    <w:rsid w:val="00F166AB"/>
    <w:rsid w:val="00F16B88"/>
    <w:rsid w:val="00F16CE2"/>
    <w:rsid w:val="00F17314"/>
    <w:rsid w:val="00F1753D"/>
    <w:rsid w:val="00F17887"/>
    <w:rsid w:val="00F17DB7"/>
    <w:rsid w:val="00F209B2"/>
    <w:rsid w:val="00F20A6D"/>
    <w:rsid w:val="00F20B73"/>
    <w:rsid w:val="00F219C0"/>
    <w:rsid w:val="00F21A14"/>
    <w:rsid w:val="00F21B00"/>
    <w:rsid w:val="00F22092"/>
    <w:rsid w:val="00F22377"/>
    <w:rsid w:val="00F22F31"/>
    <w:rsid w:val="00F23860"/>
    <w:rsid w:val="00F23CCB"/>
    <w:rsid w:val="00F23CE6"/>
    <w:rsid w:val="00F2440C"/>
    <w:rsid w:val="00F2480D"/>
    <w:rsid w:val="00F25167"/>
    <w:rsid w:val="00F25BC6"/>
    <w:rsid w:val="00F26271"/>
    <w:rsid w:val="00F26CE8"/>
    <w:rsid w:val="00F27417"/>
    <w:rsid w:val="00F3010E"/>
    <w:rsid w:val="00F3047C"/>
    <w:rsid w:val="00F311C6"/>
    <w:rsid w:val="00F31232"/>
    <w:rsid w:val="00F3126C"/>
    <w:rsid w:val="00F315E7"/>
    <w:rsid w:val="00F3344A"/>
    <w:rsid w:val="00F340C8"/>
    <w:rsid w:val="00F34266"/>
    <w:rsid w:val="00F345E7"/>
    <w:rsid w:val="00F35068"/>
    <w:rsid w:val="00F35601"/>
    <w:rsid w:val="00F35BC4"/>
    <w:rsid w:val="00F36134"/>
    <w:rsid w:val="00F36E1E"/>
    <w:rsid w:val="00F36ECE"/>
    <w:rsid w:val="00F411DE"/>
    <w:rsid w:val="00F41492"/>
    <w:rsid w:val="00F4207C"/>
    <w:rsid w:val="00F420D9"/>
    <w:rsid w:val="00F43645"/>
    <w:rsid w:val="00F43FDE"/>
    <w:rsid w:val="00F44EED"/>
    <w:rsid w:val="00F451B5"/>
    <w:rsid w:val="00F45818"/>
    <w:rsid w:val="00F45D0D"/>
    <w:rsid w:val="00F4630A"/>
    <w:rsid w:val="00F473F0"/>
    <w:rsid w:val="00F47EC4"/>
    <w:rsid w:val="00F50031"/>
    <w:rsid w:val="00F5063D"/>
    <w:rsid w:val="00F507B9"/>
    <w:rsid w:val="00F50A37"/>
    <w:rsid w:val="00F50AF6"/>
    <w:rsid w:val="00F5176A"/>
    <w:rsid w:val="00F528D1"/>
    <w:rsid w:val="00F52C0F"/>
    <w:rsid w:val="00F52D88"/>
    <w:rsid w:val="00F53049"/>
    <w:rsid w:val="00F53551"/>
    <w:rsid w:val="00F53C89"/>
    <w:rsid w:val="00F5435C"/>
    <w:rsid w:val="00F543CB"/>
    <w:rsid w:val="00F543FD"/>
    <w:rsid w:val="00F54493"/>
    <w:rsid w:val="00F5494F"/>
    <w:rsid w:val="00F54ED1"/>
    <w:rsid w:val="00F54F04"/>
    <w:rsid w:val="00F553D5"/>
    <w:rsid w:val="00F55446"/>
    <w:rsid w:val="00F554FA"/>
    <w:rsid w:val="00F554FD"/>
    <w:rsid w:val="00F55916"/>
    <w:rsid w:val="00F56312"/>
    <w:rsid w:val="00F56856"/>
    <w:rsid w:val="00F568C6"/>
    <w:rsid w:val="00F56F96"/>
    <w:rsid w:val="00F57658"/>
    <w:rsid w:val="00F57755"/>
    <w:rsid w:val="00F57F27"/>
    <w:rsid w:val="00F61EE1"/>
    <w:rsid w:val="00F62538"/>
    <w:rsid w:val="00F62C4A"/>
    <w:rsid w:val="00F62EBE"/>
    <w:rsid w:val="00F62F35"/>
    <w:rsid w:val="00F62FD8"/>
    <w:rsid w:val="00F636AB"/>
    <w:rsid w:val="00F6379A"/>
    <w:rsid w:val="00F63F27"/>
    <w:rsid w:val="00F63FCC"/>
    <w:rsid w:val="00F642E4"/>
    <w:rsid w:val="00F64CA5"/>
    <w:rsid w:val="00F64D7B"/>
    <w:rsid w:val="00F6521B"/>
    <w:rsid w:val="00F65F90"/>
    <w:rsid w:val="00F66694"/>
    <w:rsid w:val="00F667C0"/>
    <w:rsid w:val="00F676BB"/>
    <w:rsid w:val="00F70426"/>
    <w:rsid w:val="00F70CEF"/>
    <w:rsid w:val="00F70FC1"/>
    <w:rsid w:val="00F711C7"/>
    <w:rsid w:val="00F722B1"/>
    <w:rsid w:val="00F7253B"/>
    <w:rsid w:val="00F731F0"/>
    <w:rsid w:val="00F73608"/>
    <w:rsid w:val="00F7368E"/>
    <w:rsid w:val="00F74D32"/>
    <w:rsid w:val="00F75131"/>
    <w:rsid w:val="00F7537C"/>
    <w:rsid w:val="00F75CC4"/>
    <w:rsid w:val="00F760C8"/>
    <w:rsid w:val="00F7616B"/>
    <w:rsid w:val="00F767D9"/>
    <w:rsid w:val="00F7690E"/>
    <w:rsid w:val="00F7713A"/>
    <w:rsid w:val="00F808AC"/>
    <w:rsid w:val="00F811A2"/>
    <w:rsid w:val="00F817C3"/>
    <w:rsid w:val="00F8196E"/>
    <w:rsid w:val="00F82572"/>
    <w:rsid w:val="00F82928"/>
    <w:rsid w:val="00F839C0"/>
    <w:rsid w:val="00F84722"/>
    <w:rsid w:val="00F84A09"/>
    <w:rsid w:val="00F84C03"/>
    <w:rsid w:val="00F8531B"/>
    <w:rsid w:val="00F86758"/>
    <w:rsid w:val="00F86B20"/>
    <w:rsid w:val="00F8750F"/>
    <w:rsid w:val="00F879BE"/>
    <w:rsid w:val="00F87E93"/>
    <w:rsid w:val="00F902F4"/>
    <w:rsid w:val="00F90FAB"/>
    <w:rsid w:val="00F91118"/>
    <w:rsid w:val="00F91E8D"/>
    <w:rsid w:val="00F93127"/>
    <w:rsid w:val="00F935A4"/>
    <w:rsid w:val="00F938FD"/>
    <w:rsid w:val="00F94CA7"/>
    <w:rsid w:val="00F95A38"/>
    <w:rsid w:val="00F961A0"/>
    <w:rsid w:val="00F962E4"/>
    <w:rsid w:val="00F96368"/>
    <w:rsid w:val="00F968C2"/>
    <w:rsid w:val="00F96965"/>
    <w:rsid w:val="00F96C72"/>
    <w:rsid w:val="00F97D21"/>
    <w:rsid w:val="00FA05DB"/>
    <w:rsid w:val="00FA0717"/>
    <w:rsid w:val="00FA0842"/>
    <w:rsid w:val="00FA0AA8"/>
    <w:rsid w:val="00FA0CD3"/>
    <w:rsid w:val="00FA0D94"/>
    <w:rsid w:val="00FA1215"/>
    <w:rsid w:val="00FA15B1"/>
    <w:rsid w:val="00FA2B50"/>
    <w:rsid w:val="00FA2E09"/>
    <w:rsid w:val="00FA2EE7"/>
    <w:rsid w:val="00FA3389"/>
    <w:rsid w:val="00FA478F"/>
    <w:rsid w:val="00FA4952"/>
    <w:rsid w:val="00FA49A1"/>
    <w:rsid w:val="00FA4AF6"/>
    <w:rsid w:val="00FA5324"/>
    <w:rsid w:val="00FA5779"/>
    <w:rsid w:val="00FA64FE"/>
    <w:rsid w:val="00FA6794"/>
    <w:rsid w:val="00FA69A5"/>
    <w:rsid w:val="00FA6A2D"/>
    <w:rsid w:val="00FA743B"/>
    <w:rsid w:val="00FA7954"/>
    <w:rsid w:val="00FB09C9"/>
    <w:rsid w:val="00FB0ACA"/>
    <w:rsid w:val="00FB0C4F"/>
    <w:rsid w:val="00FB0EAD"/>
    <w:rsid w:val="00FB1AA7"/>
    <w:rsid w:val="00FB1E93"/>
    <w:rsid w:val="00FB2276"/>
    <w:rsid w:val="00FB2411"/>
    <w:rsid w:val="00FB26E8"/>
    <w:rsid w:val="00FB3180"/>
    <w:rsid w:val="00FB399F"/>
    <w:rsid w:val="00FB3C26"/>
    <w:rsid w:val="00FB3D39"/>
    <w:rsid w:val="00FB4137"/>
    <w:rsid w:val="00FB4387"/>
    <w:rsid w:val="00FB4A6E"/>
    <w:rsid w:val="00FB4F61"/>
    <w:rsid w:val="00FB505B"/>
    <w:rsid w:val="00FB5323"/>
    <w:rsid w:val="00FB5B8E"/>
    <w:rsid w:val="00FB5FC3"/>
    <w:rsid w:val="00FB722B"/>
    <w:rsid w:val="00FB7549"/>
    <w:rsid w:val="00FB7D6F"/>
    <w:rsid w:val="00FC00C1"/>
    <w:rsid w:val="00FC0DB2"/>
    <w:rsid w:val="00FC1D5D"/>
    <w:rsid w:val="00FC28AF"/>
    <w:rsid w:val="00FC375B"/>
    <w:rsid w:val="00FC3BF5"/>
    <w:rsid w:val="00FC3F2A"/>
    <w:rsid w:val="00FC4659"/>
    <w:rsid w:val="00FC4895"/>
    <w:rsid w:val="00FC4A76"/>
    <w:rsid w:val="00FC4FE6"/>
    <w:rsid w:val="00FC5B26"/>
    <w:rsid w:val="00FC743A"/>
    <w:rsid w:val="00FD0498"/>
    <w:rsid w:val="00FD167C"/>
    <w:rsid w:val="00FD342D"/>
    <w:rsid w:val="00FD3756"/>
    <w:rsid w:val="00FD437D"/>
    <w:rsid w:val="00FD450E"/>
    <w:rsid w:val="00FD4860"/>
    <w:rsid w:val="00FD5650"/>
    <w:rsid w:val="00FD5B52"/>
    <w:rsid w:val="00FD62DF"/>
    <w:rsid w:val="00FD655F"/>
    <w:rsid w:val="00FD6BC5"/>
    <w:rsid w:val="00FD6D66"/>
    <w:rsid w:val="00FD70B2"/>
    <w:rsid w:val="00FD71F0"/>
    <w:rsid w:val="00FD7909"/>
    <w:rsid w:val="00FD7EFB"/>
    <w:rsid w:val="00FE036A"/>
    <w:rsid w:val="00FE0AD9"/>
    <w:rsid w:val="00FE0E35"/>
    <w:rsid w:val="00FE235D"/>
    <w:rsid w:val="00FE49DA"/>
    <w:rsid w:val="00FE4BE7"/>
    <w:rsid w:val="00FE4F26"/>
    <w:rsid w:val="00FE559B"/>
    <w:rsid w:val="00FE55F6"/>
    <w:rsid w:val="00FE5770"/>
    <w:rsid w:val="00FE5A50"/>
    <w:rsid w:val="00FE606F"/>
    <w:rsid w:val="00FE6712"/>
    <w:rsid w:val="00FE724A"/>
    <w:rsid w:val="00FE7AB6"/>
    <w:rsid w:val="00FF0008"/>
    <w:rsid w:val="00FF0635"/>
    <w:rsid w:val="00FF0B85"/>
    <w:rsid w:val="00FF0F93"/>
    <w:rsid w:val="00FF1A5E"/>
    <w:rsid w:val="00FF2A13"/>
    <w:rsid w:val="00FF30A8"/>
    <w:rsid w:val="00FF318C"/>
    <w:rsid w:val="00FF41BE"/>
    <w:rsid w:val="00FF4C76"/>
    <w:rsid w:val="00FF5041"/>
    <w:rsid w:val="00FF61D1"/>
    <w:rsid w:val="00FF6396"/>
    <w:rsid w:val="00FF63B7"/>
    <w:rsid w:val="00FF64C8"/>
    <w:rsid w:val="00FF6808"/>
    <w:rsid w:val="00FF6827"/>
    <w:rsid w:val="00FF750D"/>
    <w:rsid w:val="00FF76A2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6E"/>
    <w:pPr>
      <w:widowControl w:val="0"/>
      <w:spacing w:line="360" w:lineRule="auto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42E6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 Unicode MS" w:eastAsia="黑体" w:hAnsi="Arial Unicode M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E6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 Unicode MS" w:eastAsia="黑体" w:hAnsi="Arial Unicode MS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2E6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 Unicode MS" w:eastAsia="黑体" w:hAnsi="Arial Unicode MS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2E6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 Unicode MS" w:eastAsia="黑体" w:hAnsi="Arial Unicode MS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2E6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Unicode MS" w:eastAsia="黑体" w:hAnsi="Arial Unicode MS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2E6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 Unicode MS" w:eastAsia="黑体" w:hAnsi="Arial Unicode MS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2E6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2E6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2E6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E6E"/>
    <w:rPr>
      <w:rFonts w:ascii="Arial Unicode MS" w:eastAsia="黑体" w:hAnsi="Arial Unicode M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2E6E"/>
    <w:rPr>
      <w:rFonts w:ascii="Arial Unicode MS" w:eastAsia="黑体" w:hAnsi="Arial Unicode MS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42E6E"/>
    <w:rPr>
      <w:rFonts w:ascii="Arial Unicode MS" w:eastAsia="黑体" w:hAnsi="Arial Unicode M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2E6E"/>
    <w:rPr>
      <w:rFonts w:ascii="Arial Unicode MS" w:eastAsia="黑体" w:hAnsi="Arial Unicode MS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B42E6E"/>
    <w:rPr>
      <w:rFonts w:ascii="Arial Unicode MS" w:eastAsia="黑体" w:hAnsi="Arial Unicode M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2E6E"/>
    <w:rPr>
      <w:rFonts w:ascii="Arial Unicode MS" w:eastAsia="黑体" w:hAnsi="Arial Unicode MS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42E6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42E6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42E6E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B42E6E"/>
    <w:pPr>
      <w:spacing w:before="240" w:after="60"/>
      <w:jc w:val="center"/>
      <w:outlineLvl w:val="0"/>
    </w:pPr>
    <w:rPr>
      <w:rFonts w:ascii="Arial Unicode MS" w:hAnsi="Arial Unicode MS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B42E6E"/>
    <w:rPr>
      <w:rFonts w:ascii="Arial Unicode MS" w:eastAsia="微软雅黑" w:hAnsi="Arial Unicode MS" w:cstheme="majorBidi"/>
      <w:b/>
      <w:bCs/>
      <w:sz w:val="48"/>
      <w:szCs w:val="32"/>
    </w:rPr>
  </w:style>
  <w:style w:type="character" w:styleId="a4">
    <w:name w:val="annotation reference"/>
    <w:basedOn w:val="a0"/>
    <w:uiPriority w:val="99"/>
    <w:semiHidden/>
    <w:unhideWhenUsed/>
    <w:rsid w:val="00DF215F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F215F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F215F"/>
    <w:rPr>
      <w:rFonts w:ascii="Consolas" w:eastAsia="微软雅黑" w:hAnsi="Consolas"/>
      <w:sz w:val="24"/>
    </w:rPr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F215F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F215F"/>
    <w:rPr>
      <w:rFonts w:ascii="Consolas" w:eastAsia="微软雅黑" w:hAnsi="Consolas"/>
      <w:b/>
      <w:bCs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DF215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F215F"/>
    <w:rPr>
      <w:rFonts w:ascii="Consolas" w:eastAsia="微软雅黑" w:hAnsi="Consolas"/>
      <w:sz w:val="18"/>
      <w:szCs w:val="18"/>
    </w:rPr>
  </w:style>
  <w:style w:type="table" w:styleId="a8">
    <w:name w:val="Table Grid"/>
    <w:basedOn w:val="a1"/>
    <w:uiPriority w:val="59"/>
    <w:rsid w:val="00025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3"/>
    <w:uiPriority w:val="99"/>
    <w:unhideWhenUsed/>
    <w:rsid w:val="00940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9408C5"/>
    <w:rPr>
      <w:rFonts w:ascii="Consolas" w:eastAsia="微软雅黑" w:hAnsi="Consolas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9408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9408C5"/>
    <w:rPr>
      <w:rFonts w:ascii="Consolas" w:eastAsia="微软雅黑" w:hAnsi="Consolas"/>
      <w:sz w:val="18"/>
      <w:szCs w:val="18"/>
    </w:rPr>
  </w:style>
  <w:style w:type="character" w:styleId="ab">
    <w:name w:val="Hyperlink"/>
    <w:basedOn w:val="a0"/>
    <w:uiPriority w:val="99"/>
    <w:unhideWhenUsed/>
    <w:rsid w:val="00C672D6"/>
    <w:rPr>
      <w:color w:val="0000FF" w:themeColor="hyperlink"/>
      <w:u w:val="single"/>
    </w:rPr>
  </w:style>
  <w:style w:type="paragraph" w:styleId="ac">
    <w:name w:val="Subtitle"/>
    <w:basedOn w:val="a"/>
    <w:next w:val="a"/>
    <w:link w:val="Char5"/>
    <w:uiPriority w:val="11"/>
    <w:qFormat/>
    <w:rsid w:val="004707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4707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List Paragraph"/>
    <w:basedOn w:val="a"/>
    <w:uiPriority w:val="34"/>
    <w:qFormat/>
    <w:rsid w:val="001766FF"/>
    <w:pPr>
      <w:ind w:firstLineChars="200" w:firstLine="420"/>
    </w:pPr>
  </w:style>
  <w:style w:type="paragraph" w:styleId="ae">
    <w:name w:val="Date"/>
    <w:basedOn w:val="a"/>
    <w:next w:val="a"/>
    <w:link w:val="Char6"/>
    <w:uiPriority w:val="99"/>
    <w:semiHidden/>
    <w:unhideWhenUsed/>
    <w:rsid w:val="00E416DE"/>
    <w:pPr>
      <w:ind w:leftChars="2500" w:left="100"/>
    </w:pPr>
  </w:style>
  <w:style w:type="character" w:customStyle="1" w:styleId="Char6">
    <w:name w:val="日期 Char"/>
    <w:basedOn w:val="a0"/>
    <w:link w:val="ae"/>
    <w:uiPriority w:val="99"/>
    <w:semiHidden/>
    <w:rsid w:val="00E416DE"/>
    <w:rPr>
      <w:rFonts w:ascii="Consolas" w:eastAsia="微软雅黑" w:hAnsi="Consolas"/>
      <w:sz w:val="24"/>
    </w:rPr>
  </w:style>
  <w:style w:type="character" w:styleId="af">
    <w:name w:val="FollowedHyperlink"/>
    <w:basedOn w:val="a0"/>
    <w:uiPriority w:val="99"/>
    <w:semiHidden/>
    <w:unhideWhenUsed/>
    <w:rsid w:val="0069512A"/>
    <w:rPr>
      <w:color w:val="800080"/>
      <w:u w:val="single"/>
    </w:rPr>
  </w:style>
  <w:style w:type="paragraph" w:styleId="af0">
    <w:name w:val="Document Map"/>
    <w:basedOn w:val="a"/>
    <w:link w:val="Char7"/>
    <w:uiPriority w:val="99"/>
    <w:semiHidden/>
    <w:unhideWhenUsed/>
    <w:rsid w:val="002060A1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0"/>
    <w:uiPriority w:val="99"/>
    <w:semiHidden/>
    <w:rsid w:val="002060A1"/>
    <w:rPr>
      <w:rFonts w:ascii="宋体" w:eastAsia="宋体" w:hAnsi="Consolas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B621FC"/>
  </w:style>
  <w:style w:type="paragraph" w:styleId="20">
    <w:name w:val="toc 2"/>
    <w:basedOn w:val="a"/>
    <w:next w:val="a"/>
    <w:autoRedefine/>
    <w:uiPriority w:val="39"/>
    <w:unhideWhenUsed/>
    <w:rsid w:val="00B621FC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256F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6FF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6E"/>
    <w:pPr>
      <w:widowControl w:val="0"/>
      <w:spacing w:line="360" w:lineRule="auto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42E6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 Unicode MS" w:eastAsia="黑体" w:hAnsi="Arial Unicode M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2E6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 Unicode MS" w:eastAsia="黑体" w:hAnsi="Arial Unicode MS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42E6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 Unicode MS" w:eastAsia="黑体" w:hAnsi="Arial Unicode MS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42E6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 Unicode MS" w:eastAsia="黑体" w:hAnsi="Arial Unicode MS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42E6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Unicode MS" w:eastAsia="黑体" w:hAnsi="Arial Unicode MS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42E6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 Unicode MS" w:eastAsia="黑体" w:hAnsi="Arial Unicode MS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42E6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42E6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42E6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E6E"/>
    <w:rPr>
      <w:rFonts w:ascii="Arial Unicode MS" w:eastAsia="黑体" w:hAnsi="Arial Unicode MS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2E6E"/>
    <w:rPr>
      <w:rFonts w:ascii="Arial Unicode MS" w:eastAsia="黑体" w:hAnsi="Arial Unicode MS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B42E6E"/>
    <w:rPr>
      <w:rFonts w:ascii="Arial Unicode MS" w:eastAsia="黑体" w:hAnsi="Arial Unicode MS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42E6E"/>
    <w:rPr>
      <w:rFonts w:ascii="Arial Unicode MS" w:eastAsia="黑体" w:hAnsi="Arial Unicode MS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B42E6E"/>
    <w:rPr>
      <w:rFonts w:ascii="Arial Unicode MS" w:eastAsia="黑体" w:hAnsi="Arial Unicode MS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42E6E"/>
    <w:rPr>
      <w:rFonts w:ascii="Arial Unicode MS" w:eastAsia="黑体" w:hAnsi="Arial Unicode MS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42E6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42E6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42E6E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B42E6E"/>
    <w:pPr>
      <w:spacing w:before="240" w:after="60"/>
      <w:jc w:val="center"/>
      <w:outlineLvl w:val="0"/>
    </w:pPr>
    <w:rPr>
      <w:rFonts w:ascii="Arial Unicode MS" w:hAnsi="Arial Unicode MS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uiPriority w:val="10"/>
    <w:rsid w:val="00B42E6E"/>
    <w:rPr>
      <w:rFonts w:ascii="Arial Unicode MS" w:eastAsia="微软雅黑" w:hAnsi="Arial Unicode MS" w:cstheme="majorBidi"/>
      <w:b/>
      <w:bCs/>
      <w:sz w:val="48"/>
      <w:szCs w:val="32"/>
    </w:rPr>
  </w:style>
  <w:style w:type="character" w:styleId="a4">
    <w:name w:val="annotation reference"/>
    <w:basedOn w:val="a0"/>
    <w:uiPriority w:val="99"/>
    <w:semiHidden/>
    <w:unhideWhenUsed/>
    <w:rsid w:val="00DF215F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DF215F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DF215F"/>
    <w:rPr>
      <w:rFonts w:ascii="Consolas" w:eastAsia="微软雅黑" w:hAnsi="Consolas"/>
      <w:sz w:val="24"/>
    </w:rPr>
  </w:style>
  <w:style w:type="paragraph" w:styleId="a6">
    <w:name w:val="annotation subject"/>
    <w:basedOn w:val="a5"/>
    <w:next w:val="a5"/>
    <w:link w:val="Char1"/>
    <w:uiPriority w:val="99"/>
    <w:semiHidden/>
    <w:unhideWhenUsed/>
    <w:rsid w:val="00DF215F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DF215F"/>
    <w:rPr>
      <w:rFonts w:ascii="Consolas" w:eastAsia="微软雅黑" w:hAnsi="Consolas"/>
      <w:b/>
      <w:bCs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DF215F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F215F"/>
    <w:rPr>
      <w:rFonts w:ascii="Consolas" w:eastAsia="微软雅黑" w:hAnsi="Consolas"/>
      <w:sz w:val="18"/>
      <w:szCs w:val="18"/>
    </w:rPr>
  </w:style>
  <w:style w:type="table" w:styleId="a8">
    <w:name w:val="Table Grid"/>
    <w:basedOn w:val="a1"/>
    <w:uiPriority w:val="59"/>
    <w:rsid w:val="00025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3"/>
    <w:uiPriority w:val="99"/>
    <w:unhideWhenUsed/>
    <w:rsid w:val="00940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9408C5"/>
    <w:rPr>
      <w:rFonts w:ascii="Consolas" w:eastAsia="微软雅黑" w:hAnsi="Consolas"/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9408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9408C5"/>
    <w:rPr>
      <w:rFonts w:ascii="Consolas" w:eastAsia="微软雅黑" w:hAnsi="Consolas"/>
      <w:sz w:val="18"/>
      <w:szCs w:val="18"/>
    </w:rPr>
  </w:style>
  <w:style w:type="character" w:styleId="ab">
    <w:name w:val="Hyperlink"/>
    <w:basedOn w:val="a0"/>
    <w:uiPriority w:val="99"/>
    <w:unhideWhenUsed/>
    <w:rsid w:val="00C672D6"/>
    <w:rPr>
      <w:color w:val="0000FF" w:themeColor="hyperlink"/>
      <w:u w:val="single"/>
    </w:rPr>
  </w:style>
  <w:style w:type="paragraph" w:styleId="ac">
    <w:name w:val="Subtitle"/>
    <w:basedOn w:val="a"/>
    <w:next w:val="a"/>
    <w:link w:val="Char5"/>
    <w:uiPriority w:val="11"/>
    <w:qFormat/>
    <w:rsid w:val="0047071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47071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List Paragraph"/>
    <w:basedOn w:val="a"/>
    <w:uiPriority w:val="34"/>
    <w:qFormat/>
    <w:rsid w:val="001766FF"/>
    <w:pPr>
      <w:ind w:firstLineChars="200" w:firstLine="420"/>
    </w:pPr>
  </w:style>
  <w:style w:type="paragraph" w:styleId="ae">
    <w:name w:val="Date"/>
    <w:basedOn w:val="a"/>
    <w:next w:val="a"/>
    <w:link w:val="Char6"/>
    <w:uiPriority w:val="99"/>
    <w:semiHidden/>
    <w:unhideWhenUsed/>
    <w:rsid w:val="00E416DE"/>
    <w:pPr>
      <w:ind w:leftChars="2500" w:left="100"/>
    </w:pPr>
  </w:style>
  <w:style w:type="character" w:customStyle="1" w:styleId="Char6">
    <w:name w:val="日期 Char"/>
    <w:basedOn w:val="a0"/>
    <w:link w:val="ae"/>
    <w:uiPriority w:val="99"/>
    <w:semiHidden/>
    <w:rsid w:val="00E416DE"/>
    <w:rPr>
      <w:rFonts w:ascii="Consolas" w:eastAsia="微软雅黑" w:hAnsi="Consolas"/>
      <w:sz w:val="24"/>
    </w:rPr>
  </w:style>
  <w:style w:type="character" w:styleId="af">
    <w:name w:val="FollowedHyperlink"/>
    <w:basedOn w:val="a0"/>
    <w:uiPriority w:val="99"/>
    <w:semiHidden/>
    <w:unhideWhenUsed/>
    <w:rsid w:val="0069512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0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void(0);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javascript:void(0);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javascript:void(0);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\Documents\CMCC\&#27169;&#26495;\Word%202007%20-%20Bred%20Tan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5077F-AA61-4F79-A1A8-EBBF62D7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2007 - Bred Tan.dotx</Template>
  <TotalTime>3351</TotalTime>
  <Pages>62</Pages>
  <Words>6109</Words>
  <Characters>34822</Characters>
  <Application>Microsoft Office Word</Application>
  <DocSecurity>0</DocSecurity>
  <Lines>290</Lines>
  <Paragraphs>81</Paragraphs>
  <ScaleCrop>false</ScaleCrop>
  <Company>中国移动通信集团上海有限公司</Company>
  <LinksUpToDate>false</LinksUpToDate>
  <CharactersWithSpaces>40850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谈亮</dc:creator>
  <cp:lastModifiedBy>张林平</cp:lastModifiedBy>
  <cp:revision>4959</cp:revision>
  <cp:lastPrinted>2012-11-25T08:42:00Z</cp:lastPrinted>
  <dcterms:created xsi:type="dcterms:W3CDTF">2012-11-25T08:41:00Z</dcterms:created>
  <dcterms:modified xsi:type="dcterms:W3CDTF">2015-04-03T09:32:00Z</dcterms:modified>
</cp:coreProperties>
</file>